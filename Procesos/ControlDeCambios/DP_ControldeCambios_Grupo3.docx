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Pr="00F63D22" w:rsidR="00F42A99" w:rsidP="74827863" w:rsidRDefault="00F42A99" w14:paraId="672A6659" wp14:textId="42279243">
      <w:pPr>
        <w:rPr>
          <w:lang w:val="es-ES"/>
        </w:rPr>
      </w:pPr>
    </w:p>
    <w:p xmlns:wp14="http://schemas.microsoft.com/office/word/2010/wordml" w:rsidRPr="000325D2" w:rsidR="00F42A99" w:rsidP="001061FB" w:rsidRDefault="00F42A99" w14:paraId="0A37501D" wp14:textId="77777777" wp14:noSpellErr="1">
      <w:pPr>
        <w:rPr>
          <w:lang w:val="es-ES_tradnl"/>
        </w:rPr>
      </w:pPr>
    </w:p>
    <w:p xmlns:wp14="http://schemas.microsoft.com/office/word/2010/wordml" w:rsidRPr="000325D2" w:rsidR="00F42A99" w:rsidP="001061FB" w:rsidRDefault="00F42A99" w14:paraId="5DAB6C7B" wp14:textId="77777777" wp14:noSpellErr="1">
      <w:pPr>
        <w:rPr>
          <w:lang w:val="es-ES_tradnl"/>
        </w:rPr>
      </w:pPr>
    </w:p>
    <w:p xmlns:wp14="http://schemas.microsoft.com/office/word/2010/wordml" w:rsidRPr="000325D2" w:rsidR="00F42A99" w:rsidP="001061FB" w:rsidRDefault="00F42A99" w14:paraId="02EB378F" wp14:textId="77777777" wp14:noSpellErr="1">
      <w:pPr>
        <w:rPr>
          <w:sz w:val="52"/>
          <w:szCs w:val="52"/>
          <w:lang w:val="es-ES_tradnl"/>
        </w:rPr>
      </w:pPr>
    </w:p>
    <w:p xmlns:wp14="http://schemas.microsoft.com/office/word/2010/wordml" w:rsidRPr="000325D2" w:rsidR="00F42A99" w:rsidP="001061FB" w:rsidRDefault="00F42A99" w14:paraId="6A05A809" wp14:noSpellErr="1" wp14:textId="5B502A5A">
      <w:pPr>
        <w:rPr>
          <w:sz w:val="52"/>
          <w:szCs w:val="52"/>
          <w:lang w:val="es-ES_tradnl"/>
        </w:rPr>
      </w:pPr>
    </w:p>
    <w:p w:rsidR="07AF015C" w:rsidP="07AF015C" w:rsidRDefault="07AF015C" w14:paraId="248477AD" w14:textId="58ED3178">
      <w:pPr>
        <w:pStyle w:val="Normal"/>
        <w:rPr>
          <w:sz w:val="52"/>
          <w:szCs w:val="52"/>
        </w:rPr>
      </w:pPr>
    </w:p>
    <w:p w:rsidR="07AF015C" w:rsidP="07AF015C" w:rsidRDefault="07AF015C" w14:paraId="51CBA013" w14:textId="077AC3A8">
      <w:pPr>
        <w:pStyle w:val="Normal"/>
        <w:rPr>
          <w:sz w:val="52"/>
          <w:szCs w:val="52"/>
        </w:rPr>
      </w:pPr>
    </w:p>
    <w:p xmlns:wp14="http://schemas.microsoft.com/office/word/2010/wordml" w:rsidRPr="000325D2" w:rsidR="00F42A99" w:rsidP="001061FB" w:rsidRDefault="00F42A99" w14:paraId="5A39BBE3" wp14:textId="77777777" wp14:noSpellErr="1">
      <w:pPr>
        <w:rPr>
          <w:sz w:val="52"/>
          <w:szCs w:val="52"/>
          <w:lang w:val="es-ES_tradnl"/>
        </w:rPr>
      </w:pPr>
    </w:p>
    <w:p xmlns:wp14="http://schemas.microsoft.com/office/word/2010/wordml" w:rsidRPr="000325D2" w:rsidR="00F42A99" w:rsidP="00F42A99" w:rsidRDefault="00F512EB" w14:paraId="3BD3AE95" wp14:textId="77777777" wp14:noSpellErr="1">
      <w:pPr>
        <w:jc w:val="center"/>
        <w:rPr>
          <w:sz w:val="72"/>
          <w:szCs w:val="72"/>
          <w:lang w:val="es-ES_tradnl"/>
        </w:rPr>
      </w:pPr>
      <w:r w:rsidRPr="07AF015C" w:rsidR="00F512EB">
        <w:rPr>
          <w:sz w:val="72"/>
          <w:szCs w:val="72"/>
        </w:rPr>
        <w:t>Ingeniería de Software</w:t>
      </w:r>
    </w:p>
    <w:p xmlns:wp14="http://schemas.microsoft.com/office/word/2010/wordml" w:rsidRPr="00F512EB" w:rsidR="00F42A99" w:rsidP="00F42A99" w:rsidRDefault="00F42A99" w14:paraId="41C8F396" wp14:textId="77777777" wp14:noSpellErr="1">
      <w:pPr>
        <w:jc w:val="center"/>
        <w:rPr>
          <w:sz w:val="52"/>
          <w:szCs w:val="52"/>
          <w:lang w:val="es-ES_tradnl"/>
        </w:rPr>
      </w:pPr>
    </w:p>
    <w:p xmlns:wp14="http://schemas.microsoft.com/office/word/2010/wordml" w:rsidRPr="00F512EB" w:rsidR="0049326E" w:rsidP="00F42A99" w:rsidRDefault="0049326E" w14:paraId="72A3D3EC" wp14:textId="77777777" wp14:noSpellErr="1">
      <w:pPr>
        <w:jc w:val="center"/>
        <w:rPr>
          <w:sz w:val="52"/>
          <w:szCs w:val="52"/>
          <w:lang w:val="es-ES_tradnl"/>
        </w:rPr>
      </w:pPr>
    </w:p>
    <w:p xmlns:wp14="http://schemas.microsoft.com/office/word/2010/wordml" w:rsidRPr="00F512EB" w:rsidR="00F42A99" w:rsidP="07AF015C" w:rsidRDefault="00F512EB" w14:paraId="6FE51C30" wp14:textId="77777777" wp14:noSpellErr="1">
      <w:pPr>
        <w:jc w:val="center"/>
        <w:rPr>
          <w:b w:val="1"/>
          <w:bCs w:val="1"/>
          <w:sz w:val="56"/>
          <w:szCs w:val="56"/>
          <w:lang w:val="es-ES_tradnl"/>
        </w:rPr>
      </w:pPr>
      <w:r w:rsidRPr="07AF015C" w:rsidR="00F512EB">
        <w:rPr>
          <w:b w:val="1"/>
          <w:bCs w:val="1"/>
          <w:sz w:val="56"/>
          <w:szCs w:val="56"/>
        </w:rPr>
        <w:t>Gestión</w:t>
      </w:r>
      <w:r w:rsidRPr="07AF015C" w:rsidR="00F512EB">
        <w:rPr>
          <w:b w:val="1"/>
          <w:bCs w:val="1"/>
          <w:sz w:val="56"/>
          <w:szCs w:val="56"/>
        </w:rPr>
        <w:t xml:space="preserve"> de la </w:t>
      </w:r>
      <w:r w:rsidRPr="07AF015C" w:rsidR="00F512EB">
        <w:rPr>
          <w:b w:val="1"/>
          <w:bCs w:val="1"/>
          <w:sz w:val="56"/>
          <w:szCs w:val="56"/>
        </w:rPr>
        <w:t>Configuración</w:t>
      </w:r>
      <w:r w:rsidRPr="07AF015C" w:rsidR="00F512EB">
        <w:rPr>
          <w:b w:val="1"/>
          <w:bCs w:val="1"/>
          <w:sz w:val="56"/>
          <w:szCs w:val="56"/>
        </w:rPr>
        <w:t xml:space="preserve"> (CM)</w:t>
      </w:r>
    </w:p>
    <w:p xmlns:wp14="http://schemas.microsoft.com/office/word/2010/wordml" w:rsidRPr="000325D2" w:rsidR="00F42A99" w:rsidP="07AF015C" w:rsidRDefault="00F512EB" w14:paraId="3943C1B5" wp14:textId="77777777" wp14:noSpellErr="1">
      <w:pPr>
        <w:jc w:val="center"/>
        <w:rPr>
          <w:b w:val="1"/>
          <w:bCs w:val="1"/>
          <w:i w:val="1"/>
          <w:iCs w:val="1"/>
          <w:sz w:val="40"/>
          <w:szCs w:val="40"/>
          <w:lang w:val="es-ES_tradnl"/>
        </w:rPr>
      </w:pPr>
      <w:r w:rsidRPr="07AF015C" w:rsidR="00F512EB">
        <w:rPr>
          <w:b w:val="1"/>
          <w:bCs w:val="1"/>
          <w:i w:val="1"/>
          <w:iCs w:val="1"/>
          <w:sz w:val="40"/>
          <w:szCs w:val="40"/>
        </w:rPr>
        <w:t>Definición</w:t>
      </w:r>
      <w:r w:rsidRPr="07AF015C" w:rsidR="00F512EB">
        <w:rPr>
          <w:b w:val="1"/>
          <w:bCs w:val="1"/>
          <w:i w:val="1"/>
          <w:iCs w:val="1"/>
          <w:sz w:val="40"/>
          <w:szCs w:val="40"/>
        </w:rPr>
        <w:t xml:space="preserve"> de un </w:t>
      </w:r>
      <w:r w:rsidRPr="07AF015C" w:rsidR="00F512EB">
        <w:rPr>
          <w:b w:val="1"/>
          <w:bCs w:val="1"/>
          <w:i w:val="1"/>
          <w:iCs w:val="1"/>
          <w:sz w:val="40"/>
          <w:szCs w:val="40"/>
        </w:rPr>
        <w:t>Proceso</w:t>
      </w:r>
      <w:r w:rsidRPr="07AF015C" w:rsidR="00F512EB">
        <w:rPr>
          <w:b w:val="1"/>
          <w:bCs w:val="1"/>
          <w:i w:val="1"/>
          <w:iCs w:val="1"/>
          <w:sz w:val="40"/>
          <w:szCs w:val="40"/>
        </w:rPr>
        <w:t xml:space="preserve"> de Control del Cambio</w:t>
      </w:r>
    </w:p>
    <w:p xmlns:wp14="http://schemas.microsoft.com/office/word/2010/wordml" w:rsidRPr="000325D2" w:rsidR="00F42A99" w:rsidP="00F512EB" w:rsidRDefault="00F512EB" w14:paraId="0D0B940D" wp14:textId="77777777" wp14:noSpellErr="1">
      <w:pPr>
        <w:tabs>
          <w:tab w:val="left" w:pos="4815"/>
        </w:tabs>
        <w:rPr>
          <w:sz w:val="52"/>
          <w:szCs w:val="52"/>
          <w:lang w:val="es-ES_tradnl"/>
        </w:rPr>
      </w:pPr>
      <w:r w:rsidRPr="000325D2">
        <w:rPr>
          <w:sz w:val="52"/>
          <w:szCs w:val="52"/>
          <w:lang w:val="es-ES_tradnl"/>
        </w:rPr>
        <w:tab/>
      </w:r>
    </w:p>
    <w:p xmlns:wp14="http://schemas.microsoft.com/office/word/2010/wordml" w:rsidRPr="000325D2" w:rsidR="0049326E" w:rsidP="00F42A99" w:rsidRDefault="0049326E" w14:paraId="0E27B00A" wp14:textId="77777777" wp14:noSpellErr="1">
      <w:pPr>
        <w:rPr>
          <w:sz w:val="32"/>
          <w:szCs w:val="32"/>
          <w:lang w:val="es-ES_tradnl"/>
        </w:rPr>
      </w:pPr>
    </w:p>
    <w:p xmlns:wp14="http://schemas.microsoft.com/office/word/2010/wordml" w:rsidRPr="000325D2" w:rsidR="0049326E" w:rsidP="00F42A99" w:rsidRDefault="0049326E" w14:paraId="60061E4C" wp14:textId="77777777" wp14:noSpellErr="1">
      <w:pPr>
        <w:rPr>
          <w:sz w:val="32"/>
          <w:szCs w:val="32"/>
          <w:lang w:val="es-ES_tradnl"/>
        </w:rPr>
      </w:pPr>
    </w:p>
    <w:p xmlns:wp14="http://schemas.microsoft.com/office/word/2010/wordml" w:rsidRPr="000325D2" w:rsidR="0049326E" w:rsidP="00F42A99" w:rsidRDefault="0049326E" w14:paraId="44EAFD9C" wp14:textId="77777777" wp14:noSpellErr="1">
      <w:pPr>
        <w:rPr>
          <w:sz w:val="32"/>
          <w:szCs w:val="32"/>
          <w:lang w:val="es-ES_tradnl"/>
        </w:rPr>
      </w:pPr>
    </w:p>
    <w:p xmlns:wp14="http://schemas.microsoft.com/office/word/2010/wordml" w:rsidRPr="000325D2" w:rsidR="0049326E" w:rsidP="00F42A99" w:rsidRDefault="0049326E" w14:paraId="4B94D5A5" wp14:textId="77777777" wp14:noSpellErr="1">
      <w:pPr>
        <w:rPr>
          <w:sz w:val="32"/>
          <w:szCs w:val="32"/>
          <w:lang w:val="es-ES_tradnl"/>
        </w:rPr>
      </w:pPr>
    </w:p>
    <w:p xmlns:wp14="http://schemas.microsoft.com/office/word/2010/wordml" w:rsidRPr="000325D2" w:rsidR="0049326E" w:rsidP="00F42A99" w:rsidRDefault="0049326E" w14:paraId="3DEEC669" wp14:textId="77777777" wp14:noSpellErr="1">
      <w:pPr>
        <w:rPr>
          <w:sz w:val="32"/>
          <w:szCs w:val="32"/>
          <w:lang w:val="es-ES_tradnl"/>
        </w:rPr>
      </w:pPr>
    </w:p>
    <w:p xmlns:wp14="http://schemas.microsoft.com/office/word/2010/wordml" w:rsidRPr="000325D2" w:rsidR="0049326E" w:rsidP="07AF015C" w:rsidRDefault="0049326E" wp14:noSpellErr="1" w14:paraId="174ECF98" wp14:textId="490D82BC">
      <w:pPr>
        <w:pStyle w:val="Normal"/>
        <w:rPr>
          <w:sz w:val="32"/>
          <w:szCs w:val="32"/>
        </w:rPr>
      </w:pPr>
    </w:p>
    <w:p xmlns:wp14="http://schemas.microsoft.com/office/word/2010/wordml" w:rsidRPr="000325D2" w:rsidR="0049326E" w:rsidP="07AF015C" w:rsidRDefault="0049326E" w14:paraId="644DB49A" wp14:textId="4DDEF025">
      <w:pPr>
        <w:pStyle w:val="Normal"/>
        <w:rPr>
          <w:sz w:val="32"/>
          <w:szCs w:val="32"/>
        </w:rPr>
      </w:pPr>
    </w:p>
    <w:p xmlns:wp14="http://schemas.microsoft.com/office/word/2010/wordml" w:rsidRPr="000325D2" w:rsidR="0049326E" w:rsidP="07AF015C" w:rsidRDefault="0049326E" w14:paraId="45FB0818" wp14:textId="05B91F19">
      <w:pPr>
        <w:pStyle w:val="Normal"/>
        <w:rPr>
          <w:sz w:val="32"/>
          <w:szCs w:val="32"/>
          <w:lang w:val="es-ES_tradnl"/>
        </w:rPr>
      </w:pPr>
    </w:p>
    <w:p w:rsidR="605A210D" w:rsidP="23F25BEB" w:rsidRDefault="605A210D" w14:paraId="1CCAE9FF" w14:textId="39B9BF08">
      <w:pPr>
        <w:rPr>
          <w:rFonts w:ascii="Times New Roman" w:hAnsi="Times New Roman" w:eastAsia="Times New Roman" w:cs="Times New Roman"/>
          <w:b w:val="0"/>
          <w:bCs w:val="0"/>
          <w:i w:val="0"/>
          <w:iCs w:val="0"/>
          <w:caps w:val="0"/>
          <w:smallCaps w:val="0"/>
          <w:color w:val="000000" w:themeColor="text1" w:themeTint="FF" w:themeShade="FF"/>
          <w:sz w:val="32"/>
          <w:szCs w:val="32"/>
        </w:rPr>
      </w:pPr>
      <w:r w:rsidRPr="23F25BEB" w:rsidR="1844B149">
        <w:rPr>
          <w:rFonts w:ascii="Times New Roman" w:hAnsi="Times New Roman" w:eastAsia="Times New Roman" w:cs="Times New Roman"/>
          <w:b w:val="0"/>
          <w:bCs w:val="0"/>
          <w:i w:val="0"/>
          <w:iCs w:val="0"/>
          <w:caps w:val="0"/>
          <w:smallCaps w:val="0"/>
          <w:color w:val="000000" w:themeColor="text1" w:themeTint="FF" w:themeShade="FF"/>
          <w:sz w:val="32"/>
          <w:szCs w:val="32"/>
        </w:rPr>
        <w:t>MIEMBROS DEL GRUPO (1.3):</w:t>
      </w:r>
    </w:p>
    <w:p w:rsidR="605A210D" w:rsidP="07AF015C" w:rsidRDefault="605A210D" w14:paraId="7C466C6E" w14:textId="06D3C821">
      <w:pPr>
        <w:pStyle w:val="Pargrafodelista"/>
        <w:numPr>
          <w:ilvl w:val="0"/>
          <w:numId w:val="19"/>
        </w:numPr>
        <w:spacing w:before="0" w:beforeAutospacing="off" w:after="0" w:afterAutospacing="off" w:line="259" w:lineRule="auto"/>
        <w:ind w:left="1425" w:right="0" w:hanging="360"/>
        <w:jc w:val="left"/>
        <w:rPr>
          <w:rFonts w:ascii="Times New Roman" w:hAnsi="Times New Roman" w:eastAsia="Times New Roman" w:cs="Times New Roman"/>
          <w:b w:val="0"/>
          <w:bCs w:val="0"/>
          <w:i w:val="0"/>
          <w:iCs w:val="0"/>
          <w:caps w:val="0"/>
          <w:smallCaps w:val="0"/>
          <w:color w:val="000000" w:themeColor="text1" w:themeTint="FF" w:themeShade="FF"/>
          <w:sz w:val="28"/>
          <w:szCs w:val="28"/>
        </w:rPr>
      </w:pPr>
      <w:r w:rsidRPr="07AF015C" w:rsidR="605A210D">
        <w:rPr>
          <w:rFonts w:ascii="Times New Roman" w:hAnsi="Times New Roman" w:eastAsia="Times New Roman" w:cs="Times New Roman"/>
          <w:b w:val="0"/>
          <w:bCs w:val="0"/>
          <w:i w:val="0"/>
          <w:iCs w:val="0"/>
          <w:caps w:val="0"/>
          <w:smallCaps w:val="0"/>
          <w:color w:val="000000" w:themeColor="text1" w:themeTint="FF" w:themeShade="FF"/>
          <w:sz w:val="28"/>
          <w:szCs w:val="28"/>
        </w:rPr>
        <w:t xml:space="preserve">Sergio Álvarez </w:t>
      </w:r>
      <w:r w:rsidRPr="07AF015C" w:rsidR="605A210D">
        <w:rPr>
          <w:rFonts w:ascii="Times New Roman" w:hAnsi="Times New Roman" w:eastAsia="Times New Roman" w:cs="Times New Roman"/>
          <w:b w:val="0"/>
          <w:bCs w:val="0"/>
          <w:i w:val="0"/>
          <w:iCs w:val="0"/>
          <w:caps w:val="0"/>
          <w:smallCaps w:val="0"/>
          <w:color w:val="000000" w:themeColor="text1" w:themeTint="FF" w:themeShade="FF"/>
          <w:sz w:val="28"/>
          <w:szCs w:val="28"/>
        </w:rPr>
        <w:t>Piñón</w:t>
      </w:r>
    </w:p>
    <w:p w:rsidR="605A210D" w:rsidP="07AF015C" w:rsidRDefault="605A210D" w14:paraId="4FBE8868" w14:textId="0DBE5681">
      <w:pPr>
        <w:pStyle w:val="Pargrafodelista"/>
        <w:numPr>
          <w:ilvl w:val="0"/>
          <w:numId w:val="19"/>
        </w:numPr>
        <w:spacing w:before="0" w:beforeAutospacing="off" w:after="0" w:afterAutospacing="off" w:line="259" w:lineRule="auto"/>
        <w:ind w:left="1425" w:right="0" w:hanging="360"/>
        <w:jc w:val="left"/>
        <w:rPr>
          <w:rFonts w:ascii="Times New Roman" w:hAnsi="Times New Roman" w:eastAsia="Times New Roman" w:cs="Times New Roman"/>
          <w:b w:val="0"/>
          <w:bCs w:val="0"/>
          <w:i w:val="0"/>
          <w:iCs w:val="0"/>
          <w:caps w:val="0"/>
          <w:smallCaps w:val="0"/>
          <w:color w:val="000000" w:themeColor="text1" w:themeTint="FF" w:themeShade="FF"/>
          <w:sz w:val="28"/>
          <w:szCs w:val="28"/>
        </w:rPr>
      </w:pPr>
      <w:r w:rsidRPr="07AF015C" w:rsidR="605A210D">
        <w:rPr>
          <w:rFonts w:ascii="Times New Roman" w:hAnsi="Times New Roman" w:eastAsia="Times New Roman" w:cs="Times New Roman"/>
          <w:b w:val="0"/>
          <w:bCs w:val="0"/>
          <w:i w:val="0"/>
          <w:iCs w:val="0"/>
          <w:caps w:val="0"/>
          <w:smallCaps w:val="0"/>
          <w:color w:val="000000" w:themeColor="text1" w:themeTint="FF" w:themeShade="FF"/>
          <w:sz w:val="28"/>
          <w:szCs w:val="28"/>
        </w:rPr>
        <w:t>David Carpintero Díaz</w:t>
      </w:r>
    </w:p>
    <w:p w:rsidR="605A210D" w:rsidP="07AF015C" w:rsidRDefault="605A210D" w14:paraId="69FC7A9A" w14:textId="0D96BB53">
      <w:pPr>
        <w:pStyle w:val="Pargrafodelista"/>
        <w:numPr>
          <w:ilvl w:val="0"/>
          <w:numId w:val="19"/>
        </w:numPr>
        <w:spacing w:before="0" w:beforeAutospacing="off" w:after="0" w:afterAutospacing="off" w:line="259" w:lineRule="auto"/>
        <w:ind w:left="1425" w:right="0" w:hanging="360"/>
        <w:jc w:val="left"/>
        <w:rPr>
          <w:rFonts w:ascii="Times New Roman" w:hAnsi="Times New Roman" w:eastAsia="Times New Roman" w:cs="Times New Roman"/>
          <w:b w:val="0"/>
          <w:bCs w:val="0"/>
          <w:i w:val="0"/>
          <w:iCs w:val="0"/>
          <w:caps w:val="0"/>
          <w:smallCaps w:val="0"/>
          <w:color w:val="000000" w:themeColor="text1" w:themeTint="FF" w:themeShade="FF"/>
          <w:sz w:val="28"/>
          <w:szCs w:val="28"/>
        </w:rPr>
      </w:pPr>
      <w:r w:rsidRPr="07AF015C" w:rsidR="605A210D">
        <w:rPr>
          <w:rFonts w:ascii="Times New Roman" w:hAnsi="Times New Roman" w:eastAsia="Times New Roman" w:cs="Times New Roman"/>
          <w:b w:val="0"/>
          <w:bCs w:val="0"/>
          <w:i w:val="0"/>
          <w:iCs w:val="0"/>
          <w:caps w:val="0"/>
          <w:smallCaps w:val="0"/>
          <w:color w:val="000000" w:themeColor="text1" w:themeTint="FF" w:themeShade="FF"/>
          <w:sz w:val="28"/>
          <w:szCs w:val="28"/>
        </w:rPr>
        <w:t>Lucas Domínguez Carballo</w:t>
      </w:r>
    </w:p>
    <w:p w:rsidR="605A210D" w:rsidP="07AF015C" w:rsidRDefault="605A210D" w14:paraId="18AC47B2" w14:textId="3C20D459">
      <w:pPr>
        <w:pStyle w:val="Pargrafodelista"/>
        <w:numPr>
          <w:ilvl w:val="0"/>
          <w:numId w:val="19"/>
        </w:numPr>
        <w:spacing w:before="0" w:beforeAutospacing="off" w:after="0" w:afterAutospacing="off" w:line="259" w:lineRule="auto"/>
        <w:ind w:left="1425" w:right="0" w:hanging="360"/>
        <w:jc w:val="left"/>
        <w:rPr>
          <w:rFonts w:ascii="Times New Roman" w:hAnsi="Times New Roman" w:eastAsia="Times New Roman" w:cs="Times New Roman"/>
          <w:b w:val="0"/>
          <w:bCs w:val="0"/>
          <w:i w:val="0"/>
          <w:iCs w:val="0"/>
          <w:caps w:val="0"/>
          <w:smallCaps w:val="0"/>
          <w:color w:val="000000" w:themeColor="text1" w:themeTint="FF" w:themeShade="FF"/>
          <w:sz w:val="28"/>
          <w:szCs w:val="28"/>
        </w:rPr>
      </w:pPr>
      <w:r w:rsidRPr="07AF015C" w:rsidR="605A210D">
        <w:rPr>
          <w:rFonts w:ascii="Times New Roman" w:hAnsi="Times New Roman" w:eastAsia="Times New Roman" w:cs="Times New Roman"/>
          <w:b w:val="0"/>
          <w:bCs w:val="0"/>
          <w:i w:val="0"/>
          <w:iCs w:val="0"/>
          <w:caps w:val="0"/>
          <w:smallCaps w:val="0"/>
          <w:color w:val="000000" w:themeColor="text1" w:themeTint="FF" w:themeShade="FF"/>
          <w:sz w:val="28"/>
          <w:szCs w:val="28"/>
        </w:rPr>
        <w:t>Paula Vázquez Tella</w:t>
      </w:r>
    </w:p>
    <w:p w:rsidR="07AF015C" w:rsidP="07AF015C" w:rsidRDefault="07AF015C" w14:paraId="65D4370E" w14:textId="78AECD63">
      <w:pPr>
        <w:pStyle w:val="Normal"/>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p>
    <w:p w:rsidR="605A210D" w:rsidP="07AF015C" w:rsidRDefault="605A210D" w14:paraId="4426CD3F" w14:textId="6455075D">
      <w:pPr>
        <w:rPr>
          <w:rFonts w:ascii="Times New Roman" w:hAnsi="Times New Roman" w:eastAsia="Times New Roman" w:cs="Times New Roman"/>
          <w:b w:val="0"/>
          <w:bCs w:val="0"/>
          <w:i w:val="0"/>
          <w:iCs w:val="0"/>
          <w:caps w:val="0"/>
          <w:smallCaps w:val="0"/>
          <w:color w:val="000000" w:themeColor="text1" w:themeTint="FF" w:themeShade="FF"/>
          <w:sz w:val="32"/>
          <w:szCs w:val="32"/>
        </w:rPr>
      </w:pPr>
      <w:r w:rsidRPr="07AF015C" w:rsidR="605A210D">
        <w:rPr>
          <w:rFonts w:ascii="Times New Roman" w:hAnsi="Times New Roman" w:eastAsia="Times New Roman" w:cs="Times New Roman"/>
          <w:b w:val="0"/>
          <w:bCs w:val="0"/>
          <w:i w:val="0"/>
          <w:iCs w:val="0"/>
          <w:caps w:val="0"/>
          <w:smallCaps w:val="0"/>
          <w:color w:val="000000" w:themeColor="text1" w:themeTint="FF" w:themeShade="FF"/>
          <w:sz w:val="32"/>
          <w:szCs w:val="32"/>
        </w:rPr>
        <w:t>FECHA DE ENTREGA: 06/02/2024</w:t>
      </w:r>
    </w:p>
    <w:p xmlns:wp14="http://schemas.microsoft.com/office/word/2010/wordml" w:rsidRPr="00F63D22" w:rsidR="003036AA" w:rsidP="003036AA" w:rsidRDefault="003036AA" w14:paraId="4DDBEF00" wp14:textId="77777777" wp14:noSpellErr="1">
      <w:pPr>
        <w:rPr>
          <w:lang w:val="es-ES_tradnl"/>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266"/>
        <w:gridCol w:w="1052"/>
        <w:gridCol w:w="6176"/>
      </w:tblGrid>
      <w:tr xmlns:wp14="http://schemas.microsoft.com/office/word/2010/wordml" w:rsidRPr="00F63D22" w:rsidR="003036AA" w:rsidTr="07AF015C" w14:paraId="55B0A165" wp14:textId="77777777">
        <w:trPr>
          <w:jc w:val="center"/>
        </w:trPr>
        <w:tc>
          <w:tcPr>
            <w:tcW w:w="8644" w:type="dxa"/>
            <w:gridSpan w:val="3"/>
            <w:tcBorders>
              <w:bottom w:val="single" w:color="auto" w:sz="4" w:space="0"/>
            </w:tcBorders>
            <w:shd w:val="clear" w:color="auto" w:fill="999999"/>
            <w:tcMar/>
          </w:tcPr>
          <w:p w:rsidRPr="00F63D22" w:rsidR="003036AA" w:rsidP="07AF015C" w:rsidRDefault="003036AA" w14:paraId="53BE5B93" wp14:textId="77777777" wp14:noSpellErr="1">
            <w:pPr>
              <w:jc w:val="center"/>
              <w:rPr>
                <w:b w:val="1"/>
                <w:bCs w:val="1"/>
                <w:sz w:val="20"/>
                <w:szCs w:val="20"/>
                <w:lang w:val="es-ES_tradnl"/>
              </w:rPr>
            </w:pPr>
            <w:r w:rsidRPr="07AF015C" w:rsidR="003036AA">
              <w:rPr>
                <w:b w:val="1"/>
                <w:bCs w:val="1"/>
                <w:sz w:val="20"/>
                <w:szCs w:val="20"/>
              </w:rPr>
              <w:t>CONTROL DE VERSIONES</w:t>
            </w:r>
          </w:p>
        </w:tc>
      </w:tr>
      <w:tr xmlns:wp14="http://schemas.microsoft.com/office/word/2010/wordml" w:rsidRPr="00F63D22" w:rsidR="003036AA" w:rsidTr="07AF015C" w14:paraId="5DC86822" wp14:textId="77777777">
        <w:trPr>
          <w:jc w:val="center"/>
        </w:trPr>
        <w:tc>
          <w:tcPr>
            <w:tcW w:w="1270" w:type="dxa"/>
            <w:shd w:val="clear" w:color="auto" w:fill="C0C0C0"/>
            <w:tcMar/>
          </w:tcPr>
          <w:p w:rsidRPr="00F63D22" w:rsidR="003036AA" w:rsidP="07AF015C" w:rsidRDefault="002E2E8A" w14:paraId="4A3D906F" wp14:textId="77777777" wp14:noSpellErr="1">
            <w:pPr>
              <w:rPr>
                <w:b w:val="1"/>
                <w:bCs w:val="1"/>
                <w:sz w:val="20"/>
                <w:szCs w:val="20"/>
                <w:lang w:val="es-ES_tradnl"/>
              </w:rPr>
            </w:pPr>
            <w:r w:rsidRPr="07AF015C" w:rsidR="690E9499">
              <w:rPr>
                <w:b w:val="1"/>
                <w:bCs w:val="1"/>
                <w:sz w:val="20"/>
                <w:szCs w:val="20"/>
              </w:rPr>
              <w:t>VERSION</w:t>
            </w:r>
          </w:p>
        </w:tc>
        <w:tc>
          <w:tcPr>
            <w:tcW w:w="1056" w:type="dxa"/>
            <w:shd w:val="clear" w:color="auto" w:fill="C0C0C0"/>
            <w:tcMar/>
          </w:tcPr>
          <w:p w:rsidRPr="00F63D22" w:rsidR="003036AA" w:rsidP="07AF015C" w:rsidRDefault="003036AA" w14:paraId="31CCF302" wp14:textId="77777777" wp14:noSpellErr="1">
            <w:pPr>
              <w:rPr>
                <w:b w:val="1"/>
                <w:bCs w:val="1"/>
                <w:sz w:val="20"/>
                <w:szCs w:val="20"/>
                <w:lang w:val="es-ES_tradnl"/>
              </w:rPr>
            </w:pPr>
            <w:r w:rsidRPr="07AF015C" w:rsidR="003036AA">
              <w:rPr>
                <w:b w:val="1"/>
                <w:bCs w:val="1"/>
                <w:sz w:val="20"/>
                <w:szCs w:val="20"/>
              </w:rPr>
              <w:t>FECHA</w:t>
            </w:r>
          </w:p>
        </w:tc>
        <w:tc>
          <w:tcPr>
            <w:tcW w:w="6318" w:type="dxa"/>
            <w:shd w:val="clear" w:color="auto" w:fill="C0C0C0"/>
            <w:tcMar/>
          </w:tcPr>
          <w:p w:rsidRPr="00F63D22" w:rsidR="003036AA" w:rsidP="07AF015C" w:rsidRDefault="003036AA" w14:paraId="12243081" wp14:textId="77777777" wp14:noSpellErr="1">
            <w:pPr>
              <w:rPr>
                <w:b w:val="1"/>
                <w:bCs w:val="1"/>
                <w:sz w:val="20"/>
                <w:szCs w:val="20"/>
                <w:lang w:val="es-ES_tradnl"/>
              </w:rPr>
            </w:pPr>
            <w:r w:rsidRPr="07AF015C" w:rsidR="003036AA">
              <w:rPr>
                <w:b w:val="1"/>
                <w:bCs w:val="1"/>
                <w:sz w:val="20"/>
                <w:szCs w:val="20"/>
              </w:rPr>
              <w:t>DESCRIPCIÓN DEL CAMBIO</w:t>
            </w:r>
          </w:p>
        </w:tc>
      </w:tr>
      <w:tr xmlns:wp14="http://schemas.microsoft.com/office/word/2010/wordml" w:rsidRPr="00F63D22" w:rsidR="003036AA" w:rsidTr="07AF015C" w14:paraId="4B3AA50C" wp14:textId="77777777">
        <w:trPr>
          <w:trHeight w:val="465"/>
          <w:jc w:val="center"/>
        </w:trPr>
        <w:tc>
          <w:tcPr>
            <w:tcW w:w="1270" w:type="dxa"/>
            <w:tcMar/>
            <w:vAlign w:val="center"/>
          </w:tcPr>
          <w:p w:rsidRPr="00F63D22" w:rsidR="003036AA" w:rsidP="00C517EA" w:rsidRDefault="003036AA" w14:paraId="2ED06E6E" wp14:textId="77777777" wp14:noSpellErr="1">
            <w:pPr>
              <w:jc w:val="center"/>
              <w:rPr>
                <w:sz w:val="20"/>
                <w:szCs w:val="20"/>
                <w:lang w:val="es-ES_tradnl"/>
              </w:rPr>
            </w:pPr>
            <w:r w:rsidRPr="07AF015C" w:rsidR="003036AA">
              <w:rPr>
                <w:sz w:val="20"/>
                <w:szCs w:val="20"/>
              </w:rPr>
              <w:t>1</w:t>
            </w:r>
            <w:r w:rsidRPr="07AF015C" w:rsidR="565EC74A">
              <w:rPr>
                <w:sz w:val="20"/>
                <w:szCs w:val="20"/>
              </w:rPr>
              <w:t>.0</w:t>
            </w:r>
          </w:p>
        </w:tc>
        <w:tc>
          <w:tcPr>
            <w:tcW w:w="1056" w:type="dxa"/>
            <w:tcMar/>
            <w:vAlign w:val="center"/>
          </w:tcPr>
          <w:p w:rsidRPr="00F63D22" w:rsidR="003036AA" w:rsidP="00C517EA" w:rsidRDefault="003036AA" w14:paraId="3461D779" wp14:textId="22E35441">
            <w:pPr>
              <w:jc w:val="center"/>
              <w:rPr>
                <w:sz w:val="20"/>
                <w:szCs w:val="20"/>
                <w:lang w:val="es-ES_tradnl"/>
              </w:rPr>
            </w:pPr>
            <w:r w:rsidRPr="07AF015C" w:rsidR="55F743A1">
              <w:rPr>
                <w:sz w:val="20"/>
                <w:szCs w:val="20"/>
              </w:rPr>
              <w:t>05/02</w:t>
            </w:r>
          </w:p>
        </w:tc>
        <w:tc>
          <w:tcPr>
            <w:tcW w:w="6318" w:type="dxa"/>
            <w:tcMar/>
            <w:vAlign w:val="center"/>
          </w:tcPr>
          <w:p w:rsidRPr="00F63D22" w:rsidR="003036AA" w:rsidP="00C517EA" w:rsidRDefault="003036AA" w14:paraId="3CF2D8B6" wp14:textId="55E44D46">
            <w:pPr>
              <w:rPr>
                <w:sz w:val="20"/>
                <w:szCs w:val="20"/>
                <w:lang w:val="es-ES_tradnl"/>
              </w:rPr>
            </w:pPr>
            <w:r w:rsidRPr="07AF015C" w:rsidR="60DE532F">
              <w:rPr>
                <w:sz w:val="20"/>
                <w:szCs w:val="20"/>
              </w:rPr>
              <w:t>Descripción</w:t>
            </w:r>
            <w:r w:rsidRPr="07AF015C" w:rsidR="60DE532F">
              <w:rPr>
                <w:sz w:val="20"/>
                <w:szCs w:val="20"/>
              </w:rPr>
              <w:t xml:space="preserve"> del</w:t>
            </w:r>
            <w:r w:rsidRPr="07AF015C" w:rsidR="58CDEFEC">
              <w:rPr>
                <w:sz w:val="20"/>
                <w:szCs w:val="20"/>
              </w:rPr>
              <w:t xml:space="preserve"> </w:t>
            </w:r>
            <w:r w:rsidRPr="07AF015C" w:rsidR="60DE532F">
              <w:rPr>
                <w:sz w:val="20"/>
                <w:szCs w:val="20"/>
              </w:rPr>
              <w:t>proceso</w:t>
            </w:r>
            <w:r w:rsidRPr="07AF015C" w:rsidR="4E47A616">
              <w:rPr>
                <w:sz w:val="20"/>
                <w:szCs w:val="20"/>
              </w:rPr>
              <w:t xml:space="preserve"> de control de </w:t>
            </w:r>
            <w:r w:rsidRPr="07AF015C" w:rsidR="4E47A616">
              <w:rPr>
                <w:sz w:val="20"/>
                <w:szCs w:val="20"/>
              </w:rPr>
              <w:t>cambios</w:t>
            </w:r>
            <w:r w:rsidRPr="07AF015C" w:rsidR="4E47A616">
              <w:rPr>
                <w:sz w:val="20"/>
                <w:szCs w:val="20"/>
              </w:rPr>
              <w:t>.</w:t>
            </w:r>
          </w:p>
        </w:tc>
      </w:tr>
      <w:tr xmlns:wp14="http://schemas.microsoft.com/office/word/2010/wordml" w:rsidRPr="00F63D22" w:rsidR="003036AA" w:rsidTr="07AF015C" w14:paraId="0FB78278" wp14:textId="77777777">
        <w:trPr>
          <w:trHeight w:val="465"/>
          <w:jc w:val="center"/>
        </w:trPr>
        <w:tc>
          <w:tcPr>
            <w:tcW w:w="1270" w:type="dxa"/>
            <w:tcMar/>
            <w:vAlign w:val="center"/>
          </w:tcPr>
          <w:p w:rsidRPr="00F63D22" w:rsidR="003036AA" w:rsidP="00C517EA" w:rsidRDefault="003036AA" w14:paraId="1FC39945" wp14:textId="0C24178C">
            <w:pPr>
              <w:jc w:val="center"/>
              <w:rPr>
                <w:sz w:val="20"/>
                <w:szCs w:val="20"/>
                <w:lang w:val="es-ES_tradnl"/>
              </w:rPr>
            </w:pPr>
          </w:p>
        </w:tc>
        <w:tc>
          <w:tcPr>
            <w:tcW w:w="1056" w:type="dxa"/>
            <w:tcMar/>
            <w:vAlign w:val="center"/>
          </w:tcPr>
          <w:p w:rsidRPr="00F63D22" w:rsidR="003036AA" w:rsidP="00C517EA" w:rsidRDefault="003036AA" w14:paraId="0562CB0E" wp14:textId="5AA9198E">
            <w:pPr>
              <w:jc w:val="center"/>
              <w:rPr>
                <w:sz w:val="20"/>
                <w:szCs w:val="20"/>
                <w:lang w:val="es-ES_tradnl"/>
              </w:rPr>
            </w:pPr>
          </w:p>
        </w:tc>
        <w:tc>
          <w:tcPr>
            <w:tcW w:w="6318" w:type="dxa"/>
            <w:tcMar/>
            <w:vAlign w:val="center"/>
          </w:tcPr>
          <w:p w:rsidRPr="00F63D22" w:rsidR="003036AA" w:rsidP="00C517EA" w:rsidRDefault="003036AA" w14:paraId="34CE0A41" wp14:textId="3DA1EB2B">
            <w:pPr>
              <w:rPr>
                <w:sz w:val="20"/>
                <w:szCs w:val="20"/>
                <w:lang w:val="es-ES_tradnl"/>
              </w:rPr>
            </w:pPr>
          </w:p>
        </w:tc>
      </w:tr>
      <w:tr xmlns:wp14="http://schemas.microsoft.com/office/word/2010/wordml" w:rsidRPr="00F63D22" w:rsidR="003036AA" w:rsidTr="07AF015C" w14:paraId="62EBF3C5" wp14:textId="77777777">
        <w:trPr>
          <w:trHeight w:val="465"/>
          <w:jc w:val="center"/>
        </w:trPr>
        <w:tc>
          <w:tcPr>
            <w:tcW w:w="1270" w:type="dxa"/>
            <w:tcMar/>
            <w:vAlign w:val="center"/>
          </w:tcPr>
          <w:p w:rsidRPr="00F63D22" w:rsidR="003036AA" w:rsidP="00C517EA" w:rsidRDefault="003036AA" w14:paraId="6D98A12B" wp14:textId="77777777" wp14:noSpellErr="1">
            <w:pPr>
              <w:jc w:val="center"/>
              <w:rPr>
                <w:sz w:val="20"/>
                <w:szCs w:val="20"/>
                <w:lang w:val="es-ES_tradnl"/>
              </w:rPr>
            </w:pPr>
          </w:p>
        </w:tc>
        <w:tc>
          <w:tcPr>
            <w:tcW w:w="1056" w:type="dxa"/>
            <w:tcMar/>
            <w:vAlign w:val="center"/>
          </w:tcPr>
          <w:p w:rsidRPr="00F63D22" w:rsidR="003036AA" w:rsidP="00C517EA" w:rsidRDefault="003036AA" w14:paraId="2946DB82" wp14:textId="77777777" wp14:noSpellErr="1">
            <w:pPr>
              <w:jc w:val="center"/>
              <w:rPr>
                <w:sz w:val="20"/>
                <w:szCs w:val="20"/>
                <w:lang w:val="es-ES_tradnl"/>
              </w:rPr>
            </w:pPr>
          </w:p>
        </w:tc>
        <w:tc>
          <w:tcPr>
            <w:tcW w:w="6318" w:type="dxa"/>
            <w:tcMar/>
            <w:vAlign w:val="center"/>
          </w:tcPr>
          <w:p w:rsidRPr="00F63D22" w:rsidR="003036AA" w:rsidP="00C517EA" w:rsidRDefault="003036AA" w14:paraId="5997CC1D" wp14:textId="77777777" wp14:noSpellErr="1">
            <w:pPr>
              <w:rPr>
                <w:sz w:val="20"/>
                <w:szCs w:val="20"/>
                <w:lang w:val="es-ES_tradnl"/>
              </w:rPr>
            </w:pPr>
          </w:p>
        </w:tc>
      </w:tr>
      <w:tr xmlns:wp14="http://schemas.microsoft.com/office/word/2010/wordml" w:rsidRPr="00F63D22" w:rsidR="003036AA" w:rsidTr="07AF015C" w14:paraId="110FFD37" wp14:textId="77777777">
        <w:trPr>
          <w:trHeight w:val="465"/>
          <w:jc w:val="center"/>
        </w:trPr>
        <w:tc>
          <w:tcPr>
            <w:tcW w:w="1270" w:type="dxa"/>
            <w:tcMar/>
            <w:vAlign w:val="center"/>
          </w:tcPr>
          <w:p w:rsidRPr="00F63D22" w:rsidR="003036AA" w:rsidP="00C517EA" w:rsidRDefault="003036AA" w14:paraId="6B699379" wp14:textId="77777777" wp14:noSpellErr="1">
            <w:pPr>
              <w:jc w:val="center"/>
              <w:rPr>
                <w:sz w:val="20"/>
                <w:szCs w:val="20"/>
                <w:lang w:val="es-ES_tradnl"/>
              </w:rPr>
            </w:pPr>
          </w:p>
        </w:tc>
        <w:tc>
          <w:tcPr>
            <w:tcW w:w="1056" w:type="dxa"/>
            <w:tcMar/>
            <w:vAlign w:val="center"/>
          </w:tcPr>
          <w:p w:rsidRPr="00F63D22" w:rsidR="003036AA" w:rsidP="00C517EA" w:rsidRDefault="003036AA" w14:paraId="3FE9F23F" wp14:textId="77777777" wp14:noSpellErr="1">
            <w:pPr>
              <w:jc w:val="center"/>
              <w:rPr>
                <w:sz w:val="20"/>
                <w:szCs w:val="20"/>
                <w:lang w:val="es-ES_tradnl"/>
              </w:rPr>
            </w:pPr>
          </w:p>
        </w:tc>
        <w:tc>
          <w:tcPr>
            <w:tcW w:w="6318" w:type="dxa"/>
            <w:tcMar/>
            <w:vAlign w:val="center"/>
          </w:tcPr>
          <w:p w:rsidRPr="00F63D22" w:rsidR="003036AA" w:rsidP="00C517EA" w:rsidRDefault="003036AA" w14:paraId="1F72F646" wp14:textId="77777777" wp14:noSpellErr="1">
            <w:pPr>
              <w:rPr>
                <w:sz w:val="20"/>
                <w:szCs w:val="20"/>
                <w:lang w:val="es-ES_tradnl"/>
              </w:rPr>
            </w:pPr>
          </w:p>
        </w:tc>
      </w:tr>
      <w:tr xmlns:wp14="http://schemas.microsoft.com/office/word/2010/wordml" w:rsidRPr="00F63D22" w:rsidR="003036AA" w:rsidTr="07AF015C" w14:paraId="08CE6F91" wp14:textId="77777777">
        <w:trPr>
          <w:trHeight w:val="465"/>
          <w:jc w:val="center"/>
        </w:trPr>
        <w:tc>
          <w:tcPr>
            <w:tcW w:w="1270" w:type="dxa"/>
            <w:tcMar/>
            <w:vAlign w:val="center"/>
          </w:tcPr>
          <w:p w:rsidRPr="00F63D22" w:rsidR="003036AA" w:rsidP="00C517EA" w:rsidRDefault="003036AA" w14:paraId="61CDCEAD" wp14:textId="77777777" wp14:noSpellErr="1">
            <w:pPr>
              <w:jc w:val="center"/>
              <w:rPr>
                <w:sz w:val="20"/>
                <w:szCs w:val="20"/>
                <w:lang w:val="es-ES_tradnl"/>
              </w:rPr>
            </w:pPr>
          </w:p>
        </w:tc>
        <w:tc>
          <w:tcPr>
            <w:tcW w:w="1056" w:type="dxa"/>
            <w:tcMar/>
            <w:vAlign w:val="center"/>
          </w:tcPr>
          <w:p w:rsidRPr="00F63D22" w:rsidR="003036AA" w:rsidP="00C517EA" w:rsidRDefault="003036AA" w14:paraId="6BB9E253" wp14:textId="77777777" wp14:noSpellErr="1">
            <w:pPr>
              <w:jc w:val="center"/>
              <w:rPr>
                <w:sz w:val="20"/>
                <w:szCs w:val="20"/>
                <w:lang w:val="es-ES_tradnl"/>
              </w:rPr>
            </w:pPr>
          </w:p>
        </w:tc>
        <w:tc>
          <w:tcPr>
            <w:tcW w:w="6318" w:type="dxa"/>
            <w:tcMar/>
            <w:vAlign w:val="center"/>
          </w:tcPr>
          <w:p w:rsidRPr="00F63D22" w:rsidR="003036AA" w:rsidP="00C517EA" w:rsidRDefault="003036AA" w14:paraId="23DE523C" wp14:textId="77777777" wp14:noSpellErr="1">
            <w:pPr>
              <w:rPr>
                <w:sz w:val="20"/>
                <w:szCs w:val="20"/>
                <w:lang w:val="es-ES_tradnl"/>
              </w:rPr>
            </w:pPr>
          </w:p>
        </w:tc>
      </w:tr>
      <w:tr xmlns:wp14="http://schemas.microsoft.com/office/word/2010/wordml" w:rsidRPr="00F63D22" w:rsidR="003036AA" w:rsidTr="07AF015C" w14:paraId="52E56223" wp14:textId="77777777">
        <w:trPr>
          <w:trHeight w:val="465"/>
          <w:jc w:val="center"/>
        </w:trPr>
        <w:tc>
          <w:tcPr>
            <w:tcW w:w="1270" w:type="dxa"/>
            <w:tcMar/>
            <w:vAlign w:val="center"/>
          </w:tcPr>
          <w:p w:rsidRPr="00F63D22" w:rsidR="003036AA" w:rsidP="00C517EA" w:rsidRDefault="003036AA" w14:paraId="07547A01" wp14:textId="77777777" wp14:noSpellErr="1">
            <w:pPr>
              <w:jc w:val="center"/>
              <w:rPr>
                <w:sz w:val="20"/>
                <w:szCs w:val="20"/>
                <w:lang w:val="es-ES_tradnl"/>
              </w:rPr>
            </w:pPr>
          </w:p>
        </w:tc>
        <w:tc>
          <w:tcPr>
            <w:tcW w:w="1056" w:type="dxa"/>
            <w:tcMar/>
            <w:vAlign w:val="center"/>
          </w:tcPr>
          <w:p w:rsidRPr="00F63D22" w:rsidR="003036AA" w:rsidP="00C517EA" w:rsidRDefault="003036AA" w14:paraId="5043CB0F" wp14:textId="77777777" wp14:noSpellErr="1">
            <w:pPr>
              <w:jc w:val="center"/>
              <w:rPr>
                <w:sz w:val="20"/>
                <w:szCs w:val="20"/>
                <w:lang w:val="es-ES_tradnl"/>
              </w:rPr>
            </w:pPr>
          </w:p>
        </w:tc>
        <w:tc>
          <w:tcPr>
            <w:tcW w:w="6318" w:type="dxa"/>
            <w:tcMar/>
            <w:vAlign w:val="center"/>
          </w:tcPr>
          <w:p w:rsidRPr="00F63D22" w:rsidR="003036AA" w:rsidP="00C517EA" w:rsidRDefault="003036AA" w14:paraId="07459315" wp14:textId="77777777" wp14:noSpellErr="1">
            <w:pPr>
              <w:rPr>
                <w:sz w:val="20"/>
                <w:szCs w:val="20"/>
                <w:lang w:val="es-ES_tradnl"/>
              </w:rPr>
            </w:pPr>
          </w:p>
        </w:tc>
      </w:tr>
    </w:tbl>
    <w:p xmlns:wp14="http://schemas.microsoft.com/office/word/2010/wordml" w:rsidR="002E2E8A" w:rsidP="07AF015C" w:rsidRDefault="002E2E8A" w14:paraId="6DFB9E20" wp14:noSpellErr="1" wp14:textId="6B3938C9">
      <w:pPr>
        <w:pStyle w:val="Normal"/>
        <w:rPr>
          <w:lang w:val="es-ES_tradnl"/>
        </w:rPr>
      </w:pPr>
    </w:p>
    <w:p xmlns:wp14="http://schemas.microsoft.com/office/word/2010/wordml" w:rsidR="002E2E8A" w:rsidP="003036AA" w:rsidRDefault="002E2E8A" w14:paraId="70DF9E56" wp14:textId="77777777" wp14:noSpellErr="1">
      <w:pPr>
        <w:rPr>
          <w:lang w:val="es-ES_tradnl"/>
        </w:rPr>
      </w:pPr>
    </w:p>
    <w:p xmlns:wp14="http://schemas.microsoft.com/office/word/2010/wordml" w:rsidR="002E2E8A" w:rsidP="003036AA" w:rsidRDefault="002E2E8A" w14:paraId="44E871BC" wp14:textId="77777777" wp14:noSpellErr="1">
      <w:pPr>
        <w:rPr>
          <w:lang w:val="es-ES_tradnl"/>
        </w:rPr>
      </w:pPr>
    </w:p>
    <w:p xmlns:wp14="http://schemas.microsoft.com/office/word/2010/wordml" w:rsidR="002E2E8A" w:rsidP="003036AA" w:rsidRDefault="002E2E8A" w14:paraId="144A5D23" wp14:textId="77777777" wp14:noSpellErr="1">
      <w:pPr>
        <w:rPr>
          <w:lang w:val="es-ES_tradnl"/>
        </w:rPr>
      </w:pPr>
    </w:p>
    <w:p xmlns:wp14="http://schemas.microsoft.com/office/word/2010/wordml" w:rsidRPr="00F63D22" w:rsidR="002E2E8A" w:rsidP="003036AA" w:rsidRDefault="002E2E8A" w14:paraId="738610EB" wp14:textId="77777777" wp14:noSpellErr="1">
      <w:pPr>
        <w:rPr>
          <w:lang w:val="es-ES_tradnl"/>
        </w:rPr>
        <w:sectPr w:rsidRPr="00F63D22" w:rsidR="002E2E8A" w:rsidSect="00F63D22">
          <w:headerReference w:type="default" r:id="rId8"/>
          <w:footerReference w:type="first" r:id="rId9"/>
          <w:pgSz w:w="11906" w:h="16838" w:orient="portrait"/>
          <w:pgMar w:top="1270" w:right="1701" w:bottom="1417" w:left="1701" w:header="708" w:footer="708" w:gutter="0"/>
          <w:pgNumType w:start="0"/>
          <w:cols w:space="708"/>
          <w:titlePg/>
          <w:docGrid w:linePitch="360"/>
          <w:headerReference w:type="first" r:id="Rdf2c5e4f4b014cd4"/>
          <w:footerReference w:type="default" r:id="Re551ca8c50334949"/>
        </w:sectPr>
      </w:pPr>
    </w:p>
    <w:p xmlns:wp14="http://schemas.microsoft.com/office/word/2010/wordml" w:rsidRPr="00F63D22" w:rsidR="00211400" w:rsidP="07AF015C" w:rsidRDefault="001061FB" w14:paraId="018D1C8F" wp14:textId="37539B13">
      <w:pPr>
        <w:pStyle w:val="Normal"/>
        <w:rPr>
          <w:b w:val="1"/>
          <w:bCs w:val="1"/>
          <w:sz w:val="28"/>
          <w:szCs w:val="28"/>
          <w:lang w:val="es-ES_tradnl"/>
        </w:rPr>
      </w:pPr>
      <w:r w:rsidRPr="07AF015C" w:rsidR="001061FB">
        <w:rPr>
          <w:b w:val="1"/>
          <w:bCs w:val="1"/>
          <w:sz w:val="28"/>
          <w:szCs w:val="28"/>
        </w:rPr>
        <w:t>ÍNDICE</w:t>
      </w:r>
    </w:p>
    <w:p xmlns:wp14="http://schemas.microsoft.com/office/word/2010/wordml" w:rsidRPr="00F63D22" w:rsidR="003036AA" w:rsidP="07AF015C" w:rsidRDefault="003036AA" w14:paraId="5630AD66" wp14:noSpellErr="1" wp14:textId="2095CE5F">
      <w:pPr>
        <w:pStyle w:val="Normal"/>
        <w:rPr>
          <w:lang w:val="es-ES_tradnl"/>
        </w:rPr>
      </w:pPr>
    </w:p>
    <w:p xmlns:wp14="http://schemas.microsoft.com/office/word/2010/wordml" w:rsidRPr="0081101D" w:rsidR="004D546D" w:rsidP="63A65D81" w:rsidRDefault="00FB5C23" w14:paraId="069A2E96" wp14:textId="2452D0B8">
      <w:pPr>
        <w:pStyle w:val="Tboadecontidos1"/>
        <w:tabs>
          <w:tab w:val="left" w:leader="none" w:pos="480"/>
          <w:tab w:val="right" w:leader="dot" w:pos="8490"/>
        </w:tabs>
        <w:rPr>
          <w:rFonts w:ascii="Calibri" w:hAnsi="Calibri"/>
          <w:b w:val="0"/>
          <w:bCs w:val="0"/>
          <w:caps w:val="0"/>
          <w:smallCaps w:val="0"/>
          <w:noProof/>
          <w:sz w:val="22"/>
          <w:szCs w:val="22"/>
          <w:lang w:val="es-ES" w:eastAsia="es-ES" w:bidi="ar-SA"/>
        </w:rPr>
      </w:pPr>
      <w:r>
        <w:fldChar w:fldCharType="begin"/>
      </w:r>
      <w:r>
        <w:instrText xml:space="preserve">TOC \o "1-3" \h \z \u</w:instrText>
      </w:r>
      <w:r>
        <w:fldChar w:fldCharType="separate"/>
      </w:r>
      <w:hyperlink w:anchor="_Toc583898735">
        <w:r w:rsidRPr="63A65D81" w:rsidR="63A65D81">
          <w:rPr>
            <w:rStyle w:val="Hiperligazn"/>
          </w:rPr>
          <w:t>1</w:t>
        </w:r>
        <w:r>
          <w:tab/>
        </w:r>
        <w:r w:rsidRPr="63A65D81" w:rsidR="63A65D81">
          <w:rPr>
            <w:rStyle w:val="Hiperligazn"/>
          </w:rPr>
          <w:t>Información sobre la práctica a realizar</w:t>
        </w:r>
        <w:r>
          <w:tab/>
        </w:r>
        <w:r>
          <w:fldChar w:fldCharType="begin"/>
        </w:r>
        <w:r>
          <w:instrText xml:space="preserve">PAGEREF _Toc583898735 \h</w:instrText>
        </w:r>
        <w:r>
          <w:fldChar w:fldCharType="separate"/>
        </w:r>
        <w:r w:rsidRPr="63A65D81" w:rsidR="63A65D81">
          <w:rPr>
            <w:rStyle w:val="Hiperligazn"/>
          </w:rPr>
          <w:t>4</w:t>
        </w:r>
        <w:r>
          <w:fldChar w:fldCharType="end"/>
        </w:r>
      </w:hyperlink>
    </w:p>
    <w:p xmlns:wp14="http://schemas.microsoft.com/office/word/2010/wordml" w:rsidRPr="0081101D" w:rsidR="004D546D" w:rsidP="63A65D81" w:rsidRDefault="004D546D" w14:paraId="32BC862E" wp14:textId="7953582B">
      <w:pPr>
        <w:pStyle w:val="Tboadecontidos2"/>
        <w:tabs>
          <w:tab w:val="left" w:leader="none" w:pos="720"/>
          <w:tab w:val="right" w:leader="dot" w:pos="8490"/>
        </w:tabs>
        <w:rPr>
          <w:rFonts w:ascii="Calibri" w:hAnsi="Calibri"/>
          <w:b w:val="0"/>
          <w:bCs w:val="0"/>
          <w:caps w:val="0"/>
          <w:smallCaps w:val="0"/>
          <w:noProof/>
          <w:sz w:val="22"/>
          <w:szCs w:val="22"/>
          <w:lang w:val="es-ES" w:eastAsia="es-ES" w:bidi="ar-SA"/>
        </w:rPr>
      </w:pPr>
      <w:hyperlink w:anchor="_Toc238249514">
        <w:r w:rsidRPr="63A65D81" w:rsidR="63A65D81">
          <w:rPr>
            <w:rStyle w:val="Hiperligazn"/>
          </w:rPr>
          <w:t>1.1</w:t>
        </w:r>
        <w:r>
          <w:tab/>
        </w:r>
        <w:r w:rsidRPr="63A65D81" w:rsidR="63A65D81">
          <w:rPr>
            <w:rStyle w:val="Hiperligazn"/>
          </w:rPr>
          <w:t>Descripción de la práctica</w:t>
        </w:r>
        <w:r>
          <w:tab/>
        </w:r>
        <w:r>
          <w:fldChar w:fldCharType="begin"/>
        </w:r>
        <w:r>
          <w:instrText xml:space="preserve">PAGEREF _Toc238249514 \h</w:instrText>
        </w:r>
        <w:r>
          <w:fldChar w:fldCharType="separate"/>
        </w:r>
        <w:r w:rsidRPr="63A65D81" w:rsidR="63A65D81">
          <w:rPr>
            <w:rStyle w:val="Hiperligazn"/>
          </w:rPr>
          <w:t>4</w:t>
        </w:r>
        <w:r>
          <w:fldChar w:fldCharType="end"/>
        </w:r>
      </w:hyperlink>
    </w:p>
    <w:p xmlns:wp14="http://schemas.microsoft.com/office/word/2010/wordml" w:rsidRPr="0081101D" w:rsidR="004D546D" w:rsidP="63A65D81" w:rsidRDefault="004D546D" w14:paraId="5FE86535" wp14:textId="2DECDE62">
      <w:pPr>
        <w:pStyle w:val="Tboadecontidos2"/>
        <w:tabs>
          <w:tab w:val="left" w:leader="none" w:pos="720"/>
          <w:tab w:val="right" w:leader="dot" w:pos="8490"/>
        </w:tabs>
        <w:rPr>
          <w:rFonts w:ascii="Calibri" w:hAnsi="Calibri"/>
          <w:b w:val="0"/>
          <w:bCs w:val="0"/>
          <w:caps w:val="0"/>
          <w:smallCaps w:val="0"/>
          <w:noProof/>
          <w:sz w:val="22"/>
          <w:szCs w:val="22"/>
          <w:lang w:val="es-ES" w:eastAsia="es-ES" w:bidi="ar-SA"/>
        </w:rPr>
      </w:pPr>
      <w:hyperlink w:anchor="_Toc339448667">
        <w:r w:rsidRPr="63A65D81" w:rsidR="63A65D81">
          <w:rPr>
            <w:rStyle w:val="Hiperligazn"/>
          </w:rPr>
          <w:t>1.2</w:t>
        </w:r>
        <w:r>
          <w:tab/>
        </w:r>
        <w:r w:rsidRPr="63A65D81" w:rsidR="63A65D81">
          <w:rPr>
            <w:rStyle w:val="Hiperligazn"/>
          </w:rPr>
          <w:t>Descripción del grupo de trabajo</w:t>
        </w:r>
        <w:r>
          <w:tab/>
        </w:r>
        <w:r>
          <w:fldChar w:fldCharType="begin"/>
        </w:r>
        <w:r>
          <w:instrText xml:space="preserve">PAGEREF _Toc339448667 \h</w:instrText>
        </w:r>
        <w:r>
          <w:fldChar w:fldCharType="separate"/>
        </w:r>
        <w:r w:rsidRPr="63A65D81" w:rsidR="63A65D81">
          <w:rPr>
            <w:rStyle w:val="Hiperligazn"/>
          </w:rPr>
          <w:t>4</w:t>
        </w:r>
        <w:r>
          <w:fldChar w:fldCharType="end"/>
        </w:r>
      </w:hyperlink>
    </w:p>
    <w:p xmlns:wp14="http://schemas.microsoft.com/office/word/2010/wordml" w:rsidRPr="0081101D" w:rsidR="004D546D" w:rsidP="63A65D81" w:rsidRDefault="004D546D" w14:paraId="4CC08D79" wp14:textId="13AC628D">
      <w:pPr>
        <w:pStyle w:val="Tboadecontidos2"/>
        <w:tabs>
          <w:tab w:val="left" w:leader="none" w:pos="720"/>
          <w:tab w:val="right" w:leader="dot" w:pos="8490"/>
        </w:tabs>
        <w:rPr>
          <w:rFonts w:ascii="Calibri" w:hAnsi="Calibri"/>
          <w:b w:val="0"/>
          <w:bCs w:val="0"/>
          <w:caps w:val="0"/>
          <w:smallCaps w:val="0"/>
          <w:noProof/>
          <w:sz w:val="22"/>
          <w:szCs w:val="22"/>
          <w:lang w:val="es-ES" w:eastAsia="es-ES" w:bidi="ar-SA"/>
        </w:rPr>
      </w:pPr>
      <w:hyperlink w:anchor="_Toc2071567568">
        <w:r w:rsidRPr="63A65D81" w:rsidR="63A65D81">
          <w:rPr>
            <w:rStyle w:val="Hiperligazn"/>
          </w:rPr>
          <w:t>1.3</w:t>
        </w:r>
        <w:r>
          <w:tab/>
        </w:r>
        <w:r w:rsidRPr="63A65D81" w:rsidR="63A65D81">
          <w:rPr>
            <w:rStyle w:val="Hiperligazn"/>
          </w:rPr>
          <w:t>Seguimiento de la práctica</w:t>
        </w:r>
        <w:r>
          <w:tab/>
        </w:r>
        <w:r>
          <w:fldChar w:fldCharType="begin"/>
        </w:r>
        <w:r>
          <w:instrText xml:space="preserve">PAGEREF _Toc2071567568 \h</w:instrText>
        </w:r>
        <w:r>
          <w:fldChar w:fldCharType="separate"/>
        </w:r>
        <w:r w:rsidRPr="63A65D81" w:rsidR="63A65D81">
          <w:rPr>
            <w:rStyle w:val="Hiperligazn"/>
          </w:rPr>
          <w:t>4</w:t>
        </w:r>
        <w:r>
          <w:fldChar w:fldCharType="end"/>
        </w:r>
      </w:hyperlink>
    </w:p>
    <w:p xmlns:wp14="http://schemas.microsoft.com/office/word/2010/wordml" w:rsidRPr="0081101D" w:rsidR="004D546D" w:rsidP="63A65D81" w:rsidRDefault="004D546D" w14:paraId="7E387BF7" wp14:textId="2AD49118">
      <w:pPr>
        <w:pStyle w:val="Tboadecontidos1"/>
        <w:tabs>
          <w:tab w:val="left" w:leader="none" w:pos="480"/>
          <w:tab w:val="right" w:leader="dot" w:pos="8490"/>
        </w:tabs>
        <w:rPr>
          <w:rFonts w:ascii="Calibri" w:hAnsi="Calibri"/>
          <w:b w:val="0"/>
          <w:bCs w:val="0"/>
          <w:caps w:val="0"/>
          <w:smallCaps w:val="0"/>
          <w:noProof/>
          <w:sz w:val="22"/>
          <w:szCs w:val="22"/>
          <w:lang w:val="es-ES" w:eastAsia="es-ES" w:bidi="ar-SA"/>
        </w:rPr>
      </w:pPr>
      <w:hyperlink w:anchor="_Toc1225838449">
        <w:r w:rsidRPr="63A65D81" w:rsidR="63A65D81">
          <w:rPr>
            <w:rStyle w:val="Hiperligazn"/>
          </w:rPr>
          <w:t>2</w:t>
        </w:r>
        <w:r>
          <w:tab/>
        </w:r>
        <w:r w:rsidRPr="63A65D81" w:rsidR="63A65D81">
          <w:rPr>
            <w:rStyle w:val="Hiperligazn"/>
          </w:rPr>
          <w:t>DOCUMENTACIÓN DE LA PRÁCTICA</w:t>
        </w:r>
        <w:r>
          <w:tab/>
        </w:r>
        <w:r>
          <w:fldChar w:fldCharType="begin"/>
        </w:r>
        <w:r>
          <w:instrText xml:space="preserve">PAGEREF _Toc1225838449 \h</w:instrText>
        </w:r>
        <w:r>
          <w:fldChar w:fldCharType="separate"/>
        </w:r>
        <w:r w:rsidRPr="63A65D81" w:rsidR="63A65D81">
          <w:rPr>
            <w:rStyle w:val="Hiperligazn"/>
          </w:rPr>
          <w:t>4</w:t>
        </w:r>
        <w:r>
          <w:fldChar w:fldCharType="end"/>
        </w:r>
      </w:hyperlink>
    </w:p>
    <w:p xmlns:wp14="http://schemas.microsoft.com/office/word/2010/wordml" w:rsidRPr="0081101D" w:rsidR="004D546D" w:rsidP="63A65D81" w:rsidRDefault="004D546D" w14:paraId="3D02604C" wp14:textId="7DA3FFD1">
      <w:pPr>
        <w:pStyle w:val="Tboadecontidos2"/>
        <w:tabs>
          <w:tab w:val="left" w:leader="none" w:pos="720"/>
          <w:tab w:val="right" w:leader="dot" w:pos="8490"/>
        </w:tabs>
        <w:rPr>
          <w:rFonts w:ascii="Calibri" w:hAnsi="Calibri"/>
          <w:b w:val="0"/>
          <w:bCs w:val="0"/>
          <w:caps w:val="0"/>
          <w:smallCaps w:val="0"/>
          <w:noProof/>
          <w:sz w:val="22"/>
          <w:szCs w:val="22"/>
          <w:lang w:val="es-ES" w:eastAsia="es-ES" w:bidi="ar-SA"/>
        </w:rPr>
      </w:pPr>
      <w:hyperlink w:anchor="_Toc1260593893">
        <w:r w:rsidRPr="63A65D81" w:rsidR="63A65D81">
          <w:rPr>
            <w:rStyle w:val="Hiperligazn"/>
          </w:rPr>
          <w:t>2.1</w:t>
        </w:r>
        <w:r>
          <w:tab/>
        </w:r>
        <w:r w:rsidRPr="63A65D81" w:rsidR="63A65D81">
          <w:rPr>
            <w:rStyle w:val="Hiperligazn"/>
          </w:rPr>
          <w:t>Descripción del proceso de control de cambios</w:t>
        </w:r>
        <w:r>
          <w:tab/>
        </w:r>
        <w:r>
          <w:fldChar w:fldCharType="begin"/>
        </w:r>
        <w:r>
          <w:instrText xml:space="preserve">PAGEREF _Toc1260593893 \h</w:instrText>
        </w:r>
        <w:r>
          <w:fldChar w:fldCharType="separate"/>
        </w:r>
        <w:r w:rsidRPr="63A65D81" w:rsidR="63A65D81">
          <w:rPr>
            <w:rStyle w:val="Hiperligazn"/>
          </w:rPr>
          <w:t>5</w:t>
        </w:r>
        <w:r>
          <w:fldChar w:fldCharType="end"/>
        </w:r>
      </w:hyperlink>
    </w:p>
    <w:p xmlns:wp14="http://schemas.microsoft.com/office/word/2010/wordml" w:rsidRPr="0081101D" w:rsidR="004D546D" w:rsidP="63A65D81" w:rsidRDefault="004D546D" w14:paraId="3205F92F" wp14:textId="688EF3B5">
      <w:pPr>
        <w:pStyle w:val="Tboadecontidos2"/>
        <w:tabs>
          <w:tab w:val="left" w:leader="none" w:pos="720"/>
          <w:tab w:val="right" w:leader="dot" w:pos="8490"/>
        </w:tabs>
        <w:rPr>
          <w:rFonts w:ascii="Calibri" w:hAnsi="Calibri"/>
          <w:b w:val="0"/>
          <w:bCs w:val="0"/>
          <w:caps w:val="0"/>
          <w:smallCaps w:val="0"/>
          <w:noProof/>
          <w:sz w:val="22"/>
          <w:szCs w:val="22"/>
          <w:lang w:val="es-ES" w:eastAsia="es-ES" w:bidi="ar-SA"/>
        </w:rPr>
      </w:pPr>
      <w:hyperlink w:anchor="_Toc761467134">
        <w:r w:rsidRPr="63A65D81" w:rsidR="63A65D81">
          <w:rPr>
            <w:rStyle w:val="Hiperligazn"/>
          </w:rPr>
          <w:t>2.2</w:t>
        </w:r>
        <w:r>
          <w:tab/>
        </w:r>
        <w:r w:rsidRPr="63A65D81" w:rsidR="63A65D81">
          <w:rPr>
            <w:rStyle w:val="Hiperligazn"/>
          </w:rPr>
          <w:t>Diagrama de actividades</w:t>
        </w:r>
        <w:r>
          <w:tab/>
        </w:r>
        <w:r>
          <w:fldChar w:fldCharType="begin"/>
        </w:r>
        <w:r>
          <w:instrText xml:space="preserve">PAGEREF _Toc761467134 \h</w:instrText>
        </w:r>
        <w:r>
          <w:fldChar w:fldCharType="separate"/>
        </w:r>
        <w:r w:rsidRPr="63A65D81" w:rsidR="63A65D81">
          <w:rPr>
            <w:rStyle w:val="Hiperligazn"/>
          </w:rPr>
          <w:t>5</w:t>
        </w:r>
        <w:r>
          <w:fldChar w:fldCharType="end"/>
        </w:r>
      </w:hyperlink>
    </w:p>
    <w:p xmlns:wp14="http://schemas.microsoft.com/office/word/2010/wordml" w:rsidRPr="0081101D" w:rsidR="004D546D" w:rsidP="63A65D81" w:rsidRDefault="004D546D" w14:paraId="04FC694B" wp14:textId="193957C4">
      <w:pPr>
        <w:pStyle w:val="Tboadecontidos2"/>
        <w:tabs>
          <w:tab w:val="left" w:leader="none" w:pos="720"/>
          <w:tab w:val="right" w:leader="dot" w:pos="8490"/>
        </w:tabs>
        <w:rPr>
          <w:rFonts w:ascii="Calibri" w:hAnsi="Calibri"/>
          <w:b w:val="0"/>
          <w:bCs w:val="0"/>
          <w:caps w:val="0"/>
          <w:smallCaps w:val="0"/>
          <w:noProof/>
          <w:sz w:val="22"/>
          <w:szCs w:val="22"/>
          <w:lang w:val="es-ES" w:eastAsia="es-ES" w:bidi="ar-SA"/>
        </w:rPr>
      </w:pPr>
      <w:hyperlink w:anchor="_Toc854626949">
        <w:r w:rsidRPr="63A65D81" w:rsidR="63A65D81">
          <w:rPr>
            <w:rStyle w:val="Hiperligazn"/>
          </w:rPr>
          <w:t>2.3</w:t>
        </w:r>
        <w:r>
          <w:tab/>
        </w:r>
        <w:r w:rsidRPr="63A65D81" w:rsidR="63A65D81">
          <w:rPr>
            <w:rStyle w:val="Hiperligazn"/>
          </w:rPr>
          <w:t>Definición de Actividades</w:t>
        </w:r>
        <w:r>
          <w:tab/>
        </w:r>
        <w:r>
          <w:fldChar w:fldCharType="begin"/>
        </w:r>
        <w:r>
          <w:instrText xml:space="preserve">PAGEREF _Toc854626949 \h</w:instrText>
        </w:r>
        <w:r>
          <w:fldChar w:fldCharType="separate"/>
        </w:r>
        <w:r w:rsidRPr="63A65D81" w:rsidR="63A65D81">
          <w:rPr>
            <w:rStyle w:val="Hiperligazn"/>
          </w:rPr>
          <w:t>6</w:t>
        </w:r>
        <w:r>
          <w:fldChar w:fldCharType="end"/>
        </w:r>
      </w:hyperlink>
    </w:p>
    <w:p xmlns:wp14="http://schemas.microsoft.com/office/word/2010/wordml" w:rsidRPr="0081101D" w:rsidR="004D546D" w:rsidP="63A65D81" w:rsidRDefault="004D546D" w14:paraId="7AF19D8B" wp14:textId="36F87727">
      <w:pPr>
        <w:pStyle w:val="Tboadecontidos3"/>
        <w:tabs>
          <w:tab w:val="left" w:leader="none" w:pos="1200"/>
          <w:tab w:val="right" w:leader="dot" w:pos="8490"/>
        </w:tabs>
        <w:rPr>
          <w:rFonts w:ascii="Calibri" w:hAnsi="Calibri"/>
          <w:b w:val="0"/>
          <w:bCs w:val="0"/>
          <w:caps w:val="0"/>
          <w:smallCaps w:val="0"/>
          <w:noProof/>
          <w:sz w:val="22"/>
          <w:szCs w:val="22"/>
          <w:lang w:val="es-ES" w:eastAsia="es-ES" w:bidi="ar-SA"/>
        </w:rPr>
      </w:pPr>
      <w:hyperlink w:anchor="_Toc1713307666">
        <w:r w:rsidRPr="63A65D81" w:rsidR="63A65D81">
          <w:rPr>
            <w:rStyle w:val="Hiperligazn"/>
          </w:rPr>
          <w:t>2.3.1</w:t>
        </w:r>
        <w:r>
          <w:tab/>
        </w:r>
        <w:r w:rsidRPr="63A65D81" w:rsidR="63A65D81">
          <w:rPr>
            <w:rStyle w:val="Hiperligazn"/>
          </w:rPr>
          <w:t>Actividad 1: Identificación del cambio</w:t>
        </w:r>
        <w:r>
          <w:tab/>
        </w:r>
        <w:r>
          <w:fldChar w:fldCharType="begin"/>
        </w:r>
        <w:r>
          <w:instrText xml:space="preserve">PAGEREF _Toc1713307666 \h</w:instrText>
        </w:r>
        <w:r>
          <w:fldChar w:fldCharType="separate"/>
        </w:r>
        <w:r w:rsidRPr="63A65D81" w:rsidR="63A65D81">
          <w:rPr>
            <w:rStyle w:val="Hiperligazn"/>
          </w:rPr>
          <w:t>6</w:t>
        </w:r>
        <w:r>
          <w:fldChar w:fldCharType="end"/>
        </w:r>
      </w:hyperlink>
    </w:p>
    <w:p xmlns:wp14="http://schemas.microsoft.com/office/word/2010/wordml" w:rsidRPr="0081101D" w:rsidR="004D546D" w:rsidP="63A65D81" w:rsidRDefault="004D546D" w14:paraId="3A3DF237" wp14:textId="6CCDC259">
      <w:pPr>
        <w:pStyle w:val="Tboadecontidos3"/>
        <w:tabs>
          <w:tab w:val="left" w:leader="none" w:pos="1200"/>
          <w:tab w:val="right" w:leader="dot" w:pos="8490"/>
        </w:tabs>
        <w:rPr>
          <w:rFonts w:ascii="Calibri" w:hAnsi="Calibri"/>
          <w:b w:val="0"/>
          <w:bCs w:val="0"/>
          <w:caps w:val="0"/>
          <w:smallCaps w:val="0"/>
          <w:noProof/>
          <w:sz w:val="22"/>
          <w:szCs w:val="22"/>
          <w:lang w:val="es-ES" w:eastAsia="es-ES" w:bidi="ar-SA"/>
        </w:rPr>
      </w:pPr>
      <w:hyperlink w:anchor="_Toc351948167">
        <w:r w:rsidRPr="63A65D81" w:rsidR="63A65D81">
          <w:rPr>
            <w:rStyle w:val="Hiperligazn"/>
          </w:rPr>
          <w:t>2.3.2</w:t>
        </w:r>
        <w:r>
          <w:tab/>
        </w:r>
        <w:r w:rsidRPr="63A65D81" w:rsidR="63A65D81">
          <w:rPr>
            <w:rStyle w:val="Hiperligazn"/>
          </w:rPr>
          <w:t>Actividad 2: Analisis del cambio</w:t>
        </w:r>
        <w:r>
          <w:tab/>
        </w:r>
        <w:r>
          <w:fldChar w:fldCharType="begin"/>
        </w:r>
        <w:r>
          <w:instrText xml:space="preserve">PAGEREF _Toc351948167 \h</w:instrText>
        </w:r>
        <w:r>
          <w:fldChar w:fldCharType="separate"/>
        </w:r>
        <w:r w:rsidRPr="63A65D81" w:rsidR="63A65D81">
          <w:rPr>
            <w:rStyle w:val="Hiperligazn"/>
          </w:rPr>
          <w:t>7</w:t>
        </w:r>
        <w:r>
          <w:fldChar w:fldCharType="end"/>
        </w:r>
      </w:hyperlink>
    </w:p>
    <w:p xmlns:wp14="http://schemas.microsoft.com/office/word/2010/wordml" w:rsidRPr="0081101D" w:rsidR="004D546D" w:rsidP="63A65D81" w:rsidRDefault="004D546D" w14:paraId="63F7BAF3" wp14:textId="71C3324B">
      <w:pPr>
        <w:pStyle w:val="Tboadecontidos3"/>
        <w:tabs>
          <w:tab w:val="left" w:leader="none" w:pos="1200"/>
          <w:tab w:val="right" w:leader="dot" w:pos="8490"/>
        </w:tabs>
        <w:rPr>
          <w:rFonts w:ascii="Calibri" w:hAnsi="Calibri"/>
          <w:b w:val="0"/>
          <w:bCs w:val="0"/>
          <w:caps w:val="0"/>
          <w:smallCaps w:val="0"/>
          <w:noProof/>
          <w:sz w:val="22"/>
          <w:szCs w:val="22"/>
          <w:lang w:val="es-ES" w:eastAsia="es-ES" w:bidi="ar-SA"/>
        </w:rPr>
      </w:pPr>
      <w:hyperlink w:anchor="_Toc1242130190">
        <w:r w:rsidRPr="63A65D81" w:rsidR="63A65D81">
          <w:rPr>
            <w:rStyle w:val="Hiperligazn"/>
          </w:rPr>
          <w:t>2.3.3</w:t>
        </w:r>
        <w:r>
          <w:tab/>
        </w:r>
        <w:r w:rsidRPr="63A65D81" w:rsidR="63A65D81">
          <w:rPr>
            <w:rStyle w:val="Hiperligazn"/>
          </w:rPr>
          <w:t>Actividad 3: Aprobación del cambio</w:t>
        </w:r>
        <w:r>
          <w:tab/>
        </w:r>
        <w:r>
          <w:fldChar w:fldCharType="begin"/>
        </w:r>
        <w:r>
          <w:instrText xml:space="preserve">PAGEREF _Toc1242130190 \h</w:instrText>
        </w:r>
        <w:r>
          <w:fldChar w:fldCharType="separate"/>
        </w:r>
        <w:r w:rsidRPr="63A65D81" w:rsidR="63A65D81">
          <w:rPr>
            <w:rStyle w:val="Hiperligazn"/>
          </w:rPr>
          <w:t>7</w:t>
        </w:r>
        <w:r>
          <w:fldChar w:fldCharType="end"/>
        </w:r>
      </w:hyperlink>
    </w:p>
    <w:p xmlns:wp14="http://schemas.microsoft.com/office/word/2010/wordml" w:rsidRPr="0081101D" w:rsidR="004D546D" w:rsidP="63A65D81" w:rsidRDefault="004D546D" w14:paraId="221611A7" wp14:textId="607651BA">
      <w:pPr>
        <w:pStyle w:val="Tboadecontidos3"/>
        <w:tabs>
          <w:tab w:val="left" w:leader="none" w:pos="1200"/>
          <w:tab w:val="right" w:leader="dot" w:pos="8490"/>
        </w:tabs>
        <w:rPr>
          <w:rFonts w:ascii="Calibri" w:hAnsi="Calibri"/>
          <w:b w:val="0"/>
          <w:bCs w:val="0"/>
          <w:caps w:val="0"/>
          <w:smallCaps w:val="0"/>
          <w:noProof/>
          <w:sz w:val="22"/>
          <w:szCs w:val="22"/>
          <w:lang w:val="es-ES" w:eastAsia="es-ES" w:bidi="ar-SA"/>
        </w:rPr>
      </w:pPr>
      <w:hyperlink w:anchor="_Toc1193618968">
        <w:r w:rsidRPr="63A65D81" w:rsidR="63A65D81">
          <w:rPr>
            <w:rStyle w:val="Hiperligazn"/>
          </w:rPr>
          <w:t>2.3.4</w:t>
        </w:r>
        <w:r>
          <w:tab/>
        </w:r>
        <w:r w:rsidRPr="63A65D81" w:rsidR="63A65D81">
          <w:rPr>
            <w:rStyle w:val="Hiperligazn"/>
          </w:rPr>
          <w:t>Actividad 4: Implementación del cambio</w:t>
        </w:r>
        <w:r>
          <w:tab/>
        </w:r>
        <w:r>
          <w:fldChar w:fldCharType="begin"/>
        </w:r>
        <w:r>
          <w:instrText xml:space="preserve">PAGEREF _Toc1193618968 \h</w:instrText>
        </w:r>
        <w:r>
          <w:fldChar w:fldCharType="separate"/>
        </w:r>
        <w:r w:rsidRPr="63A65D81" w:rsidR="63A65D81">
          <w:rPr>
            <w:rStyle w:val="Hiperligazn"/>
          </w:rPr>
          <w:t>8</w:t>
        </w:r>
        <w:r>
          <w:fldChar w:fldCharType="end"/>
        </w:r>
      </w:hyperlink>
    </w:p>
    <w:p xmlns:wp14="http://schemas.microsoft.com/office/word/2010/wordml" w:rsidRPr="0081101D" w:rsidR="004D546D" w:rsidP="63A65D81" w:rsidRDefault="004D546D" w14:paraId="01EBACF4" wp14:textId="6B24C88B">
      <w:pPr>
        <w:pStyle w:val="Tboadecontidos3"/>
        <w:tabs>
          <w:tab w:val="left" w:leader="none" w:pos="1200"/>
          <w:tab w:val="right" w:leader="dot" w:pos="8490"/>
        </w:tabs>
        <w:rPr>
          <w:rFonts w:ascii="Calibri" w:hAnsi="Calibri"/>
          <w:b w:val="0"/>
          <w:bCs w:val="0"/>
          <w:caps w:val="0"/>
          <w:smallCaps w:val="0"/>
          <w:noProof/>
          <w:sz w:val="22"/>
          <w:szCs w:val="22"/>
          <w:lang w:val="es-ES" w:eastAsia="es-ES" w:bidi="ar-SA"/>
        </w:rPr>
      </w:pPr>
      <w:hyperlink w:anchor="_Toc1883723444">
        <w:r w:rsidRPr="63A65D81" w:rsidR="63A65D81">
          <w:rPr>
            <w:rStyle w:val="Hiperligazn"/>
          </w:rPr>
          <w:t>2.3.5</w:t>
        </w:r>
        <w:r>
          <w:tab/>
        </w:r>
        <w:r w:rsidRPr="63A65D81" w:rsidR="63A65D81">
          <w:rPr>
            <w:rStyle w:val="Hiperligazn"/>
          </w:rPr>
          <w:t>Actividad 5:</w:t>
        </w:r>
        <w:r>
          <w:tab/>
        </w:r>
        <w:r>
          <w:fldChar w:fldCharType="begin"/>
        </w:r>
        <w:r>
          <w:instrText xml:space="preserve">PAGEREF _Toc1883723444 \h</w:instrText>
        </w:r>
        <w:r>
          <w:fldChar w:fldCharType="separate"/>
        </w:r>
        <w:r w:rsidRPr="63A65D81" w:rsidR="63A65D81">
          <w:rPr>
            <w:rStyle w:val="Hiperligazn"/>
          </w:rPr>
          <w:t>9</w:t>
        </w:r>
        <w:r>
          <w:fldChar w:fldCharType="end"/>
        </w:r>
      </w:hyperlink>
    </w:p>
    <w:p xmlns:wp14="http://schemas.microsoft.com/office/word/2010/wordml" w:rsidRPr="0081101D" w:rsidR="004D546D" w:rsidP="63A65D81" w:rsidRDefault="004D546D" w14:paraId="0CCC11C3" wp14:textId="2503BDB0">
      <w:pPr>
        <w:pStyle w:val="Tboadecontidos2"/>
        <w:tabs>
          <w:tab w:val="left" w:leader="none" w:pos="720"/>
          <w:tab w:val="right" w:leader="dot" w:pos="8490"/>
        </w:tabs>
        <w:rPr>
          <w:rFonts w:ascii="Calibri" w:hAnsi="Calibri"/>
          <w:b w:val="0"/>
          <w:bCs w:val="0"/>
          <w:caps w:val="0"/>
          <w:smallCaps w:val="0"/>
          <w:noProof/>
          <w:sz w:val="22"/>
          <w:szCs w:val="22"/>
          <w:lang w:val="es-ES" w:eastAsia="es-ES" w:bidi="ar-SA"/>
        </w:rPr>
      </w:pPr>
      <w:hyperlink w:anchor="_Toc1650636827">
        <w:r w:rsidRPr="63A65D81" w:rsidR="63A65D81">
          <w:rPr>
            <w:rStyle w:val="Hiperligazn"/>
          </w:rPr>
          <w:t>2.4</w:t>
        </w:r>
        <w:r>
          <w:tab/>
        </w:r>
        <w:r w:rsidRPr="63A65D81" w:rsidR="63A65D81">
          <w:rPr>
            <w:rStyle w:val="Hiperligazn"/>
          </w:rPr>
          <w:t>Plantillas del proceso</w:t>
        </w:r>
        <w:r>
          <w:tab/>
        </w:r>
        <w:r>
          <w:fldChar w:fldCharType="begin"/>
        </w:r>
        <w:r>
          <w:instrText xml:space="preserve">PAGEREF _Toc1650636827 \h</w:instrText>
        </w:r>
        <w:r>
          <w:fldChar w:fldCharType="separate"/>
        </w:r>
        <w:r w:rsidRPr="63A65D81" w:rsidR="63A65D81">
          <w:rPr>
            <w:rStyle w:val="Hiperligazn"/>
          </w:rPr>
          <w:t>9</w:t>
        </w:r>
        <w:r>
          <w:fldChar w:fldCharType="end"/>
        </w:r>
      </w:hyperlink>
    </w:p>
    <w:p xmlns:wp14="http://schemas.microsoft.com/office/word/2010/wordml" w:rsidRPr="0081101D" w:rsidR="004D546D" w:rsidP="63A65D81" w:rsidRDefault="004D546D" w14:paraId="35ABE584" wp14:textId="67D2BD2F">
      <w:pPr>
        <w:pStyle w:val="Tboadecontidos3"/>
        <w:tabs>
          <w:tab w:val="left" w:leader="none" w:pos="1200"/>
          <w:tab w:val="right" w:leader="dot" w:pos="8490"/>
        </w:tabs>
        <w:rPr>
          <w:rFonts w:ascii="Calibri" w:hAnsi="Calibri"/>
          <w:b w:val="0"/>
          <w:bCs w:val="0"/>
          <w:caps w:val="0"/>
          <w:smallCaps w:val="0"/>
          <w:noProof/>
          <w:sz w:val="22"/>
          <w:szCs w:val="22"/>
          <w:lang w:val="es-ES" w:eastAsia="es-ES" w:bidi="ar-SA"/>
        </w:rPr>
      </w:pPr>
      <w:hyperlink w:anchor="_Toc86026879">
        <w:r w:rsidRPr="63A65D81" w:rsidR="63A65D81">
          <w:rPr>
            <w:rStyle w:val="Hiperligazn"/>
          </w:rPr>
          <w:t>2.4.1</w:t>
        </w:r>
        <w:r>
          <w:tab/>
        </w:r>
        <w:r w:rsidRPr="63A65D81" w:rsidR="63A65D81">
          <w:rPr>
            <w:rStyle w:val="Hiperligazn"/>
          </w:rPr>
          <w:t>Plantilla A</w:t>
        </w:r>
        <w:r>
          <w:tab/>
        </w:r>
        <w:r>
          <w:fldChar w:fldCharType="begin"/>
        </w:r>
        <w:r>
          <w:instrText xml:space="preserve">PAGEREF _Toc86026879 \h</w:instrText>
        </w:r>
        <w:r>
          <w:fldChar w:fldCharType="separate"/>
        </w:r>
        <w:r w:rsidRPr="63A65D81" w:rsidR="63A65D81">
          <w:rPr>
            <w:rStyle w:val="Hiperligazn"/>
          </w:rPr>
          <w:t>9</w:t>
        </w:r>
        <w:r>
          <w:fldChar w:fldCharType="end"/>
        </w:r>
      </w:hyperlink>
    </w:p>
    <w:p w:rsidR="63A65D81" w:rsidP="63A65D81" w:rsidRDefault="63A65D81" w14:paraId="5B9ECC73" w14:textId="78E047E7">
      <w:pPr>
        <w:pStyle w:val="Tboadecontidos3"/>
        <w:tabs>
          <w:tab w:val="left" w:leader="none" w:pos="1200"/>
          <w:tab w:val="right" w:leader="dot" w:pos="8490"/>
        </w:tabs>
      </w:pPr>
      <w:hyperlink w:anchor="_Toc186553354">
        <w:r w:rsidRPr="63A65D81" w:rsidR="63A65D81">
          <w:rPr>
            <w:rStyle w:val="Hiperligazn"/>
          </w:rPr>
          <w:t>2.4.2</w:t>
        </w:r>
        <w:r>
          <w:tab/>
        </w:r>
        <w:r w:rsidRPr="63A65D81" w:rsidR="63A65D81">
          <w:rPr>
            <w:rStyle w:val="Hiperligazn"/>
          </w:rPr>
          <w:t>Plantilla B</w:t>
        </w:r>
        <w:r>
          <w:tab/>
        </w:r>
        <w:r>
          <w:fldChar w:fldCharType="begin"/>
        </w:r>
        <w:r>
          <w:instrText xml:space="preserve">PAGEREF _Toc186553354 \h</w:instrText>
        </w:r>
        <w:r>
          <w:fldChar w:fldCharType="separate"/>
        </w:r>
        <w:r w:rsidRPr="63A65D81" w:rsidR="63A65D81">
          <w:rPr>
            <w:rStyle w:val="Hiperligazn"/>
          </w:rPr>
          <w:t>11</w:t>
        </w:r>
        <w:r>
          <w:fldChar w:fldCharType="end"/>
        </w:r>
      </w:hyperlink>
    </w:p>
    <w:p w:rsidR="63A65D81" w:rsidP="63A65D81" w:rsidRDefault="63A65D81" w14:paraId="7C116BC1" w14:textId="108A2743">
      <w:pPr>
        <w:pStyle w:val="Tboadecontidos3"/>
        <w:tabs>
          <w:tab w:val="left" w:leader="none" w:pos="1200"/>
          <w:tab w:val="right" w:leader="dot" w:pos="8490"/>
        </w:tabs>
      </w:pPr>
      <w:hyperlink w:anchor="_Toc1724955343">
        <w:r w:rsidRPr="63A65D81" w:rsidR="63A65D81">
          <w:rPr>
            <w:rStyle w:val="Hiperligazn"/>
          </w:rPr>
          <w:t>2.4.3</w:t>
        </w:r>
        <w:r>
          <w:tab/>
        </w:r>
        <w:r w:rsidRPr="63A65D81" w:rsidR="63A65D81">
          <w:rPr>
            <w:rStyle w:val="Hiperligazn"/>
          </w:rPr>
          <w:t>Plantilla C</w:t>
        </w:r>
        <w:r>
          <w:tab/>
        </w:r>
        <w:r>
          <w:fldChar w:fldCharType="begin"/>
        </w:r>
        <w:r>
          <w:instrText xml:space="preserve">PAGEREF _Toc1724955343 \h</w:instrText>
        </w:r>
        <w:r>
          <w:fldChar w:fldCharType="separate"/>
        </w:r>
        <w:r w:rsidRPr="63A65D81" w:rsidR="63A65D81">
          <w:rPr>
            <w:rStyle w:val="Hiperligazn"/>
          </w:rPr>
          <w:t>12</w:t>
        </w:r>
        <w:r>
          <w:fldChar w:fldCharType="end"/>
        </w:r>
      </w:hyperlink>
    </w:p>
    <w:p w:rsidR="63A65D81" w:rsidP="63A65D81" w:rsidRDefault="63A65D81" w14:paraId="570553CD" w14:textId="5B207D3C">
      <w:pPr>
        <w:pStyle w:val="Tboadecontidos3"/>
        <w:tabs>
          <w:tab w:val="left" w:leader="none" w:pos="1200"/>
          <w:tab w:val="right" w:leader="dot" w:pos="8490"/>
        </w:tabs>
      </w:pPr>
      <w:hyperlink w:anchor="_Toc1542457737">
        <w:r w:rsidRPr="63A65D81" w:rsidR="63A65D81">
          <w:rPr>
            <w:rStyle w:val="Hiperligazn"/>
          </w:rPr>
          <w:t>2.4.4</w:t>
        </w:r>
        <w:r>
          <w:tab/>
        </w:r>
        <w:r w:rsidRPr="63A65D81" w:rsidR="63A65D81">
          <w:rPr>
            <w:rStyle w:val="Hiperligazn"/>
          </w:rPr>
          <w:t>Plantilla D</w:t>
        </w:r>
        <w:r>
          <w:tab/>
        </w:r>
        <w:r>
          <w:fldChar w:fldCharType="begin"/>
        </w:r>
        <w:r>
          <w:instrText xml:space="preserve">PAGEREF _Toc1542457737 \h</w:instrText>
        </w:r>
        <w:r>
          <w:fldChar w:fldCharType="separate"/>
        </w:r>
        <w:r w:rsidRPr="63A65D81" w:rsidR="63A65D81">
          <w:rPr>
            <w:rStyle w:val="Hiperligazn"/>
          </w:rPr>
          <w:t>13</w:t>
        </w:r>
        <w:r>
          <w:fldChar w:fldCharType="end"/>
        </w:r>
      </w:hyperlink>
    </w:p>
    <w:p w:rsidR="63A65D81" w:rsidP="63A65D81" w:rsidRDefault="63A65D81" w14:paraId="2140BCFF" w14:textId="74FEBD0F">
      <w:pPr>
        <w:pStyle w:val="Tboadecontidos3"/>
        <w:tabs>
          <w:tab w:val="left" w:leader="none" w:pos="1200"/>
          <w:tab w:val="right" w:leader="dot" w:pos="8490"/>
        </w:tabs>
      </w:pPr>
      <w:hyperlink w:anchor="_Toc853074193">
        <w:r w:rsidRPr="63A65D81" w:rsidR="63A65D81">
          <w:rPr>
            <w:rStyle w:val="Hiperligazn"/>
          </w:rPr>
          <w:t>2.4.5</w:t>
        </w:r>
        <w:r>
          <w:tab/>
        </w:r>
        <w:r w:rsidRPr="63A65D81" w:rsidR="63A65D81">
          <w:rPr>
            <w:rStyle w:val="Hiperligazn"/>
          </w:rPr>
          <w:t>Plantilla E.</w:t>
        </w:r>
        <w:r>
          <w:tab/>
        </w:r>
        <w:r>
          <w:fldChar w:fldCharType="begin"/>
        </w:r>
        <w:r>
          <w:instrText xml:space="preserve">PAGEREF _Toc853074193 \h</w:instrText>
        </w:r>
        <w:r>
          <w:fldChar w:fldCharType="separate"/>
        </w:r>
        <w:r w:rsidRPr="63A65D81" w:rsidR="63A65D81">
          <w:rPr>
            <w:rStyle w:val="Hiperligazn"/>
          </w:rPr>
          <w:t>13</w:t>
        </w:r>
        <w:r>
          <w:fldChar w:fldCharType="end"/>
        </w:r>
      </w:hyperlink>
    </w:p>
    <w:p w:rsidR="63A65D81" w:rsidP="63A65D81" w:rsidRDefault="63A65D81" w14:paraId="4C47102C" w14:textId="2886E509">
      <w:pPr>
        <w:pStyle w:val="Tboadecontidos1"/>
        <w:tabs>
          <w:tab w:val="left" w:leader="none" w:pos="480"/>
          <w:tab w:val="right" w:leader="dot" w:pos="8490"/>
        </w:tabs>
      </w:pPr>
      <w:hyperlink w:anchor="_Toc2072200364">
        <w:r w:rsidRPr="63A65D81" w:rsidR="63A65D81">
          <w:rPr>
            <w:rStyle w:val="Hiperligazn"/>
          </w:rPr>
          <w:t>3</w:t>
        </w:r>
        <w:r>
          <w:tab/>
        </w:r>
        <w:r w:rsidRPr="63A65D81" w:rsidR="63A65D81">
          <w:rPr>
            <w:rStyle w:val="Hiperligazn"/>
          </w:rPr>
          <w:t>ANEXOS</w:t>
        </w:r>
        <w:r>
          <w:tab/>
        </w:r>
        <w:r>
          <w:fldChar w:fldCharType="begin"/>
        </w:r>
        <w:r>
          <w:instrText xml:space="preserve">PAGEREF _Toc2072200364 \h</w:instrText>
        </w:r>
        <w:r>
          <w:fldChar w:fldCharType="separate"/>
        </w:r>
        <w:r w:rsidRPr="63A65D81" w:rsidR="63A65D81">
          <w:rPr>
            <w:rStyle w:val="Hiperligazn"/>
          </w:rPr>
          <w:t>14</w:t>
        </w:r>
        <w:r>
          <w:fldChar w:fldCharType="end"/>
        </w:r>
      </w:hyperlink>
    </w:p>
    <w:p w:rsidR="63A65D81" w:rsidP="63A65D81" w:rsidRDefault="63A65D81" w14:paraId="75428F64" w14:textId="03E300EA">
      <w:pPr>
        <w:pStyle w:val="Tboadecontidos2"/>
        <w:tabs>
          <w:tab w:val="left" w:leader="none" w:pos="720"/>
          <w:tab w:val="right" w:leader="dot" w:pos="8490"/>
        </w:tabs>
      </w:pPr>
      <w:hyperlink w:anchor="_Toc527063287">
        <w:r w:rsidRPr="63A65D81" w:rsidR="63A65D81">
          <w:rPr>
            <w:rStyle w:val="Hiperligazn"/>
          </w:rPr>
          <w:t>3.1</w:t>
        </w:r>
        <w:r>
          <w:tab/>
        </w:r>
        <w:r w:rsidRPr="63A65D81" w:rsidR="63A65D81">
          <w:rPr>
            <w:rStyle w:val="Hiperligazn"/>
          </w:rPr>
          <w:t>Anexo 1.- Cambios propuestos por cada miembro del grupo</w:t>
        </w:r>
        <w:r>
          <w:tab/>
        </w:r>
        <w:r>
          <w:fldChar w:fldCharType="begin"/>
        </w:r>
        <w:r>
          <w:instrText xml:space="preserve">PAGEREF _Toc527063287 \h</w:instrText>
        </w:r>
        <w:r>
          <w:fldChar w:fldCharType="separate"/>
        </w:r>
        <w:r w:rsidRPr="63A65D81" w:rsidR="63A65D81">
          <w:rPr>
            <w:rStyle w:val="Hiperligazn"/>
          </w:rPr>
          <w:t>15</w:t>
        </w:r>
        <w:r>
          <w:fldChar w:fldCharType="end"/>
        </w:r>
      </w:hyperlink>
    </w:p>
    <w:p w:rsidR="63A65D81" w:rsidP="63A65D81" w:rsidRDefault="63A65D81" w14:paraId="1DB52924" w14:textId="4E2A06BA">
      <w:pPr>
        <w:pStyle w:val="Tboadecontidos2"/>
        <w:tabs>
          <w:tab w:val="left" w:leader="none" w:pos="720"/>
          <w:tab w:val="right" w:leader="dot" w:pos="8490"/>
        </w:tabs>
      </w:pPr>
      <w:hyperlink w:anchor="_Toc1036520843">
        <w:r w:rsidRPr="63A65D81" w:rsidR="63A65D81">
          <w:rPr>
            <w:rStyle w:val="Hiperligazn"/>
          </w:rPr>
          <w:t>3.2</w:t>
        </w:r>
        <w:r>
          <w:tab/>
        </w:r>
        <w:r w:rsidRPr="63A65D81" w:rsidR="63A65D81">
          <w:rPr>
            <w:rStyle w:val="Hiperligazn"/>
          </w:rPr>
          <w:t>Anexo 2.- Bibliografía y material utilizado</w:t>
        </w:r>
        <w:r>
          <w:tab/>
        </w:r>
        <w:r>
          <w:fldChar w:fldCharType="begin"/>
        </w:r>
        <w:r>
          <w:instrText xml:space="preserve">PAGEREF _Toc1036520843 \h</w:instrText>
        </w:r>
        <w:r>
          <w:fldChar w:fldCharType="separate"/>
        </w:r>
        <w:r w:rsidRPr="63A65D81" w:rsidR="63A65D81">
          <w:rPr>
            <w:rStyle w:val="Hiperligazn"/>
          </w:rPr>
          <w:t>15</w:t>
        </w:r>
        <w:r>
          <w:fldChar w:fldCharType="end"/>
        </w:r>
      </w:hyperlink>
    </w:p>
    <w:p w:rsidR="63A65D81" w:rsidP="63A65D81" w:rsidRDefault="63A65D81" w14:paraId="1DD51DFE" w14:textId="0D3FC7FC">
      <w:pPr>
        <w:pStyle w:val="Tboadecontidos2"/>
        <w:tabs>
          <w:tab w:val="left" w:leader="none" w:pos="720"/>
          <w:tab w:val="right" w:leader="dot" w:pos="8490"/>
        </w:tabs>
      </w:pPr>
      <w:hyperlink w:anchor="_Toc32352046">
        <w:r w:rsidRPr="63A65D81" w:rsidR="63A65D81">
          <w:rPr>
            <w:rStyle w:val="Hiperligazn"/>
          </w:rPr>
          <w:t>3.3</w:t>
        </w:r>
        <w:r>
          <w:tab/>
        </w:r>
        <w:r w:rsidRPr="63A65D81" w:rsidR="63A65D81">
          <w:rPr>
            <w:rStyle w:val="Hiperligazn"/>
          </w:rPr>
          <w:t>Anexo 3.- Relatorio de documentos asociados a éste</w:t>
        </w:r>
        <w:r>
          <w:tab/>
        </w:r>
        <w:r>
          <w:fldChar w:fldCharType="begin"/>
        </w:r>
        <w:r>
          <w:instrText xml:space="preserve">PAGEREF _Toc32352046 \h</w:instrText>
        </w:r>
        <w:r>
          <w:fldChar w:fldCharType="separate"/>
        </w:r>
        <w:r w:rsidRPr="63A65D81" w:rsidR="63A65D81">
          <w:rPr>
            <w:rStyle w:val="Hiperligazn"/>
          </w:rPr>
          <w:t>15</w:t>
        </w:r>
        <w:r>
          <w:fldChar w:fldCharType="end"/>
        </w:r>
      </w:hyperlink>
      <w:r>
        <w:fldChar w:fldCharType="end"/>
      </w:r>
    </w:p>
    <w:p xmlns:wp14="http://schemas.microsoft.com/office/word/2010/wordml" w:rsidRPr="00F63D22" w:rsidR="008F7E73" w:rsidP="63A65D81" w:rsidRDefault="00FB5C23" w14:paraId="61829076" wp14:textId="77777777" wp14:noSpellErr="1">
      <w:pPr>
        <w:rPr>
          <w:lang w:val="es-ES"/>
        </w:rPr>
      </w:pPr>
    </w:p>
    <w:p xmlns:wp14="http://schemas.microsoft.com/office/word/2010/wordml" w:rsidRPr="00F63D22" w:rsidR="009F4572" w:rsidP="07AF015C" w:rsidRDefault="001D7957" w14:paraId="198FD934" wp14:textId="77777777" wp14:noSpellErr="1">
      <w:pPr>
        <w:pStyle w:val="Tboadecontidos1"/>
        <w:rPr>
          <w:rFonts w:ascii="Calibri" w:hAnsi="Calibri"/>
          <w:noProof/>
          <w:sz w:val="22"/>
          <w:szCs w:val="22"/>
          <w:lang w:val="es-ES_tradnl" w:eastAsia="gl-ES"/>
        </w:rPr>
      </w:pPr>
      <w:r w:rsidRPr="07AF015C">
        <w:rPr>
          <w:lang w:val="es-ES"/>
        </w:rPr>
        <w:fldChar w:fldCharType="begin"/>
      </w:r>
      <w:r w:rsidRPr="07AF015C">
        <w:rPr>
          <w:lang w:val="es-ES"/>
        </w:rPr>
        <w:instrText xml:space="preserve"> TOC \o "1-3" \h \z \u </w:instrText>
      </w:r>
      <w:r w:rsidRPr="07AF015C">
        <w:rPr>
          <w:lang w:val="es-ES"/>
        </w:rPr>
        <w:fldChar w:fldCharType="separate"/>
      </w:r>
    </w:p>
    <w:p xmlns:wp14="http://schemas.microsoft.com/office/word/2010/wordml" w:rsidRPr="00F63D22" w:rsidR="00211400" w:rsidP="07AF015C" w:rsidRDefault="00211400" w14:paraId="17AD93B2" wp14:noSpellErr="1" wp14:textId="08BACF80">
      <w:pPr>
        <w:pStyle w:val="Normal"/>
        <w:rPr>
          <w:lang w:val="es-ES_tradnl"/>
        </w:rPr>
      </w:pPr>
      <w:r w:rsidRPr="07AF015C">
        <w:rPr>
          <w:lang w:val="es-ES"/>
        </w:rPr>
        <w:fldChar w:fldCharType="end"/>
      </w:r>
    </w:p>
    <w:p xmlns:wp14="http://schemas.microsoft.com/office/word/2010/wordml" w:rsidRPr="00F63D22" w:rsidR="00211400" w:rsidP="001061FB" w:rsidRDefault="00211400" w14:paraId="0DE4B5B7" wp14:textId="77777777" wp14:noSpellErr="1">
      <w:pPr>
        <w:rPr>
          <w:lang w:val="es-ES_tradnl"/>
        </w:rPr>
      </w:pPr>
    </w:p>
    <w:p xmlns:wp14="http://schemas.microsoft.com/office/word/2010/wordml" w:rsidRPr="00F63D22" w:rsidR="00211400" w:rsidP="001061FB" w:rsidRDefault="00211400" w14:paraId="66204FF1" wp14:textId="77777777" wp14:noSpellErr="1">
      <w:pPr>
        <w:rPr>
          <w:lang w:val="es-ES_tradnl"/>
        </w:rPr>
      </w:pPr>
    </w:p>
    <w:p xmlns:wp14="http://schemas.microsoft.com/office/word/2010/wordml" w:rsidRPr="00F63D22" w:rsidR="00211400" w:rsidP="001061FB" w:rsidRDefault="00211400" w14:paraId="2DBF0D7D" wp14:textId="77777777" wp14:noSpellErr="1">
      <w:pPr>
        <w:rPr>
          <w:lang w:val="es-ES_tradnl"/>
        </w:rPr>
      </w:pPr>
    </w:p>
    <w:p xmlns:wp14="http://schemas.microsoft.com/office/word/2010/wordml" w:rsidRPr="00F63D22" w:rsidR="00211400" w:rsidP="001061FB" w:rsidRDefault="00211400" w14:paraId="6B62F1B3" wp14:textId="77777777" wp14:noSpellErr="1">
      <w:pPr>
        <w:rPr>
          <w:lang w:val="es-ES_tradnl"/>
        </w:rPr>
      </w:pPr>
    </w:p>
    <w:p xmlns:wp14="http://schemas.microsoft.com/office/word/2010/wordml" w:rsidR="006B6897" w:rsidP="001061FB" w:rsidRDefault="006B6897" w14:paraId="02F2C34E" wp14:textId="77777777" wp14:noSpellErr="1">
      <w:pPr>
        <w:rPr>
          <w:lang w:val="es-ES_tradnl"/>
        </w:rPr>
        <w:sectPr w:rsidR="006B6897" w:rsidSect="00173FFA">
          <w:headerReference w:type="default" r:id="rId10"/>
          <w:footerReference w:type="default" r:id="rId11"/>
          <w:pgSz w:w="11906" w:h="16838" w:orient="portrait"/>
          <w:pgMar w:top="1270" w:right="1701" w:bottom="1417" w:left="1701" w:header="708" w:footer="708" w:gutter="0"/>
          <w:pgNumType w:fmt="lowerRoman" w:start="1"/>
          <w:cols w:space="708"/>
          <w:docGrid w:linePitch="360"/>
          <w:headerReference w:type="first" r:id="R8487861d12264be3"/>
        </w:sectPr>
      </w:pPr>
    </w:p>
    <w:p xmlns:wp14="http://schemas.microsoft.com/office/word/2010/wordml" w:rsidRPr="00F63D22" w:rsidR="001061FB" w:rsidP="001061FB" w:rsidRDefault="001061FB" w14:paraId="680A4E5D" wp14:textId="77777777" wp14:noSpellErr="1">
      <w:pPr>
        <w:rPr>
          <w:lang w:val="es-ES_tradnl"/>
        </w:rPr>
      </w:pPr>
    </w:p>
    <w:p xmlns:wp14="http://schemas.microsoft.com/office/word/2010/wordml" w:rsidRPr="006B6897" w:rsidR="00405635" w:rsidP="00405635" w:rsidRDefault="00405635" w14:paraId="080DA54E" wp14:textId="77777777" wp14:noSpellErr="1">
      <w:pPr>
        <w:pStyle w:val="Ttulo1"/>
        <w:rPr>
          <w:lang w:val="es-ES"/>
        </w:rPr>
      </w:pPr>
      <w:bookmarkStart w:name="_Toc583898735" w:id="940971481"/>
      <w:r w:rsidR="42604AFA">
        <w:rPr/>
        <w:t>Información sobre la práctica a realizar</w:t>
      </w:r>
      <w:bookmarkEnd w:id="940971481"/>
    </w:p>
    <w:p xmlns:wp14="http://schemas.microsoft.com/office/word/2010/wordml" w:rsidRPr="00D64874" w:rsidR="001061FB" w:rsidP="00405635" w:rsidRDefault="008C725B" w14:paraId="3E05BF1D" wp14:textId="77777777" wp14:noSpellErr="1">
      <w:pPr>
        <w:pStyle w:val="Ttulo2"/>
        <w:rPr>
          <w:lang w:val="es-ES"/>
        </w:rPr>
      </w:pPr>
      <w:r w:rsidR="5D67E264">
        <w:rPr/>
        <w:t xml:space="preserve"> </w:t>
      </w:r>
      <w:bookmarkStart w:name="_Toc238249514" w:id="926813698"/>
      <w:r w:rsidR="42604AFA">
        <w:rPr/>
        <w:t>Descripción de la práctica</w:t>
      </w:r>
      <w:bookmarkEnd w:id="926813698"/>
    </w:p>
    <w:p xmlns:wp14="http://schemas.microsoft.com/office/word/2010/wordml" w:rsidRPr="00F63D22" w:rsidR="001061FB" w:rsidP="001061FB" w:rsidRDefault="003420D3" w14:paraId="0418743C" wp14:textId="77777777" wp14:noSpellErr="1">
      <w:pPr>
        <w:rPr>
          <w:lang w:val="es-ES_tradnl"/>
        </w:rPr>
      </w:pPr>
      <w:r w:rsidRPr="07AF015C" w:rsidR="003420D3">
        <w:rPr>
          <w:sz w:val="20"/>
          <w:szCs w:val="20"/>
        </w:rPr>
        <w:t>(</w:t>
      </w:r>
      <w:r w:rsidRPr="07AF015C" w:rsidR="003420D3">
        <w:rPr>
          <w:sz w:val="20"/>
          <w:szCs w:val="20"/>
        </w:rPr>
        <w:t>Contextualización</w:t>
      </w:r>
      <w:r w:rsidRPr="07AF015C" w:rsidR="003420D3">
        <w:rPr>
          <w:sz w:val="20"/>
          <w:szCs w:val="20"/>
        </w:rPr>
        <w:t xml:space="preserve"> de la </w:t>
      </w:r>
      <w:r w:rsidRPr="07AF015C" w:rsidR="003420D3">
        <w:rPr>
          <w:sz w:val="20"/>
          <w:szCs w:val="20"/>
        </w:rPr>
        <w:t>práctica</w:t>
      </w:r>
      <w:r w:rsidRPr="07AF015C" w:rsidR="003420D3">
        <w:rPr>
          <w:sz w:val="20"/>
          <w:szCs w:val="20"/>
        </w:rPr>
        <w:t xml:space="preserve">, </w:t>
      </w:r>
      <w:r w:rsidRPr="07AF015C" w:rsidR="003420D3">
        <w:rPr>
          <w:sz w:val="20"/>
          <w:szCs w:val="20"/>
        </w:rPr>
        <w:t>en</w:t>
      </w:r>
      <w:r w:rsidRPr="07AF015C" w:rsidR="003420D3">
        <w:rPr>
          <w:sz w:val="20"/>
          <w:szCs w:val="20"/>
        </w:rPr>
        <w:t xml:space="preserve"> la </w:t>
      </w:r>
      <w:r w:rsidRPr="07AF015C" w:rsidR="003420D3">
        <w:rPr>
          <w:sz w:val="20"/>
          <w:szCs w:val="20"/>
        </w:rPr>
        <w:t>materia</w:t>
      </w:r>
      <w:r w:rsidRPr="07AF015C" w:rsidR="003420D3">
        <w:rPr>
          <w:sz w:val="20"/>
          <w:szCs w:val="20"/>
        </w:rPr>
        <w:t xml:space="preserve">, </w:t>
      </w:r>
      <w:r w:rsidRPr="07AF015C" w:rsidR="003420D3">
        <w:rPr>
          <w:sz w:val="20"/>
          <w:szCs w:val="20"/>
        </w:rPr>
        <w:t>su</w:t>
      </w:r>
      <w:r w:rsidRPr="07AF015C" w:rsidR="003420D3">
        <w:rPr>
          <w:sz w:val="20"/>
          <w:szCs w:val="20"/>
        </w:rPr>
        <w:t xml:space="preserve"> </w:t>
      </w:r>
      <w:r w:rsidRPr="07AF015C" w:rsidR="003420D3">
        <w:rPr>
          <w:sz w:val="20"/>
          <w:szCs w:val="20"/>
        </w:rPr>
        <w:t>relación</w:t>
      </w:r>
      <w:r w:rsidRPr="07AF015C" w:rsidR="003420D3">
        <w:rPr>
          <w:sz w:val="20"/>
          <w:szCs w:val="20"/>
        </w:rPr>
        <w:t xml:space="preserve"> con </w:t>
      </w:r>
      <w:r w:rsidRPr="07AF015C" w:rsidR="003420D3">
        <w:rPr>
          <w:sz w:val="20"/>
          <w:szCs w:val="20"/>
        </w:rPr>
        <w:t>pr</w:t>
      </w:r>
      <w:r w:rsidRPr="07AF015C" w:rsidR="003036AA">
        <w:rPr>
          <w:sz w:val="20"/>
          <w:szCs w:val="20"/>
        </w:rPr>
        <w:t>ácticas</w:t>
      </w:r>
      <w:r w:rsidRPr="07AF015C" w:rsidR="003036AA">
        <w:rPr>
          <w:sz w:val="20"/>
          <w:szCs w:val="20"/>
        </w:rPr>
        <w:t xml:space="preserve"> </w:t>
      </w:r>
      <w:r w:rsidRPr="07AF015C" w:rsidR="003036AA">
        <w:rPr>
          <w:sz w:val="20"/>
          <w:szCs w:val="20"/>
        </w:rPr>
        <w:t>anteriores</w:t>
      </w:r>
      <w:r w:rsidRPr="07AF015C" w:rsidR="003036AA">
        <w:rPr>
          <w:sz w:val="20"/>
          <w:szCs w:val="20"/>
        </w:rPr>
        <w:t xml:space="preserve">, </w:t>
      </w:r>
      <w:r w:rsidRPr="07AF015C" w:rsidR="003036AA">
        <w:rPr>
          <w:sz w:val="20"/>
          <w:szCs w:val="20"/>
        </w:rPr>
        <w:t>supuesto</w:t>
      </w:r>
      <w:r w:rsidRPr="07AF015C" w:rsidR="003420D3">
        <w:rPr>
          <w:sz w:val="20"/>
          <w:szCs w:val="20"/>
        </w:rPr>
        <w:t>s</w:t>
      </w:r>
      <w:r w:rsidRPr="07AF015C" w:rsidR="003420D3">
        <w:rPr>
          <w:sz w:val="20"/>
          <w:szCs w:val="20"/>
        </w:rPr>
        <w:t xml:space="preserve"> de </w:t>
      </w:r>
      <w:r w:rsidRPr="07AF015C" w:rsidR="003420D3">
        <w:rPr>
          <w:sz w:val="20"/>
          <w:szCs w:val="20"/>
        </w:rPr>
        <w:t>partida</w:t>
      </w:r>
      <w:r w:rsidRPr="07AF015C" w:rsidR="003420D3">
        <w:rPr>
          <w:sz w:val="20"/>
          <w:szCs w:val="20"/>
        </w:rPr>
        <w:t xml:space="preserve">, </w:t>
      </w:r>
      <w:r w:rsidRPr="07AF015C" w:rsidR="003420D3">
        <w:rPr>
          <w:sz w:val="20"/>
          <w:szCs w:val="20"/>
        </w:rPr>
        <w:t>condicionantes</w:t>
      </w:r>
      <w:r w:rsidRPr="07AF015C" w:rsidR="003420D3">
        <w:rPr>
          <w:sz w:val="20"/>
          <w:szCs w:val="20"/>
        </w:rPr>
        <w:t xml:space="preserve">, </w:t>
      </w:r>
      <w:r w:rsidRPr="07AF015C" w:rsidR="003420D3">
        <w:rPr>
          <w:sz w:val="20"/>
          <w:szCs w:val="20"/>
        </w:rPr>
        <w:t>restricciones</w:t>
      </w:r>
      <w:r w:rsidRPr="07AF015C" w:rsidR="003420D3">
        <w:rPr>
          <w:sz w:val="20"/>
          <w:szCs w:val="20"/>
        </w:rPr>
        <w:t>…</w:t>
      </w:r>
      <w:r w:rsidRPr="07AF015C" w:rsidR="001061FB">
        <w:rPr>
          <w:sz w:val="20"/>
          <w:szCs w:val="20"/>
        </w:rPr>
        <w:t>)</w:t>
      </w:r>
    </w:p>
    <w:p xmlns:wp14="http://schemas.microsoft.com/office/word/2010/wordml" w:rsidRPr="00F63D22" w:rsidR="001061FB" w:rsidP="001061FB" w:rsidRDefault="001061FB" w14:paraId="19219836" wp14:textId="77777777" wp14:noSpellErr="1">
      <w:pPr>
        <w:rPr>
          <w:lang w:val="es-ES_tradnl"/>
        </w:rPr>
      </w:pPr>
    </w:p>
    <w:p xmlns:wp14="http://schemas.microsoft.com/office/word/2010/wordml" w:rsidRPr="00F63D22" w:rsidR="00211400" w:rsidP="001061FB" w:rsidRDefault="00211400" w14:paraId="296FEF7D" wp14:textId="77777777" wp14:noSpellErr="1">
      <w:pPr>
        <w:rPr>
          <w:lang w:val="es-ES_tradnl"/>
        </w:rPr>
      </w:pPr>
    </w:p>
    <w:p xmlns:wp14="http://schemas.microsoft.com/office/word/2010/wordml" w:rsidRPr="00F63D22" w:rsidR="00211400" w:rsidP="001061FB" w:rsidRDefault="00211400" w14:paraId="7194DBDC" wp14:textId="77777777" wp14:noSpellErr="1">
      <w:pPr>
        <w:rPr>
          <w:lang w:val="es-ES_tradnl"/>
        </w:rPr>
      </w:pPr>
    </w:p>
    <w:p xmlns:wp14="http://schemas.microsoft.com/office/word/2010/wordml" w:rsidRPr="00F63D22" w:rsidR="001061FB" w:rsidP="001061FB" w:rsidRDefault="001061FB" w14:paraId="769D0D3C" wp14:textId="77777777" wp14:noSpellErr="1">
      <w:pPr>
        <w:rPr>
          <w:lang w:val="es-ES_tradnl"/>
        </w:rPr>
      </w:pPr>
    </w:p>
    <w:p xmlns:wp14="http://schemas.microsoft.com/office/word/2010/wordml" w:rsidRPr="00F63D22" w:rsidR="001061FB" w:rsidP="63A65D81" w:rsidRDefault="003036AA" w14:paraId="5192F32C" wp14:textId="77777777" wp14:noSpellErr="1">
      <w:pPr>
        <w:pStyle w:val="Ttulo2"/>
        <w:rPr>
          <w:lang w:val="es-ES"/>
        </w:rPr>
      </w:pPr>
      <w:bookmarkStart w:name="_Toc339448667" w:id="123545673"/>
      <w:r w:rsidR="21EEDD06">
        <w:rPr/>
        <w:t>D</w:t>
      </w:r>
      <w:r w:rsidR="123837BA">
        <w:rPr/>
        <w:t>escripción del grupo de trabajo</w:t>
      </w:r>
      <w:bookmarkEnd w:id="123545673"/>
    </w:p>
    <w:p xmlns:wp14="http://schemas.microsoft.com/office/word/2010/wordml" w:rsidRPr="00F63D22" w:rsidR="001061FB" w:rsidP="07AF015C" w:rsidRDefault="001061FB" w14:paraId="1E9C5906" wp14:textId="77777777" wp14:noSpellErr="1">
      <w:pPr>
        <w:rPr>
          <w:sz w:val="18"/>
          <w:szCs w:val="18"/>
          <w:lang w:val="es-ES_tradnl"/>
        </w:rPr>
      </w:pPr>
      <w:r w:rsidRPr="07AF015C" w:rsidR="001061FB">
        <w:rPr>
          <w:sz w:val="18"/>
          <w:szCs w:val="18"/>
        </w:rPr>
        <w:t>(</w:t>
      </w:r>
      <w:r w:rsidRPr="07AF015C" w:rsidR="003420D3">
        <w:rPr>
          <w:sz w:val="18"/>
          <w:szCs w:val="18"/>
        </w:rPr>
        <w:t xml:space="preserve">Nombre, </w:t>
      </w:r>
      <w:r w:rsidRPr="07AF015C" w:rsidR="003420D3">
        <w:rPr>
          <w:sz w:val="18"/>
          <w:szCs w:val="18"/>
        </w:rPr>
        <w:t>número</w:t>
      </w:r>
      <w:r w:rsidRPr="07AF015C" w:rsidR="003420D3">
        <w:rPr>
          <w:sz w:val="18"/>
          <w:szCs w:val="18"/>
        </w:rPr>
        <w:t xml:space="preserve">, </w:t>
      </w:r>
      <w:r w:rsidRPr="07AF015C" w:rsidR="003420D3">
        <w:rPr>
          <w:sz w:val="18"/>
          <w:szCs w:val="18"/>
        </w:rPr>
        <w:t>código</w:t>
      </w:r>
      <w:r w:rsidRPr="07AF015C" w:rsidR="003420D3">
        <w:rPr>
          <w:sz w:val="18"/>
          <w:szCs w:val="18"/>
        </w:rPr>
        <w:t xml:space="preserve"> del </w:t>
      </w:r>
      <w:r w:rsidRPr="07AF015C" w:rsidR="003420D3">
        <w:rPr>
          <w:sz w:val="18"/>
          <w:szCs w:val="18"/>
        </w:rPr>
        <w:t>grupo</w:t>
      </w:r>
      <w:r w:rsidRPr="07AF015C" w:rsidR="003420D3">
        <w:rPr>
          <w:sz w:val="18"/>
          <w:szCs w:val="18"/>
        </w:rPr>
        <w:t xml:space="preserve"> </w:t>
      </w:r>
      <w:r w:rsidRPr="07AF015C" w:rsidR="003420D3">
        <w:rPr>
          <w:sz w:val="18"/>
          <w:szCs w:val="18"/>
        </w:rPr>
        <w:t>si</w:t>
      </w:r>
      <w:r w:rsidRPr="07AF015C" w:rsidR="003420D3">
        <w:rPr>
          <w:sz w:val="18"/>
          <w:szCs w:val="18"/>
        </w:rPr>
        <w:t xml:space="preserve"> lo </w:t>
      </w:r>
      <w:r w:rsidRPr="07AF015C" w:rsidR="003420D3">
        <w:rPr>
          <w:sz w:val="18"/>
          <w:szCs w:val="18"/>
        </w:rPr>
        <w:t>hubiese</w:t>
      </w:r>
      <w:r w:rsidRPr="07AF015C" w:rsidR="003420D3">
        <w:rPr>
          <w:sz w:val="18"/>
          <w:szCs w:val="18"/>
        </w:rPr>
        <w:t xml:space="preserve">, </w:t>
      </w:r>
      <w:r w:rsidRPr="07AF015C" w:rsidR="003420D3">
        <w:rPr>
          <w:sz w:val="18"/>
          <w:szCs w:val="18"/>
        </w:rPr>
        <w:t>enumeración</w:t>
      </w:r>
      <w:r w:rsidRPr="07AF015C" w:rsidR="003420D3">
        <w:rPr>
          <w:sz w:val="18"/>
          <w:szCs w:val="18"/>
        </w:rPr>
        <w:t xml:space="preserve"> de </w:t>
      </w:r>
      <w:r w:rsidRPr="07AF015C" w:rsidR="003420D3">
        <w:rPr>
          <w:sz w:val="18"/>
          <w:szCs w:val="18"/>
        </w:rPr>
        <w:t>los</w:t>
      </w:r>
      <w:r w:rsidRPr="07AF015C" w:rsidR="003420D3">
        <w:rPr>
          <w:sz w:val="18"/>
          <w:szCs w:val="18"/>
        </w:rPr>
        <w:t xml:space="preserve"> </w:t>
      </w:r>
      <w:r w:rsidRPr="07AF015C" w:rsidR="003420D3">
        <w:rPr>
          <w:sz w:val="18"/>
          <w:szCs w:val="18"/>
        </w:rPr>
        <w:t>integrantes</w:t>
      </w:r>
      <w:r w:rsidRPr="07AF015C" w:rsidR="003420D3">
        <w:rPr>
          <w:sz w:val="18"/>
          <w:szCs w:val="18"/>
        </w:rPr>
        <w:t>, roles</w:t>
      </w:r>
      <w:r w:rsidRPr="07AF015C" w:rsidR="003036AA">
        <w:rPr>
          <w:sz w:val="18"/>
          <w:szCs w:val="18"/>
        </w:rPr>
        <w:t xml:space="preserve"> </w:t>
      </w:r>
      <w:r w:rsidRPr="07AF015C" w:rsidR="003420D3">
        <w:rPr>
          <w:sz w:val="18"/>
          <w:szCs w:val="18"/>
        </w:rPr>
        <w:t>asumidos</w:t>
      </w:r>
      <w:r w:rsidRPr="07AF015C" w:rsidR="003420D3">
        <w:rPr>
          <w:sz w:val="18"/>
          <w:szCs w:val="18"/>
        </w:rPr>
        <w:t xml:space="preserve"> </w:t>
      </w:r>
      <w:r w:rsidRPr="07AF015C" w:rsidR="005272F3">
        <w:rPr>
          <w:sz w:val="18"/>
          <w:szCs w:val="18"/>
        </w:rPr>
        <w:t>por</w:t>
      </w:r>
      <w:r w:rsidRPr="07AF015C" w:rsidR="005272F3">
        <w:rPr>
          <w:sz w:val="18"/>
          <w:szCs w:val="18"/>
        </w:rPr>
        <w:t xml:space="preserve"> </w:t>
      </w:r>
      <w:r w:rsidRPr="07AF015C" w:rsidR="005272F3">
        <w:rPr>
          <w:sz w:val="18"/>
          <w:szCs w:val="18"/>
        </w:rPr>
        <w:t>cada</w:t>
      </w:r>
      <w:r w:rsidRPr="07AF015C" w:rsidR="003420D3">
        <w:rPr>
          <w:sz w:val="18"/>
          <w:szCs w:val="18"/>
        </w:rPr>
        <w:t xml:space="preserve"> uno de </w:t>
      </w:r>
      <w:r w:rsidRPr="07AF015C" w:rsidR="003420D3">
        <w:rPr>
          <w:sz w:val="18"/>
          <w:szCs w:val="18"/>
        </w:rPr>
        <w:t>ellos</w:t>
      </w:r>
      <w:r w:rsidRPr="07AF015C" w:rsidR="001061FB">
        <w:rPr>
          <w:sz w:val="18"/>
          <w:szCs w:val="18"/>
        </w:rPr>
        <w:t>)</w:t>
      </w:r>
    </w:p>
    <w:p xmlns:wp14="http://schemas.microsoft.com/office/word/2010/wordml" w:rsidRPr="00F63D22" w:rsidR="001061FB" w:rsidP="001061FB" w:rsidRDefault="001061FB" w14:paraId="54CD245A" wp14:textId="77777777" wp14:noSpellErr="1">
      <w:pPr>
        <w:rPr>
          <w:lang w:val="es-ES_tradnl"/>
        </w:rPr>
      </w:pPr>
    </w:p>
    <w:p xmlns:wp14="http://schemas.microsoft.com/office/word/2010/wordml" w:rsidRPr="00F63D22" w:rsidR="001061FB" w:rsidP="001061FB" w:rsidRDefault="001061FB" w14:paraId="1231BE67" wp14:textId="77777777" wp14:noSpellErr="1">
      <w:pPr>
        <w:rPr>
          <w:lang w:val="es-ES_tradnl"/>
        </w:rPr>
      </w:pPr>
    </w:p>
    <w:p xmlns:wp14="http://schemas.microsoft.com/office/word/2010/wordml" w:rsidRPr="00F63D22" w:rsidR="001061FB" w:rsidP="001061FB" w:rsidRDefault="001061FB" w14:paraId="36FEB5B0" wp14:textId="77777777" wp14:noSpellErr="1">
      <w:pPr>
        <w:rPr>
          <w:lang w:val="es-ES_tradnl"/>
        </w:rPr>
      </w:pPr>
    </w:p>
    <w:p xmlns:wp14="http://schemas.microsoft.com/office/word/2010/wordml" w:rsidRPr="00F63D22" w:rsidR="001061FB" w:rsidP="001061FB" w:rsidRDefault="001061FB" w14:paraId="30D7AA69" wp14:textId="77777777" wp14:noSpellErr="1">
      <w:pPr>
        <w:rPr>
          <w:lang w:val="es-ES_tradnl"/>
        </w:rPr>
      </w:pPr>
    </w:p>
    <w:p xmlns:wp14="http://schemas.microsoft.com/office/word/2010/wordml" w:rsidRPr="00F63D22" w:rsidR="001061FB" w:rsidP="001061FB" w:rsidRDefault="001061FB" w14:paraId="7196D064" wp14:textId="77777777" wp14:noSpellErr="1">
      <w:pPr>
        <w:rPr>
          <w:lang w:val="es-ES_tradnl"/>
        </w:rPr>
      </w:pPr>
    </w:p>
    <w:p xmlns:wp14="http://schemas.microsoft.com/office/word/2010/wordml" w:rsidRPr="00F63D22" w:rsidR="001061FB" w:rsidP="001061FB" w:rsidRDefault="001061FB" w14:paraId="34FF1C98" wp14:textId="77777777" wp14:noSpellErr="1">
      <w:pPr>
        <w:rPr>
          <w:lang w:val="es-ES_tradnl"/>
        </w:rPr>
      </w:pPr>
    </w:p>
    <w:p xmlns:wp14="http://schemas.microsoft.com/office/word/2010/wordml" w:rsidRPr="00F63D22" w:rsidR="001061FB" w:rsidP="63A65D81" w:rsidRDefault="00EF580D" w14:paraId="0248A1CC" wp14:textId="77777777" wp14:noSpellErr="1">
      <w:pPr>
        <w:pStyle w:val="Ttulo2"/>
        <w:rPr>
          <w:lang w:val="es-ES"/>
        </w:rPr>
      </w:pPr>
      <w:bookmarkStart w:name="_Toc2071567568" w:id="168654573"/>
      <w:r w:rsidR="7239469F">
        <w:rPr/>
        <w:t>Seguimiento</w:t>
      </w:r>
      <w:r w:rsidR="123837BA">
        <w:rPr/>
        <w:t xml:space="preserve"> de la </w:t>
      </w:r>
      <w:r w:rsidR="69D00F57">
        <w:rPr/>
        <w:t>práctica</w:t>
      </w:r>
      <w:bookmarkEnd w:id="168654573"/>
    </w:p>
    <w:p xmlns:wp14="http://schemas.microsoft.com/office/word/2010/wordml" w:rsidRPr="00F63D22" w:rsidR="001061FB" w:rsidP="001061FB" w:rsidRDefault="001061FB" w14:paraId="60C4FACC" wp14:textId="77777777" wp14:noSpellErr="1">
      <w:pPr>
        <w:rPr>
          <w:lang w:val="es-ES_tradnl"/>
        </w:rPr>
      </w:pPr>
      <w:r w:rsidRPr="07AF015C" w:rsidR="001061FB">
        <w:rPr>
          <w:sz w:val="18"/>
          <w:szCs w:val="18"/>
        </w:rPr>
        <w:t>(</w:t>
      </w:r>
      <w:r w:rsidRPr="07AF015C" w:rsidR="007009CD">
        <w:rPr>
          <w:sz w:val="18"/>
          <w:szCs w:val="18"/>
        </w:rPr>
        <w:t xml:space="preserve">En </w:t>
      </w:r>
      <w:r w:rsidRPr="07AF015C" w:rsidR="007009CD">
        <w:rPr>
          <w:sz w:val="18"/>
          <w:szCs w:val="18"/>
        </w:rPr>
        <w:t>este</w:t>
      </w:r>
      <w:r w:rsidRPr="07AF015C" w:rsidR="007009CD">
        <w:rPr>
          <w:sz w:val="18"/>
          <w:szCs w:val="18"/>
        </w:rPr>
        <w:t xml:space="preserve"> </w:t>
      </w:r>
      <w:r w:rsidRPr="07AF015C" w:rsidR="007009CD">
        <w:rPr>
          <w:sz w:val="18"/>
          <w:szCs w:val="18"/>
        </w:rPr>
        <w:t>apartado</w:t>
      </w:r>
      <w:r w:rsidRPr="07AF015C" w:rsidR="007009CD">
        <w:rPr>
          <w:sz w:val="18"/>
          <w:szCs w:val="18"/>
        </w:rPr>
        <w:t xml:space="preserve"> </w:t>
      </w:r>
      <w:r w:rsidRPr="07AF015C" w:rsidR="007009CD">
        <w:rPr>
          <w:sz w:val="18"/>
          <w:szCs w:val="18"/>
        </w:rPr>
        <w:t>cada</w:t>
      </w:r>
      <w:r w:rsidRPr="07AF015C" w:rsidR="007009CD">
        <w:rPr>
          <w:sz w:val="18"/>
          <w:szCs w:val="18"/>
        </w:rPr>
        <w:t xml:space="preserve"> </w:t>
      </w:r>
      <w:r w:rsidRPr="07AF015C" w:rsidR="007009CD">
        <w:rPr>
          <w:sz w:val="18"/>
          <w:szCs w:val="18"/>
        </w:rPr>
        <w:t>alumno</w:t>
      </w:r>
      <w:r w:rsidRPr="07AF015C" w:rsidR="007009CD">
        <w:rPr>
          <w:sz w:val="18"/>
          <w:szCs w:val="18"/>
        </w:rPr>
        <w:t xml:space="preserve"> </w:t>
      </w:r>
      <w:r w:rsidRPr="07AF015C" w:rsidR="007009CD">
        <w:rPr>
          <w:sz w:val="18"/>
          <w:szCs w:val="18"/>
        </w:rPr>
        <w:t>tiene</w:t>
      </w:r>
      <w:r w:rsidRPr="07AF015C" w:rsidR="007009CD">
        <w:rPr>
          <w:sz w:val="18"/>
          <w:szCs w:val="18"/>
        </w:rPr>
        <w:t xml:space="preserve"> que </w:t>
      </w:r>
      <w:r w:rsidRPr="07AF015C" w:rsidR="007009CD">
        <w:rPr>
          <w:sz w:val="18"/>
          <w:szCs w:val="18"/>
        </w:rPr>
        <w:t>tener</w:t>
      </w:r>
      <w:r w:rsidRPr="07AF015C" w:rsidR="007009CD">
        <w:rPr>
          <w:sz w:val="18"/>
          <w:szCs w:val="18"/>
        </w:rPr>
        <w:t xml:space="preserve"> </w:t>
      </w:r>
      <w:r w:rsidRPr="07AF015C" w:rsidR="007009CD">
        <w:rPr>
          <w:sz w:val="18"/>
          <w:szCs w:val="18"/>
        </w:rPr>
        <w:t>una</w:t>
      </w:r>
      <w:r w:rsidRPr="07AF015C" w:rsidR="007009CD">
        <w:rPr>
          <w:sz w:val="18"/>
          <w:szCs w:val="18"/>
        </w:rPr>
        <w:t xml:space="preserve"> </w:t>
      </w:r>
      <w:r w:rsidRPr="07AF015C" w:rsidR="007009CD">
        <w:rPr>
          <w:sz w:val="18"/>
          <w:szCs w:val="18"/>
        </w:rPr>
        <w:t>lista</w:t>
      </w:r>
      <w:r w:rsidRPr="07AF015C" w:rsidR="007009CD">
        <w:rPr>
          <w:sz w:val="18"/>
          <w:szCs w:val="18"/>
        </w:rPr>
        <w:t xml:space="preserve"> </w:t>
      </w:r>
      <w:r w:rsidRPr="07AF015C" w:rsidR="007009CD">
        <w:rPr>
          <w:sz w:val="18"/>
          <w:szCs w:val="18"/>
        </w:rPr>
        <w:t>detallada</w:t>
      </w:r>
      <w:r w:rsidRPr="07AF015C" w:rsidR="007009CD">
        <w:rPr>
          <w:sz w:val="18"/>
          <w:szCs w:val="18"/>
        </w:rPr>
        <w:t xml:space="preserve"> del </w:t>
      </w:r>
      <w:r w:rsidRPr="07AF015C" w:rsidR="007009CD">
        <w:rPr>
          <w:sz w:val="18"/>
          <w:szCs w:val="18"/>
        </w:rPr>
        <w:t>tiempo</w:t>
      </w:r>
      <w:r w:rsidRPr="07AF015C" w:rsidR="007009CD">
        <w:rPr>
          <w:sz w:val="18"/>
          <w:szCs w:val="18"/>
        </w:rPr>
        <w:t xml:space="preserve"> que </w:t>
      </w:r>
      <w:r w:rsidRPr="07AF015C" w:rsidR="007009CD">
        <w:rPr>
          <w:sz w:val="18"/>
          <w:szCs w:val="18"/>
        </w:rPr>
        <w:t>dedicó</w:t>
      </w:r>
      <w:r w:rsidRPr="07AF015C" w:rsidR="007009CD">
        <w:rPr>
          <w:sz w:val="18"/>
          <w:szCs w:val="18"/>
        </w:rPr>
        <w:t xml:space="preserve"> </w:t>
      </w:r>
      <w:r w:rsidRPr="07AF015C" w:rsidR="007009CD">
        <w:rPr>
          <w:sz w:val="18"/>
          <w:szCs w:val="18"/>
        </w:rPr>
        <w:t>en</w:t>
      </w:r>
      <w:r w:rsidRPr="07AF015C" w:rsidR="007009CD">
        <w:rPr>
          <w:sz w:val="18"/>
          <w:szCs w:val="18"/>
        </w:rPr>
        <w:t xml:space="preserve"> la </w:t>
      </w:r>
      <w:r w:rsidRPr="07AF015C" w:rsidR="007009CD">
        <w:rPr>
          <w:sz w:val="18"/>
          <w:szCs w:val="18"/>
        </w:rPr>
        <w:t>práctica</w:t>
      </w:r>
      <w:r w:rsidRPr="07AF015C" w:rsidR="007009CD">
        <w:rPr>
          <w:sz w:val="18"/>
          <w:szCs w:val="18"/>
        </w:rPr>
        <w:t>.</w:t>
      </w:r>
      <w:r w:rsidRPr="07AF015C" w:rsidR="00D64874">
        <w:rPr>
          <w:sz w:val="18"/>
          <w:szCs w:val="18"/>
        </w:rPr>
        <w:t>)</w:t>
      </w:r>
    </w:p>
    <w:p xmlns:wp14="http://schemas.microsoft.com/office/word/2010/wordml" w:rsidRPr="00F63D22" w:rsidR="001061FB" w:rsidP="001061FB" w:rsidRDefault="001061FB" w14:paraId="6D072C0D" wp14:textId="77777777" wp14:noSpellErr="1">
      <w:pPr>
        <w:rPr>
          <w:lang w:val="es-ES_tradnl"/>
        </w:rPr>
      </w:pPr>
    </w:p>
    <w:p xmlns:wp14="http://schemas.microsoft.com/office/word/2010/wordml" w:rsidRPr="00F63D22" w:rsidR="00211400" w:rsidP="001061FB" w:rsidRDefault="00211400" w14:paraId="48A21919" wp14:textId="77777777" wp14:noSpellErr="1">
      <w:pPr>
        <w:rPr>
          <w:lang w:val="es-ES_tradnl"/>
        </w:rPr>
      </w:pPr>
    </w:p>
    <w:p xmlns:wp14="http://schemas.microsoft.com/office/word/2010/wordml" w:rsidRPr="00F63D22" w:rsidR="00211400" w:rsidP="001061FB" w:rsidRDefault="00211400" w14:paraId="6BD18F9B" wp14:textId="77777777" wp14:noSpellErr="1">
      <w:pPr>
        <w:rPr>
          <w:lang w:val="es-ES_tradnl"/>
        </w:rPr>
      </w:pPr>
    </w:p>
    <w:p xmlns:wp14="http://schemas.microsoft.com/office/word/2010/wordml" w:rsidRPr="00F63D22" w:rsidR="00211400" w:rsidP="001061FB" w:rsidRDefault="00211400" w14:paraId="238601FE" wp14:textId="77777777" wp14:noSpellErr="1">
      <w:pPr>
        <w:rPr>
          <w:lang w:val="es-ES_tradnl"/>
        </w:rPr>
      </w:pPr>
    </w:p>
    <w:p xmlns:wp14="http://schemas.microsoft.com/office/word/2010/wordml" w:rsidRPr="00F63D22" w:rsidR="001061FB" w:rsidP="001061FB" w:rsidRDefault="001061FB" w14:paraId="0F3CABC7" wp14:textId="77777777" wp14:noSpellErr="1">
      <w:pPr>
        <w:rPr>
          <w:lang w:val="es-ES_tradnl"/>
        </w:rPr>
      </w:pPr>
      <w:r>
        <w:br w:type="page"/>
      </w:r>
    </w:p>
    <w:p xmlns:wp14="http://schemas.microsoft.com/office/word/2010/wordml" w:rsidRPr="00F512EB" w:rsidR="00211400" w:rsidP="63A65D81" w:rsidRDefault="00405635" w14:paraId="1E65AC73" wp14:textId="77777777" wp14:noSpellErr="1">
      <w:pPr>
        <w:pStyle w:val="Ttulo1"/>
        <w:rPr>
          <w:lang w:val="es-ES"/>
        </w:rPr>
      </w:pPr>
      <w:bookmarkStart w:name="_Toc1225838449" w:id="1885519975"/>
      <w:r w:rsidR="42604AFA">
        <w:rPr/>
        <w:t>DOCUMENTACIÓN</w:t>
      </w:r>
      <w:r w:rsidR="5F5DD718">
        <w:rPr/>
        <w:t xml:space="preserve"> DE LA PRÁCTICA</w:t>
      </w:r>
      <w:bookmarkEnd w:id="1885519975"/>
    </w:p>
    <w:p xmlns:wp14="http://schemas.microsoft.com/office/word/2010/wordml" w:rsidRPr="00F63D22" w:rsidR="00211400" w:rsidP="07AF015C" w:rsidRDefault="00211400" w14:paraId="5B08B5D1" wp14:textId="77777777" wp14:noSpellErr="1">
      <w:pPr>
        <w:rPr>
          <w:lang w:val="es-ES_tradnl"/>
        </w:rPr>
      </w:pPr>
    </w:p>
    <w:p xmlns:wp14="http://schemas.microsoft.com/office/word/2010/wordml" w:rsidR="00F512EB" w:rsidP="63A65D81" w:rsidRDefault="00F512EB" w14:paraId="16DEB4AB" wp14:textId="2A5706CA">
      <w:pPr>
        <w:pStyle w:val="Ttulo2"/>
        <w:rPr>
          <w:sz w:val="32"/>
          <w:szCs w:val="32"/>
          <w:lang w:val="es-ES"/>
        </w:rPr>
      </w:pPr>
      <w:bookmarkStart w:name="_Toc1260593893" w:id="419053128"/>
      <w:r w:rsidRPr="63A65D81" w:rsidR="08156831">
        <w:rPr>
          <w:sz w:val="32"/>
          <w:szCs w:val="32"/>
        </w:rPr>
        <w:t>Descripción del proceso de control de cambios</w:t>
      </w:r>
      <w:bookmarkEnd w:id="419053128"/>
    </w:p>
    <w:p w:rsidR="07AF015C" w:rsidP="07AF015C" w:rsidRDefault="07AF015C" w14:paraId="05050A79" w14:textId="5DEA0C93">
      <w:pPr>
        <w:pStyle w:val="Normal"/>
      </w:pPr>
    </w:p>
    <w:p w:rsidR="71EF1DFD" w:rsidP="07AF015C" w:rsidRDefault="71EF1DFD" w14:paraId="7D27CAEC" w14:textId="594EB8DB">
      <w:pPr>
        <w:pStyle w:val="Normal"/>
        <w:ind w:firstLine="708"/>
        <w:jc w:val="both"/>
      </w:pPr>
      <w:r w:rsidR="71EF1DFD">
        <w:rPr/>
        <w:t xml:space="preserve">El </w:t>
      </w:r>
      <w:r w:rsidR="71EF1DFD">
        <w:rPr/>
        <w:t>proceso</w:t>
      </w:r>
      <w:r w:rsidR="71EF1DFD">
        <w:rPr/>
        <w:t xml:space="preserve"> de control de </w:t>
      </w:r>
      <w:r w:rsidR="71EF1DFD">
        <w:rPr/>
        <w:t>cambios</w:t>
      </w:r>
      <w:r w:rsidR="71EF1DFD">
        <w:rPr/>
        <w:t xml:space="preserve"> es </w:t>
      </w:r>
      <w:r w:rsidR="71EF1DFD">
        <w:rPr/>
        <w:t>una</w:t>
      </w:r>
      <w:r w:rsidR="71EF1DFD">
        <w:rPr/>
        <w:t xml:space="preserve"> </w:t>
      </w:r>
      <w:r w:rsidR="71EF1DFD">
        <w:rPr/>
        <w:t>parte</w:t>
      </w:r>
      <w:r w:rsidR="71EF1DFD">
        <w:rPr/>
        <w:t xml:space="preserve"> </w:t>
      </w:r>
      <w:r w:rsidR="71EF1DFD">
        <w:rPr/>
        <w:t>esencial</w:t>
      </w:r>
      <w:r w:rsidR="71EF1DFD">
        <w:rPr/>
        <w:t xml:space="preserve"> </w:t>
      </w:r>
      <w:r w:rsidR="71EF1DFD">
        <w:rPr/>
        <w:t>en</w:t>
      </w:r>
      <w:r w:rsidR="71EF1DFD">
        <w:rPr/>
        <w:t xml:space="preserve"> la </w:t>
      </w:r>
      <w:r w:rsidR="71EF1DFD">
        <w:rPr/>
        <w:t>gestión</w:t>
      </w:r>
      <w:r w:rsidR="71EF1DFD">
        <w:rPr/>
        <w:t xml:space="preserve"> de </w:t>
      </w:r>
      <w:r w:rsidR="71EF1DFD">
        <w:rPr/>
        <w:t>proyectos</w:t>
      </w:r>
      <w:r w:rsidR="71EF1DFD">
        <w:rPr/>
        <w:t xml:space="preserve">. </w:t>
      </w:r>
      <w:r w:rsidR="71EF1DFD">
        <w:rPr/>
        <w:t>Proporciona</w:t>
      </w:r>
      <w:r w:rsidR="71EF1DFD">
        <w:rPr/>
        <w:t xml:space="preserve"> </w:t>
      </w:r>
      <w:r w:rsidR="71EF1DFD">
        <w:rPr/>
        <w:t>una</w:t>
      </w:r>
      <w:r w:rsidR="71EF1DFD">
        <w:rPr/>
        <w:t xml:space="preserve"> </w:t>
      </w:r>
      <w:r w:rsidR="71EF1DFD">
        <w:rPr/>
        <w:t>estructura</w:t>
      </w:r>
      <w:r w:rsidR="71EF1DFD">
        <w:rPr/>
        <w:t xml:space="preserve"> para </w:t>
      </w:r>
      <w:r w:rsidR="71EF1DFD">
        <w:rPr/>
        <w:t>manejar</w:t>
      </w:r>
      <w:r w:rsidR="71EF1DFD">
        <w:rPr/>
        <w:t xml:space="preserve"> las </w:t>
      </w:r>
      <w:r w:rsidR="71EF1DFD">
        <w:rPr/>
        <w:t>modificaciones</w:t>
      </w:r>
      <w:r w:rsidR="71EF1DFD">
        <w:rPr/>
        <w:t xml:space="preserve"> </w:t>
      </w:r>
      <w:r w:rsidR="71EF1DFD">
        <w:rPr/>
        <w:t>propuestas</w:t>
      </w:r>
      <w:r w:rsidR="71EF1DFD">
        <w:rPr/>
        <w:t>,</w:t>
      </w:r>
      <w:r w:rsidR="7251403F">
        <w:rPr/>
        <w:t xml:space="preserve"> </w:t>
      </w:r>
      <w:r w:rsidR="71EF1DFD">
        <w:rPr/>
        <w:t>e</w:t>
      </w:r>
      <w:r w:rsidR="091B5BB9">
        <w:rPr/>
        <w:t>valuando</w:t>
      </w:r>
      <w:r w:rsidR="091B5BB9">
        <w:rPr/>
        <w:t xml:space="preserve"> </w:t>
      </w:r>
      <w:r w:rsidR="091B5BB9">
        <w:rPr/>
        <w:t>su</w:t>
      </w:r>
      <w:r w:rsidR="091B5BB9">
        <w:rPr/>
        <w:t xml:space="preserve"> </w:t>
      </w:r>
      <w:r w:rsidR="091B5BB9">
        <w:rPr/>
        <w:t>viabilidad</w:t>
      </w:r>
      <w:r w:rsidR="091B5BB9">
        <w:rPr/>
        <w:t xml:space="preserve"> e </w:t>
      </w:r>
      <w:r w:rsidR="091B5BB9">
        <w:rPr/>
        <w:t>impacto</w:t>
      </w:r>
      <w:r w:rsidR="4B640A20">
        <w:rPr/>
        <w:t xml:space="preserve"> y </w:t>
      </w:r>
      <w:r w:rsidR="4B640A20">
        <w:rPr/>
        <w:t>asegurando</w:t>
      </w:r>
      <w:r w:rsidR="4B640A20">
        <w:rPr/>
        <w:t xml:space="preserve"> </w:t>
      </w:r>
      <w:r w:rsidR="4B640A20">
        <w:rPr/>
        <w:t>su</w:t>
      </w:r>
      <w:r w:rsidR="4B640A20">
        <w:rPr/>
        <w:t xml:space="preserve"> </w:t>
      </w:r>
      <w:r w:rsidR="4B640A20">
        <w:rPr/>
        <w:t>implementación</w:t>
      </w:r>
      <w:r w:rsidR="4B640A20">
        <w:rPr/>
        <w:t xml:space="preserve"> de forma </w:t>
      </w:r>
      <w:r w:rsidR="4B640A20">
        <w:rPr/>
        <w:t>controlada</w:t>
      </w:r>
      <w:r w:rsidR="4B640A20">
        <w:rPr/>
        <w:t>.</w:t>
      </w:r>
    </w:p>
    <w:p w:rsidR="07AF015C" w:rsidP="07AF015C" w:rsidRDefault="07AF015C" w14:paraId="4D72EED5" w14:textId="061079B1">
      <w:pPr>
        <w:pStyle w:val="Normal"/>
        <w:jc w:val="both"/>
      </w:pPr>
    </w:p>
    <w:p w:rsidR="63A65D81" w:rsidP="23F25BEB" w:rsidRDefault="63A65D81" w14:paraId="0E4E63C2" w14:textId="173BB304">
      <w:pPr>
        <w:pStyle w:val="Normal"/>
        <w:ind w:firstLine="576"/>
        <w:jc w:val="both"/>
      </w:pPr>
      <w:r w:rsidR="70BF23C3">
        <w:rPr/>
        <w:t>Hemos</w:t>
      </w:r>
      <w:r w:rsidR="70BF23C3">
        <w:rPr/>
        <w:t xml:space="preserve"> </w:t>
      </w:r>
      <w:r w:rsidR="70BF23C3">
        <w:rPr/>
        <w:t>organizado</w:t>
      </w:r>
      <w:r w:rsidR="70BF23C3">
        <w:rPr/>
        <w:t xml:space="preserve"> </w:t>
      </w:r>
      <w:r w:rsidR="70BF23C3">
        <w:rPr/>
        <w:t>este</w:t>
      </w:r>
      <w:r w:rsidR="70BF23C3">
        <w:rPr/>
        <w:t xml:space="preserve"> </w:t>
      </w:r>
      <w:r w:rsidR="70BF23C3">
        <w:rPr/>
        <w:t>proceso</w:t>
      </w:r>
      <w:r w:rsidR="70BF23C3">
        <w:rPr/>
        <w:t xml:space="preserve"> </w:t>
      </w:r>
      <w:r w:rsidR="70BF23C3">
        <w:rPr/>
        <w:t>en</w:t>
      </w:r>
      <w:r w:rsidR="70BF23C3">
        <w:rPr/>
        <w:t xml:space="preserve"> la </w:t>
      </w:r>
      <w:r w:rsidR="70BF23C3">
        <w:rPr/>
        <w:t>siguiente</w:t>
      </w:r>
      <w:r w:rsidR="70BF23C3">
        <w:rPr/>
        <w:t xml:space="preserve"> </w:t>
      </w:r>
      <w:r w:rsidR="70BF23C3">
        <w:rPr/>
        <w:t>secuencia</w:t>
      </w:r>
      <w:r w:rsidR="70BF23C3">
        <w:rPr/>
        <w:t xml:space="preserve"> de </w:t>
      </w:r>
      <w:r w:rsidR="70BF23C3">
        <w:rPr/>
        <w:t>actividades</w:t>
      </w:r>
      <w:r w:rsidR="70BF23C3">
        <w:rPr/>
        <w:t xml:space="preserve">: </w:t>
      </w:r>
      <w:r w:rsidRPr="23F25BEB" w:rsidR="70BF23C3">
        <w:rPr>
          <w:i w:val="1"/>
          <w:iCs w:val="1"/>
        </w:rPr>
        <w:t>Identificación</w:t>
      </w:r>
      <w:r w:rsidRPr="23F25BEB" w:rsidR="70BF23C3">
        <w:rPr>
          <w:i w:val="1"/>
          <w:iCs w:val="1"/>
        </w:rPr>
        <w:t xml:space="preserve"> del </w:t>
      </w:r>
      <w:r w:rsidRPr="23F25BEB" w:rsidR="70BF23C3">
        <w:rPr>
          <w:i w:val="1"/>
          <w:iCs w:val="1"/>
        </w:rPr>
        <w:t>problema</w:t>
      </w:r>
      <w:r w:rsidRPr="23F25BEB" w:rsidR="70BF23C3">
        <w:rPr>
          <w:i w:val="1"/>
          <w:iCs w:val="1"/>
        </w:rPr>
        <w:t xml:space="preserve">, </w:t>
      </w:r>
      <w:r w:rsidRPr="23F25BEB" w:rsidR="70BF23C3">
        <w:rPr>
          <w:i w:val="1"/>
          <w:iCs w:val="1"/>
        </w:rPr>
        <w:t>Análisis</w:t>
      </w:r>
      <w:r w:rsidRPr="23F25BEB" w:rsidR="70BF23C3">
        <w:rPr>
          <w:i w:val="1"/>
          <w:iCs w:val="1"/>
        </w:rPr>
        <w:t xml:space="preserve"> del </w:t>
      </w:r>
      <w:r w:rsidRPr="23F25BEB" w:rsidR="70BF23C3">
        <w:rPr>
          <w:i w:val="1"/>
          <w:iCs w:val="1"/>
        </w:rPr>
        <w:t>cambio</w:t>
      </w:r>
      <w:r w:rsidRPr="23F25BEB" w:rsidR="70BF23C3">
        <w:rPr>
          <w:i w:val="1"/>
          <w:iCs w:val="1"/>
        </w:rPr>
        <w:t xml:space="preserve">, </w:t>
      </w:r>
      <w:r w:rsidRPr="23F25BEB" w:rsidR="70BF23C3">
        <w:rPr>
          <w:i w:val="1"/>
          <w:iCs w:val="1"/>
        </w:rPr>
        <w:t>Aprobación</w:t>
      </w:r>
      <w:r w:rsidRPr="23F25BEB" w:rsidR="70BF23C3">
        <w:rPr>
          <w:i w:val="1"/>
          <w:iCs w:val="1"/>
        </w:rPr>
        <w:t xml:space="preserve"> del </w:t>
      </w:r>
      <w:r w:rsidRPr="23F25BEB" w:rsidR="70BF23C3">
        <w:rPr>
          <w:i w:val="1"/>
          <w:iCs w:val="1"/>
        </w:rPr>
        <w:t>cambio</w:t>
      </w:r>
      <w:r w:rsidRPr="23F25BEB" w:rsidR="70BF23C3">
        <w:rPr>
          <w:i w:val="1"/>
          <w:iCs w:val="1"/>
        </w:rPr>
        <w:t xml:space="preserve">, </w:t>
      </w:r>
      <w:r w:rsidRPr="23F25BEB" w:rsidR="4A46066F">
        <w:rPr>
          <w:i w:val="1"/>
          <w:iCs w:val="1"/>
        </w:rPr>
        <w:t>Implementación</w:t>
      </w:r>
      <w:r w:rsidRPr="23F25BEB" w:rsidR="4A46066F">
        <w:rPr>
          <w:i w:val="1"/>
          <w:iCs w:val="1"/>
        </w:rPr>
        <w:t xml:space="preserve"> del </w:t>
      </w:r>
      <w:r w:rsidRPr="23F25BEB" w:rsidR="4A46066F">
        <w:rPr>
          <w:i w:val="1"/>
          <w:iCs w:val="1"/>
        </w:rPr>
        <w:t>cambio</w:t>
      </w:r>
      <w:r w:rsidRPr="23F25BEB" w:rsidR="4A46066F">
        <w:rPr>
          <w:i w:val="1"/>
          <w:iCs w:val="1"/>
        </w:rPr>
        <w:t xml:space="preserve"> y </w:t>
      </w:r>
      <w:r w:rsidRPr="23F25BEB" w:rsidR="4A46066F">
        <w:rPr>
          <w:i w:val="1"/>
          <w:iCs w:val="1"/>
        </w:rPr>
        <w:t>Seguimiento</w:t>
      </w:r>
      <w:r w:rsidRPr="23F25BEB" w:rsidR="4A46066F">
        <w:rPr>
          <w:i w:val="1"/>
          <w:iCs w:val="1"/>
        </w:rPr>
        <w:t xml:space="preserve"> y control</w:t>
      </w:r>
      <w:r w:rsidR="4A46066F">
        <w:rPr/>
        <w:t>.</w:t>
      </w:r>
      <w:r w:rsidR="501CE1DF">
        <w:rPr/>
        <w:t xml:space="preserve"> Las </w:t>
      </w:r>
      <w:r w:rsidR="501CE1DF">
        <w:rPr/>
        <w:t>razones</w:t>
      </w:r>
      <w:r w:rsidR="501CE1DF">
        <w:rPr/>
        <w:t xml:space="preserve"> para </w:t>
      </w:r>
      <w:r w:rsidR="501CE1DF">
        <w:rPr/>
        <w:t>esta</w:t>
      </w:r>
      <w:r w:rsidR="501CE1DF">
        <w:rPr/>
        <w:t xml:space="preserve"> </w:t>
      </w:r>
      <w:r w:rsidR="501CE1DF">
        <w:rPr/>
        <w:t>organización</w:t>
      </w:r>
      <w:r w:rsidR="501CE1DF">
        <w:rPr/>
        <w:t xml:space="preserve"> se </w:t>
      </w:r>
      <w:r w:rsidR="501CE1DF">
        <w:rPr/>
        <w:t>deben</w:t>
      </w:r>
      <w:r w:rsidR="501CE1DF">
        <w:rPr/>
        <w:t xml:space="preserve"> a que la </w:t>
      </w:r>
      <w:r w:rsidR="501CE1DF">
        <w:rPr/>
        <w:t>secuencia</w:t>
      </w:r>
      <w:r w:rsidR="501CE1DF">
        <w:rPr/>
        <w:t xml:space="preserve"> </w:t>
      </w:r>
      <w:r w:rsidR="501CE1DF">
        <w:rPr/>
        <w:t>seguirá</w:t>
      </w:r>
      <w:r w:rsidR="501CE1DF">
        <w:rPr/>
        <w:t xml:space="preserve"> un </w:t>
      </w:r>
      <w:r w:rsidR="501CE1DF">
        <w:rPr/>
        <w:t>flujo</w:t>
      </w:r>
      <w:r w:rsidR="501CE1DF">
        <w:rPr/>
        <w:t xml:space="preserve"> </w:t>
      </w:r>
      <w:r w:rsidR="501CE1DF">
        <w:rPr/>
        <w:t>lógico</w:t>
      </w:r>
      <w:r w:rsidR="501CE1DF">
        <w:rPr/>
        <w:t xml:space="preserve"> y </w:t>
      </w:r>
      <w:r w:rsidR="501CE1DF">
        <w:rPr/>
        <w:t>cronológico</w:t>
      </w:r>
      <w:r w:rsidR="501CE1DF">
        <w:rPr/>
        <w:t xml:space="preserve"> </w:t>
      </w:r>
      <w:r w:rsidR="501CE1DF">
        <w:rPr/>
        <w:t>en</w:t>
      </w:r>
      <w:r w:rsidR="501CE1DF">
        <w:rPr/>
        <w:t xml:space="preserve"> </w:t>
      </w:r>
      <w:r w:rsidR="501CE1DF">
        <w:rPr/>
        <w:t>el</w:t>
      </w:r>
      <w:r w:rsidR="501CE1DF">
        <w:rPr/>
        <w:t xml:space="preserve"> </w:t>
      </w:r>
      <w:r w:rsidR="501CE1DF">
        <w:rPr/>
        <w:t>manejo</w:t>
      </w:r>
      <w:r w:rsidR="501CE1DF">
        <w:rPr/>
        <w:t xml:space="preserve"> de </w:t>
      </w:r>
      <w:r w:rsidR="501CE1DF">
        <w:rPr/>
        <w:t>cambios</w:t>
      </w:r>
      <w:r w:rsidR="501CE1DF">
        <w:rPr/>
        <w:t xml:space="preserve"> </w:t>
      </w:r>
      <w:r w:rsidR="501CE1DF">
        <w:rPr/>
        <w:t>en</w:t>
      </w:r>
      <w:r w:rsidR="501CE1DF">
        <w:rPr/>
        <w:t xml:space="preserve"> </w:t>
      </w:r>
      <w:r w:rsidR="501CE1DF">
        <w:rPr/>
        <w:t>el</w:t>
      </w:r>
      <w:r w:rsidR="501CE1DF">
        <w:rPr/>
        <w:t xml:space="preserve"> </w:t>
      </w:r>
      <w:r w:rsidR="42D77031">
        <w:rPr/>
        <w:t>proyecto</w:t>
      </w:r>
      <w:r w:rsidR="610D2637">
        <w:rPr/>
        <w:t xml:space="preserve">. </w:t>
      </w:r>
      <w:r w:rsidR="501CE1DF">
        <w:rPr/>
        <w:t>Además</w:t>
      </w:r>
      <w:r w:rsidR="4EEBDA77">
        <w:rPr/>
        <w:t>,</w:t>
      </w:r>
      <w:r w:rsidR="501CE1DF">
        <w:rPr/>
        <w:t xml:space="preserve"> se </w:t>
      </w:r>
      <w:r w:rsidR="501CE1DF">
        <w:rPr/>
        <w:t>proporcionará</w:t>
      </w:r>
      <w:r w:rsidR="501CE1DF">
        <w:rPr/>
        <w:t xml:space="preserve"> </w:t>
      </w:r>
      <w:r w:rsidR="501CE1DF">
        <w:rPr/>
        <w:t>una</w:t>
      </w:r>
      <w:r w:rsidR="501CE1DF">
        <w:rPr/>
        <w:t xml:space="preserve"> </w:t>
      </w:r>
      <w:r w:rsidR="501CE1DF">
        <w:rPr/>
        <w:t>evaluación</w:t>
      </w:r>
      <w:r w:rsidR="501CE1DF">
        <w:rPr/>
        <w:t xml:space="preserve"> integral de la </w:t>
      </w:r>
      <w:r w:rsidR="501CE1DF">
        <w:rPr/>
        <w:t>propuesta</w:t>
      </w:r>
      <w:r w:rsidR="501CE1DF">
        <w:rPr/>
        <w:t xml:space="preserve"> de </w:t>
      </w:r>
      <w:r w:rsidR="501CE1DF">
        <w:rPr/>
        <w:t>cambio</w:t>
      </w:r>
      <w:r w:rsidR="501CE1DF">
        <w:rPr/>
        <w:t xml:space="preserve">, </w:t>
      </w:r>
      <w:r w:rsidR="501CE1DF">
        <w:rPr/>
        <w:t>asegurando</w:t>
      </w:r>
      <w:r w:rsidR="501CE1DF">
        <w:rPr/>
        <w:t xml:space="preserve"> </w:t>
      </w:r>
      <w:r w:rsidR="34EBF639">
        <w:rPr/>
        <w:t>así</w:t>
      </w:r>
      <w:r w:rsidR="501CE1DF">
        <w:rPr/>
        <w:t xml:space="preserve"> qu</w:t>
      </w:r>
      <w:r w:rsidR="01D55069">
        <w:rPr/>
        <w:t xml:space="preserve">e la </w:t>
      </w:r>
      <w:r w:rsidR="01D55069">
        <w:rPr/>
        <w:t>toma</w:t>
      </w:r>
      <w:r w:rsidR="01D55069">
        <w:rPr/>
        <w:t xml:space="preserve"> de </w:t>
      </w:r>
      <w:r w:rsidR="01D55069">
        <w:rPr/>
        <w:t>decisiones</w:t>
      </w:r>
      <w:r w:rsidR="01D55069">
        <w:rPr/>
        <w:t xml:space="preserve">, a la hora de </w:t>
      </w:r>
      <w:r w:rsidR="01D55069">
        <w:rPr/>
        <w:t>aprobar</w:t>
      </w:r>
      <w:r w:rsidR="01D55069">
        <w:rPr/>
        <w:t xml:space="preserve"> o </w:t>
      </w:r>
      <w:r w:rsidR="01D55069">
        <w:rPr/>
        <w:t>desesti</w:t>
      </w:r>
      <w:r w:rsidR="01D55069">
        <w:rPr/>
        <w:t>mar</w:t>
      </w:r>
      <w:r w:rsidR="01D55069">
        <w:rPr/>
        <w:t xml:space="preserve"> un </w:t>
      </w:r>
      <w:r w:rsidR="01D55069">
        <w:rPr/>
        <w:t>cambio</w:t>
      </w:r>
      <w:r w:rsidR="01D55069">
        <w:rPr/>
        <w:t xml:space="preserve">, se </w:t>
      </w:r>
      <w:r w:rsidR="01D55069">
        <w:rPr/>
        <w:t>realice</w:t>
      </w:r>
      <w:r w:rsidR="01D55069">
        <w:rPr/>
        <w:t xml:space="preserve"> de forma </w:t>
      </w:r>
      <w:r w:rsidR="01D55069">
        <w:rPr/>
        <w:t>informada</w:t>
      </w:r>
      <w:r w:rsidR="01D55069">
        <w:rPr/>
        <w:t xml:space="preserve"> y </w:t>
      </w:r>
      <w:r w:rsidR="01D55069">
        <w:rPr/>
        <w:t>respaldada</w:t>
      </w:r>
      <w:r w:rsidR="01D55069">
        <w:rPr/>
        <w:t xml:space="preserve"> </w:t>
      </w:r>
      <w:r w:rsidR="01D55069">
        <w:rPr/>
        <w:t>por</w:t>
      </w:r>
      <w:r w:rsidR="01D55069">
        <w:rPr/>
        <w:t xml:space="preserve"> </w:t>
      </w:r>
      <w:r w:rsidR="01D55069">
        <w:rPr/>
        <w:t>una</w:t>
      </w:r>
      <w:r w:rsidR="01D55069">
        <w:rPr/>
        <w:t xml:space="preserve"> </w:t>
      </w:r>
      <w:r w:rsidR="01D55069">
        <w:rPr/>
        <w:t>comprensión</w:t>
      </w:r>
      <w:r w:rsidR="01D55069">
        <w:rPr/>
        <w:t xml:space="preserve"> </w:t>
      </w:r>
      <w:r w:rsidR="01D55069">
        <w:rPr/>
        <w:t>completa</w:t>
      </w:r>
      <w:r w:rsidR="01D55069">
        <w:rPr/>
        <w:t xml:space="preserve"> del </w:t>
      </w:r>
      <w:r w:rsidR="01D55069">
        <w:rPr/>
        <w:t>cambio</w:t>
      </w:r>
      <w:r w:rsidR="01D55069">
        <w:rPr/>
        <w:t xml:space="preserve"> </w:t>
      </w:r>
      <w:r w:rsidR="01D55069">
        <w:rPr/>
        <w:t>propuesto</w:t>
      </w:r>
      <w:r w:rsidR="6BE14FC3">
        <w:rPr/>
        <w:t>.</w:t>
      </w:r>
    </w:p>
    <w:p w:rsidR="07AF015C" w:rsidP="5CB0B392" w:rsidRDefault="07AF015C" w14:paraId="29FBBBDA" w14:textId="55210E59">
      <w:pPr>
        <w:pStyle w:val="Ttulo2"/>
        <w:rPr>
          <w:sz w:val="32"/>
          <w:szCs w:val="32"/>
          <w:lang w:val="es-ES"/>
        </w:rPr>
      </w:pPr>
      <w:bookmarkStart w:name="_Toc761467134" w:id="1560563153"/>
      <w:r w:rsidRPr="5CB0B392" w:rsidR="08156831">
        <w:rPr>
          <w:sz w:val="32"/>
          <w:szCs w:val="32"/>
        </w:rPr>
        <w:t>Diagrama de actividades</w:t>
      </w:r>
      <w:bookmarkEnd w:id="1560563153"/>
    </w:p>
    <w:p w:rsidR="40228CAE" w:rsidP="07AF015C" w:rsidRDefault="40228CAE" w14:paraId="1135C3A1" w14:textId="6969FCEC">
      <w:pPr>
        <w:pStyle w:val="Normal"/>
        <w:jc w:val="center"/>
      </w:pPr>
      <w:r w:rsidR="40228CAE">
        <w:drawing>
          <wp:inline wp14:editId="5D6610CA" wp14:anchorId="459D2726">
            <wp:extent cx="5476875" cy="4381500"/>
            <wp:effectExtent l="0" t="0" r="0" b="0"/>
            <wp:docPr id="2043701122" name="" title=""/>
            <wp:cNvGraphicFramePr>
              <a:graphicFrameLocks noChangeAspect="1"/>
            </wp:cNvGraphicFramePr>
            <a:graphic>
              <a:graphicData uri="http://schemas.openxmlformats.org/drawingml/2006/picture">
                <pic:pic>
                  <pic:nvPicPr>
                    <pic:cNvPr id="0" name=""/>
                    <pic:cNvPicPr/>
                  </pic:nvPicPr>
                  <pic:blipFill>
                    <a:blip r:embed="Rfc9ac190e5104f8f">
                      <a:extLst>
                        <a:ext xmlns:a="http://schemas.openxmlformats.org/drawingml/2006/main" uri="{28A0092B-C50C-407E-A947-70E740481C1C}">
                          <a14:useLocalDpi val="0"/>
                        </a:ext>
                      </a:extLst>
                    </a:blip>
                    <a:stretch>
                      <a:fillRect/>
                    </a:stretch>
                  </pic:blipFill>
                  <pic:spPr>
                    <a:xfrm>
                      <a:off x="0" y="0"/>
                      <a:ext cx="5476875" cy="4381500"/>
                    </a:xfrm>
                    <a:prstGeom prst="rect">
                      <a:avLst/>
                    </a:prstGeom>
                  </pic:spPr>
                </pic:pic>
              </a:graphicData>
            </a:graphic>
          </wp:inline>
        </w:drawing>
      </w:r>
    </w:p>
    <w:p w:rsidR="00F512EB" w:rsidP="07AF015C" w:rsidRDefault="00F512EB" w14:paraId="10EB5A10" w14:textId="62C7AB9F">
      <w:pPr>
        <w:pStyle w:val="Ttulo2"/>
        <w:rPr>
          <w:sz w:val="32"/>
          <w:szCs w:val="32"/>
        </w:rPr>
      </w:pPr>
      <w:bookmarkStart w:name="_Toc854626949" w:id="1573985380"/>
      <w:r w:rsidRPr="63A65D81" w:rsidR="08156831">
        <w:rPr>
          <w:sz w:val="32"/>
          <w:szCs w:val="32"/>
        </w:rPr>
        <w:t>Definición de Actividades</w:t>
      </w:r>
      <w:bookmarkEnd w:id="1573985380"/>
    </w:p>
    <w:p w:rsidR="3B3A5396" w:rsidP="07AF015C" w:rsidRDefault="3B3A5396" w14:paraId="69207B9A" w14:textId="76986DD9">
      <w:pPr>
        <w:pStyle w:val="Ttulo3"/>
        <w:rPr>
          <w:sz w:val="28"/>
          <w:szCs w:val="28"/>
        </w:rPr>
      </w:pPr>
      <w:bookmarkStart w:name="_Toc1713307666" w:id="831614485"/>
      <w:r w:rsidRPr="63A65D81" w:rsidR="770708ED">
        <w:rPr>
          <w:sz w:val="28"/>
          <w:szCs w:val="28"/>
        </w:rPr>
        <w:t>Actividad</w:t>
      </w:r>
      <w:r w:rsidRPr="63A65D81" w:rsidR="770708ED">
        <w:rPr>
          <w:sz w:val="28"/>
          <w:szCs w:val="28"/>
        </w:rPr>
        <w:t xml:space="preserve"> 1: </w:t>
      </w:r>
      <w:r w:rsidRPr="63A65D81" w:rsidR="770708ED">
        <w:rPr>
          <w:sz w:val="28"/>
          <w:szCs w:val="28"/>
        </w:rPr>
        <w:t>Identificación</w:t>
      </w:r>
      <w:r w:rsidRPr="63A65D81" w:rsidR="770708ED">
        <w:rPr>
          <w:sz w:val="28"/>
          <w:szCs w:val="28"/>
        </w:rPr>
        <w:t xml:space="preserve"> del </w:t>
      </w:r>
      <w:r w:rsidRPr="63A65D81" w:rsidR="770708ED">
        <w:rPr>
          <w:sz w:val="28"/>
          <w:szCs w:val="28"/>
        </w:rPr>
        <w:t>cambio</w:t>
      </w:r>
      <w:bookmarkEnd w:id="831614485"/>
    </w:p>
    <w:p w:rsidR="07AF015C" w:rsidP="07AF015C" w:rsidRDefault="07AF015C" w14:paraId="2EB5F515" w14:textId="0245966A">
      <w:pPr>
        <w:pStyle w:val="Normal"/>
      </w:pPr>
    </w:p>
    <w:p w:rsidR="672FA7BD" w:rsidP="07AF015C" w:rsidRDefault="672FA7BD" w14:paraId="3B4A35D9" w14:textId="7B803BC2">
      <w:pPr>
        <w:pStyle w:val="Pargrafodelista"/>
        <w:numPr>
          <w:ilvl w:val="0"/>
          <w:numId w:val="23"/>
        </w:numPr>
        <w:jc w:val="both"/>
        <w:rPr/>
      </w:pPr>
      <w:r w:rsidRPr="07AF015C" w:rsidR="672FA7BD">
        <w:rPr>
          <w:b w:val="1"/>
          <w:bCs w:val="1"/>
        </w:rPr>
        <w:t>Descripción</w:t>
      </w:r>
      <w:r w:rsidR="672FA7BD">
        <w:rPr/>
        <w:t xml:space="preserve">: Esta </w:t>
      </w:r>
      <w:r w:rsidR="672FA7BD">
        <w:rPr/>
        <w:t>actividad</w:t>
      </w:r>
      <w:r w:rsidR="672FA7BD">
        <w:rPr/>
        <w:t xml:space="preserve"> se </w:t>
      </w:r>
      <w:r w:rsidR="672FA7BD">
        <w:rPr/>
        <w:t>encarga</w:t>
      </w:r>
      <w:r w:rsidR="672FA7BD">
        <w:rPr/>
        <w:t xml:space="preserve"> de </w:t>
      </w:r>
      <w:r w:rsidR="672FA7BD">
        <w:rPr/>
        <w:t>recoger</w:t>
      </w:r>
      <w:r w:rsidR="672FA7BD">
        <w:rPr/>
        <w:t xml:space="preserve"> y </w:t>
      </w:r>
      <w:r w:rsidR="672FA7BD">
        <w:rPr/>
        <w:t>documentar</w:t>
      </w:r>
      <w:r w:rsidR="672FA7BD">
        <w:rPr/>
        <w:t xml:space="preserve"> </w:t>
      </w:r>
      <w:r w:rsidR="672FA7BD">
        <w:rPr/>
        <w:t>cualquier</w:t>
      </w:r>
      <w:r w:rsidR="672FA7BD">
        <w:rPr/>
        <w:t xml:space="preserve"> </w:t>
      </w:r>
      <w:r w:rsidR="672FA7BD">
        <w:rPr/>
        <w:t>solicitud</w:t>
      </w:r>
      <w:r w:rsidR="672FA7BD">
        <w:rPr/>
        <w:t xml:space="preserve"> o </w:t>
      </w:r>
      <w:r w:rsidR="672FA7BD">
        <w:rPr/>
        <w:t>propuesta</w:t>
      </w:r>
      <w:r w:rsidR="672FA7BD">
        <w:rPr/>
        <w:t xml:space="preserve"> de </w:t>
      </w:r>
      <w:r w:rsidR="672FA7BD">
        <w:rPr/>
        <w:t>cambio</w:t>
      </w:r>
      <w:r w:rsidR="672FA7BD">
        <w:rPr/>
        <w:t xml:space="preserve"> </w:t>
      </w:r>
      <w:r w:rsidR="672FA7BD">
        <w:rPr/>
        <w:t>en</w:t>
      </w:r>
      <w:r w:rsidR="672FA7BD">
        <w:rPr/>
        <w:t xml:space="preserve"> </w:t>
      </w:r>
      <w:r w:rsidR="672FA7BD">
        <w:rPr/>
        <w:t>el</w:t>
      </w:r>
      <w:r w:rsidR="672FA7BD">
        <w:rPr/>
        <w:t xml:space="preserve"> </w:t>
      </w:r>
      <w:r w:rsidR="672FA7BD">
        <w:rPr/>
        <w:t>proyecto</w:t>
      </w:r>
      <w:r w:rsidR="672FA7BD">
        <w:rPr/>
        <w:t xml:space="preserve">. Debe </w:t>
      </w:r>
      <w:r w:rsidR="672FA7BD">
        <w:rPr/>
        <w:t>asegurarse</w:t>
      </w:r>
      <w:r w:rsidR="672FA7BD">
        <w:rPr/>
        <w:t xml:space="preserve"> la </w:t>
      </w:r>
      <w:r w:rsidR="672FA7BD">
        <w:rPr/>
        <w:t>obtención</w:t>
      </w:r>
      <w:r w:rsidR="672FA7BD">
        <w:rPr/>
        <w:t xml:space="preserve"> de </w:t>
      </w:r>
      <w:r w:rsidR="672FA7BD">
        <w:rPr/>
        <w:t>toda</w:t>
      </w:r>
      <w:r w:rsidR="672FA7BD">
        <w:rPr/>
        <w:t xml:space="preserve"> la </w:t>
      </w:r>
      <w:r w:rsidR="672FA7BD">
        <w:rPr/>
        <w:t>información</w:t>
      </w:r>
      <w:r w:rsidR="672FA7BD">
        <w:rPr/>
        <w:t xml:space="preserve"> </w:t>
      </w:r>
      <w:r w:rsidR="672FA7BD">
        <w:rPr/>
        <w:t>necesaria</w:t>
      </w:r>
      <w:r w:rsidR="672FA7BD">
        <w:rPr/>
        <w:t xml:space="preserve"> para </w:t>
      </w:r>
      <w:r w:rsidR="672FA7BD">
        <w:rPr/>
        <w:t>evaluar</w:t>
      </w:r>
      <w:r w:rsidR="672FA7BD">
        <w:rPr/>
        <w:t xml:space="preserve"> </w:t>
      </w:r>
      <w:r w:rsidR="672FA7BD">
        <w:rPr/>
        <w:t>adecuadamente</w:t>
      </w:r>
      <w:r w:rsidR="672FA7BD">
        <w:rPr/>
        <w:t xml:space="preserve"> </w:t>
      </w:r>
      <w:r w:rsidR="672FA7BD">
        <w:rPr/>
        <w:t>el</w:t>
      </w:r>
      <w:r w:rsidR="672FA7BD">
        <w:rPr/>
        <w:t xml:space="preserve"> </w:t>
      </w:r>
      <w:r w:rsidR="672FA7BD">
        <w:rPr/>
        <w:t>cambio</w:t>
      </w:r>
      <w:r w:rsidR="672FA7BD">
        <w:rPr/>
        <w:t xml:space="preserve"> </w:t>
      </w:r>
      <w:r w:rsidR="672FA7BD">
        <w:rPr/>
        <w:t>propuesto</w:t>
      </w:r>
      <w:r w:rsidR="672FA7BD">
        <w:rPr/>
        <w:t xml:space="preserve">. </w:t>
      </w:r>
    </w:p>
    <w:p w:rsidR="672FA7BD" w:rsidP="07AF015C" w:rsidRDefault="672FA7BD" w14:paraId="1CE5E8FB" w14:textId="6D74D2DE">
      <w:pPr>
        <w:pStyle w:val="Pargrafodelista"/>
        <w:numPr>
          <w:ilvl w:val="0"/>
          <w:numId w:val="23"/>
        </w:numPr>
        <w:jc w:val="both"/>
        <w:rPr>
          <w:sz w:val="24"/>
          <w:szCs w:val="24"/>
        </w:rPr>
      </w:pPr>
      <w:r w:rsidRPr="07AF015C" w:rsidR="672FA7BD">
        <w:rPr>
          <w:b w:val="1"/>
          <w:bCs w:val="1"/>
        </w:rPr>
        <w:t>Involucrados</w:t>
      </w:r>
      <w:r w:rsidR="672FA7BD">
        <w:rPr/>
        <w:t xml:space="preserve">: Las partes </w:t>
      </w:r>
      <w:r w:rsidR="672FA7BD">
        <w:rPr/>
        <w:t>interesadas</w:t>
      </w:r>
      <w:r w:rsidR="672FA7BD">
        <w:rPr/>
        <w:t xml:space="preserve"> </w:t>
      </w:r>
      <w:r w:rsidR="672FA7BD">
        <w:rPr/>
        <w:t>en</w:t>
      </w:r>
      <w:r w:rsidR="672FA7BD">
        <w:rPr/>
        <w:t xml:space="preserve"> </w:t>
      </w:r>
      <w:r w:rsidR="672FA7BD">
        <w:rPr/>
        <w:t>el</w:t>
      </w:r>
      <w:r w:rsidR="672FA7BD">
        <w:rPr/>
        <w:t xml:space="preserve"> </w:t>
      </w:r>
      <w:r w:rsidR="672FA7BD">
        <w:rPr/>
        <w:t>proyecto</w:t>
      </w:r>
      <w:r w:rsidR="672FA7BD">
        <w:rPr/>
        <w:t xml:space="preserve">, </w:t>
      </w:r>
      <w:r w:rsidR="672FA7BD">
        <w:rPr/>
        <w:t>excluido</w:t>
      </w:r>
      <w:r w:rsidR="672FA7BD">
        <w:rPr/>
        <w:t xml:space="preserve"> </w:t>
      </w:r>
      <w:r w:rsidR="672FA7BD">
        <w:rPr/>
        <w:t>el</w:t>
      </w:r>
      <w:r w:rsidR="672FA7BD">
        <w:rPr/>
        <w:t xml:space="preserve"> </w:t>
      </w:r>
      <w:r w:rsidR="672FA7BD">
        <w:rPr/>
        <w:t>equipo</w:t>
      </w:r>
      <w:r w:rsidR="672FA7BD">
        <w:rPr/>
        <w:t xml:space="preserve"> de </w:t>
      </w:r>
      <w:r w:rsidR="672FA7BD">
        <w:rPr/>
        <w:t>desarrollo</w:t>
      </w:r>
      <w:r w:rsidR="672FA7BD">
        <w:rPr/>
        <w:t xml:space="preserve">, </w:t>
      </w:r>
      <w:r w:rsidR="672FA7BD">
        <w:rPr/>
        <w:t>por</w:t>
      </w:r>
      <w:r w:rsidR="672FA7BD">
        <w:rPr/>
        <w:t xml:space="preserve"> </w:t>
      </w:r>
      <w:r w:rsidR="672FA7BD">
        <w:rPr/>
        <w:t>ejemplo</w:t>
      </w:r>
      <w:r w:rsidR="672FA7BD">
        <w:rPr/>
        <w:t xml:space="preserve">, </w:t>
      </w:r>
      <w:r w:rsidR="672FA7BD">
        <w:rPr/>
        <w:t>el</w:t>
      </w:r>
      <w:r w:rsidR="672FA7BD">
        <w:rPr/>
        <w:t xml:space="preserve"> </w:t>
      </w:r>
      <w:r w:rsidR="672FA7BD">
        <w:rPr/>
        <w:t>equipo</w:t>
      </w:r>
      <w:r w:rsidR="672FA7BD">
        <w:rPr/>
        <w:t xml:space="preserve"> de </w:t>
      </w:r>
      <w:r w:rsidR="672FA7BD">
        <w:rPr/>
        <w:t>gestión</w:t>
      </w:r>
      <w:r w:rsidR="672FA7BD">
        <w:rPr/>
        <w:t xml:space="preserve"> de </w:t>
      </w:r>
      <w:r w:rsidR="672FA7BD">
        <w:rPr/>
        <w:t>proyectos</w:t>
      </w:r>
      <w:r w:rsidR="672FA7BD">
        <w:rPr/>
        <w:t xml:space="preserve">. </w:t>
      </w:r>
      <w:r w:rsidR="672FA7BD">
        <w:rPr/>
        <w:t>Juega</w:t>
      </w:r>
      <w:r w:rsidR="672FA7BD">
        <w:rPr/>
        <w:t xml:space="preserve"> un </w:t>
      </w:r>
      <w:r w:rsidR="672FA7BD">
        <w:rPr/>
        <w:t>papel</w:t>
      </w:r>
      <w:r w:rsidR="672FA7BD">
        <w:rPr/>
        <w:t xml:space="preserve"> </w:t>
      </w:r>
      <w:r w:rsidR="672FA7BD">
        <w:rPr/>
        <w:t>importante</w:t>
      </w:r>
      <w:r w:rsidR="672FA7BD">
        <w:rPr/>
        <w:t xml:space="preserve"> </w:t>
      </w:r>
      <w:r w:rsidR="672FA7BD">
        <w:rPr/>
        <w:t>el</w:t>
      </w:r>
      <w:r w:rsidR="672FA7BD">
        <w:rPr/>
        <w:t xml:space="preserve"> personal </w:t>
      </w:r>
      <w:r w:rsidR="672FA7BD">
        <w:rPr/>
        <w:t>encargado</w:t>
      </w:r>
      <w:r w:rsidR="672FA7BD">
        <w:rPr/>
        <w:t xml:space="preserve"> del </w:t>
      </w:r>
      <w:r w:rsidR="672FA7BD">
        <w:rPr/>
        <w:t>servicio</w:t>
      </w:r>
      <w:r w:rsidR="672FA7BD">
        <w:rPr/>
        <w:t xml:space="preserve"> de </w:t>
      </w:r>
      <w:r w:rsidR="672FA7BD">
        <w:rPr/>
        <w:t>atención</w:t>
      </w:r>
      <w:r w:rsidR="672FA7BD">
        <w:rPr/>
        <w:t xml:space="preserve"> al </w:t>
      </w:r>
      <w:r w:rsidR="672FA7BD">
        <w:rPr/>
        <w:t>cliente</w:t>
      </w:r>
      <w:r w:rsidR="672FA7BD">
        <w:rPr/>
        <w:t xml:space="preserve">. </w:t>
      </w:r>
    </w:p>
    <w:p w:rsidR="07AF015C" w:rsidP="07AF015C" w:rsidRDefault="07AF015C" w14:paraId="7DEA49ED" w14:textId="76CF938F">
      <w:pPr>
        <w:pStyle w:val="Normal"/>
        <w:ind w:left="0"/>
        <w:jc w:val="both"/>
        <w:rPr>
          <w:sz w:val="24"/>
          <w:szCs w:val="24"/>
        </w:rPr>
      </w:pPr>
    </w:p>
    <w:p w:rsidR="672FA7BD" w:rsidP="07AF015C" w:rsidRDefault="672FA7BD" w14:paraId="2C27D3DE" w14:textId="7744C042">
      <w:pPr>
        <w:pStyle w:val="Pargrafodelista"/>
        <w:numPr>
          <w:ilvl w:val="0"/>
          <w:numId w:val="23"/>
        </w:numPr>
        <w:jc w:val="both"/>
        <w:rPr>
          <w:sz w:val="24"/>
          <w:szCs w:val="24"/>
        </w:rPr>
      </w:pPr>
      <w:r w:rsidRPr="07AF015C" w:rsidR="672FA7BD">
        <w:rPr>
          <w:b w:val="1"/>
          <w:bCs w:val="1"/>
        </w:rPr>
        <w:t xml:space="preserve">Entradas </w:t>
      </w:r>
      <w:r w:rsidRPr="07AF015C" w:rsidR="672FA7BD">
        <w:rPr>
          <w:b w:val="1"/>
          <w:bCs w:val="1"/>
        </w:rPr>
        <w:t>requeridas</w:t>
      </w:r>
      <w:r w:rsidR="672FA7BD">
        <w:rPr/>
        <w:t xml:space="preserve">: Una </w:t>
      </w:r>
      <w:r w:rsidR="672FA7BD">
        <w:rPr/>
        <w:t>llamada</w:t>
      </w:r>
      <w:r w:rsidR="672FA7BD">
        <w:rPr/>
        <w:t xml:space="preserve"> o </w:t>
      </w:r>
      <w:r w:rsidR="672FA7BD">
        <w:rPr/>
        <w:t>correo</w:t>
      </w:r>
      <w:r w:rsidR="672FA7BD">
        <w:rPr/>
        <w:t xml:space="preserve"> </w:t>
      </w:r>
      <w:r w:rsidR="672FA7BD">
        <w:rPr/>
        <w:t>electrónico</w:t>
      </w:r>
      <w:r w:rsidR="672FA7BD">
        <w:rPr/>
        <w:t xml:space="preserve"> </w:t>
      </w:r>
      <w:r w:rsidR="672FA7BD">
        <w:rPr/>
        <w:t>notificando</w:t>
      </w:r>
      <w:r w:rsidR="672FA7BD">
        <w:rPr/>
        <w:t xml:space="preserve"> un </w:t>
      </w:r>
      <w:r w:rsidR="672FA7BD">
        <w:rPr/>
        <w:t>problema</w:t>
      </w:r>
      <w:r w:rsidR="672FA7BD">
        <w:rPr/>
        <w:t xml:space="preserve"> </w:t>
      </w:r>
      <w:r w:rsidR="672FA7BD">
        <w:rPr/>
        <w:t>por</w:t>
      </w:r>
      <w:r w:rsidR="672FA7BD">
        <w:rPr/>
        <w:t xml:space="preserve"> </w:t>
      </w:r>
      <w:r w:rsidR="672FA7BD">
        <w:rPr/>
        <w:t>parte</w:t>
      </w:r>
      <w:r w:rsidR="672FA7BD">
        <w:rPr/>
        <w:t xml:space="preserve"> de </w:t>
      </w:r>
      <w:r w:rsidR="672FA7BD">
        <w:rPr/>
        <w:t>algún</w:t>
      </w:r>
      <w:r w:rsidR="672FA7BD">
        <w:rPr/>
        <w:t xml:space="preserve"> </w:t>
      </w:r>
      <w:r w:rsidR="672FA7BD">
        <w:rPr/>
        <w:t>interesado</w:t>
      </w:r>
      <w:r w:rsidR="672FA7BD">
        <w:rPr/>
        <w:t xml:space="preserve">. </w:t>
      </w:r>
      <w:r w:rsidR="672FA7BD">
        <w:rPr/>
        <w:t>Además</w:t>
      </w:r>
      <w:r w:rsidR="672FA7BD">
        <w:rPr/>
        <w:t xml:space="preserve">, la </w:t>
      </w:r>
      <w:r w:rsidR="672FA7BD">
        <w:rPr/>
        <w:t>plantilla</w:t>
      </w:r>
      <w:r w:rsidR="672FA7BD">
        <w:rPr/>
        <w:t xml:space="preserve"> “</w:t>
      </w:r>
      <w:r w:rsidR="672FA7BD">
        <w:rPr/>
        <w:t>Identificación</w:t>
      </w:r>
      <w:r w:rsidR="672FA7BD">
        <w:rPr/>
        <w:t xml:space="preserve"> del </w:t>
      </w:r>
      <w:r w:rsidR="672FA7BD">
        <w:rPr/>
        <w:t>problema</w:t>
      </w:r>
      <w:r w:rsidR="672FA7BD">
        <w:rPr/>
        <w:t xml:space="preserve">” </w:t>
      </w:r>
      <w:r w:rsidR="672FA7BD">
        <w:rPr/>
        <w:t>deberá</w:t>
      </w:r>
      <w:r w:rsidR="672FA7BD">
        <w:rPr/>
        <w:t xml:space="preserve"> </w:t>
      </w:r>
      <w:r w:rsidR="672FA7BD">
        <w:rPr/>
        <w:t>estar</w:t>
      </w:r>
      <w:r w:rsidR="672FA7BD">
        <w:rPr/>
        <w:t xml:space="preserve"> </w:t>
      </w:r>
      <w:r w:rsidR="672FA7BD">
        <w:rPr/>
        <w:t>preparada</w:t>
      </w:r>
      <w:r w:rsidR="672FA7BD">
        <w:rPr/>
        <w:t xml:space="preserve"> y </w:t>
      </w:r>
      <w:r w:rsidR="672FA7BD">
        <w:rPr/>
        <w:t>en</w:t>
      </w:r>
      <w:r w:rsidR="672FA7BD">
        <w:rPr/>
        <w:t xml:space="preserve"> </w:t>
      </w:r>
      <w:r w:rsidR="672FA7BD">
        <w:rPr/>
        <w:t>blanco</w:t>
      </w:r>
      <w:r w:rsidR="672FA7BD">
        <w:rPr/>
        <w:t xml:space="preserve">, </w:t>
      </w:r>
      <w:r w:rsidR="672FA7BD">
        <w:rPr/>
        <w:t>lista</w:t>
      </w:r>
      <w:r w:rsidR="672FA7BD">
        <w:rPr/>
        <w:t xml:space="preserve"> para ser </w:t>
      </w:r>
      <w:r w:rsidR="672FA7BD">
        <w:rPr/>
        <w:t>completada</w:t>
      </w:r>
      <w:r w:rsidR="672FA7BD">
        <w:rPr/>
        <w:t xml:space="preserve">. </w:t>
      </w:r>
    </w:p>
    <w:p w:rsidR="07AF015C" w:rsidP="07AF015C" w:rsidRDefault="07AF015C" w14:paraId="77348623" w14:textId="5AE4A978">
      <w:pPr>
        <w:pStyle w:val="Normal"/>
        <w:jc w:val="both"/>
        <w:rPr>
          <w:sz w:val="24"/>
          <w:szCs w:val="24"/>
        </w:rPr>
      </w:pPr>
    </w:p>
    <w:p w:rsidR="672FA7BD" w:rsidP="07AF015C" w:rsidRDefault="672FA7BD" w14:paraId="7757F9DE" w14:textId="63F6F194">
      <w:pPr>
        <w:pStyle w:val="Pargrafodelista"/>
        <w:numPr>
          <w:ilvl w:val="0"/>
          <w:numId w:val="23"/>
        </w:numPr>
        <w:jc w:val="both"/>
        <w:rPr>
          <w:sz w:val="24"/>
          <w:szCs w:val="24"/>
        </w:rPr>
      </w:pPr>
      <w:r w:rsidRPr="07AF015C" w:rsidR="672FA7BD">
        <w:rPr>
          <w:b w:val="1"/>
          <w:bCs w:val="1"/>
        </w:rPr>
        <w:t>Productos</w:t>
      </w:r>
      <w:r w:rsidRPr="07AF015C" w:rsidR="672FA7BD">
        <w:rPr>
          <w:b w:val="1"/>
          <w:bCs w:val="1"/>
        </w:rPr>
        <w:t xml:space="preserve"> de </w:t>
      </w:r>
      <w:r w:rsidRPr="07AF015C" w:rsidR="672FA7BD">
        <w:rPr>
          <w:b w:val="1"/>
          <w:bCs w:val="1"/>
        </w:rPr>
        <w:t>trabajo</w:t>
      </w:r>
      <w:r w:rsidR="672FA7BD">
        <w:rPr/>
        <w:t xml:space="preserve">: La </w:t>
      </w:r>
      <w:r w:rsidR="672FA7BD">
        <w:rPr/>
        <w:t>plantilla</w:t>
      </w:r>
      <w:r w:rsidR="672FA7BD">
        <w:rPr/>
        <w:t xml:space="preserve"> “</w:t>
      </w:r>
      <w:r w:rsidR="672FA7BD">
        <w:rPr/>
        <w:t>Identificación</w:t>
      </w:r>
      <w:r w:rsidR="672FA7BD">
        <w:rPr/>
        <w:t xml:space="preserve"> del </w:t>
      </w:r>
      <w:r w:rsidR="672FA7BD">
        <w:rPr/>
        <w:t>problema</w:t>
      </w:r>
      <w:r w:rsidR="672FA7BD">
        <w:rPr/>
        <w:t xml:space="preserve">” con sus campos </w:t>
      </w:r>
      <w:r w:rsidR="672FA7BD">
        <w:rPr/>
        <w:t>cubiertos</w:t>
      </w:r>
      <w:r w:rsidR="672FA7BD">
        <w:rPr/>
        <w:t xml:space="preserve"> y </w:t>
      </w:r>
      <w:r w:rsidR="672FA7BD">
        <w:rPr/>
        <w:t>almacenada</w:t>
      </w:r>
      <w:r w:rsidR="672FA7BD">
        <w:rPr/>
        <w:t xml:space="preserve"> </w:t>
      </w:r>
      <w:r w:rsidR="672FA7BD">
        <w:rPr/>
        <w:t>en</w:t>
      </w:r>
      <w:r w:rsidR="672FA7BD">
        <w:rPr/>
        <w:t xml:space="preserve"> </w:t>
      </w:r>
      <w:r w:rsidR="672FA7BD">
        <w:rPr/>
        <w:t>una</w:t>
      </w:r>
      <w:r w:rsidR="672FA7BD">
        <w:rPr/>
        <w:t xml:space="preserve"> </w:t>
      </w:r>
      <w:r w:rsidR="672FA7BD">
        <w:rPr/>
        <w:t>carpeta</w:t>
      </w:r>
      <w:r w:rsidR="672FA7BD">
        <w:rPr/>
        <w:t xml:space="preserve"> de “</w:t>
      </w:r>
      <w:r w:rsidR="672FA7BD">
        <w:rPr/>
        <w:t>cambios</w:t>
      </w:r>
      <w:r w:rsidR="672FA7BD">
        <w:rPr/>
        <w:t xml:space="preserve"> a </w:t>
      </w:r>
      <w:r w:rsidR="672FA7BD">
        <w:rPr/>
        <w:t>procesar</w:t>
      </w:r>
      <w:r w:rsidR="672FA7BD">
        <w:rPr/>
        <w:t>”.</w:t>
      </w:r>
    </w:p>
    <w:p w:rsidR="07AF015C" w:rsidP="07AF015C" w:rsidRDefault="07AF015C" w14:paraId="409FFE71" w14:textId="26C7195B">
      <w:pPr>
        <w:pStyle w:val="Normal"/>
        <w:ind w:left="0"/>
        <w:jc w:val="both"/>
        <w:rPr>
          <w:sz w:val="24"/>
          <w:szCs w:val="24"/>
        </w:rPr>
      </w:pPr>
    </w:p>
    <w:p w:rsidR="672FA7BD" w:rsidP="07AF015C" w:rsidRDefault="672FA7BD" w14:paraId="23900B63" w14:textId="2AA3DF88">
      <w:pPr>
        <w:pStyle w:val="Pargrafodelista"/>
        <w:numPr>
          <w:ilvl w:val="0"/>
          <w:numId w:val="23"/>
        </w:numPr>
        <w:jc w:val="both"/>
        <w:rPr>
          <w:sz w:val="24"/>
          <w:szCs w:val="24"/>
        </w:rPr>
      </w:pPr>
      <w:r w:rsidRPr="07AF015C" w:rsidR="672FA7BD">
        <w:rPr>
          <w:b w:val="1"/>
          <w:bCs w:val="1"/>
        </w:rPr>
        <w:t>Criterios</w:t>
      </w:r>
      <w:r w:rsidRPr="07AF015C" w:rsidR="672FA7BD">
        <w:rPr>
          <w:b w:val="1"/>
          <w:bCs w:val="1"/>
        </w:rPr>
        <w:t xml:space="preserve"> de entrada</w:t>
      </w:r>
      <w:r w:rsidR="672FA7BD">
        <w:rPr/>
        <w:t xml:space="preserve">: </w:t>
      </w:r>
      <w:r w:rsidR="672FA7BD">
        <w:rPr/>
        <w:t>Recepción</w:t>
      </w:r>
      <w:r w:rsidR="672FA7BD">
        <w:rPr/>
        <w:t xml:space="preserve"> de </w:t>
      </w:r>
      <w:r w:rsidR="672FA7BD">
        <w:rPr/>
        <w:t>una</w:t>
      </w:r>
      <w:r w:rsidR="672FA7BD">
        <w:rPr/>
        <w:t xml:space="preserve"> </w:t>
      </w:r>
      <w:r w:rsidR="672FA7BD">
        <w:rPr/>
        <w:t>llamada</w:t>
      </w:r>
      <w:r w:rsidR="672FA7BD">
        <w:rPr/>
        <w:t xml:space="preserve"> o </w:t>
      </w:r>
      <w:r w:rsidR="672FA7BD">
        <w:rPr/>
        <w:t>correo</w:t>
      </w:r>
      <w:r w:rsidR="672FA7BD">
        <w:rPr/>
        <w:t xml:space="preserve"> </w:t>
      </w:r>
      <w:r w:rsidR="672FA7BD">
        <w:rPr/>
        <w:t>electrónico</w:t>
      </w:r>
      <w:r w:rsidR="672FA7BD">
        <w:rPr/>
        <w:t xml:space="preserve"> </w:t>
      </w:r>
      <w:r w:rsidR="672FA7BD">
        <w:rPr/>
        <w:t>en</w:t>
      </w:r>
      <w:r w:rsidR="672FA7BD">
        <w:rPr/>
        <w:t xml:space="preserve"> </w:t>
      </w:r>
      <w:r w:rsidR="672FA7BD">
        <w:rPr/>
        <w:t>el</w:t>
      </w:r>
      <w:r w:rsidR="672FA7BD">
        <w:rPr/>
        <w:t xml:space="preserve"> que se propone un </w:t>
      </w:r>
      <w:r w:rsidR="672FA7BD">
        <w:rPr/>
        <w:t>cambio</w:t>
      </w:r>
      <w:r w:rsidR="672FA7BD">
        <w:rPr/>
        <w:t xml:space="preserve">. </w:t>
      </w:r>
    </w:p>
    <w:p w:rsidR="07AF015C" w:rsidP="07AF015C" w:rsidRDefault="07AF015C" w14:paraId="5569EB5F" w14:textId="1E7B35B1">
      <w:pPr>
        <w:pStyle w:val="Normal"/>
        <w:ind w:left="0"/>
        <w:jc w:val="both"/>
        <w:rPr>
          <w:sz w:val="24"/>
          <w:szCs w:val="24"/>
        </w:rPr>
      </w:pPr>
    </w:p>
    <w:p w:rsidR="672FA7BD" w:rsidP="07AF015C" w:rsidRDefault="672FA7BD" w14:paraId="0A02B149" w14:textId="4555C961">
      <w:pPr>
        <w:pStyle w:val="Pargrafodelista"/>
        <w:numPr>
          <w:ilvl w:val="0"/>
          <w:numId w:val="23"/>
        </w:numPr>
        <w:jc w:val="both"/>
        <w:rPr>
          <w:sz w:val="24"/>
          <w:szCs w:val="24"/>
        </w:rPr>
      </w:pPr>
      <w:r w:rsidRPr="07AF015C" w:rsidR="672FA7BD">
        <w:rPr>
          <w:b w:val="1"/>
          <w:bCs w:val="1"/>
        </w:rPr>
        <w:t>Criterios</w:t>
      </w:r>
      <w:r w:rsidRPr="07AF015C" w:rsidR="672FA7BD">
        <w:rPr>
          <w:b w:val="1"/>
          <w:bCs w:val="1"/>
        </w:rPr>
        <w:t xml:space="preserve"> de </w:t>
      </w:r>
      <w:r w:rsidRPr="07AF015C" w:rsidR="672FA7BD">
        <w:rPr>
          <w:b w:val="1"/>
          <w:bCs w:val="1"/>
        </w:rPr>
        <w:t>salida</w:t>
      </w:r>
      <w:r w:rsidR="672FA7BD">
        <w:rPr/>
        <w:t xml:space="preserve">: La </w:t>
      </w:r>
      <w:r w:rsidR="672FA7BD">
        <w:rPr/>
        <w:t>plantilla</w:t>
      </w:r>
      <w:r w:rsidR="672FA7BD">
        <w:rPr/>
        <w:t xml:space="preserve"> “</w:t>
      </w:r>
      <w:r w:rsidR="672FA7BD">
        <w:rPr/>
        <w:t>Identificación</w:t>
      </w:r>
      <w:r w:rsidR="672FA7BD">
        <w:rPr/>
        <w:t xml:space="preserve"> del </w:t>
      </w:r>
      <w:r w:rsidR="672FA7BD">
        <w:rPr/>
        <w:t>problema</w:t>
      </w:r>
      <w:r w:rsidR="672FA7BD">
        <w:rPr/>
        <w:t xml:space="preserve">” </w:t>
      </w:r>
      <w:r w:rsidR="672FA7BD">
        <w:rPr/>
        <w:t>tiene</w:t>
      </w:r>
      <w:r w:rsidR="672FA7BD">
        <w:rPr/>
        <w:t xml:space="preserve"> </w:t>
      </w:r>
      <w:r w:rsidR="672FA7BD">
        <w:rPr/>
        <w:t>todos</w:t>
      </w:r>
      <w:r w:rsidR="672FA7BD">
        <w:rPr/>
        <w:t xml:space="preserve"> sus campos </w:t>
      </w:r>
      <w:r w:rsidR="672FA7BD">
        <w:rPr/>
        <w:t>cubiertos</w:t>
      </w:r>
      <w:r w:rsidR="672FA7BD">
        <w:rPr/>
        <w:t>.</w:t>
      </w:r>
    </w:p>
    <w:p w:rsidR="46821A56" w:rsidP="07AF015C" w:rsidRDefault="46821A56" w14:paraId="4BFAB5A8" w14:textId="472F4514">
      <w:pPr>
        <w:pStyle w:val="Ttulo4"/>
        <w:rPr/>
      </w:pPr>
      <w:r w:rsidR="46821A56">
        <w:rPr/>
        <w:t>Subactividad</w:t>
      </w:r>
      <w:r w:rsidR="46821A56">
        <w:rPr/>
        <w:t xml:space="preserve"> 1.1</w:t>
      </w:r>
    </w:p>
    <w:p w:rsidR="5931AB60" w:rsidP="23F25BEB" w:rsidRDefault="5931AB60" w14:paraId="6FA7B1DB" w14:textId="310A86EC">
      <w:pPr>
        <w:pStyle w:val="Normal"/>
        <w:ind w:firstLine="0"/>
      </w:pPr>
      <w:r w:rsidR="4FA4FEBC">
        <w:rPr/>
        <w:t>Completar</w:t>
      </w:r>
      <w:r w:rsidR="4FA4FEBC">
        <w:rPr/>
        <w:t xml:space="preserve"> la </w:t>
      </w:r>
      <w:r w:rsidR="4FA4FEBC">
        <w:rPr/>
        <w:t>plantilla</w:t>
      </w:r>
      <w:r w:rsidR="4FA4FEBC">
        <w:rPr/>
        <w:t>.</w:t>
      </w:r>
    </w:p>
    <w:p w:rsidR="5931AB60" w:rsidP="07AF015C" w:rsidRDefault="5931AB60" w14:paraId="0C0DB8F6" w14:textId="55788A88">
      <w:pPr>
        <w:pStyle w:val="Ttulo4"/>
        <w:rPr/>
      </w:pPr>
      <w:r w:rsidR="5931AB60">
        <w:rPr/>
        <w:t>Subactividad</w:t>
      </w:r>
      <w:r w:rsidR="5931AB60">
        <w:rPr/>
        <w:t xml:space="preserve"> 1.2</w:t>
      </w:r>
    </w:p>
    <w:p w:rsidR="5931AB60" w:rsidP="07AF015C" w:rsidRDefault="5931AB60" w14:paraId="7F560695" w14:textId="7B8E3F6B">
      <w:pPr>
        <w:pStyle w:val="Normal"/>
        <w:ind w:firstLine="0"/>
        <w:jc w:val="both"/>
      </w:pPr>
      <w:r w:rsidR="5931AB60">
        <w:rPr/>
        <w:t xml:space="preserve">Revisar que la </w:t>
      </w:r>
      <w:r w:rsidR="5931AB60">
        <w:rPr/>
        <w:t>solicitud</w:t>
      </w:r>
      <w:r w:rsidR="5931AB60">
        <w:rPr/>
        <w:t xml:space="preserve"> del </w:t>
      </w:r>
      <w:r w:rsidR="5931AB60">
        <w:rPr/>
        <w:t>cambio</w:t>
      </w:r>
      <w:r w:rsidR="5931AB60">
        <w:rPr/>
        <w:t xml:space="preserve"> es </w:t>
      </w:r>
      <w:r w:rsidR="5931AB60">
        <w:rPr/>
        <w:t>clara</w:t>
      </w:r>
      <w:r w:rsidR="5931AB60">
        <w:rPr/>
        <w:t xml:space="preserve"> y </w:t>
      </w:r>
      <w:r w:rsidR="5931AB60">
        <w:rPr/>
        <w:t>proporciona</w:t>
      </w:r>
      <w:r w:rsidR="5931AB60">
        <w:rPr/>
        <w:t xml:space="preserve"> </w:t>
      </w:r>
      <w:r w:rsidR="5931AB60">
        <w:rPr/>
        <w:t>toda</w:t>
      </w:r>
      <w:r w:rsidR="5931AB60">
        <w:rPr/>
        <w:t xml:space="preserve"> la </w:t>
      </w:r>
      <w:r w:rsidR="5931AB60">
        <w:rPr/>
        <w:t>información</w:t>
      </w:r>
      <w:r w:rsidR="5931AB60">
        <w:rPr/>
        <w:t xml:space="preserve"> </w:t>
      </w:r>
      <w:r w:rsidR="5931AB60">
        <w:rPr/>
        <w:t>necesaria</w:t>
      </w:r>
      <w:r w:rsidR="5931AB60">
        <w:rPr/>
        <w:t>.</w:t>
      </w:r>
    </w:p>
    <w:p w:rsidR="07AF015C" w:rsidP="07AF015C" w:rsidRDefault="07AF015C" w14:paraId="62B89BE0" w14:textId="170829A8">
      <w:pPr>
        <w:pStyle w:val="Normal"/>
      </w:pPr>
    </w:p>
    <w:p w:rsidR="079BEB6A" w:rsidP="07AF015C" w:rsidRDefault="079BEB6A" w14:paraId="06A724D5" w14:textId="399F0CB9">
      <w:pPr>
        <w:pStyle w:val="Ttulo3"/>
        <w:rPr>
          <w:sz w:val="28"/>
          <w:szCs w:val="28"/>
        </w:rPr>
      </w:pPr>
      <w:bookmarkStart w:name="_Toc351948167" w:id="1507153913"/>
      <w:r w:rsidRPr="721C420A" w:rsidR="38ED8431">
        <w:rPr>
          <w:sz w:val="28"/>
          <w:szCs w:val="28"/>
        </w:rPr>
        <w:t>Actividad</w:t>
      </w:r>
      <w:r w:rsidRPr="721C420A" w:rsidR="38ED8431">
        <w:rPr>
          <w:sz w:val="28"/>
          <w:szCs w:val="28"/>
        </w:rPr>
        <w:t xml:space="preserve"> 2: </w:t>
      </w:r>
      <w:r w:rsidRPr="721C420A" w:rsidR="65282375">
        <w:rPr>
          <w:sz w:val="28"/>
          <w:szCs w:val="28"/>
        </w:rPr>
        <w:t>Análisis</w:t>
      </w:r>
      <w:r w:rsidRPr="721C420A" w:rsidR="1B4C1151">
        <w:rPr>
          <w:sz w:val="28"/>
          <w:szCs w:val="28"/>
        </w:rPr>
        <w:t xml:space="preserve"> del cambio</w:t>
      </w:r>
      <w:bookmarkEnd w:id="1507153913"/>
    </w:p>
    <w:p w:rsidR="1B4C1151" w:rsidP="23F25BEB" w:rsidRDefault="1B4C1151" w14:paraId="325D7D84" w14:textId="0C195028">
      <w:pPr>
        <w:pStyle w:val="Pargrafodelista"/>
        <w:numPr>
          <w:ilvl w:val="0"/>
          <w:numId w:val="70"/>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23F25BEB" w:rsidR="66A60AFD">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Descripción:</w:t>
      </w:r>
      <w:r w:rsidRPr="23F25BEB" w:rsidR="66A60AF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 Esta actividad se centra en la evaluación detallada de un cambio propuesto en el sistema. El objetivo es comprender completamente el impacto y los requisitos asociados con el cambio antes de proceder con su implementación.</w:t>
      </w:r>
      <w:r>
        <w:br/>
      </w:r>
    </w:p>
    <w:p w:rsidR="1B4C1151" w:rsidP="23F25BEB" w:rsidRDefault="1B4C1151" w14:paraId="6C054C83" w14:textId="49B7FE17">
      <w:pPr>
        <w:pStyle w:val="Pargrafodelista"/>
        <w:numPr>
          <w:ilvl w:val="0"/>
          <w:numId w:val="71"/>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23F25BEB" w:rsidR="66A60AFD">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Involucrados:</w:t>
      </w:r>
      <w:r w:rsidRPr="23F25BEB" w:rsidR="66A60AF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  Equipo de desarrollo, equipo de control de calidad, equipo de gestión de proyectos.</w:t>
      </w:r>
      <w:r>
        <w:br/>
      </w:r>
    </w:p>
    <w:p w:rsidR="1B4C1151" w:rsidP="63A65D81" w:rsidRDefault="1B4C1151" w14:paraId="21ED93A5" w14:textId="1F9CE94B">
      <w:pPr>
        <w:pStyle w:val="Pargrafodelista"/>
        <w:numPr>
          <w:ilvl w:val="0"/>
          <w:numId w:val="72"/>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3A65D81" w:rsidR="1B4C1151">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Entradas requeridas:</w:t>
      </w:r>
      <w:r w:rsidRPr="63A65D81" w:rsidR="1B4C115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 Solicitud formal de cambio, descripción detallada del cambio propuesto, documentación técnica relacionada con el área afectada por el cambio.</w:t>
      </w:r>
    </w:p>
    <w:p w:rsidR="1B4C1151" w:rsidP="23F25BEB" w:rsidRDefault="1B4C1151" w14:paraId="14CF53A8" w14:textId="66C05772">
      <w:pPr>
        <w:pStyle w:val="Pargrafodelista"/>
        <w:numPr>
          <w:ilvl w:val="0"/>
          <w:numId w:val="73"/>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23F25BEB" w:rsidR="66A60AFD">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Productos de trabajo:</w:t>
      </w:r>
      <w:r w:rsidRPr="23F25BEB" w:rsidR="66A60AF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 Análisis de impacto del cambio, requisitos actualizados, estimación de esfuerzo y recursos necesarios.</w:t>
      </w:r>
      <w:r>
        <w:br/>
      </w:r>
    </w:p>
    <w:p w:rsidR="1B4C1151" w:rsidP="23F25BEB" w:rsidRDefault="1B4C1151" w14:paraId="5AE55D7A" w14:textId="46FE994B">
      <w:pPr>
        <w:pStyle w:val="Pargrafodelista"/>
        <w:numPr>
          <w:ilvl w:val="0"/>
          <w:numId w:val="74"/>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23F25BEB" w:rsidR="66A60AFD">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Criterios de entrada:</w:t>
      </w:r>
      <w:r w:rsidRPr="23F25BEB" w:rsidR="66A60AF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 Recepción de una solicitud formal de cambio con detalles completos y claros.</w:t>
      </w:r>
      <w:r>
        <w:br/>
      </w:r>
    </w:p>
    <w:p w:rsidR="1B4C1151" w:rsidP="63A65D81" w:rsidRDefault="1B4C1151" w14:paraId="45C8077B" w14:textId="1277B0F9">
      <w:pPr>
        <w:pStyle w:val="Pargrafodelista"/>
        <w:numPr>
          <w:ilvl w:val="0"/>
          <w:numId w:val="75"/>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3A65D81" w:rsidR="1B4C1151">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Criterios de salida:</w:t>
      </w:r>
      <w:r w:rsidRPr="63A65D81" w:rsidR="1B4C115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 Plantilla correspondiente al análisis del cambio cubierta.</w:t>
      </w:r>
    </w:p>
    <w:p w:rsidR="07AF015C" w:rsidP="63A65D81" w:rsidRDefault="07AF015C" w14:paraId="76D8B11D" w14:textId="2D36D02D">
      <w:pPr>
        <w:pStyle w:val="Ttulo4"/>
        <w:rPr/>
      </w:pPr>
      <w:r w:rsidR="2EC0DD34">
        <w:rPr/>
        <w:t>Subactividad</w:t>
      </w:r>
      <w:r w:rsidR="2EC0DD34">
        <w:rPr/>
        <w:t xml:space="preserve"> </w:t>
      </w:r>
      <w:r w:rsidR="0C20988F">
        <w:rPr/>
        <w:t>2</w:t>
      </w:r>
      <w:r w:rsidR="2EC0DD34">
        <w:rPr/>
        <w:t>.1</w:t>
      </w:r>
    </w:p>
    <w:p w:rsidR="07AF015C" w:rsidP="63A65D81" w:rsidRDefault="07AF015C" w14:paraId="53CC58AD" w14:textId="07A520D8">
      <w:pPr>
        <w:pStyle w:val="Normal"/>
        <w:spacing w:before="0" w:beforeAutospacing="off" w:after="0" w:afterAutospacing="off"/>
        <w:ind w:left="0"/>
        <w:jc w:val="both"/>
        <w:rPr>
          <w:rFonts w:ascii="Arial" w:hAnsi="Arial" w:eastAsia="Arial" w:cs="Arial"/>
          <w:b w:val="0"/>
          <w:bCs w:val="0"/>
          <w:i w:val="0"/>
          <w:iCs w:val="0"/>
          <w:strike w:val="0"/>
          <w:dstrike w:val="0"/>
          <w:noProof w:val="0"/>
          <w:color w:val="000000" w:themeColor="text1" w:themeTint="FF" w:themeShade="FF"/>
          <w:sz w:val="24"/>
          <w:szCs w:val="24"/>
          <w:u w:val="none"/>
          <w:lang w:val="es-ES"/>
        </w:rPr>
      </w:pPr>
      <w:r w:rsidRPr="63A65D81" w:rsidR="54F2781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Presentar el informe de análisis de cambio a las partes interesadas relevantes</w:t>
      </w:r>
      <w:r w:rsidRPr="63A65D81" w:rsidR="54F27814">
        <w:rPr>
          <w:rFonts w:ascii="Arial" w:hAnsi="Arial" w:eastAsia="Arial" w:cs="Arial"/>
          <w:b w:val="0"/>
          <w:bCs w:val="0"/>
          <w:i w:val="0"/>
          <w:iCs w:val="0"/>
          <w:strike w:val="0"/>
          <w:dstrike w:val="0"/>
          <w:noProof w:val="0"/>
          <w:color w:val="000000" w:themeColor="text1" w:themeTint="FF" w:themeShade="FF"/>
          <w:sz w:val="24"/>
          <w:szCs w:val="24"/>
          <w:u w:val="none"/>
          <w:lang w:val="es-ES"/>
        </w:rPr>
        <w:t>.</w:t>
      </w:r>
    </w:p>
    <w:p w:rsidR="07AF015C" w:rsidP="63A65D81" w:rsidRDefault="07AF015C" w14:paraId="1B48E861" w14:textId="2E274A7E">
      <w:pPr>
        <w:pStyle w:val="Ttulo4"/>
        <w:rPr/>
      </w:pPr>
      <w:r w:rsidR="7545DD31">
        <w:rPr/>
        <w:t>Subactividad 2.</w:t>
      </w:r>
      <w:r w:rsidR="093ED8E8">
        <w:rPr/>
        <w:t>2</w:t>
      </w:r>
    </w:p>
    <w:p w:rsidR="7545DD31" w:rsidP="23F25BEB" w:rsidRDefault="7545DD31" w14:paraId="7193C65D" w14:textId="3F589607">
      <w:pPr>
        <w:pStyle w:val="Normal"/>
        <w:spacing w:before="0" w:beforeAutospacing="off" w:after="0" w:afterAutospacing="off"/>
        <w:ind w:left="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23F25BEB" w:rsidR="7545DD3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Facilitar discusiones y negociaciones sobre el cambio propuesto, si es necesario.</w:t>
      </w:r>
    </w:p>
    <w:p w:rsidR="07AF015C" w:rsidP="23F25BEB" w:rsidRDefault="07AF015C" w14:paraId="3A6A204D" w14:textId="361989E5">
      <w:pPr>
        <w:pStyle w:val="Ttulo3"/>
        <w:rPr>
          <w:sz w:val="28"/>
          <w:szCs w:val="28"/>
        </w:rPr>
      </w:pPr>
      <w:bookmarkStart w:name="_Toc1242130190" w:id="115657259"/>
      <w:r w:rsidRPr="23F25BEB" w:rsidR="0569D486">
        <w:rPr>
          <w:sz w:val="28"/>
          <w:szCs w:val="28"/>
        </w:rPr>
        <w:t>Actividad</w:t>
      </w:r>
      <w:r w:rsidRPr="23F25BEB" w:rsidR="0569D486">
        <w:rPr>
          <w:sz w:val="28"/>
          <w:szCs w:val="28"/>
        </w:rPr>
        <w:t xml:space="preserve"> 3</w:t>
      </w:r>
      <w:r w:rsidRPr="23F25BEB" w:rsidR="6AD81E74">
        <w:rPr>
          <w:sz w:val="28"/>
          <w:szCs w:val="28"/>
        </w:rPr>
        <w:t xml:space="preserve">: </w:t>
      </w:r>
      <w:r w:rsidRPr="23F25BEB" w:rsidR="6AD81E74">
        <w:rPr>
          <w:sz w:val="28"/>
          <w:szCs w:val="28"/>
        </w:rPr>
        <w:t>Aprobación</w:t>
      </w:r>
      <w:r w:rsidRPr="23F25BEB" w:rsidR="6AD81E74">
        <w:rPr>
          <w:sz w:val="28"/>
          <w:szCs w:val="28"/>
        </w:rPr>
        <w:t xml:space="preserve"> del </w:t>
      </w:r>
      <w:r w:rsidRPr="23F25BEB" w:rsidR="6AD81E74">
        <w:rPr>
          <w:sz w:val="28"/>
          <w:szCs w:val="28"/>
        </w:rPr>
        <w:t>cambio</w:t>
      </w:r>
      <w:bookmarkEnd w:id="115657259"/>
    </w:p>
    <w:p w:rsidR="0EB9C491" w:rsidP="07AF015C" w:rsidRDefault="0EB9C491" w14:paraId="1509F99F" w14:textId="4C312548">
      <w:pPr>
        <w:pStyle w:val="Pargrafodelista"/>
        <w:keepNext w:val="1"/>
        <w:numPr>
          <w:ilvl w:val="0"/>
          <w:numId w:val="24"/>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0EB9C491">
        <w:rPr>
          <w:rFonts w:ascii="Times New Roman" w:hAnsi="Times New Roman" w:eastAsia="Times New Roman" w:cs="Times New Roman"/>
          <w:b w:val="1"/>
          <w:bCs w:val="1"/>
          <w:i w:val="0"/>
          <w:iCs w:val="0"/>
          <w:caps w:val="0"/>
          <w:smallCaps w:val="0"/>
          <w:color w:val="000000" w:themeColor="text1" w:themeTint="FF" w:themeShade="FF"/>
          <w:sz w:val="24"/>
          <w:szCs w:val="24"/>
        </w:rPr>
        <w:t>Descripción</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Esta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actividad</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implica</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revisión</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aprobación</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formal de las solicitudes de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presentadas</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en</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proceso</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control de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cambios</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El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objetivo</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es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garantizar</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que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todos</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los</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cambios</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propuestos</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sean</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evaluados</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en</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profundidad</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autorizados</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antes de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su</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implementación</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w:t>
      </w:r>
      <w:r>
        <w:br/>
      </w:r>
    </w:p>
    <w:p w:rsidR="0EB9C491" w:rsidP="07AF015C" w:rsidRDefault="0EB9C491" w14:paraId="5B501D8A" w14:textId="1EA95A1B">
      <w:pPr>
        <w:pStyle w:val="Pargrafodelista"/>
        <w:keepNext w:val="1"/>
        <w:numPr>
          <w:ilvl w:val="0"/>
          <w:numId w:val="24"/>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0EB9C491">
        <w:rPr>
          <w:rFonts w:ascii="Times New Roman" w:hAnsi="Times New Roman" w:eastAsia="Times New Roman" w:cs="Times New Roman"/>
          <w:b w:val="1"/>
          <w:bCs w:val="1"/>
          <w:i w:val="0"/>
          <w:iCs w:val="0"/>
          <w:caps w:val="0"/>
          <w:smallCaps w:val="0"/>
          <w:color w:val="000000" w:themeColor="text1" w:themeTint="FF" w:themeShade="FF"/>
          <w:sz w:val="24"/>
          <w:szCs w:val="24"/>
        </w:rPr>
        <w:t>Involucrados</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El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equipo</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desarrollo</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gerente</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proyecto</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responsable</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configuración</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w:t>
      </w:r>
      <w:r>
        <w:br/>
      </w:r>
    </w:p>
    <w:p w:rsidR="0EB9C491" w:rsidP="07AF015C" w:rsidRDefault="0EB9C491" w14:paraId="4596D97D" w14:textId="23DA5447">
      <w:pPr>
        <w:pStyle w:val="Pargrafodelista"/>
        <w:keepNext w:val="1"/>
        <w:numPr>
          <w:ilvl w:val="0"/>
          <w:numId w:val="24"/>
        </w:numPr>
        <w:spacing w:before="0" w:beforeAutospacing="off" w:after="160" w:afterAutospacing="off" w:line="259" w:lineRule="auto"/>
        <w:ind w:left="1080" w:right="0" w:hanging="36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0EB9C491">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Entradas </w:t>
      </w:r>
      <w:r w:rsidRPr="07AF015C" w:rsidR="0EB9C491">
        <w:rPr>
          <w:rFonts w:ascii="Times New Roman" w:hAnsi="Times New Roman" w:eastAsia="Times New Roman" w:cs="Times New Roman"/>
          <w:b w:val="1"/>
          <w:bCs w:val="1"/>
          <w:i w:val="0"/>
          <w:iCs w:val="0"/>
          <w:caps w:val="0"/>
          <w:smallCaps w:val="0"/>
          <w:color w:val="000000" w:themeColor="text1" w:themeTint="FF" w:themeShade="FF"/>
          <w:sz w:val="24"/>
          <w:szCs w:val="24"/>
        </w:rPr>
        <w:t>requeridas</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plantilla</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Análisis</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la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plantilla</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Aprobación</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en</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blanco</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disponible.</w:t>
      </w:r>
      <w:r>
        <w:br/>
      </w:r>
    </w:p>
    <w:p w:rsidR="0EB9C491" w:rsidP="07AF015C" w:rsidRDefault="0EB9C491" w14:paraId="41BDFC14" w14:textId="5D3E05C2">
      <w:pPr>
        <w:pStyle w:val="Pargrafodelista"/>
        <w:keepNext w:val="1"/>
        <w:numPr>
          <w:ilvl w:val="0"/>
          <w:numId w:val="24"/>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0EB9C491">
        <w:rPr>
          <w:rFonts w:ascii="Times New Roman" w:hAnsi="Times New Roman" w:eastAsia="Times New Roman" w:cs="Times New Roman"/>
          <w:b w:val="1"/>
          <w:bCs w:val="1"/>
          <w:i w:val="0"/>
          <w:iCs w:val="0"/>
          <w:caps w:val="0"/>
          <w:smallCaps w:val="0"/>
          <w:color w:val="000000" w:themeColor="text1" w:themeTint="FF" w:themeShade="FF"/>
          <w:sz w:val="24"/>
          <w:szCs w:val="24"/>
        </w:rPr>
        <w:t>Productos</w:t>
      </w:r>
      <w:r w:rsidRPr="07AF015C" w:rsidR="0EB9C491">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de </w:t>
      </w:r>
      <w:r w:rsidRPr="07AF015C" w:rsidR="0EB9C491">
        <w:rPr>
          <w:rFonts w:ascii="Times New Roman" w:hAnsi="Times New Roman" w:eastAsia="Times New Roman" w:cs="Times New Roman"/>
          <w:b w:val="1"/>
          <w:bCs w:val="1"/>
          <w:i w:val="0"/>
          <w:iCs w:val="0"/>
          <w:caps w:val="0"/>
          <w:smallCaps w:val="0"/>
          <w:color w:val="000000" w:themeColor="text1" w:themeTint="FF" w:themeShade="FF"/>
          <w:sz w:val="24"/>
          <w:szCs w:val="24"/>
        </w:rPr>
        <w:t>trabajo</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plantilla</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Aprobación</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que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documenta</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autorización</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formal y la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fecha</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aprobación</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propuesto</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w:t>
      </w:r>
      <w:r>
        <w:br/>
      </w:r>
    </w:p>
    <w:p w:rsidR="0EB9C491" w:rsidP="07AF015C" w:rsidRDefault="0EB9C491" w14:paraId="0494899D" w14:textId="7E268427">
      <w:pPr>
        <w:pStyle w:val="Pargrafodelista"/>
        <w:keepNext w:val="1"/>
        <w:numPr>
          <w:ilvl w:val="0"/>
          <w:numId w:val="24"/>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0EB9C491">
        <w:rPr>
          <w:rFonts w:ascii="Times New Roman" w:hAnsi="Times New Roman" w:eastAsia="Times New Roman" w:cs="Times New Roman"/>
          <w:b w:val="1"/>
          <w:bCs w:val="1"/>
          <w:i w:val="0"/>
          <w:iCs w:val="0"/>
          <w:caps w:val="0"/>
          <w:smallCaps w:val="0"/>
          <w:color w:val="000000" w:themeColor="text1" w:themeTint="FF" w:themeShade="FF"/>
          <w:sz w:val="24"/>
          <w:szCs w:val="24"/>
        </w:rPr>
        <w:t>Criterios</w:t>
      </w:r>
      <w:r w:rsidRPr="07AF015C" w:rsidR="0EB9C491">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de entrada</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plantilla</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Análisis</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está</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debidamente</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cubierta</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proporciona</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una</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visión</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detallada</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impacto</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viabilidad</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propuesto</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w:t>
      </w:r>
      <w:r>
        <w:br/>
      </w:r>
    </w:p>
    <w:p w:rsidR="0EB9C491" w:rsidP="07AF015C" w:rsidRDefault="0EB9C491" w14:paraId="79496534" w14:textId="3AA41E32">
      <w:pPr>
        <w:pStyle w:val="Pargrafodelista"/>
        <w:keepNext w:val="1"/>
        <w:numPr>
          <w:ilvl w:val="0"/>
          <w:numId w:val="24"/>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0EB9C491">
        <w:rPr>
          <w:rFonts w:ascii="Times New Roman" w:hAnsi="Times New Roman" w:eastAsia="Times New Roman" w:cs="Times New Roman"/>
          <w:b w:val="1"/>
          <w:bCs w:val="1"/>
          <w:i w:val="0"/>
          <w:iCs w:val="0"/>
          <w:caps w:val="0"/>
          <w:smallCaps w:val="0"/>
          <w:color w:val="000000" w:themeColor="text1" w:themeTint="FF" w:themeShade="FF"/>
          <w:sz w:val="24"/>
          <w:szCs w:val="24"/>
        </w:rPr>
        <w:t>Criterios</w:t>
      </w:r>
      <w:r w:rsidRPr="07AF015C" w:rsidR="0EB9C491">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de </w:t>
      </w:r>
      <w:r w:rsidRPr="07AF015C" w:rsidR="0EB9C491">
        <w:rPr>
          <w:rFonts w:ascii="Times New Roman" w:hAnsi="Times New Roman" w:eastAsia="Times New Roman" w:cs="Times New Roman"/>
          <w:b w:val="1"/>
          <w:bCs w:val="1"/>
          <w:i w:val="0"/>
          <w:iCs w:val="0"/>
          <w:caps w:val="0"/>
          <w:smallCaps w:val="0"/>
          <w:color w:val="000000" w:themeColor="text1" w:themeTint="FF" w:themeShade="FF"/>
          <w:sz w:val="24"/>
          <w:szCs w:val="24"/>
        </w:rPr>
        <w:t>salida</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plantilla</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Aprobación</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está</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cubierta</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accesible</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referencia</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futura</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07AF015C" w:rsidP="07AF015C" w:rsidRDefault="07AF015C" w14:paraId="32B1BEBB" w14:textId="1426EBD5">
      <w:pPr>
        <w:pStyle w:val="Normal"/>
        <w:keepNext w:val="1"/>
        <w:spacing w:after="160" w:line="259" w:lineRule="auto"/>
        <w:ind w:left="0"/>
        <w:rPr>
          <w:rFonts w:ascii="Calibri" w:hAnsi="Calibri" w:eastAsia="Calibri" w:cs="Calibri"/>
          <w:b w:val="0"/>
          <w:bCs w:val="0"/>
          <w:i w:val="0"/>
          <w:iCs w:val="0"/>
          <w:caps w:val="0"/>
          <w:smallCaps w:val="0"/>
          <w:color w:val="000000" w:themeColor="text1" w:themeTint="FF" w:themeShade="FF"/>
          <w:sz w:val="24"/>
          <w:szCs w:val="24"/>
        </w:rPr>
      </w:pPr>
    </w:p>
    <w:p w:rsidR="363CB106" w:rsidP="07AF015C" w:rsidRDefault="363CB106" w14:paraId="2991DFCD" w14:textId="5AB63D84">
      <w:pPr>
        <w:pStyle w:val="Ttulo4"/>
        <w:rPr/>
      </w:pPr>
      <w:r w:rsidR="523E1141">
        <w:rPr/>
        <w:t>Subactividad</w:t>
      </w:r>
      <w:r w:rsidR="523E1141">
        <w:rPr/>
        <w:t xml:space="preserve"> 3.1</w:t>
      </w:r>
    </w:p>
    <w:p w:rsidR="363CB106" w:rsidP="23F25BEB" w:rsidRDefault="363CB106" w14:paraId="19CEEF76" w14:textId="1EF1FBAA">
      <w:pPr>
        <w:pStyle w:val="Normal"/>
        <w:keepNext w:val="1"/>
        <w:spacing w:after="160" w:line="259" w:lineRule="auto"/>
        <w:ind w:left="0" w:firstLine="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Presentar</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informe</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análisis</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a las partes </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interesadas</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relevantes</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363CB106" w:rsidP="07AF015C" w:rsidRDefault="363CB106" w14:paraId="0C0E2A4B" w14:textId="654FFFC2">
      <w:pPr>
        <w:pStyle w:val="Ttulo4"/>
        <w:jc w:val="both"/>
        <w:rPr>
          <w:rFonts w:ascii="Times New Roman" w:hAnsi="Times New Roman" w:eastAsia="Times New Roman" w:cs="Times New Roman"/>
        </w:rPr>
      </w:pPr>
      <w:r w:rsidRPr="63A65D81" w:rsidR="523E1141">
        <w:rPr>
          <w:rFonts w:ascii="Times New Roman" w:hAnsi="Times New Roman" w:eastAsia="Times New Roman" w:cs="Times New Roman"/>
        </w:rPr>
        <w:t>Subactividad</w:t>
      </w:r>
      <w:r w:rsidRPr="63A65D81" w:rsidR="523E1141">
        <w:rPr>
          <w:rFonts w:ascii="Times New Roman" w:hAnsi="Times New Roman" w:eastAsia="Times New Roman" w:cs="Times New Roman"/>
        </w:rPr>
        <w:t xml:space="preserve"> 3.2</w:t>
      </w:r>
    </w:p>
    <w:p w:rsidR="363CB106" w:rsidP="23F25BEB" w:rsidRDefault="363CB106" w14:paraId="6D3B6855" w14:textId="51FDB49C">
      <w:pPr>
        <w:pStyle w:val="Normal"/>
        <w:keepNext w:val="1"/>
        <w:spacing w:after="160" w:line="259" w:lineRule="auto"/>
        <w:ind w:left="0" w:firstLine="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Facilitar</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discusiones</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negociaciones</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sobre</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propuesto</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si</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es </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necesario</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363CB106" w:rsidP="07AF015C" w:rsidRDefault="363CB106" w14:paraId="4E6121FA" w14:textId="196381FB">
      <w:pPr>
        <w:pStyle w:val="Ttulo4"/>
        <w:jc w:val="both"/>
        <w:rPr>
          <w:rFonts w:ascii="Times New Roman" w:hAnsi="Times New Roman" w:eastAsia="Times New Roman" w:cs="Times New Roman"/>
        </w:rPr>
      </w:pPr>
      <w:r w:rsidRPr="63A65D81" w:rsidR="523E1141">
        <w:rPr>
          <w:rFonts w:ascii="Times New Roman" w:hAnsi="Times New Roman" w:eastAsia="Times New Roman" w:cs="Times New Roman"/>
        </w:rPr>
        <w:t>Subactividad</w:t>
      </w:r>
      <w:r w:rsidRPr="63A65D81" w:rsidR="523E1141">
        <w:rPr>
          <w:rFonts w:ascii="Times New Roman" w:hAnsi="Times New Roman" w:eastAsia="Times New Roman" w:cs="Times New Roman"/>
        </w:rPr>
        <w:t xml:space="preserve"> 3.3</w:t>
      </w:r>
    </w:p>
    <w:p w:rsidR="363CB106" w:rsidP="23F25BEB" w:rsidRDefault="363CB106" w14:paraId="065763F1" w14:textId="595D5CF1">
      <w:pPr>
        <w:pStyle w:val="Normal"/>
        <w:keepNext w:val="1"/>
        <w:spacing w:after="160" w:line="259" w:lineRule="auto"/>
        <w:ind w:left="0" w:firstLine="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Obtener</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aprobación</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formal del </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por</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parte</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las partes </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interesadas</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pertinentes</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0C0C19D5" w:rsidP="07AF015C" w:rsidRDefault="0C0C19D5" w14:paraId="2CB427E4" w14:textId="5D94F01F">
      <w:pPr>
        <w:pStyle w:val="Ttulo4"/>
        <w:jc w:val="both"/>
        <w:rPr>
          <w:rFonts w:ascii="Times New Roman" w:hAnsi="Times New Roman" w:eastAsia="Times New Roman" w:cs="Times New Roman"/>
        </w:rPr>
      </w:pPr>
      <w:r w:rsidRPr="63A65D81" w:rsidR="131F5FE3">
        <w:rPr>
          <w:rFonts w:ascii="Times New Roman" w:hAnsi="Times New Roman" w:eastAsia="Times New Roman" w:cs="Times New Roman"/>
        </w:rPr>
        <w:t>Subactividad</w:t>
      </w:r>
      <w:r w:rsidRPr="63A65D81" w:rsidR="131F5FE3">
        <w:rPr>
          <w:rFonts w:ascii="Times New Roman" w:hAnsi="Times New Roman" w:eastAsia="Times New Roman" w:cs="Times New Roman"/>
        </w:rPr>
        <w:t xml:space="preserve"> </w:t>
      </w:r>
      <w:r w:rsidRPr="63A65D81" w:rsidR="6C8D153F">
        <w:rPr>
          <w:rFonts w:ascii="Times New Roman" w:hAnsi="Times New Roman" w:eastAsia="Times New Roman" w:cs="Times New Roman"/>
        </w:rPr>
        <w:t>3</w:t>
      </w:r>
      <w:r w:rsidRPr="63A65D81" w:rsidR="131F5FE3">
        <w:rPr>
          <w:rFonts w:ascii="Times New Roman" w:hAnsi="Times New Roman" w:eastAsia="Times New Roman" w:cs="Times New Roman"/>
        </w:rPr>
        <w:t>.</w:t>
      </w:r>
      <w:r w:rsidRPr="63A65D81" w:rsidR="7A62F887">
        <w:rPr>
          <w:rFonts w:ascii="Times New Roman" w:hAnsi="Times New Roman" w:eastAsia="Times New Roman" w:cs="Times New Roman"/>
        </w:rPr>
        <w:t>4</w:t>
      </w:r>
    </w:p>
    <w:p w:rsidR="17C85778" w:rsidP="23F25BEB" w:rsidRDefault="17C85778" w14:paraId="306B59D7" w14:textId="5DC1329E">
      <w:pPr>
        <w:pStyle w:val="Normal"/>
        <w:keepNext w:val="1"/>
        <w:spacing w:after="160" w:line="259" w:lineRule="auto"/>
        <w:ind w:left="0" w:firstLine="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3F25BEB" w:rsidR="4B8E1043">
        <w:rPr>
          <w:rFonts w:ascii="Times New Roman" w:hAnsi="Times New Roman" w:eastAsia="Times New Roman" w:cs="Times New Roman"/>
          <w:b w:val="0"/>
          <w:bCs w:val="0"/>
          <w:i w:val="0"/>
          <w:iCs w:val="0"/>
          <w:caps w:val="0"/>
          <w:smallCaps w:val="0"/>
          <w:color w:val="000000" w:themeColor="text1" w:themeTint="FF" w:themeShade="FF"/>
          <w:sz w:val="24"/>
          <w:szCs w:val="24"/>
        </w:rPr>
        <w:t>Documentar</w:t>
      </w:r>
      <w:r w:rsidRPr="23F25BEB" w:rsidR="4B8E104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w:t>
      </w:r>
      <w:r w:rsidRPr="23F25BEB" w:rsidR="4B8E1043">
        <w:rPr>
          <w:rFonts w:ascii="Times New Roman" w:hAnsi="Times New Roman" w:eastAsia="Times New Roman" w:cs="Times New Roman"/>
          <w:b w:val="0"/>
          <w:bCs w:val="0"/>
          <w:i w:val="0"/>
          <w:iCs w:val="0"/>
          <w:caps w:val="0"/>
          <w:smallCaps w:val="0"/>
          <w:color w:val="000000" w:themeColor="text1" w:themeTint="FF" w:themeShade="FF"/>
          <w:sz w:val="24"/>
          <w:szCs w:val="24"/>
        </w:rPr>
        <w:t>archivar</w:t>
      </w:r>
      <w:r w:rsidRPr="23F25BEB" w:rsidR="4B8E104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3F25BEB" w:rsidR="4B8E1043">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23F25BEB" w:rsidR="4B8E104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3F25BEB" w:rsidR="4B8E1043">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23F25BEB" w:rsidR="4B8E104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3F25BEB" w:rsidR="4B8E1043">
        <w:rPr>
          <w:rFonts w:ascii="Times New Roman" w:hAnsi="Times New Roman" w:eastAsia="Times New Roman" w:cs="Times New Roman"/>
          <w:b w:val="0"/>
          <w:bCs w:val="0"/>
          <w:i w:val="0"/>
          <w:iCs w:val="0"/>
          <w:caps w:val="0"/>
          <w:smallCaps w:val="0"/>
          <w:color w:val="000000" w:themeColor="text1" w:themeTint="FF" w:themeShade="FF"/>
          <w:sz w:val="24"/>
          <w:szCs w:val="24"/>
        </w:rPr>
        <w:t>aprobado</w:t>
      </w:r>
      <w:r w:rsidRPr="23F25BEB" w:rsidR="4B8E104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 </w:t>
      </w:r>
      <w:r w:rsidRPr="23F25BEB" w:rsidR="4B8E1043">
        <w:rPr>
          <w:rFonts w:ascii="Times New Roman" w:hAnsi="Times New Roman" w:eastAsia="Times New Roman" w:cs="Times New Roman"/>
          <w:b w:val="0"/>
          <w:bCs w:val="0"/>
          <w:i w:val="0"/>
          <w:iCs w:val="0"/>
          <w:caps w:val="0"/>
          <w:smallCaps w:val="0"/>
          <w:color w:val="000000" w:themeColor="text1" w:themeTint="FF" w:themeShade="FF"/>
          <w:sz w:val="24"/>
          <w:szCs w:val="24"/>
        </w:rPr>
        <w:t>referencia</w:t>
      </w:r>
      <w:r w:rsidRPr="23F25BEB" w:rsidR="4B8E104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3F25BEB" w:rsidR="4B8E1043">
        <w:rPr>
          <w:rFonts w:ascii="Times New Roman" w:hAnsi="Times New Roman" w:eastAsia="Times New Roman" w:cs="Times New Roman"/>
          <w:b w:val="0"/>
          <w:bCs w:val="0"/>
          <w:i w:val="0"/>
          <w:iCs w:val="0"/>
          <w:caps w:val="0"/>
          <w:smallCaps w:val="0"/>
          <w:color w:val="000000" w:themeColor="text1" w:themeTint="FF" w:themeShade="FF"/>
          <w:sz w:val="24"/>
          <w:szCs w:val="24"/>
        </w:rPr>
        <w:t>futura</w:t>
      </w:r>
      <w:r w:rsidRPr="23F25BEB" w:rsidR="4B8E1043">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07AF015C" w:rsidP="07AF015C" w:rsidRDefault="07AF015C" w14:paraId="508CDD86" w14:textId="5DBD5BAE">
      <w:pPr>
        <w:pStyle w:val="Normal"/>
        <w:keepNext w:val="1"/>
        <w:spacing w:after="160" w:line="259" w:lineRule="auto"/>
        <w:ind w:left="0"/>
        <w:rPr>
          <w:rFonts w:ascii="Calibri" w:hAnsi="Calibri" w:eastAsia="Calibri" w:cs="Calibri"/>
          <w:b w:val="0"/>
          <w:bCs w:val="0"/>
          <w:i w:val="0"/>
          <w:iCs w:val="0"/>
          <w:caps w:val="0"/>
          <w:smallCaps w:val="0"/>
          <w:color w:val="000000" w:themeColor="text1" w:themeTint="FF" w:themeShade="FF"/>
          <w:sz w:val="22"/>
          <w:szCs w:val="22"/>
        </w:rPr>
      </w:pPr>
    </w:p>
    <w:p w:rsidR="4A0D97DB" w:rsidP="07AF015C" w:rsidRDefault="4A0D97DB" w14:paraId="08FB3F4B" w14:textId="7384D1BA">
      <w:pPr>
        <w:pStyle w:val="Ttulo3"/>
        <w:rPr>
          <w:sz w:val="28"/>
          <w:szCs w:val="28"/>
        </w:rPr>
      </w:pPr>
      <w:bookmarkStart w:name="_Toc1193618968" w:id="1831519321"/>
      <w:r w:rsidRPr="721C420A" w:rsidR="040BAE80">
        <w:rPr>
          <w:sz w:val="28"/>
          <w:szCs w:val="28"/>
        </w:rPr>
        <w:t>Actividad</w:t>
      </w:r>
      <w:r w:rsidRPr="721C420A" w:rsidR="040BAE80">
        <w:rPr>
          <w:sz w:val="28"/>
          <w:szCs w:val="28"/>
        </w:rPr>
        <w:t xml:space="preserve"> 4: </w:t>
      </w:r>
      <w:r w:rsidRPr="721C420A" w:rsidR="7ECB4A90">
        <w:rPr>
          <w:sz w:val="28"/>
          <w:szCs w:val="28"/>
        </w:rPr>
        <w:t>Implementación del cambio</w:t>
      </w:r>
      <w:bookmarkEnd w:id="1831519321"/>
    </w:p>
    <w:p w:rsidR="721C420A" w:rsidP="721C420A" w:rsidRDefault="721C420A" w14:paraId="1C06C8CC" w14:textId="17E435CE">
      <w:pPr>
        <w:pStyle w:val="Normal"/>
      </w:pPr>
    </w:p>
    <w:p w:rsidR="7ECB4A90" w:rsidP="63A65D81" w:rsidRDefault="7ECB4A90" w14:paraId="1A67FA87" w14:textId="184AA8D7">
      <w:pPr>
        <w:pStyle w:val="Pargrafodelista"/>
        <w:numPr>
          <w:ilvl w:val="0"/>
          <w:numId w:val="78"/>
        </w:num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pPr>
      <w:r w:rsidRPr="63A65D81" w:rsidR="7ECB4A9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Descripción</w:t>
      </w:r>
      <w:r w:rsidRPr="63A65D81" w:rsidR="7ECB4A9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 La implementación del cambio constituye la fase crucial en la ejecución de las modificaciones aprobadas en el proyecto. Esta actividad se encarga de ejecutar las acciones necesarias para llevar a cabo el cambio identificado, analizado y aprobado. El equipo de implementación seguirá el plan detallado previamente definido durante la fase de análisis del cambio, garantizando la correcta ejecución de todas las tareas necesarias para la incorporación efectiva del cambio al proyecto. Si se trata de un cambio en los procesos, el personal asignado debe asegurarse de proporcionar la información necesaria a los miembros del equipo afectados para garantizar una transición fluida. El personal encargado de la implementación debe cubrir la plantilla ‘Implementación del problema’ detallando la implementación cometida.</w:t>
      </w:r>
    </w:p>
    <w:p w:rsidR="63A65D81" w:rsidP="63A65D81" w:rsidRDefault="63A65D81" w14:paraId="55D283DE" w14:textId="6E7168E9">
      <w:pPr>
        <w:pStyle w:val="Normal"/>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pPr>
    </w:p>
    <w:p w:rsidR="7ECB4A90" w:rsidP="63A65D81" w:rsidRDefault="7ECB4A90" w14:paraId="6F2C0B31" w14:textId="42515537">
      <w:pPr>
        <w:pStyle w:val="Pargrafodelista"/>
        <w:numPr>
          <w:ilvl w:val="0"/>
          <w:numId w:val="78"/>
        </w:num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pPr>
      <w:r w:rsidRPr="63A65D81" w:rsidR="7ECB4A9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Involucrados</w:t>
      </w:r>
      <w:r w:rsidRPr="63A65D81" w:rsidR="7ECB4A9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 xml:space="preserve">: Equipo de implementación designado, líder del proyecto, interesados clave y miembros del equipo afectados por el cambio. </w:t>
      </w:r>
    </w:p>
    <w:p w:rsidR="63A65D81" w:rsidP="63A65D81" w:rsidRDefault="63A65D81" w14:paraId="64C4383B" w14:textId="3E7AFA26">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ECB4A90" w:rsidP="721C420A" w:rsidRDefault="7ECB4A90" w14:paraId="47364D3D" w14:textId="6CD6F0FA">
      <w:pPr>
        <w:pStyle w:val="Pargrafodelista"/>
        <w:numPr>
          <w:ilvl w:val="0"/>
          <w:numId w:val="78"/>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721C420A" w:rsidR="7ECB4A9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Entradas requeridas</w:t>
      </w:r>
      <w:r w:rsidRPr="721C420A" w:rsidR="7ECB4A9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 Plan de implementación del cambio, documentación detallada del cambio aprobado, recursos asignados para la implementación. Plantilla ‘</w:t>
      </w:r>
      <w:r w:rsidRPr="721C420A" w:rsidR="2E4C748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Implementación</w:t>
      </w:r>
      <w:r w:rsidRPr="721C420A" w:rsidR="7ECB4A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del problema’ sin cubrir.</w:t>
      </w:r>
    </w:p>
    <w:p w:rsidR="63A65D81" w:rsidP="63A65D81" w:rsidRDefault="63A65D81" w14:paraId="2887E307" w14:textId="7EB67314">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ECB4A90" w:rsidP="721C420A" w:rsidRDefault="7ECB4A90" w14:paraId="5B438DD5" w14:textId="32C2806C">
      <w:pPr>
        <w:pStyle w:val="Pargrafodelista"/>
        <w:numPr>
          <w:ilvl w:val="0"/>
          <w:numId w:val="78"/>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721C420A" w:rsidR="7ECB4A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721C420A" w:rsidR="7ECB4A9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Producto</w:t>
      </w:r>
      <w:r w:rsidRPr="721C420A" w:rsidR="7ECB4A9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s de trabajo:</w:t>
      </w:r>
      <w:r w:rsidRPr="721C420A" w:rsidR="7ECB4A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Plantilla </w:t>
      </w:r>
      <w:r w:rsidRPr="721C420A" w:rsidR="7ECB4A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w:t>
      </w:r>
      <w:r w:rsidRPr="721C420A" w:rsidR="7FFE550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 xml:space="preserve">‘Implementación </w:t>
      </w:r>
      <w:r w:rsidRPr="721C420A" w:rsidR="7ECB4A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del problema” cubierta.</w:t>
      </w:r>
    </w:p>
    <w:p w:rsidR="63A65D81" w:rsidP="63A65D81" w:rsidRDefault="63A65D81" w14:paraId="14803A06" w14:textId="5C52FC6D">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ECB4A90" w:rsidP="63A65D81" w:rsidRDefault="7ECB4A90" w14:paraId="7E5678BA" w14:textId="71CF7A25">
      <w:pPr>
        <w:pStyle w:val="Pargrafodelista"/>
        <w:numPr>
          <w:ilvl w:val="0"/>
          <w:numId w:val="78"/>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3A65D81" w:rsidR="7ECB4A9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Criterios de entrada:</w:t>
      </w:r>
      <w:r w:rsidRPr="63A65D81" w:rsidR="7ECB4A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Aprobación formal del cambio por parte de las partes interesadas y disponibilidad de recursos necesarios para la implementación.</w:t>
      </w:r>
    </w:p>
    <w:p w:rsidR="63A65D81" w:rsidP="63A65D81" w:rsidRDefault="63A65D81" w14:paraId="05B1CC4D" w14:textId="6B3340DD">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ECB4A90" w:rsidP="721C420A" w:rsidRDefault="7ECB4A90" w14:paraId="1B33CDC6" w14:textId="665F8E73">
      <w:pPr>
        <w:pStyle w:val="Pargrafodelista"/>
        <w:numPr>
          <w:ilvl w:val="0"/>
          <w:numId w:val="78"/>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721C420A" w:rsidR="7ECB4A9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Criterios de salida:</w:t>
      </w:r>
      <w:r w:rsidRPr="721C420A" w:rsidR="7ECB4A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La implementación del cambio se ha completado según el plan establecido, y los resultados cumplen con los objetivos definidos durante la fase de análisis del cambio. La plantilla </w:t>
      </w:r>
      <w:r w:rsidRPr="721C420A" w:rsidR="668AC35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 xml:space="preserve">‘Implementación </w:t>
      </w:r>
      <w:r w:rsidRPr="721C420A" w:rsidR="7ECB4A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del problema’ está cubierta.</w:t>
      </w:r>
    </w:p>
    <w:p w:rsidR="63A65D81" w:rsidP="63A65D81" w:rsidRDefault="63A65D81" w14:paraId="0F635234" w14:textId="7A9CCD65">
      <w:pPr>
        <w:pStyle w:val="Normal"/>
      </w:pPr>
    </w:p>
    <w:p w:rsidR="2B772E91" w:rsidP="07AF015C" w:rsidRDefault="2B772E91" w14:paraId="57E1D1CC" w14:textId="37BBEBA2">
      <w:pPr>
        <w:pStyle w:val="Ttulo4"/>
        <w:rPr/>
      </w:pPr>
      <w:r w:rsidR="73E09C04">
        <w:rPr/>
        <w:t>Subactividad</w:t>
      </w:r>
      <w:r w:rsidR="73E09C04">
        <w:rPr/>
        <w:t xml:space="preserve"> </w:t>
      </w:r>
      <w:r w:rsidR="4F298BEB">
        <w:rPr/>
        <w:t>4</w:t>
      </w:r>
      <w:r w:rsidR="73E09C04">
        <w:rPr/>
        <w:t>.1</w:t>
      </w:r>
    </w:p>
    <w:p w:rsidR="54D69963" w:rsidP="63A65D81" w:rsidRDefault="54D69963" w14:paraId="6A56F1F2" w14:textId="62524DC3">
      <w:pPr>
        <w:pStyle w:val="Normal"/>
      </w:pPr>
      <w:r w:rsidR="37C9AE97">
        <w:rPr/>
        <w:t xml:space="preserve">Ejecutar tareas específicas según el plan de implementación.  </w:t>
      </w:r>
    </w:p>
    <w:p w:rsidR="54D69963" w:rsidP="23F25BEB" w:rsidRDefault="54D69963" w14:paraId="145A445C" w14:textId="5F2402CD">
      <w:pPr>
        <w:pStyle w:val="Ttulo4"/>
        <w:rPr/>
      </w:pPr>
      <w:r w:rsidR="37C9AE97">
        <w:rPr/>
        <w:t>Subactividad 4.2</w:t>
      </w:r>
    </w:p>
    <w:p w:rsidR="54D69963" w:rsidP="63A65D81" w:rsidRDefault="54D69963" w14:paraId="2D1F332E" w14:textId="477E1515">
      <w:pPr>
        <w:pStyle w:val="Normal"/>
      </w:pPr>
      <w:r w:rsidR="37C9AE97">
        <w:rPr/>
        <w:t xml:space="preserve">Proporcionar formación y apoyo a los miembros del equipo afectados.  </w:t>
      </w:r>
    </w:p>
    <w:p w:rsidR="54D69963" w:rsidP="23F25BEB" w:rsidRDefault="54D69963" w14:paraId="30CDC0D9" w14:textId="18715B32">
      <w:pPr>
        <w:pStyle w:val="Ttulo4"/>
        <w:rPr/>
      </w:pPr>
      <w:r w:rsidR="37C9AE97">
        <w:rPr/>
        <w:t>Subactividad 4.3</w:t>
      </w:r>
    </w:p>
    <w:p w:rsidR="21CE96BE" w:rsidP="63A65D81" w:rsidRDefault="21CE96BE" w14:paraId="21C3DCA7" w14:textId="3510BAAB">
      <w:pPr>
        <w:ind w:firstLine="0"/>
        <w:rPr>
          <w:rFonts w:ascii="Times New Roman" w:hAnsi="Times New Roman" w:eastAsia="Times New Roman" w:cs="Times New Roman"/>
          <w:noProof w:val="0"/>
          <w:sz w:val="24"/>
          <w:szCs w:val="24"/>
          <w:lang w:val="es-ES"/>
        </w:rPr>
      </w:pPr>
      <w:r w:rsidRPr="63A65D81" w:rsidR="21CE96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Proporcionar formación y apoyo a los miembros del equipo afectados.</w:t>
      </w:r>
    </w:p>
    <w:p w:rsidR="07AF015C" w:rsidP="07AF015C" w:rsidRDefault="07AF015C" w14:paraId="1B6E7E80" w14:textId="43754495">
      <w:pPr>
        <w:pStyle w:val="Normal"/>
      </w:pPr>
    </w:p>
    <w:p w:rsidR="00F512EB" w:rsidP="07AF015C" w:rsidRDefault="00F512EB" w14:paraId="0E4D2D18" w14:textId="3C54A277">
      <w:pPr>
        <w:pStyle w:val="Ttulo3"/>
        <w:rPr>
          <w:sz w:val="28"/>
          <w:szCs w:val="28"/>
        </w:rPr>
      </w:pPr>
      <w:bookmarkStart w:name="_Toc1883723444" w:id="524488197"/>
      <w:r w:rsidRPr="721C420A" w:rsidR="08156831">
        <w:rPr>
          <w:sz w:val="28"/>
          <w:szCs w:val="28"/>
        </w:rPr>
        <w:t>Actividad</w:t>
      </w:r>
      <w:r w:rsidRPr="721C420A" w:rsidR="08156831">
        <w:rPr>
          <w:sz w:val="28"/>
          <w:szCs w:val="28"/>
        </w:rPr>
        <w:t xml:space="preserve"> </w:t>
      </w:r>
      <w:r w:rsidRPr="721C420A" w:rsidR="5FA8C88B">
        <w:rPr>
          <w:sz w:val="28"/>
          <w:szCs w:val="28"/>
        </w:rPr>
        <w:t>5</w:t>
      </w:r>
      <w:r w:rsidRPr="721C420A" w:rsidR="1A9C26C9">
        <w:rPr>
          <w:sz w:val="28"/>
          <w:szCs w:val="28"/>
        </w:rPr>
        <w:t>:</w:t>
      </w:r>
      <w:bookmarkEnd w:id="524488197"/>
      <w:r w:rsidRPr="721C420A" w:rsidR="1A9C26C9">
        <w:rPr>
          <w:sz w:val="28"/>
          <w:szCs w:val="28"/>
        </w:rPr>
        <w:t xml:space="preserve"> </w:t>
      </w:r>
      <w:r w:rsidRPr="721C420A" w:rsidR="145EB567">
        <w:rPr>
          <w:sz w:val="28"/>
          <w:szCs w:val="28"/>
        </w:rPr>
        <w:t>Seguimiento del cambio</w:t>
      </w:r>
    </w:p>
    <w:p w:rsidR="721C420A" w:rsidP="721C420A" w:rsidRDefault="721C420A" w14:paraId="6ED2E4A6" w14:textId="13AEAA86">
      <w:pPr>
        <w:pStyle w:val="Normal"/>
      </w:pPr>
    </w:p>
    <w:p w:rsidR="145EB567" w:rsidP="63A65D81" w:rsidRDefault="145EB567" w14:paraId="66F33A93" w14:textId="70EEFED4">
      <w:pPr>
        <w:pStyle w:val="Pargrafodelista"/>
        <w:numPr>
          <w:ilvl w:val="0"/>
          <w:numId w:val="79"/>
        </w:numPr>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3A65D81" w:rsidR="145EB56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Descripción</w:t>
      </w:r>
      <w:r w:rsidRPr="63A65D81" w:rsidR="145EB5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La actividad de seguimiento del problema tiene como objetivo supervisar y controlar el progreso de los problemas desde el momento de su solicitud hasta su implementación o rechazo.</w:t>
      </w:r>
      <w:r w:rsidRPr="63A65D81" w:rsidR="145EB5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Esta actividad garantiza la trazabilidad y el adecuado control temporal, evitando la pérdida de solicitudes y asegurando que cada problema sea analizado y pueda ser seguido hasta el cambio que genera. Se establecerán estados definidos para cada cambio, permitiendo una clara identificación del estado actual de la solicitud. La actividad comienza cuando el personal de CRM recibe una solicitud de cambio, desde ese momento se debe cubrir la plantilla del ‘Seguimiento de cambio’ con la información necesaria para cumplir con lo dicho anteriormente. La plantilla debe ser modificada en cada momento que el cambio reciba actualizaciones (se acepta el cambio, se empieza a implementar...).</w:t>
      </w:r>
    </w:p>
    <w:p w:rsidR="63A65D81" w:rsidP="63A65D81" w:rsidRDefault="63A65D81" w14:paraId="1D1D5852" w14:textId="6CCE9009">
      <w:pPr>
        <w:pStyle w:val="Normal"/>
        <w:spacing w:before="0" w:beforeAutospacing="off" w:after="0" w:afterAutospacing="off" w:line="25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145EB567" w:rsidP="63A65D81" w:rsidRDefault="145EB567" w14:paraId="0A3F7E76" w14:textId="6D8AFCAA">
      <w:pPr>
        <w:pStyle w:val="Pargrafodelista"/>
        <w:numPr>
          <w:ilvl w:val="0"/>
          <w:numId w:val="79"/>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3A65D81" w:rsidR="145EB56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Involucrados</w:t>
      </w:r>
      <w:r w:rsidRPr="63A65D81" w:rsidR="145EB5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persona encargada de la modificación de la plantilla y personal del servicio de atención al cliente.</w:t>
      </w:r>
    </w:p>
    <w:p w:rsidR="63A65D81" w:rsidP="63A65D81" w:rsidRDefault="63A65D81" w14:paraId="60619854" w14:textId="0B8C447A">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145EB567" w:rsidP="63A65D81" w:rsidRDefault="145EB567" w14:paraId="06BE31AA" w14:textId="0F0141BD">
      <w:pPr>
        <w:pStyle w:val="Pargrafodelista"/>
        <w:numPr>
          <w:ilvl w:val="0"/>
          <w:numId w:val="79"/>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3A65D81" w:rsidR="145EB56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Entradas requeridas</w:t>
      </w:r>
      <w:r w:rsidRPr="63A65D81" w:rsidR="145EB5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Un cambio es solicitado y se acepta. La plantilla de identificación del cambio cubierta y plantilla ‘Seguimiento del problema’ vacía.</w:t>
      </w:r>
    </w:p>
    <w:p w:rsidR="63A65D81" w:rsidP="63A65D81" w:rsidRDefault="63A65D81" w14:paraId="43398291" w14:textId="091490A3">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145EB567" w:rsidP="63A65D81" w:rsidRDefault="145EB567" w14:paraId="5B74E846" w14:textId="351A75D2">
      <w:pPr>
        <w:pStyle w:val="Pargrafodelista"/>
        <w:numPr>
          <w:ilvl w:val="0"/>
          <w:numId w:val="79"/>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3A65D81" w:rsidR="145EB56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Productos de trabajo</w:t>
      </w:r>
      <w:r w:rsidRPr="63A65D81" w:rsidR="145EB5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Plantilla “Seguimiento del problema” cubierta.</w:t>
      </w:r>
    </w:p>
    <w:p w:rsidR="63A65D81" w:rsidP="63A65D81" w:rsidRDefault="63A65D81" w14:paraId="2198C857" w14:textId="2FB6B200">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145EB567" w:rsidP="63A65D81" w:rsidRDefault="145EB567" w14:paraId="3DD62463" w14:textId="4B21D992">
      <w:pPr>
        <w:pStyle w:val="Pargrafodelista"/>
        <w:numPr>
          <w:ilvl w:val="0"/>
          <w:numId w:val="79"/>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145EB56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Criterios de entrada</w:t>
      </w:r>
      <w:r w:rsidRPr="63A65D81" w:rsidR="145EB5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Existencia de problemas solicitados y su documentación asociada.</w:t>
      </w:r>
    </w:p>
    <w:p w:rsidR="63A65D81" w:rsidP="63A65D81" w:rsidRDefault="63A65D81" w14:paraId="5F58F41E" w14:textId="062C708B">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145EB567" w:rsidP="63A65D81" w:rsidRDefault="145EB567" w14:paraId="66EF756D" w14:textId="66B0A605">
      <w:pPr>
        <w:pStyle w:val="Pargrafodelista"/>
        <w:numPr>
          <w:ilvl w:val="0"/>
          <w:numId w:val="79"/>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145EB56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Criterios de salida:</w:t>
      </w:r>
      <w:r w:rsidRPr="63A65D81" w:rsidR="145EB5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El cambio se rechaza o se termina de implementar. La plantilla ‘Seguimiento del cambio’ está cubierta y contiene los estados por los que ha pasado el cambio desde su solicitud hasta su rechazo/implementación.</w:t>
      </w:r>
    </w:p>
    <w:p w:rsidR="63A65D81" w:rsidP="63A65D81" w:rsidRDefault="63A65D81" w14:paraId="47BE7696" w14:textId="7898F324">
      <w:pPr>
        <w:pStyle w:val="Normal"/>
        <w:jc w:val="both"/>
      </w:pPr>
    </w:p>
    <w:p xmlns:wp14="http://schemas.microsoft.com/office/word/2010/wordml" w:rsidR="00F512EB" w:rsidP="63A65D81" w:rsidRDefault="00F512EB" w14:paraId="462AFB8B" wp14:textId="10C99970">
      <w:pPr>
        <w:pStyle w:val="Ttulo4"/>
        <w:rPr>
          <w:lang w:val="es-ES"/>
        </w:rPr>
      </w:pPr>
      <w:r w:rsidR="05544478">
        <w:rPr/>
        <w:t>Subactividad</w:t>
      </w:r>
      <w:r w:rsidR="05544478">
        <w:rPr/>
        <w:t xml:space="preserve"> </w:t>
      </w:r>
      <w:r w:rsidR="0A876C22">
        <w:rPr/>
        <w:t>5</w:t>
      </w:r>
      <w:r w:rsidR="05544478">
        <w:rPr/>
        <w:t>.1</w:t>
      </w:r>
    </w:p>
    <w:p w:rsidR="69E13E9A" w:rsidP="23F25BEB" w:rsidRDefault="69E13E9A" w14:paraId="7E9382C3" w14:textId="2CA6AD71">
      <w:pPr>
        <w:pStyle w:val="Normal"/>
        <w:rPr>
          <w:lang w:val="es-ES"/>
        </w:rPr>
      </w:pPr>
      <w:r w:rsidRPr="23F25BEB" w:rsidR="0F210932">
        <w:rPr>
          <w:lang w:val="es-ES"/>
        </w:rPr>
        <w:t>Completar la plantilla.</w:t>
      </w:r>
    </w:p>
    <w:p w:rsidR="69E13E9A" w:rsidP="23F25BEB" w:rsidRDefault="69E13E9A" w14:paraId="6BB34305" w14:textId="63B5691A">
      <w:pPr>
        <w:pStyle w:val="Ttulo4"/>
        <w:rPr>
          <w:lang w:val="es-ES"/>
        </w:rPr>
      </w:pPr>
      <w:r w:rsidR="0F210932">
        <w:rPr/>
        <w:t>Subactividad 5.2</w:t>
      </w:r>
    </w:p>
    <w:p w:rsidR="69E13E9A" w:rsidP="23F25BEB" w:rsidRDefault="69E13E9A" w14:paraId="5A76A7E1" w14:textId="5918EF64">
      <w:pPr>
        <w:pStyle w:val="Normal"/>
        <w:rPr>
          <w:rFonts w:ascii="Times New Roman" w:hAnsi="Times New Roman" w:eastAsia="Times New Roman" w:cs="Times New Roman"/>
          <w:noProof w:val="0"/>
          <w:sz w:val="24"/>
          <w:szCs w:val="24"/>
          <w:lang w:val="es-ES"/>
        </w:rPr>
      </w:pPr>
      <w:r w:rsidRPr="23F25BEB" w:rsidR="4EF203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Mantener la plantilla actualizada.</w:t>
      </w:r>
    </w:p>
    <w:p w:rsidR="07AF015C" w:rsidP="07AF015C" w:rsidRDefault="07AF015C" w14:paraId="0BFD56F9" w14:textId="6131A9F4">
      <w:pPr>
        <w:pStyle w:val="Normal"/>
      </w:pPr>
    </w:p>
    <w:p xmlns:wp14="http://schemas.microsoft.com/office/word/2010/wordml" w:rsidR="00F512EB" w:rsidP="63A65D81" w:rsidRDefault="00F512EB" w14:paraId="4B3207B3" wp14:textId="313472DF" wp14:noSpellErr="1">
      <w:pPr>
        <w:pStyle w:val="Ttulo2"/>
        <w:rPr>
          <w:sz w:val="32"/>
          <w:szCs w:val="32"/>
          <w:lang w:val="es-ES"/>
        </w:rPr>
      </w:pPr>
      <w:bookmarkStart w:name="_Toc1650636827" w:id="1484201802"/>
      <w:r w:rsidRPr="63A65D81" w:rsidR="08156831">
        <w:rPr>
          <w:sz w:val="32"/>
          <w:szCs w:val="32"/>
        </w:rPr>
        <w:t>Plantillas del proceso</w:t>
      </w:r>
      <w:bookmarkEnd w:id="1484201802"/>
    </w:p>
    <w:p w:rsidR="75910AAD" w:rsidP="07AF015C" w:rsidRDefault="75910AAD" w14:paraId="36FA7468" w14:textId="69595693">
      <w:pPr>
        <w:pStyle w:val="Ttulo3"/>
        <w:rPr>
          <w:sz w:val="28"/>
          <w:szCs w:val="28"/>
        </w:rPr>
      </w:pPr>
      <w:bookmarkStart w:name="_Toc86026879" w:id="177770160"/>
      <w:r w:rsidRPr="63A65D81" w:rsidR="62BEC2D0">
        <w:rPr>
          <w:sz w:val="28"/>
          <w:szCs w:val="28"/>
        </w:rPr>
        <w:t>Plantilla A</w:t>
      </w:r>
      <w:bookmarkEnd w:id="177770160"/>
    </w:p>
    <w:p w:rsidR="4F248E50" w:rsidP="07AF015C" w:rsidRDefault="4F248E50" w14:noSpellErr="1" w14:paraId="07CE2A4D">
      <w:pPr>
        <w:pStyle w:val="Ttulo4"/>
        <w:rPr/>
      </w:pPr>
      <w:r w:rsidR="4F248E50">
        <w:rPr/>
        <w:t>Modelo</w:t>
      </w:r>
    </w:p>
    <w:p w:rsidR="07AF015C" w:rsidP="07AF015C" w:rsidRDefault="07AF015C" w14:paraId="49A95FAD" w14:textId="06BC1220">
      <w:pPr>
        <w:pStyle w:val="Normal"/>
      </w:pPr>
    </w:p>
    <w:tbl>
      <w:tblPr>
        <w:tblStyle w:val="Tboacongrade"/>
        <w:tblW w:w="0" w:type="auto"/>
        <w:tblBorders>
          <w:top w:val="single" w:sz="6"/>
          <w:left w:val="single" w:sz="6"/>
          <w:bottom w:val="single" w:sz="6"/>
          <w:right w:val="single" w:sz="6"/>
        </w:tblBorders>
        <w:tblLayout w:type="fixed"/>
        <w:tblLook w:val="06A0" w:firstRow="1" w:lastRow="0" w:firstColumn="1" w:lastColumn="0" w:noHBand="1" w:noVBand="1"/>
      </w:tblPr>
      <w:tblGrid>
        <w:gridCol w:w="8490"/>
      </w:tblGrid>
      <w:tr w:rsidR="07AF015C" w:rsidTr="07AF015C" w14:paraId="3871A8A7">
        <w:trPr>
          <w:trHeight w:val="300"/>
        </w:trPr>
        <w:tc>
          <w:tcPr>
            <w:tcW w:w="8490" w:type="dxa"/>
            <w:shd w:val="clear" w:color="auto" w:fill="B4C6E7" w:themeFill="accent1" w:themeFillTint="66"/>
            <w:tcMar>
              <w:left w:w="105" w:type="dxa"/>
              <w:right w:w="105" w:type="dxa"/>
            </w:tcMar>
            <w:vAlign w:val="top"/>
          </w:tcPr>
          <w:p w:rsidR="07AF015C" w:rsidP="07AF015C" w:rsidRDefault="07AF015C" w14:paraId="3EC81F96" w14:textId="5A82706E">
            <w:pPr>
              <w:rPr>
                <w:rFonts w:ascii="Times New Roman" w:hAnsi="Times New Roman" w:eastAsia="Times New Roman" w:cs="Times New Roman"/>
                <w:b w:val="1"/>
                <w:bCs w:val="1"/>
                <w:i w:val="0"/>
                <w:iCs w:val="0"/>
                <w:caps w:val="0"/>
                <w:smallCaps w:val="0"/>
                <w:color w:val="000000" w:themeColor="text1" w:themeTint="FF" w:themeShade="FF"/>
                <w:sz w:val="24"/>
                <w:szCs w:val="24"/>
              </w:rPr>
            </w:pP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Id: </w:t>
            </w: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IdfPrbl_num</w:t>
            </w: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w:t>
            </w:r>
            <w:r w:rsidRPr="07AF015C" w:rsidR="788AEE42">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w:t>
            </w:r>
            <w:r w:rsidRPr="07AF015C" w:rsidR="34F69F9B">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w:t>
            </w:r>
            <w:r w:rsidRPr="07AF015C" w:rsidR="788AEE42">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w:t>
            </w: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w:t>
            </w: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Fecha</w:t>
            </w: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w:t>
            </w:r>
            <w:r w:rsidRPr="07AF015C" w:rsidR="700D05A8">
              <w:rPr>
                <w:rFonts w:ascii="Times New Roman" w:hAnsi="Times New Roman" w:eastAsia="Times New Roman" w:cs="Times New Roman"/>
                <w:b w:val="1"/>
                <w:bCs w:val="1"/>
                <w:i w:val="0"/>
                <w:iCs w:val="0"/>
                <w:caps w:val="0"/>
                <w:smallCaps w:val="0"/>
                <w:color w:val="000000" w:themeColor="text1" w:themeTint="FF" w:themeShade="FF"/>
                <w:sz w:val="24"/>
                <w:szCs w:val="24"/>
              </w:rPr>
              <w:t>d</w:t>
            </w:r>
            <w:r w:rsidRPr="07AF015C" w:rsidR="700D05A8">
              <w:rPr>
                <w:rFonts w:ascii="Times New Roman" w:hAnsi="Times New Roman" w:eastAsia="Times New Roman" w:cs="Times New Roman"/>
                <w:b w:val="1"/>
                <w:bCs w:val="1"/>
                <w:i w:val="0"/>
                <w:iCs w:val="0"/>
                <w:caps w:val="0"/>
                <w:smallCaps w:val="0"/>
                <w:color w:val="000000" w:themeColor="text1" w:themeTint="FF" w:themeShade="FF"/>
                <w:sz w:val="24"/>
                <w:szCs w:val="24"/>
              </w:rPr>
              <w:t>d</w:t>
            </w: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w:t>
            </w:r>
            <w:r w:rsidRPr="07AF015C" w:rsidR="5E8F6988">
              <w:rPr>
                <w:rFonts w:ascii="Times New Roman" w:hAnsi="Times New Roman" w:eastAsia="Times New Roman" w:cs="Times New Roman"/>
                <w:b w:val="1"/>
                <w:bCs w:val="1"/>
                <w:i w:val="0"/>
                <w:iCs w:val="0"/>
                <w:caps w:val="0"/>
                <w:smallCaps w:val="0"/>
                <w:color w:val="000000" w:themeColor="text1" w:themeTint="FF" w:themeShade="FF"/>
                <w:sz w:val="24"/>
                <w:szCs w:val="24"/>
              </w:rPr>
              <w:t>mm</w:t>
            </w: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w:t>
            </w:r>
            <w:r w:rsidRPr="07AF015C" w:rsidR="0183BE44">
              <w:rPr>
                <w:rFonts w:ascii="Times New Roman" w:hAnsi="Times New Roman" w:eastAsia="Times New Roman" w:cs="Times New Roman"/>
                <w:b w:val="1"/>
                <w:bCs w:val="1"/>
                <w:i w:val="0"/>
                <w:iCs w:val="0"/>
                <w:caps w:val="0"/>
                <w:smallCaps w:val="0"/>
                <w:color w:val="000000" w:themeColor="text1" w:themeTint="FF" w:themeShade="FF"/>
                <w:sz w:val="24"/>
                <w:szCs w:val="24"/>
              </w:rPr>
              <w:t>a</w:t>
            </w:r>
            <w:r w:rsidRPr="07AF015C" w:rsidR="0183BE44">
              <w:rPr>
                <w:rFonts w:ascii="Times New Roman" w:hAnsi="Times New Roman" w:eastAsia="Times New Roman" w:cs="Times New Roman"/>
                <w:b w:val="1"/>
                <w:bCs w:val="1"/>
                <w:i w:val="0"/>
                <w:iCs w:val="0"/>
                <w:caps w:val="0"/>
                <w:smallCaps w:val="0"/>
                <w:color w:val="000000" w:themeColor="text1" w:themeTint="FF" w:themeShade="FF"/>
                <w:sz w:val="24"/>
                <w:szCs w:val="24"/>
              </w:rPr>
              <w:t>a</w:t>
            </w:r>
          </w:p>
        </w:tc>
      </w:tr>
      <w:tr w:rsidR="07AF015C" w:rsidTr="07AF015C" w14:paraId="5E9E4461">
        <w:trPr>
          <w:trHeight w:val="300"/>
        </w:trPr>
        <w:tc>
          <w:tcPr>
            <w:tcW w:w="8490" w:type="dxa"/>
            <w:tcMar>
              <w:left w:w="105" w:type="dxa"/>
              <w:right w:w="105" w:type="dxa"/>
            </w:tcMar>
            <w:vAlign w:val="top"/>
          </w:tcPr>
          <w:p w:rsidR="07AF015C" w:rsidP="07AF015C" w:rsidRDefault="07AF015C" w14:paraId="5EA220D6" w14:textId="04DF5BB4">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07AF015C">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Nombre del </w:t>
            </w:r>
            <w:r w:rsidRPr="07AF015C" w:rsidR="07AF015C">
              <w:rPr>
                <w:rFonts w:ascii="Times New Roman" w:hAnsi="Times New Roman" w:eastAsia="Times New Roman" w:cs="Times New Roman"/>
                <w:b w:val="0"/>
                <w:bCs w:val="0"/>
                <w:i w:val="0"/>
                <w:iCs w:val="0"/>
                <w:caps w:val="0"/>
                <w:smallCaps w:val="0"/>
                <w:color w:val="000000" w:themeColor="text1" w:themeTint="FF" w:themeShade="FF"/>
                <w:sz w:val="24"/>
                <w:szCs w:val="24"/>
              </w:rPr>
              <w:t>solicitante</w:t>
            </w:r>
            <w:r w:rsidRPr="07AF015C" w:rsidR="07AF015C">
              <w:rPr>
                <w:rFonts w:ascii="Times New Roman" w:hAnsi="Times New Roman" w:eastAsia="Times New Roman" w:cs="Times New Roman"/>
                <w:b w:val="0"/>
                <w:bCs w:val="0"/>
                <w:i w:val="0"/>
                <w:iCs w:val="0"/>
                <w:caps w:val="0"/>
                <w:smallCaps w:val="0"/>
                <w:color w:val="000000" w:themeColor="text1" w:themeTint="FF" w:themeShade="FF"/>
                <w:sz w:val="24"/>
                <w:szCs w:val="24"/>
              </w:rPr>
              <w:t>:</w:t>
            </w:r>
          </w:p>
        </w:tc>
      </w:tr>
      <w:tr w:rsidR="07AF015C" w:rsidTr="07AF015C" w14:paraId="5FDF1372">
        <w:trPr>
          <w:trHeight w:val="300"/>
        </w:trPr>
        <w:tc>
          <w:tcPr>
            <w:tcW w:w="8490" w:type="dxa"/>
            <w:tcMar/>
            <w:vAlign w:val="top"/>
          </w:tcPr>
          <w:p w:rsidR="07AF015C" w:rsidP="07AF015C" w:rsidRDefault="07AF015C" w14:paraId="62807261" w14:textId="28F27481">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07AF015C">
              <w:rPr>
                <w:rFonts w:ascii="Times New Roman" w:hAnsi="Times New Roman" w:eastAsia="Times New Roman" w:cs="Times New Roman"/>
                <w:b w:val="0"/>
                <w:bCs w:val="0"/>
                <w:i w:val="0"/>
                <w:iCs w:val="0"/>
                <w:caps w:val="0"/>
                <w:smallCaps w:val="0"/>
                <w:color w:val="000000" w:themeColor="text1" w:themeTint="FF" w:themeShade="FF"/>
                <w:sz w:val="24"/>
                <w:szCs w:val="24"/>
              </w:rPr>
              <w:t>Descripción</w:t>
            </w:r>
            <w:r w:rsidRPr="07AF015C" w:rsidR="07AF015C">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07AF015C" w:rsidP="07AF015C" w:rsidRDefault="07AF015C" w14:paraId="211C7C63" w14:textId="6E04B10C">
            <w:pPr>
              <w:rPr>
                <w:rFonts w:ascii="Times New Roman" w:hAnsi="Times New Roman" w:eastAsia="Times New Roman" w:cs="Times New Roman"/>
                <w:b w:val="0"/>
                <w:bCs w:val="0"/>
                <w:i w:val="0"/>
                <w:iCs w:val="0"/>
                <w:caps w:val="0"/>
                <w:smallCaps w:val="0"/>
                <w:color w:val="000000" w:themeColor="text1" w:themeTint="FF" w:themeShade="FF"/>
                <w:sz w:val="24"/>
                <w:szCs w:val="24"/>
              </w:rPr>
            </w:pPr>
          </w:p>
          <w:tbl>
            <w:tblPr>
              <w:tblStyle w:val="Tboacongrade"/>
              <w:tblW w:w="0" w:type="auto"/>
              <w:tblBorders>
                <w:top w:val="single" w:sz="6"/>
                <w:left w:val="single" w:sz="6"/>
                <w:bottom w:val="single" w:sz="6"/>
                <w:right w:val="single" w:sz="6"/>
              </w:tblBorders>
              <w:tblLayout w:type="fixed"/>
              <w:tblLook w:val="06A0" w:firstRow="1" w:lastRow="0" w:firstColumn="1" w:lastColumn="0" w:noHBand="1" w:noVBand="1"/>
            </w:tblPr>
            <w:tblGrid>
              <w:gridCol w:w="4140"/>
              <w:gridCol w:w="4140"/>
            </w:tblGrid>
            <w:tr w:rsidR="07AF015C" w:rsidTr="07AF015C" w14:paraId="3147FAD8">
              <w:trPr>
                <w:trHeight w:val="300"/>
              </w:trPr>
              <w:tc>
                <w:tcPr>
                  <w:tcW w:w="4140" w:type="dxa"/>
                  <w:tcMar>
                    <w:left w:w="105" w:type="dxa"/>
                    <w:right w:w="105" w:type="dxa"/>
                  </w:tcMar>
                  <w:vAlign w:val="top"/>
                </w:tcPr>
                <w:p w:rsidR="07AF015C" w:rsidP="07AF015C" w:rsidRDefault="07AF015C" w14:paraId="543D158F" w14:textId="51C2B4E1">
                  <w:pPr>
                    <w:rPr>
                      <w:rFonts w:ascii="Times New Roman" w:hAnsi="Times New Roman" w:eastAsia="Times New Roman" w:cs="Times New Roman"/>
                      <w:b w:val="0"/>
                      <w:bCs w:val="0"/>
                      <w:i w:val="0"/>
                      <w:iCs w:val="0"/>
                      <w:sz w:val="24"/>
                      <w:szCs w:val="24"/>
                    </w:rPr>
                  </w:pPr>
                  <w:r w:rsidRPr="07AF015C" w:rsidR="07AF015C">
                    <w:rPr>
                      <w:rFonts w:ascii="Times New Roman" w:hAnsi="Times New Roman" w:eastAsia="Times New Roman" w:cs="Times New Roman"/>
                      <w:b w:val="0"/>
                      <w:bCs w:val="0"/>
                      <w:i w:val="0"/>
                      <w:iCs w:val="0"/>
                      <w:sz w:val="24"/>
                      <w:szCs w:val="24"/>
                    </w:rPr>
                    <w:t>Situación</w:t>
                  </w:r>
                  <w:r w:rsidRPr="07AF015C" w:rsidR="07AF015C">
                    <w:rPr>
                      <w:rFonts w:ascii="Times New Roman" w:hAnsi="Times New Roman" w:eastAsia="Times New Roman" w:cs="Times New Roman"/>
                      <w:b w:val="0"/>
                      <w:bCs w:val="0"/>
                      <w:i w:val="0"/>
                      <w:iCs w:val="0"/>
                      <w:sz w:val="24"/>
                      <w:szCs w:val="24"/>
                    </w:rPr>
                    <w:t xml:space="preserve"> </w:t>
                  </w:r>
                  <w:r w:rsidRPr="07AF015C" w:rsidR="07AF015C">
                    <w:rPr>
                      <w:rFonts w:ascii="Times New Roman" w:hAnsi="Times New Roman" w:eastAsia="Times New Roman" w:cs="Times New Roman"/>
                      <w:b w:val="0"/>
                      <w:bCs w:val="0"/>
                      <w:i w:val="0"/>
                      <w:iCs w:val="0"/>
                      <w:sz w:val="24"/>
                      <w:szCs w:val="24"/>
                    </w:rPr>
                    <w:t>en</w:t>
                  </w:r>
                  <w:r w:rsidRPr="07AF015C" w:rsidR="07AF015C">
                    <w:rPr>
                      <w:rFonts w:ascii="Times New Roman" w:hAnsi="Times New Roman" w:eastAsia="Times New Roman" w:cs="Times New Roman"/>
                      <w:b w:val="0"/>
                      <w:bCs w:val="0"/>
                      <w:i w:val="0"/>
                      <w:iCs w:val="0"/>
                      <w:sz w:val="24"/>
                      <w:szCs w:val="24"/>
                    </w:rPr>
                    <w:t xml:space="preserve"> la que se </w:t>
                  </w:r>
                  <w:r w:rsidRPr="07AF015C" w:rsidR="07AF015C">
                    <w:rPr>
                      <w:rFonts w:ascii="Times New Roman" w:hAnsi="Times New Roman" w:eastAsia="Times New Roman" w:cs="Times New Roman"/>
                      <w:b w:val="0"/>
                      <w:bCs w:val="0"/>
                      <w:i w:val="0"/>
                      <w:iCs w:val="0"/>
                      <w:sz w:val="24"/>
                      <w:szCs w:val="24"/>
                    </w:rPr>
                    <w:t>detecta</w:t>
                  </w:r>
                  <w:r w:rsidRPr="07AF015C" w:rsidR="07AF015C">
                    <w:rPr>
                      <w:rFonts w:ascii="Times New Roman" w:hAnsi="Times New Roman" w:eastAsia="Times New Roman" w:cs="Times New Roman"/>
                      <w:b w:val="0"/>
                      <w:bCs w:val="0"/>
                      <w:i w:val="0"/>
                      <w:iCs w:val="0"/>
                      <w:sz w:val="24"/>
                      <w:szCs w:val="24"/>
                    </w:rPr>
                    <w:t>:</w:t>
                  </w:r>
                </w:p>
              </w:tc>
              <w:tc>
                <w:tcPr>
                  <w:tcW w:w="4140" w:type="dxa"/>
                  <w:tcMar>
                    <w:left w:w="105" w:type="dxa"/>
                    <w:right w:w="105" w:type="dxa"/>
                  </w:tcMar>
                  <w:vAlign w:val="top"/>
                </w:tcPr>
                <w:p w:rsidR="07AF015C" w:rsidP="07AF015C" w:rsidRDefault="07AF015C" w14:paraId="38D9F3B7" w14:textId="73220F5C">
                  <w:pPr>
                    <w:rPr>
                      <w:rFonts w:ascii="Times New Roman" w:hAnsi="Times New Roman" w:eastAsia="Times New Roman" w:cs="Times New Roman"/>
                      <w:b w:val="0"/>
                      <w:bCs w:val="0"/>
                      <w:i w:val="0"/>
                      <w:iCs w:val="0"/>
                      <w:sz w:val="24"/>
                      <w:szCs w:val="24"/>
                    </w:rPr>
                  </w:pPr>
                </w:p>
              </w:tc>
            </w:tr>
            <w:tr w:rsidR="07AF015C" w:rsidTr="07AF015C" w14:paraId="17A99E92">
              <w:trPr>
                <w:trHeight w:val="300"/>
              </w:trPr>
              <w:tc>
                <w:tcPr>
                  <w:tcW w:w="4140" w:type="dxa"/>
                  <w:tcMar>
                    <w:left w:w="105" w:type="dxa"/>
                    <w:right w:w="105" w:type="dxa"/>
                  </w:tcMar>
                  <w:vAlign w:val="top"/>
                </w:tcPr>
                <w:p w:rsidR="07AF015C" w:rsidP="07AF015C" w:rsidRDefault="07AF015C" w14:paraId="1FF677D2" w14:textId="402A8616">
                  <w:pPr>
                    <w:rPr>
                      <w:rFonts w:ascii="Times New Roman" w:hAnsi="Times New Roman" w:eastAsia="Times New Roman" w:cs="Times New Roman"/>
                      <w:b w:val="0"/>
                      <w:bCs w:val="0"/>
                      <w:i w:val="0"/>
                      <w:iCs w:val="0"/>
                      <w:sz w:val="24"/>
                      <w:szCs w:val="24"/>
                    </w:rPr>
                  </w:pPr>
                  <w:r w:rsidRPr="07AF015C" w:rsidR="07AF015C">
                    <w:rPr>
                      <w:rFonts w:ascii="Times New Roman" w:hAnsi="Times New Roman" w:eastAsia="Times New Roman" w:cs="Times New Roman"/>
                      <w:b w:val="0"/>
                      <w:bCs w:val="0"/>
                      <w:i w:val="0"/>
                      <w:iCs w:val="0"/>
                      <w:sz w:val="24"/>
                      <w:szCs w:val="24"/>
                    </w:rPr>
                    <w:t>Descripción</w:t>
                  </w:r>
                  <w:r w:rsidRPr="07AF015C" w:rsidR="07AF015C">
                    <w:rPr>
                      <w:rFonts w:ascii="Times New Roman" w:hAnsi="Times New Roman" w:eastAsia="Times New Roman" w:cs="Times New Roman"/>
                      <w:b w:val="0"/>
                      <w:bCs w:val="0"/>
                      <w:i w:val="0"/>
                      <w:iCs w:val="0"/>
                      <w:sz w:val="24"/>
                      <w:szCs w:val="24"/>
                    </w:rPr>
                    <w:t xml:space="preserve"> del </w:t>
                  </w:r>
                  <w:r w:rsidRPr="07AF015C" w:rsidR="07AF015C">
                    <w:rPr>
                      <w:rFonts w:ascii="Times New Roman" w:hAnsi="Times New Roman" w:eastAsia="Times New Roman" w:cs="Times New Roman"/>
                      <w:b w:val="0"/>
                      <w:bCs w:val="0"/>
                      <w:i w:val="0"/>
                      <w:iCs w:val="0"/>
                      <w:sz w:val="24"/>
                      <w:szCs w:val="24"/>
                    </w:rPr>
                    <w:t>problema</w:t>
                  </w:r>
                  <w:r w:rsidRPr="07AF015C" w:rsidR="07AF015C">
                    <w:rPr>
                      <w:rFonts w:ascii="Times New Roman" w:hAnsi="Times New Roman" w:eastAsia="Times New Roman" w:cs="Times New Roman"/>
                      <w:b w:val="0"/>
                      <w:bCs w:val="0"/>
                      <w:i w:val="0"/>
                      <w:iCs w:val="0"/>
                      <w:sz w:val="24"/>
                      <w:szCs w:val="24"/>
                    </w:rPr>
                    <w:t>:</w:t>
                  </w:r>
                </w:p>
              </w:tc>
              <w:tc>
                <w:tcPr>
                  <w:tcW w:w="4140" w:type="dxa"/>
                  <w:tcMar>
                    <w:left w:w="105" w:type="dxa"/>
                    <w:right w:w="105" w:type="dxa"/>
                  </w:tcMar>
                  <w:vAlign w:val="top"/>
                </w:tcPr>
                <w:p w:rsidR="07AF015C" w:rsidP="07AF015C" w:rsidRDefault="07AF015C" w14:paraId="11187052" w14:textId="584C443B">
                  <w:pPr>
                    <w:rPr>
                      <w:rFonts w:ascii="Times New Roman" w:hAnsi="Times New Roman" w:eastAsia="Times New Roman" w:cs="Times New Roman"/>
                      <w:b w:val="0"/>
                      <w:bCs w:val="0"/>
                      <w:i w:val="0"/>
                      <w:iCs w:val="0"/>
                      <w:sz w:val="24"/>
                      <w:szCs w:val="24"/>
                    </w:rPr>
                  </w:pPr>
                </w:p>
              </w:tc>
            </w:tr>
            <w:tr w:rsidR="07AF015C" w:rsidTr="07AF015C" w14:paraId="39C9CD3E">
              <w:trPr>
                <w:trHeight w:val="300"/>
              </w:trPr>
              <w:tc>
                <w:tcPr>
                  <w:tcW w:w="4140" w:type="dxa"/>
                  <w:tcMar>
                    <w:left w:w="105" w:type="dxa"/>
                    <w:right w:w="105" w:type="dxa"/>
                  </w:tcMar>
                  <w:vAlign w:val="top"/>
                </w:tcPr>
                <w:p w:rsidR="07AF015C" w:rsidP="07AF015C" w:rsidRDefault="07AF015C" w14:paraId="748AC806" w14:textId="3F253419">
                  <w:pPr>
                    <w:rPr>
                      <w:rFonts w:ascii="Times New Roman" w:hAnsi="Times New Roman" w:eastAsia="Times New Roman" w:cs="Times New Roman"/>
                      <w:b w:val="0"/>
                      <w:bCs w:val="0"/>
                      <w:i w:val="0"/>
                      <w:iCs w:val="0"/>
                      <w:sz w:val="24"/>
                      <w:szCs w:val="24"/>
                    </w:rPr>
                  </w:pPr>
                  <w:r w:rsidRPr="07AF015C" w:rsidR="07AF015C">
                    <w:rPr>
                      <w:rFonts w:ascii="Times New Roman" w:hAnsi="Times New Roman" w:eastAsia="Times New Roman" w:cs="Times New Roman"/>
                      <w:b w:val="0"/>
                      <w:bCs w:val="0"/>
                      <w:i w:val="0"/>
                      <w:iCs w:val="0"/>
                      <w:sz w:val="24"/>
                      <w:szCs w:val="24"/>
                    </w:rPr>
                    <w:t>Posibles</w:t>
                  </w:r>
                  <w:r w:rsidRPr="07AF015C" w:rsidR="07AF015C">
                    <w:rPr>
                      <w:rFonts w:ascii="Times New Roman" w:hAnsi="Times New Roman" w:eastAsia="Times New Roman" w:cs="Times New Roman"/>
                      <w:b w:val="0"/>
                      <w:bCs w:val="0"/>
                      <w:i w:val="0"/>
                      <w:iCs w:val="0"/>
                      <w:sz w:val="24"/>
                      <w:szCs w:val="24"/>
                    </w:rPr>
                    <w:t xml:space="preserve"> </w:t>
                  </w:r>
                  <w:r w:rsidRPr="07AF015C" w:rsidR="07AF015C">
                    <w:rPr>
                      <w:rFonts w:ascii="Times New Roman" w:hAnsi="Times New Roman" w:eastAsia="Times New Roman" w:cs="Times New Roman"/>
                      <w:b w:val="0"/>
                      <w:bCs w:val="0"/>
                      <w:i w:val="0"/>
                      <w:iCs w:val="0"/>
                      <w:sz w:val="24"/>
                      <w:szCs w:val="24"/>
                    </w:rPr>
                    <w:t>perjuicios</w:t>
                  </w:r>
                  <w:r w:rsidRPr="07AF015C" w:rsidR="07AF015C">
                    <w:rPr>
                      <w:rFonts w:ascii="Times New Roman" w:hAnsi="Times New Roman" w:eastAsia="Times New Roman" w:cs="Times New Roman"/>
                      <w:b w:val="0"/>
                      <w:bCs w:val="0"/>
                      <w:i w:val="0"/>
                      <w:iCs w:val="0"/>
                      <w:sz w:val="24"/>
                      <w:szCs w:val="24"/>
                    </w:rPr>
                    <w:t>:</w:t>
                  </w:r>
                </w:p>
              </w:tc>
              <w:tc>
                <w:tcPr>
                  <w:tcW w:w="4140" w:type="dxa"/>
                  <w:tcMar>
                    <w:left w:w="105" w:type="dxa"/>
                    <w:right w:w="105" w:type="dxa"/>
                  </w:tcMar>
                  <w:vAlign w:val="top"/>
                </w:tcPr>
                <w:p w:rsidR="07AF015C" w:rsidP="07AF015C" w:rsidRDefault="07AF015C" w14:paraId="3FFEF2A4" w14:textId="0BAB60CB">
                  <w:pPr>
                    <w:rPr>
                      <w:rFonts w:ascii="Times New Roman" w:hAnsi="Times New Roman" w:eastAsia="Times New Roman" w:cs="Times New Roman"/>
                      <w:b w:val="0"/>
                      <w:bCs w:val="0"/>
                      <w:i w:val="0"/>
                      <w:iCs w:val="0"/>
                      <w:sz w:val="24"/>
                      <w:szCs w:val="24"/>
                    </w:rPr>
                  </w:pPr>
                </w:p>
              </w:tc>
            </w:tr>
          </w:tbl>
          <w:p w:rsidR="07AF015C" w:rsidP="07AF015C" w:rsidRDefault="07AF015C" w14:paraId="599CBD02" w14:textId="6BAFADA5">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07AF015C">
              <w:rPr>
                <w:rFonts w:ascii="Times New Roman" w:hAnsi="Times New Roman" w:eastAsia="Times New Roman" w:cs="Times New Roman"/>
                <w:b w:val="0"/>
                <w:bCs w:val="0"/>
                <w:i w:val="0"/>
                <w:iCs w:val="0"/>
                <w:caps w:val="0"/>
                <w:smallCaps w:val="0"/>
                <w:color w:val="000000" w:themeColor="text1" w:themeTint="FF" w:themeShade="FF"/>
                <w:sz w:val="24"/>
                <w:szCs w:val="24"/>
              </w:rPr>
              <w:t>.</w:t>
            </w:r>
          </w:p>
        </w:tc>
      </w:tr>
      <w:tr w:rsidR="07AF015C" w:rsidTr="07AF015C" w14:paraId="3FA0AA7E">
        <w:trPr>
          <w:trHeight w:val="300"/>
        </w:trPr>
        <w:tc>
          <w:tcPr>
            <w:tcW w:w="8490" w:type="dxa"/>
            <w:tcMar>
              <w:left w:w="105" w:type="dxa"/>
              <w:right w:w="105" w:type="dxa"/>
            </w:tcMar>
            <w:vAlign w:val="top"/>
          </w:tcPr>
          <w:p w:rsidR="07AF015C" w:rsidP="07AF015C" w:rsidRDefault="07AF015C" w14:paraId="3F5F5733" w14:textId="6614EA37">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07AF015C">
              <w:rPr>
                <w:rFonts w:ascii="Times New Roman" w:hAnsi="Times New Roman" w:eastAsia="Times New Roman" w:cs="Times New Roman"/>
                <w:b w:val="0"/>
                <w:bCs w:val="0"/>
                <w:i w:val="0"/>
                <w:iCs w:val="0"/>
                <w:caps w:val="0"/>
                <w:smallCaps w:val="0"/>
                <w:color w:val="000000" w:themeColor="text1" w:themeTint="FF" w:themeShade="FF"/>
                <w:sz w:val="24"/>
                <w:szCs w:val="24"/>
              </w:rPr>
              <w:t>Solución</w:t>
            </w:r>
            <w:r w:rsidRPr="07AF015C" w:rsidR="07AF015C">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7AF015C">
              <w:rPr>
                <w:rFonts w:ascii="Times New Roman" w:hAnsi="Times New Roman" w:eastAsia="Times New Roman" w:cs="Times New Roman"/>
                <w:b w:val="0"/>
                <w:bCs w:val="0"/>
                <w:i w:val="0"/>
                <w:iCs w:val="0"/>
                <w:caps w:val="0"/>
                <w:smallCaps w:val="0"/>
                <w:color w:val="000000" w:themeColor="text1" w:themeTint="FF" w:themeShade="FF"/>
                <w:sz w:val="24"/>
                <w:szCs w:val="24"/>
              </w:rPr>
              <w:t>planteada</w:t>
            </w:r>
            <w:r w:rsidRPr="07AF015C" w:rsidR="07AF015C">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07AF015C" w:rsidP="07AF015C" w:rsidRDefault="07AF015C" w14:paraId="6BFF914B" w14:textId="68D8DDB7">
            <w:pPr>
              <w:rPr>
                <w:rFonts w:ascii="Times New Roman" w:hAnsi="Times New Roman" w:eastAsia="Times New Roman" w:cs="Times New Roman"/>
                <w:b w:val="0"/>
                <w:bCs w:val="0"/>
                <w:i w:val="0"/>
                <w:iCs w:val="0"/>
                <w:caps w:val="0"/>
                <w:smallCaps w:val="0"/>
                <w:color w:val="000000" w:themeColor="text1" w:themeTint="FF" w:themeShade="FF"/>
                <w:sz w:val="24"/>
                <w:szCs w:val="24"/>
              </w:rPr>
            </w:pPr>
          </w:p>
          <w:p w:rsidR="07AF015C" w:rsidP="07AF015C" w:rsidRDefault="07AF015C" w14:paraId="369E5A58" w14:textId="31042B47">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07AF015C">
              <w:rPr>
                <w:rFonts w:ascii="Times New Roman" w:hAnsi="Times New Roman" w:eastAsia="Times New Roman" w:cs="Times New Roman"/>
                <w:b w:val="0"/>
                <w:bCs w:val="0"/>
                <w:i w:val="0"/>
                <w:iCs w:val="0"/>
                <w:caps w:val="0"/>
                <w:smallCaps w:val="0"/>
                <w:color w:val="000000" w:themeColor="text1" w:themeTint="FF" w:themeShade="FF"/>
                <w:sz w:val="24"/>
                <w:szCs w:val="24"/>
              </w:rPr>
              <w:t>..........................................................................................................................................................................................................................................................................................................................................................................................................................................................................................</w:t>
            </w:r>
            <w:r w:rsidRPr="07AF015C" w:rsidR="6F752AFD">
              <w:rPr>
                <w:rFonts w:ascii="Times New Roman" w:hAnsi="Times New Roman" w:eastAsia="Times New Roman" w:cs="Times New Roman"/>
                <w:b w:val="0"/>
                <w:bCs w:val="0"/>
                <w:i w:val="0"/>
                <w:iCs w:val="0"/>
                <w:caps w:val="0"/>
                <w:smallCaps w:val="0"/>
                <w:color w:val="000000" w:themeColor="text1" w:themeTint="FF" w:themeShade="FF"/>
                <w:sz w:val="24"/>
                <w:szCs w:val="24"/>
              </w:rPr>
              <w:t>..........................................................................</w:t>
            </w:r>
          </w:p>
        </w:tc>
      </w:tr>
      <w:tr w:rsidR="07AF015C" w:rsidTr="07AF015C" w14:paraId="2F9282A0">
        <w:trPr>
          <w:trHeight w:val="300"/>
        </w:trPr>
        <w:tc>
          <w:tcPr>
            <w:tcW w:w="8490" w:type="dxa"/>
            <w:shd w:val="clear" w:color="auto" w:fill="B4C6E7" w:themeFill="accent1" w:themeFillTint="66"/>
            <w:tcMar>
              <w:left w:w="105" w:type="dxa"/>
              <w:right w:w="105" w:type="dxa"/>
            </w:tcMar>
            <w:vAlign w:val="top"/>
          </w:tcPr>
          <w:p w:rsidR="07AF015C" w:rsidP="07AF015C" w:rsidRDefault="07AF015C" w14:paraId="24D6E4E5" w14:textId="5303686F">
            <w:pPr>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Identificación</w:t>
            </w: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de </w:t>
            </w: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Problemas</w:t>
            </w:r>
          </w:p>
          <w:p w:rsidR="07AF015C" w:rsidP="07AF015C" w:rsidRDefault="07AF015C" w14:paraId="0D51BA86" w14:textId="6C1BD5C4">
            <w:pPr>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1/1</w:t>
            </w:r>
          </w:p>
        </w:tc>
      </w:tr>
    </w:tbl>
    <w:p w:rsidR="07AF015C" w:rsidP="07AF015C" w:rsidRDefault="07AF015C" w14:paraId="17A83046" w14:textId="3EC5129A">
      <w:pPr>
        <w:pStyle w:val="Normal"/>
      </w:pPr>
    </w:p>
    <w:p w:rsidR="07AF015C" w:rsidP="07AF015C" w:rsidRDefault="07AF015C" w14:paraId="408E6108" w14:textId="69EE26DF">
      <w:pPr>
        <w:pStyle w:val="Normal"/>
      </w:pPr>
    </w:p>
    <w:p w:rsidR="4F248E50" w:rsidP="07AF015C" w:rsidRDefault="4F248E50" w14:noSpellErr="1" w14:paraId="08643A63">
      <w:pPr>
        <w:pStyle w:val="Ttulo4"/>
        <w:rPr/>
      </w:pPr>
      <w:r w:rsidR="4F248E50">
        <w:rPr/>
        <w:t>Justificación</w:t>
      </w:r>
      <w:r w:rsidR="4F248E50">
        <w:rPr/>
        <w:t xml:space="preserve"> de sus campos</w:t>
      </w:r>
    </w:p>
    <w:p w:rsidR="07AF015C" w:rsidP="07AF015C" w:rsidRDefault="07AF015C" w14:paraId="6186F5B6" w14:textId="5D6EC5D5">
      <w:pPr>
        <w:pStyle w:val="Normal"/>
        <w:jc w:val="both"/>
      </w:pPr>
    </w:p>
    <w:p w:rsidR="1278F074" w:rsidP="07AF015C" w:rsidRDefault="1278F074" w14:paraId="7E172C87" w14:textId="17561317">
      <w:pPr>
        <w:pStyle w:val="Pargrafodelista"/>
        <w:numPr>
          <w:ilvl w:val="0"/>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Plantilla:</w:t>
      </w:r>
    </w:p>
    <w:p w:rsidR="1278F074" w:rsidP="07AF015C" w:rsidRDefault="1278F074" w14:paraId="58860325" w14:textId="17B83DD5">
      <w:pPr>
        <w:pStyle w:val="Pargrafodelista"/>
        <w:numPr>
          <w:ilvl w:val="1"/>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Id:</w:t>
      </w:r>
    </w:p>
    <w:p w:rsidR="1278F074" w:rsidP="07AF015C" w:rsidRDefault="1278F074" w14:paraId="35CFDC42" w14:textId="709102C6">
      <w:pPr>
        <w:pStyle w:val="Pargrafodelista"/>
        <w:numPr>
          <w:ilvl w:val="2"/>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Descripción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IdfPrbl_Número</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identificador</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correlativo</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automático</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r w:rsidRPr="07AF015C" w:rsidR="00AD8F1A">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07AF015C" w:rsidRDefault="1278F074" w14:paraId="21D08E63" w14:textId="3B5484FC">
      <w:pPr>
        <w:pStyle w:val="Pargrafodelista"/>
        <w:numPr>
          <w:ilvl w:val="2"/>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Justificación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identificar</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unívocamente</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cada</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solicitud</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evitar</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pérdidas</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07AF015C" w:rsidRDefault="1278F074" w14:paraId="3FACEE51" w14:textId="153E7298">
      <w:pPr>
        <w:pStyle w:val="Pargrafodelista"/>
        <w:numPr>
          <w:ilvl w:val="1"/>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Fecha</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07AF015C" w:rsidRDefault="1278F074" w14:paraId="6693506C" w14:textId="18C8321B">
      <w:pPr>
        <w:pStyle w:val="Pargrafodelista"/>
        <w:numPr>
          <w:ilvl w:val="2"/>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Descripción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dd</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/mm/</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aa</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automático</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r w:rsidRPr="07AF015C" w:rsidR="349CED06">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07AF015C" w:rsidRDefault="1278F074" w14:paraId="6B4556C1" w14:textId="33F1EB07">
      <w:pPr>
        <w:pStyle w:val="Pargrafodelista"/>
        <w:numPr>
          <w:ilvl w:val="2"/>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Justificación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controlar</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cuándo</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fue</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identificado</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problema</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07AF015C" w:rsidRDefault="1278F074" w14:paraId="7D021A8A" w14:textId="49ADC940">
      <w:pPr>
        <w:pStyle w:val="Pargrafodelista"/>
        <w:numPr>
          <w:ilvl w:val="1"/>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Nombre del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solicitante</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07AF015C" w:rsidRDefault="1278F074" w14:paraId="3DBF8450" w14:textId="1B787D49">
      <w:pPr>
        <w:pStyle w:val="Pargrafodelista"/>
        <w:numPr>
          <w:ilvl w:val="2"/>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Descripción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nombre</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la persona que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detecta</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problema</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07AF015C" w:rsidRDefault="1278F074" w14:paraId="4D93057A" w14:textId="1A3030E4">
      <w:pPr>
        <w:pStyle w:val="Pargrafodelista"/>
        <w:numPr>
          <w:ilvl w:val="2"/>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Justificación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establecer</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origen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problema</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07AF015C" w:rsidRDefault="1278F074" w14:paraId="153ACAA1" w14:textId="5412CF55">
      <w:pPr>
        <w:pStyle w:val="Pargrafodelista"/>
        <w:numPr>
          <w:ilvl w:val="1"/>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Descripción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07AF015C" w:rsidRDefault="1278F074" w14:paraId="1428E578" w14:textId="628C8549">
      <w:pPr>
        <w:pStyle w:val="Pargrafodelista"/>
        <w:numPr>
          <w:ilvl w:val="2"/>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Situación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que se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detecta</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07AF015C" w:rsidRDefault="1278F074" w14:paraId="055820FD" w14:textId="11F5D7FD">
      <w:pPr>
        <w:pStyle w:val="Pargrafodelista"/>
        <w:numPr>
          <w:ilvl w:val="3"/>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Descripción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descripción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los</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factores</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que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hicieron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que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tuviese</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lugar</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bookmarkStart w:name="_Int_CuxHTkiD" w:id="1236630547"/>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problema</w:t>
      </w:r>
      <w:bookmarkEnd w:id="1236630547"/>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así</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como</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entorno</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que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tuvo</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lugar</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07AF015C" w:rsidRDefault="1278F074" w14:paraId="66CEA7A2" w14:textId="1C3A6872">
      <w:pPr>
        <w:pStyle w:val="Pargrafodelista"/>
        <w:numPr>
          <w:ilvl w:val="3"/>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Justificación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esclarecer</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causa del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problema</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07AF015C" w:rsidRDefault="1278F074" w14:paraId="5262093D" w14:textId="1BBCA516">
      <w:pPr>
        <w:pStyle w:val="Pargrafodelista"/>
        <w:numPr>
          <w:ilvl w:val="2"/>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Descripción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problema</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07AF015C" w:rsidRDefault="1278F074" w14:paraId="459C8A80" w14:textId="4EC2E3EB">
      <w:pPr>
        <w:pStyle w:val="Pargrafodelista"/>
        <w:numPr>
          <w:ilvl w:val="3"/>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Descripción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descripción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detallada</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las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características</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problema</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07AF015C" w:rsidRDefault="1278F074" w14:paraId="7274B111" w14:textId="01065CD6">
      <w:pPr>
        <w:pStyle w:val="Pargrafodelista"/>
        <w:numPr>
          <w:ilvl w:val="3"/>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Justificación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necesidad</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conocer</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las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características</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problema</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lograr</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ponerle</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remedio</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07AF015C" w:rsidRDefault="1278F074" w14:paraId="4B0BEA0E" w14:textId="15711AB5">
      <w:pPr>
        <w:pStyle w:val="Pargrafodelista"/>
        <w:numPr>
          <w:ilvl w:val="2"/>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Posibles</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perjuicios</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07AF015C" w:rsidRDefault="1278F074" w14:paraId="0BD41C7F" w14:textId="5F5A5407">
      <w:pPr>
        <w:pStyle w:val="Pargrafodelista"/>
        <w:numPr>
          <w:ilvl w:val="3"/>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Descripción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consecuencias</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las que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podría</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derivar</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problema</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si</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no se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corrige</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07AF015C" w:rsidRDefault="1278F074" w14:paraId="19188118" w14:textId="53DE2519">
      <w:pPr>
        <w:pStyle w:val="Pargrafodelista"/>
        <w:numPr>
          <w:ilvl w:val="3"/>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Justificación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prevenir</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daños</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a posteriori.</w:t>
      </w:r>
    </w:p>
    <w:p w:rsidR="1278F074" w:rsidP="07AF015C" w:rsidRDefault="1278F074" w14:paraId="53454DD1" w14:textId="59FBE6F2">
      <w:pPr>
        <w:pStyle w:val="Pargrafodelista"/>
        <w:numPr>
          <w:ilvl w:val="1"/>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Solución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planteada</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07AF015C" w:rsidRDefault="1278F074" w14:paraId="4706CF31" w14:textId="21A4F2AD">
      <w:pPr>
        <w:pStyle w:val="Pargrafodelista"/>
        <w:numPr>
          <w:ilvl w:val="2"/>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Descripción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posible</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solución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propuesta</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por</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interesado</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arreglar</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situación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07AF015C" w:rsidRDefault="1278F074" w14:paraId="474079B0" w14:textId="2FF8A1B9">
      <w:pPr>
        <w:pStyle w:val="Pargrafodelista"/>
        <w:numPr>
          <w:ilvl w:val="2"/>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Justificación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tener</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un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feedback</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directo</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afectado</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dar</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con la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solución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óptima</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él</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07AF015C" w:rsidP="07AF015C" w:rsidRDefault="07AF015C" w14:paraId="64704845" w14:textId="1E261CCA">
      <w:pPr>
        <w:pStyle w:val="Normal"/>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p>
    <w:p w:rsidR="1278F074" w:rsidP="07AF015C" w:rsidRDefault="1278F074" w14:paraId="4706EB23" w14:textId="3681598B">
      <w:pPr>
        <w:pStyle w:val="Pargrafodelista"/>
        <w:numPr>
          <w:ilvl w:val="0"/>
          <w:numId w:val="35"/>
        </w:num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Pie de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plantilla</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07AF015C" w:rsidRDefault="1278F074" w14:paraId="32CAA72E" w14:textId="1C3E16E9">
      <w:pPr>
        <w:pStyle w:val="Pargrafodelista"/>
        <w:numPr>
          <w:ilvl w:val="2"/>
          <w:numId w:val="35"/>
        </w:num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Descripción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identificador</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número</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páginas</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total de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páginas</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07AF015C" w:rsidRDefault="1278F074" w14:paraId="44EF085A" w14:textId="4DAA66B9">
      <w:pPr>
        <w:pStyle w:val="Pargrafodelista"/>
        <w:numPr>
          <w:ilvl w:val="2"/>
          <w:numId w:val="35"/>
        </w:num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Justificación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identificar</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pérdidas</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rastrear</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hojas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sueltas</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0255808B" w:rsidP="23F25BEB" w:rsidRDefault="0255808B" w14:paraId="3EA99784" w14:textId="360E6B78">
      <w:pPr>
        <w:pStyle w:val="Normal"/>
      </w:pPr>
    </w:p>
    <w:p w:rsidR="5D778628" w:rsidP="0255808B" w:rsidRDefault="5D778628" w14:paraId="15D28451" w14:textId="77FC61F8">
      <w:pPr>
        <w:pStyle w:val="Ttulo4"/>
        <w:rPr/>
      </w:pPr>
      <w:bookmarkStart w:name="_Toc186553354" w:id="172847896"/>
      <w:r w:rsidR="62BEC2D0">
        <w:rPr/>
        <w:t>Plantilla B</w:t>
      </w:r>
      <w:bookmarkEnd w:id="172847896"/>
    </w:p>
    <w:p w:rsidR="5D778628" w:rsidP="0255808B" w:rsidRDefault="5D778628" w14:paraId="4383B12F" w14:textId="31415B68">
      <w:pPr>
        <w:pStyle w:val="Ttulo4"/>
        <w:rPr>
          <w:sz w:val="28"/>
          <w:szCs w:val="28"/>
        </w:rPr>
      </w:pPr>
      <w:r w:rsidR="114A7EFD">
        <w:rPr/>
        <w:t>Modelo</w:t>
      </w:r>
    </w:p>
    <w:tbl>
      <w:tblPr>
        <w:tblStyle w:val="Tboanormal"/>
        <w:tblW w:w="0" w:type="auto"/>
        <w:tblLayout w:type="fixed"/>
        <w:tblLook w:val="06A0" w:firstRow="1" w:lastRow="0" w:firstColumn="1" w:lastColumn="0" w:noHBand="1" w:noVBand="1"/>
      </w:tblPr>
      <w:tblGrid>
        <w:gridCol w:w="4245"/>
        <w:gridCol w:w="4245"/>
      </w:tblGrid>
      <w:tr w:rsidR="63A65D81" w:rsidTr="63A65D81" w14:paraId="7C33AC2F">
        <w:trPr>
          <w:trHeight w:val="300"/>
        </w:trPr>
        <w:tc>
          <w:tcPr>
            <w:tcW w:w="4245" w:type="dxa"/>
            <w:tcBorders>
              <w:top w:val="single" w:color="000000" w:themeColor="text1" w:sz="8"/>
              <w:left w:val="single" w:color="000000" w:themeColor="text1" w:sz="8"/>
              <w:bottom w:val="single" w:color="000000" w:themeColor="text1" w:sz="8"/>
              <w:right w:val="single" w:color="000000" w:themeColor="text1" w:sz="8"/>
            </w:tcBorders>
            <w:shd w:val="clear" w:color="auto" w:fill="8EAADB" w:themeFill="accent1" w:themeFillTint="99"/>
            <w:tcMar>
              <w:top w:w="100" w:type="dxa"/>
              <w:left w:w="100" w:type="dxa"/>
              <w:bottom w:w="100" w:type="dxa"/>
              <w:right w:w="100" w:type="dxa"/>
            </w:tcMar>
            <w:vAlign w:val="top"/>
          </w:tcPr>
          <w:p w:rsidR="63A65D81" w:rsidP="63A65D81" w:rsidRDefault="63A65D81" w14:paraId="1EA38AB3" w14:textId="5DFCD97A">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id:</w:t>
            </w:r>
          </w:p>
        </w:tc>
        <w:tc>
          <w:tcPr>
            <w:tcW w:w="4245" w:type="dxa"/>
            <w:tcBorders>
              <w:top w:val="single" w:color="000000" w:themeColor="text1" w:sz="8"/>
              <w:left w:val="single" w:color="000000" w:themeColor="text1" w:sz="8"/>
              <w:bottom w:val="single" w:color="000000" w:themeColor="text1" w:sz="8"/>
              <w:right w:val="single" w:color="000000" w:themeColor="text1" w:sz="8"/>
            </w:tcBorders>
            <w:shd w:val="clear" w:color="auto" w:fill="8EAADB" w:themeFill="accent1" w:themeFillTint="99"/>
            <w:tcMar>
              <w:top w:w="100" w:type="dxa"/>
              <w:left w:w="100" w:type="dxa"/>
              <w:bottom w:w="100" w:type="dxa"/>
              <w:right w:w="100" w:type="dxa"/>
            </w:tcMar>
            <w:vAlign w:val="top"/>
          </w:tcPr>
          <w:p w:rsidR="63A65D81" w:rsidP="63A65D81" w:rsidRDefault="63A65D81" w14:paraId="1385DB16" w14:textId="653BD54A">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Fecha:</w:t>
            </w:r>
            <w:r w:rsidRPr="63A65D81" w:rsidR="24449EE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w:t>
            </w:r>
            <w:r w:rsidRPr="63A65D81" w:rsidR="24449EEE">
              <w:rPr>
                <w:rFonts w:ascii="Times New Roman" w:hAnsi="Times New Roman" w:eastAsia="Times New Roman" w:cs="Times New Roman"/>
                <w:b w:val="0"/>
                <w:bCs w:val="0"/>
                <w:i w:val="0"/>
                <w:iCs w:val="0"/>
                <w:strike w:val="0"/>
                <w:dstrike w:val="0"/>
                <w:color w:val="000000" w:themeColor="text1" w:themeTint="FF" w:themeShade="FF"/>
                <w:sz w:val="24"/>
                <w:szCs w:val="24"/>
                <w:u w:val="none"/>
              </w:rPr>
              <w:t>dd</w:t>
            </w:r>
            <w:r w:rsidRPr="63A65D81" w:rsidR="24449EEE">
              <w:rPr>
                <w:rFonts w:ascii="Times New Roman" w:hAnsi="Times New Roman" w:eastAsia="Times New Roman" w:cs="Times New Roman"/>
                <w:b w:val="0"/>
                <w:bCs w:val="0"/>
                <w:i w:val="0"/>
                <w:iCs w:val="0"/>
                <w:strike w:val="0"/>
                <w:dstrike w:val="0"/>
                <w:color w:val="000000" w:themeColor="text1" w:themeTint="FF" w:themeShade="FF"/>
                <w:sz w:val="24"/>
                <w:szCs w:val="24"/>
                <w:u w:val="none"/>
              </w:rPr>
              <w:t>/mm/</w:t>
            </w:r>
            <w:r w:rsidRPr="63A65D81" w:rsidR="24449EEE">
              <w:rPr>
                <w:rFonts w:ascii="Times New Roman" w:hAnsi="Times New Roman" w:eastAsia="Times New Roman" w:cs="Times New Roman"/>
                <w:b w:val="0"/>
                <w:bCs w:val="0"/>
                <w:i w:val="0"/>
                <w:iCs w:val="0"/>
                <w:strike w:val="0"/>
                <w:dstrike w:val="0"/>
                <w:color w:val="000000" w:themeColor="text1" w:themeTint="FF" w:themeShade="FF"/>
                <w:sz w:val="24"/>
                <w:szCs w:val="24"/>
                <w:u w:val="none"/>
              </w:rPr>
              <w:t>aa</w:t>
            </w:r>
          </w:p>
        </w:tc>
      </w:tr>
      <w:tr w:rsidR="63A65D81" w:rsidTr="63A65D81" w14:paraId="17C3C7F2">
        <w:trPr>
          <w:trHeight w:val="435"/>
        </w:trPr>
        <w:tc>
          <w:tcPr>
            <w:tcW w:w="8490" w:type="dxa"/>
            <w:gridSpan w:val="2"/>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3A65D81" w:rsidP="63A65D81" w:rsidRDefault="63A65D81" w14:paraId="1B535253" w14:textId="704C33B2">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Nombre:</w:t>
            </w:r>
          </w:p>
        </w:tc>
      </w:tr>
      <w:tr w:rsidR="63A65D81" w:rsidTr="63A65D81" w14:paraId="348AD4D4">
        <w:trPr>
          <w:trHeight w:val="1485"/>
        </w:trPr>
        <w:tc>
          <w:tcPr>
            <w:tcW w:w="8490" w:type="dxa"/>
            <w:gridSpan w:val="2"/>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3A65D81" w:rsidP="63A65D81" w:rsidRDefault="63A65D81" w14:paraId="2A60526D" w14:textId="7465B9CB">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Descripción:</w:t>
            </w:r>
          </w:p>
          <w:p w:rsidR="63A65D81" w:rsidP="63A65D81" w:rsidRDefault="63A65D81" w14:paraId="398D602D" w14:textId="7B260C63">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w:t>
            </w:r>
          </w:p>
          <w:p w:rsidR="63A65D81" w:rsidP="63A65D81" w:rsidRDefault="63A65D81" w14:paraId="28213F17" w14:textId="5BB40FBB">
            <w:pPr>
              <w:spacing w:before="0" w:beforeAutospacing="off" w:after="0" w:afterAutospacing="off"/>
              <w:rPr>
                <w:rFonts w:ascii="Times New Roman" w:hAnsi="Times New Roman" w:eastAsia="Times New Roman" w:cs="Times New Roman"/>
              </w:rPr>
            </w:pPr>
          </w:p>
          <w:tbl>
            <w:tblPr>
              <w:tblStyle w:val="Tboanormal"/>
              <w:tblW w:w="0" w:type="auto"/>
              <w:tblLayout w:type="fixed"/>
              <w:tblLook w:val="06A0" w:firstRow="1" w:lastRow="0" w:firstColumn="1" w:lastColumn="0" w:noHBand="1" w:noVBand="1"/>
            </w:tblPr>
            <w:tblGrid>
              <w:gridCol w:w="4155"/>
              <w:gridCol w:w="4155"/>
            </w:tblGrid>
            <w:tr w:rsidR="63A65D81" w:rsidTr="63A65D81" w14:paraId="5AD0C45D">
              <w:trPr>
                <w:trHeight w:val="300"/>
              </w:trPr>
              <w:tc>
                <w:tcPr>
                  <w:tcW w:w="415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3A65D81" w:rsidP="63A65D81" w:rsidRDefault="63A65D81" w14:paraId="38557EEC" w14:textId="2B59CB47">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Riesgos en los cambios:</w:t>
                  </w:r>
                </w:p>
              </w:tc>
              <w:tc>
                <w:tcPr>
                  <w:tcW w:w="415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3A65D81" w:rsidP="63A65D81" w:rsidRDefault="63A65D81" w14:paraId="2C776CFF" w14:textId="162DB121">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Mitigación de </w:t>
                  </w: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los mismos</w:t>
                  </w: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p>
              </w:tc>
            </w:tr>
            <w:tr w:rsidR="63A65D81" w:rsidTr="63A65D81" w14:paraId="4FE0956D">
              <w:trPr>
                <w:trHeight w:val="300"/>
              </w:trPr>
              <w:tc>
                <w:tcPr>
                  <w:tcW w:w="415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3A65D81" w:rsidP="63A65D81" w:rsidRDefault="63A65D81" w14:paraId="6B4E44CB" w14:textId="04744BDE">
                  <w:pPr>
                    <w:spacing w:before="0" w:beforeAutospacing="off" w:after="0" w:afterAutospacing="off"/>
                    <w:rPr>
                      <w:rFonts w:ascii="Times New Roman" w:hAnsi="Times New Roman" w:eastAsia="Times New Roman" w:cs="Times New Roman"/>
                    </w:rPr>
                  </w:pPr>
                </w:p>
              </w:tc>
              <w:tc>
                <w:tcPr>
                  <w:tcW w:w="415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3A65D81" w:rsidP="63A65D81" w:rsidRDefault="63A65D81" w14:paraId="549749D9" w14:textId="7ACE1CAE">
                  <w:pPr>
                    <w:spacing w:before="0" w:beforeAutospacing="off" w:after="0" w:afterAutospacing="off"/>
                    <w:rPr>
                      <w:rFonts w:ascii="Times New Roman" w:hAnsi="Times New Roman" w:eastAsia="Times New Roman" w:cs="Times New Roman"/>
                    </w:rPr>
                  </w:pPr>
                </w:p>
              </w:tc>
            </w:tr>
            <w:tr w:rsidR="63A65D81" w:rsidTr="63A65D81" w14:paraId="34471A37">
              <w:trPr>
                <w:trHeight w:val="300"/>
              </w:trPr>
              <w:tc>
                <w:tcPr>
                  <w:tcW w:w="8310" w:type="dxa"/>
                  <w:gridSpan w:val="2"/>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15CEFE7" w:rsidP="63A65D81" w:rsidRDefault="515CEFE7" w14:paraId="764FC85C" w14:textId="6B4C52B8">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63A65D81" w:rsidR="515CEFE7">
                    <w:rPr>
                      <w:rFonts w:ascii="Times New Roman" w:hAnsi="Times New Roman" w:eastAsia="Times New Roman" w:cs="Times New Roman"/>
                      <w:b w:val="0"/>
                      <w:bCs w:val="0"/>
                      <w:i w:val="0"/>
                      <w:iCs w:val="0"/>
                      <w:strike w:val="0"/>
                      <w:dstrike w:val="0"/>
                      <w:color w:val="000000" w:themeColor="text1" w:themeTint="FF" w:themeShade="FF"/>
                      <w:sz w:val="24"/>
                      <w:szCs w:val="24"/>
                      <w:u w:val="none"/>
                    </w:rPr>
                    <w:t>Impacto del cambio:</w:t>
                  </w:r>
                </w:p>
              </w:tc>
            </w:tr>
            <w:tr w:rsidR="63A65D81" w:rsidTr="63A65D81" w14:paraId="66250A32">
              <w:trPr>
                <w:trHeight w:val="300"/>
              </w:trPr>
              <w:tc>
                <w:tcPr>
                  <w:tcW w:w="8310" w:type="dxa"/>
                  <w:gridSpan w:val="2"/>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15CEFE7" w:rsidP="63A65D81" w:rsidRDefault="515CEFE7" w14:paraId="262F90ED" w14:textId="6915D796">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63A65D81" w:rsidR="515CEFE7">
                    <w:rPr>
                      <w:rFonts w:ascii="Times New Roman" w:hAnsi="Times New Roman" w:eastAsia="Times New Roman" w:cs="Times New Roman"/>
                      <w:b w:val="0"/>
                      <w:bCs w:val="0"/>
                      <w:i w:val="0"/>
                      <w:iCs w:val="0"/>
                      <w:strike w:val="0"/>
                      <w:dstrike w:val="0"/>
                      <w:color w:val="000000" w:themeColor="text1" w:themeTint="FF" w:themeShade="FF"/>
                      <w:sz w:val="24"/>
                      <w:szCs w:val="24"/>
                      <w:u w:val="none"/>
                    </w:rPr>
                    <w:t>Tiempo (estimado) para el cambio:</w:t>
                  </w:r>
                </w:p>
              </w:tc>
            </w:tr>
            <w:tr w:rsidR="63A65D81" w:rsidTr="63A65D81" w14:paraId="1FCEC88B">
              <w:trPr>
                <w:trHeight w:val="300"/>
              </w:trPr>
              <w:tc>
                <w:tcPr>
                  <w:tcW w:w="8310" w:type="dxa"/>
                  <w:gridSpan w:val="2"/>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15CEFE7" w:rsidP="63A65D81" w:rsidRDefault="515CEFE7" w14:paraId="1CAAA137" w14:textId="0D2ADBA8">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63A65D81" w:rsidR="515CEFE7">
                    <w:rPr>
                      <w:rFonts w:ascii="Times New Roman" w:hAnsi="Times New Roman" w:eastAsia="Times New Roman" w:cs="Times New Roman"/>
                      <w:b w:val="0"/>
                      <w:bCs w:val="0"/>
                      <w:i w:val="0"/>
                      <w:iCs w:val="0"/>
                      <w:strike w:val="0"/>
                      <w:dstrike w:val="0"/>
                      <w:color w:val="000000" w:themeColor="text1" w:themeTint="FF" w:themeShade="FF"/>
                      <w:sz w:val="24"/>
                      <w:szCs w:val="24"/>
                      <w:u w:val="none"/>
                    </w:rPr>
                    <w:t>Recursos (estimados) que se necesitaran para el cambio:</w:t>
                  </w:r>
                </w:p>
              </w:tc>
            </w:tr>
            <w:tr w:rsidR="63A65D81" w:rsidTr="63A65D81" w14:paraId="1C0F08CB">
              <w:trPr>
                <w:trHeight w:val="300"/>
              </w:trPr>
              <w:tc>
                <w:tcPr>
                  <w:tcW w:w="8310" w:type="dxa"/>
                  <w:gridSpan w:val="2"/>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15CEFE7" w:rsidP="63A65D81" w:rsidRDefault="515CEFE7" w14:paraId="233F696A" w14:textId="54FAFFB3">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63A65D81" w:rsidR="515CEFE7">
                    <w:rPr>
                      <w:rFonts w:ascii="Times New Roman" w:hAnsi="Times New Roman" w:eastAsia="Times New Roman" w:cs="Times New Roman"/>
                      <w:b w:val="0"/>
                      <w:bCs w:val="0"/>
                      <w:i w:val="0"/>
                      <w:iCs w:val="0"/>
                      <w:strike w:val="0"/>
                      <w:dstrike w:val="0"/>
                      <w:color w:val="000000" w:themeColor="text1" w:themeTint="FF" w:themeShade="FF"/>
                      <w:sz w:val="24"/>
                      <w:szCs w:val="24"/>
                      <w:u w:val="none"/>
                    </w:rPr>
                    <w:t>Recomendación para la implementación del cambio:</w:t>
                  </w:r>
                </w:p>
              </w:tc>
            </w:tr>
          </w:tbl>
          <w:p w:rsidR="63A65D81" w:rsidP="63A65D81" w:rsidRDefault="63A65D81" w14:paraId="21FF0ABE" w14:textId="3AD14C88">
            <w:pPr>
              <w:pStyle w:val="Normal"/>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w:t>
            </w:r>
          </w:p>
        </w:tc>
      </w:tr>
      <w:tr w:rsidR="63A65D81" w:rsidTr="63A65D81" w14:paraId="12C3D1FB">
        <w:trPr>
          <w:trHeight w:val="435"/>
        </w:trPr>
        <w:tc>
          <w:tcPr>
            <w:tcW w:w="8490" w:type="dxa"/>
            <w:gridSpan w:val="2"/>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3A65D81" w:rsidP="63A65D81" w:rsidRDefault="63A65D81" w14:paraId="1E814D47" w14:textId="51B25E2E">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Prioridad del cambio:</w:t>
            </w:r>
          </w:p>
        </w:tc>
      </w:tr>
      <w:tr w:rsidR="63A65D81" w:rsidTr="63A65D81" w14:paraId="677F23E9">
        <w:trPr>
          <w:trHeight w:val="510"/>
        </w:trPr>
        <w:tc>
          <w:tcPr>
            <w:tcW w:w="8490" w:type="dxa"/>
            <w:gridSpan w:val="2"/>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3A65D81" w:rsidP="63A65D81" w:rsidRDefault="63A65D81" w14:paraId="78F6DE53" w14:textId="54310CDB">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Referencia al cambio: </w:t>
            </w:r>
          </w:p>
        </w:tc>
      </w:tr>
      <w:tr w:rsidR="63A65D81" w:rsidTr="63A65D81" w14:paraId="4A50D123">
        <w:trPr>
          <w:trHeight w:val="435"/>
        </w:trPr>
        <w:tc>
          <w:tcPr>
            <w:tcW w:w="4245" w:type="dxa"/>
            <w:tcBorders>
              <w:top w:val="single" w:color="000000" w:themeColor="text1" w:sz="8"/>
              <w:left w:val="single" w:color="000000" w:themeColor="text1" w:sz="8"/>
              <w:bottom w:val="single" w:color="000000" w:themeColor="text1" w:sz="8"/>
              <w:right w:val="single" w:color="000000" w:themeColor="text1" w:sz="8"/>
            </w:tcBorders>
            <w:shd w:val="clear" w:color="auto" w:fill="8EAADB" w:themeFill="accent1" w:themeFillTint="99"/>
            <w:tcMar>
              <w:top w:w="100" w:type="dxa"/>
              <w:left w:w="100" w:type="dxa"/>
              <w:bottom w:w="100" w:type="dxa"/>
              <w:right w:w="100" w:type="dxa"/>
            </w:tcMar>
            <w:vAlign w:val="top"/>
          </w:tcPr>
          <w:p w:rsidR="6B089518" w:rsidP="63A65D81" w:rsidRDefault="6B089518" w14:paraId="3B404186" w14:textId="03D07AF0">
            <w:pPr>
              <w:pStyle w:val="Normal"/>
              <w:spacing w:before="0" w:beforeAutospacing="off" w:after="0" w:afterAutospacing="off"/>
              <w:ind w:left="0"/>
              <w:jc w:val="left"/>
              <w:rPr>
                <w:rFonts w:ascii="Times New Roman" w:hAnsi="Times New Roman" w:eastAsia="Times New Roman" w:cs="Times New Roman"/>
                <w:b w:val="1"/>
                <w:bCs w:val="1"/>
                <w:i w:val="0"/>
                <w:iCs w:val="0"/>
                <w:strike w:val="0"/>
                <w:dstrike w:val="0"/>
                <w:color w:val="000000" w:themeColor="text1" w:themeTint="FF" w:themeShade="FF"/>
                <w:sz w:val="24"/>
                <w:szCs w:val="24"/>
                <w:u w:val="none"/>
              </w:rPr>
            </w:pPr>
            <w:r w:rsidRPr="63A65D81" w:rsidR="6B089518">
              <w:rPr>
                <w:rFonts w:ascii="Times New Roman" w:hAnsi="Times New Roman" w:eastAsia="Times New Roman" w:cs="Times New Roman"/>
                <w:b w:val="1"/>
                <w:bCs w:val="1"/>
                <w:i w:val="0"/>
                <w:iCs w:val="0"/>
                <w:strike w:val="0"/>
                <w:dstrike w:val="0"/>
                <w:color w:val="000000" w:themeColor="text1" w:themeTint="FF" w:themeShade="FF"/>
                <w:sz w:val="24"/>
                <w:szCs w:val="24"/>
                <w:u w:val="none"/>
              </w:rPr>
              <w:t>A</w:t>
            </w:r>
            <w:r w:rsidRPr="63A65D81" w:rsidR="0A96E246">
              <w:rPr>
                <w:rFonts w:ascii="Times New Roman" w:hAnsi="Times New Roman" w:eastAsia="Times New Roman" w:cs="Times New Roman"/>
                <w:b w:val="1"/>
                <w:bCs w:val="1"/>
                <w:i w:val="0"/>
                <w:iCs w:val="0"/>
                <w:strike w:val="0"/>
                <w:dstrike w:val="0"/>
                <w:color w:val="000000" w:themeColor="text1" w:themeTint="FF" w:themeShade="FF"/>
                <w:sz w:val="24"/>
                <w:szCs w:val="24"/>
                <w:u w:val="none"/>
              </w:rPr>
              <w:t>n</w:t>
            </w:r>
            <w:r w:rsidRPr="63A65D81" w:rsidR="6025BF87">
              <w:rPr>
                <w:rFonts w:ascii="Times New Roman" w:hAnsi="Times New Roman" w:eastAsia="Times New Roman" w:cs="Times New Roman"/>
                <w:b w:val="1"/>
                <w:bCs w:val="1"/>
                <w:i w:val="0"/>
                <w:iCs w:val="0"/>
                <w:strike w:val="0"/>
                <w:dstrike w:val="0"/>
                <w:color w:val="000000" w:themeColor="text1" w:themeTint="FF" w:themeShade="FF"/>
                <w:sz w:val="24"/>
                <w:szCs w:val="24"/>
                <w:u w:val="none"/>
              </w:rPr>
              <w:t>á</w:t>
            </w:r>
            <w:r w:rsidRPr="63A65D81" w:rsidR="0A96E246">
              <w:rPr>
                <w:rFonts w:ascii="Times New Roman" w:hAnsi="Times New Roman" w:eastAsia="Times New Roman" w:cs="Times New Roman"/>
                <w:b w:val="1"/>
                <w:bCs w:val="1"/>
                <w:i w:val="0"/>
                <w:iCs w:val="0"/>
                <w:strike w:val="0"/>
                <w:dstrike w:val="0"/>
                <w:color w:val="000000" w:themeColor="text1" w:themeTint="FF" w:themeShade="FF"/>
                <w:sz w:val="24"/>
                <w:szCs w:val="24"/>
                <w:u w:val="none"/>
              </w:rPr>
              <w:t>lisis</w:t>
            </w:r>
            <w:r w:rsidRPr="63A65D81" w:rsidR="63A65D81">
              <w:rPr>
                <w:rFonts w:ascii="Times New Roman" w:hAnsi="Times New Roman" w:eastAsia="Times New Roman" w:cs="Times New Roman"/>
                <w:b w:val="1"/>
                <w:bCs w:val="1"/>
                <w:i w:val="0"/>
                <w:iCs w:val="0"/>
                <w:strike w:val="0"/>
                <w:dstrike w:val="0"/>
                <w:color w:val="000000" w:themeColor="text1" w:themeTint="FF" w:themeShade="FF"/>
                <w:sz w:val="24"/>
                <w:szCs w:val="24"/>
                <w:u w:val="none"/>
              </w:rPr>
              <w:t xml:space="preserve"> </w:t>
            </w:r>
            <w:r w:rsidRPr="63A65D81" w:rsidR="6B089518">
              <w:rPr>
                <w:rFonts w:ascii="Times New Roman" w:hAnsi="Times New Roman" w:eastAsia="Times New Roman" w:cs="Times New Roman"/>
                <w:b w:val="1"/>
                <w:bCs w:val="1"/>
                <w:i w:val="0"/>
                <w:iCs w:val="0"/>
                <w:strike w:val="0"/>
                <w:dstrike w:val="0"/>
                <w:color w:val="000000" w:themeColor="text1" w:themeTint="FF" w:themeShade="FF"/>
                <w:sz w:val="24"/>
                <w:szCs w:val="24"/>
                <w:u w:val="none"/>
              </w:rPr>
              <w:t>del problema</w:t>
            </w:r>
            <w:r w:rsidRPr="63A65D81" w:rsidR="63A65D81">
              <w:rPr>
                <w:rFonts w:ascii="Times New Roman" w:hAnsi="Times New Roman" w:eastAsia="Times New Roman" w:cs="Times New Roman"/>
                <w:b w:val="1"/>
                <w:bCs w:val="1"/>
                <w:i w:val="0"/>
                <w:iCs w:val="0"/>
                <w:strike w:val="0"/>
                <w:dstrike w:val="0"/>
                <w:color w:val="000000" w:themeColor="text1" w:themeTint="FF" w:themeShade="FF"/>
                <w:sz w:val="24"/>
                <w:szCs w:val="24"/>
                <w:u w:val="none"/>
              </w:rPr>
              <w:t xml:space="preserve">                                 </w:t>
            </w:r>
            <w:r w:rsidRPr="63A65D81" w:rsidR="6B089518">
              <w:rPr>
                <w:rFonts w:ascii="Times New Roman" w:hAnsi="Times New Roman" w:eastAsia="Times New Roman" w:cs="Times New Roman"/>
                <w:b w:val="1"/>
                <w:bCs w:val="1"/>
                <w:i w:val="0"/>
                <w:iCs w:val="0"/>
                <w:strike w:val="0"/>
                <w:dstrike w:val="0"/>
                <w:color w:val="000000" w:themeColor="text1" w:themeTint="FF" w:themeShade="FF"/>
                <w:sz w:val="24"/>
                <w:szCs w:val="24"/>
                <w:u w:val="none"/>
              </w:rPr>
              <w:t xml:space="preserve"> </w:t>
            </w:r>
          </w:p>
        </w:tc>
        <w:tc>
          <w:tcPr>
            <w:tcW w:w="4245" w:type="dxa"/>
            <w:tcBorders>
              <w:top w:val="single" w:color="000000" w:themeColor="text1" w:sz="8"/>
              <w:left w:val="single" w:color="000000" w:themeColor="text1" w:sz="8"/>
              <w:bottom w:val="single" w:color="000000" w:themeColor="text1" w:sz="8"/>
              <w:right w:val="single" w:color="000000" w:themeColor="text1" w:sz="8"/>
            </w:tcBorders>
            <w:shd w:val="clear" w:color="auto" w:fill="8EAADB" w:themeFill="accent1" w:themeFillTint="99"/>
            <w:tcMar>
              <w:top w:w="100" w:type="dxa"/>
              <w:left w:w="100" w:type="dxa"/>
              <w:bottom w:w="100" w:type="dxa"/>
              <w:right w:w="100" w:type="dxa"/>
            </w:tcMar>
            <w:vAlign w:val="top"/>
          </w:tcPr>
          <w:p w:rsidR="538CCDDD" w:rsidP="63A65D81" w:rsidRDefault="538CCDDD" w14:paraId="0EFF65CC" w14:textId="4010E144">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63A65D81" w:rsidR="538CCDDD">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nº </w:t>
            </w:r>
            <w:r w:rsidRPr="63A65D81" w:rsidR="538CCDDD">
              <w:rPr>
                <w:rFonts w:ascii="Times New Roman" w:hAnsi="Times New Roman" w:eastAsia="Times New Roman" w:cs="Times New Roman"/>
                <w:b w:val="0"/>
                <w:bCs w:val="0"/>
                <w:i w:val="0"/>
                <w:iCs w:val="0"/>
                <w:strike w:val="0"/>
                <w:dstrike w:val="0"/>
                <w:color w:val="000000" w:themeColor="text1" w:themeTint="FF" w:themeShade="FF"/>
                <w:sz w:val="24"/>
                <w:szCs w:val="24"/>
                <w:u w:val="none"/>
              </w:rPr>
              <w:t>pag</w:t>
            </w: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r w:rsidRPr="63A65D81" w:rsidR="034A00F5">
              <w:rPr>
                <w:rFonts w:ascii="Times New Roman" w:hAnsi="Times New Roman" w:eastAsia="Times New Roman" w:cs="Times New Roman"/>
                <w:b w:val="0"/>
                <w:bCs w:val="0"/>
                <w:i w:val="0"/>
                <w:iCs w:val="0"/>
                <w:strike w:val="0"/>
                <w:dstrike w:val="0"/>
                <w:color w:val="000000" w:themeColor="text1" w:themeTint="FF" w:themeShade="FF"/>
                <w:sz w:val="24"/>
                <w:szCs w:val="24"/>
                <w:u w:val="none"/>
              </w:rPr>
              <w:t>total pags</w:t>
            </w:r>
          </w:p>
        </w:tc>
      </w:tr>
    </w:tbl>
    <w:p w:rsidR="07AF015C" w:rsidP="07AF015C" w:rsidRDefault="07AF015C" w14:paraId="604A1EF4" w14:textId="0BA7E746">
      <w:pPr>
        <w:pStyle w:val="Normal"/>
      </w:pPr>
    </w:p>
    <w:p w:rsidR="07AF015C" w:rsidP="0255808B" w:rsidRDefault="07AF015C" w14:paraId="36313E04" w14:textId="0FF940D3">
      <w:pPr>
        <w:pStyle w:val="Ttulo4"/>
        <w:rPr/>
      </w:pPr>
      <w:r w:rsidR="5D778628">
        <w:rPr/>
        <w:t>Justificación</w:t>
      </w:r>
      <w:r w:rsidR="5D778628">
        <w:rPr/>
        <w:t xml:space="preserve"> de sus campos</w:t>
      </w:r>
    </w:p>
    <w:p w:rsidR="07AF015C" w:rsidP="0255808B" w:rsidRDefault="07AF015C" w14:paraId="4CA30CD6" w14:textId="6CDA237E">
      <w:pPr>
        <w:pStyle w:val="Pargrafodelista"/>
        <w:numPr>
          <w:ilvl w:val="0"/>
          <w:numId w:val="122"/>
        </w:numPr>
        <w:rPr>
          <w:sz w:val="24"/>
          <w:szCs w:val="24"/>
        </w:rPr>
      </w:pPr>
      <w:r w:rsidRPr="0255808B" w:rsidR="70537AAB">
        <w:rPr>
          <w:sz w:val="24"/>
          <w:szCs w:val="24"/>
        </w:rPr>
        <w:t>Plantilla</w:t>
      </w:r>
    </w:p>
    <w:p w:rsidR="07AF015C" w:rsidP="0255808B" w:rsidRDefault="07AF015C" w14:paraId="48A8E402" w14:textId="43935F9E">
      <w:pPr>
        <w:pStyle w:val="Pargrafodelista"/>
        <w:numPr>
          <w:ilvl w:val="1"/>
          <w:numId w:val="122"/>
        </w:numPr>
        <w:rPr>
          <w:sz w:val="24"/>
          <w:szCs w:val="24"/>
        </w:rPr>
      </w:pPr>
      <w:r w:rsidR="70537AAB">
        <w:rPr/>
        <w:t xml:space="preserve">ID: </w:t>
      </w:r>
    </w:p>
    <w:p w:rsidR="07AF015C" w:rsidP="0255808B" w:rsidRDefault="07AF015C" w14:paraId="694C709A" w14:textId="0CAF499D">
      <w:pPr>
        <w:pStyle w:val="Pargrafodelista"/>
        <w:numPr>
          <w:ilvl w:val="2"/>
          <w:numId w:val="122"/>
        </w:numPr>
        <w:rPr>
          <w:sz w:val="24"/>
          <w:szCs w:val="24"/>
        </w:rPr>
      </w:pPr>
      <w:r w:rsidRPr="0255808B" w:rsidR="70537AAB">
        <w:rPr>
          <w:b w:val="1"/>
          <w:bCs w:val="1"/>
        </w:rPr>
        <w:t>Descripción</w:t>
      </w:r>
      <w:r w:rsidR="70537AAB">
        <w:rPr/>
        <w:t>: Es un identificador único que permite hacer un seguimiento de cada solicitud de cambio de manera sistemática.</w:t>
      </w:r>
    </w:p>
    <w:p w:rsidR="07AF015C" w:rsidP="0255808B" w:rsidRDefault="07AF015C" w14:paraId="43EA8518" w14:textId="4774E182">
      <w:pPr>
        <w:pStyle w:val="Pargrafodelista"/>
        <w:numPr>
          <w:ilvl w:val="2"/>
          <w:numId w:val="122"/>
        </w:numPr>
        <w:rPr>
          <w:sz w:val="24"/>
          <w:szCs w:val="24"/>
        </w:rPr>
      </w:pPr>
      <w:r w:rsidRPr="0255808B" w:rsidR="70537AAB">
        <w:rPr>
          <w:b w:val="1"/>
          <w:bCs w:val="1"/>
        </w:rPr>
        <w:t>Justificación</w:t>
      </w:r>
      <w:r w:rsidR="70537AAB">
        <w:rPr/>
        <w:t>: Facilita la organización y referencia de los cambios a lo largo del proyecto.</w:t>
      </w:r>
    </w:p>
    <w:p w:rsidR="07AF015C" w:rsidP="0255808B" w:rsidRDefault="07AF015C" w14:paraId="4E567C5E" w14:textId="7AA27A38">
      <w:pPr>
        <w:pStyle w:val="Pargrafodelista"/>
        <w:numPr>
          <w:ilvl w:val="1"/>
          <w:numId w:val="122"/>
        </w:numPr>
        <w:rPr>
          <w:sz w:val="24"/>
          <w:szCs w:val="24"/>
        </w:rPr>
      </w:pPr>
      <w:r w:rsidRPr="0255808B" w:rsidR="70537AAB">
        <w:rPr>
          <w:sz w:val="24"/>
          <w:szCs w:val="24"/>
        </w:rPr>
        <w:t>Fecha:</w:t>
      </w:r>
    </w:p>
    <w:p w:rsidR="07AF015C" w:rsidP="0255808B" w:rsidRDefault="07AF015C" w14:paraId="7907257C" w14:textId="0750A28F">
      <w:pPr>
        <w:pStyle w:val="Pargrafodelista"/>
        <w:numPr>
          <w:ilvl w:val="2"/>
          <w:numId w:val="122"/>
        </w:numPr>
        <w:rPr>
          <w:sz w:val="24"/>
          <w:szCs w:val="24"/>
        </w:rPr>
      </w:pPr>
      <w:r w:rsidRPr="0255808B" w:rsidR="70537AAB">
        <w:rPr>
          <w:b w:val="1"/>
          <w:bCs w:val="1"/>
          <w:sz w:val="24"/>
          <w:szCs w:val="24"/>
        </w:rPr>
        <w:t>Descripción</w:t>
      </w:r>
      <w:r w:rsidRPr="0255808B" w:rsidR="70537AAB">
        <w:rPr>
          <w:sz w:val="24"/>
          <w:szCs w:val="24"/>
        </w:rPr>
        <w:t>:</w:t>
      </w:r>
      <w:r w:rsidR="70537AAB">
        <w:rPr/>
        <w:t xml:space="preserve"> Registra la fecha en que se recibió la solicitud de cambio. </w:t>
      </w:r>
    </w:p>
    <w:p w:rsidR="07AF015C" w:rsidP="0255808B" w:rsidRDefault="07AF015C" w14:paraId="23950BF0" w14:textId="001FC4F2">
      <w:pPr>
        <w:pStyle w:val="Pargrafodelista"/>
        <w:numPr>
          <w:ilvl w:val="2"/>
          <w:numId w:val="122"/>
        </w:numPr>
        <w:rPr>
          <w:sz w:val="24"/>
          <w:szCs w:val="24"/>
        </w:rPr>
      </w:pPr>
      <w:r w:rsidRPr="0255808B" w:rsidR="70537AAB">
        <w:rPr>
          <w:b w:val="1"/>
          <w:bCs w:val="1"/>
        </w:rPr>
        <w:t>Justificación</w:t>
      </w:r>
      <w:r w:rsidR="70537AAB">
        <w:rPr/>
        <w:t>: Ayuda a establecer una línea de tiempo e incluso se podrán priorizar los cambios según su antigüedad.</w:t>
      </w:r>
    </w:p>
    <w:p w:rsidR="07AF015C" w:rsidP="0255808B" w:rsidRDefault="07AF015C" w14:paraId="2BE7C226" w14:textId="32D1DCFF">
      <w:pPr>
        <w:pStyle w:val="Pargrafodelista"/>
        <w:numPr>
          <w:ilvl w:val="1"/>
          <w:numId w:val="122"/>
        </w:numPr>
        <w:rPr>
          <w:sz w:val="24"/>
          <w:szCs w:val="24"/>
        </w:rPr>
      </w:pPr>
      <w:r w:rsidR="70537AAB">
        <w:rPr/>
        <w:t>Nombre:</w:t>
      </w:r>
    </w:p>
    <w:p w:rsidR="07AF015C" w:rsidP="0255808B" w:rsidRDefault="07AF015C" w14:paraId="0CEC4783" w14:textId="7AE8A899">
      <w:pPr>
        <w:pStyle w:val="Pargrafodelista"/>
        <w:numPr>
          <w:ilvl w:val="2"/>
          <w:numId w:val="122"/>
        </w:numPr>
        <w:rPr>
          <w:sz w:val="24"/>
          <w:szCs w:val="24"/>
        </w:rPr>
      </w:pPr>
      <w:r w:rsidRPr="0255808B" w:rsidR="70537AAB">
        <w:rPr>
          <w:b w:val="1"/>
          <w:bCs w:val="1"/>
        </w:rPr>
        <w:t>Descripción</w:t>
      </w:r>
      <w:r w:rsidR="70537AAB">
        <w:rPr/>
        <w:t xml:space="preserve">: Persona que cubrió la plantilla. </w:t>
      </w:r>
    </w:p>
    <w:p w:rsidR="07AF015C" w:rsidP="0255808B" w:rsidRDefault="07AF015C" w14:paraId="07E2D1B9" w14:textId="2AB877AA">
      <w:pPr>
        <w:pStyle w:val="Pargrafodelista"/>
        <w:numPr>
          <w:ilvl w:val="2"/>
          <w:numId w:val="122"/>
        </w:numPr>
        <w:rPr>
          <w:sz w:val="24"/>
          <w:szCs w:val="24"/>
        </w:rPr>
      </w:pPr>
      <w:r w:rsidRPr="0255808B" w:rsidR="70537AAB">
        <w:rPr>
          <w:b w:val="1"/>
          <w:bCs w:val="1"/>
        </w:rPr>
        <w:t>Justificación</w:t>
      </w:r>
      <w:r w:rsidR="70537AAB">
        <w:rPr/>
        <w:t>: Sabiendo quién cubrió la plantilla en caso de alguna duda se le podría contactar.</w:t>
      </w:r>
    </w:p>
    <w:p w:rsidR="07AF015C" w:rsidP="0255808B" w:rsidRDefault="07AF015C" w14:paraId="105123AC" w14:textId="08BB2646">
      <w:pPr>
        <w:pStyle w:val="Pargrafodelista"/>
        <w:numPr>
          <w:ilvl w:val="1"/>
          <w:numId w:val="122"/>
        </w:numPr>
        <w:rPr>
          <w:sz w:val="24"/>
          <w:szCs w:val="24"/>
        </w:rPr>
      </w:pPr>
      <w:r w:rsidRPr="0255808B" w:rsidR="70537AAB">
        <w:rPr>
          <w:sz w:val="24"/>
          <w:szCs w:val="24"/>
        </w:rPr>
        <w:t xml:space="preserve">Descripción: </w:t>
      </w:r>
    </w:p>
    <w:p w:rsidR="07AF015C" w:rsidP="0255808B" w:rsidRDefault="07AF015C" w14:paraId="4BF1ACF2" w14:textId="36B0AD60">
      <w:pPr>
        <w:pStyle w:val="Pargrafodelista"/>
        <w:numPr>
          <w:ilvl w:val="2"/>
          <w:numId w:val="122"/>
        </w:numPr>
        <w:rPr>
          <w:sz w:val="24"/>
          <w:szCs w:val="24"/>
        </w:rPr>
      </w:pPr>
      <w:r w:rsidRPr="0255808B" w:rsidR="70537AAB">
        <w:rPr>
          <w:b w:val="1"/>
          <w:bCs w:val="1"/>
        </w:rPr>
        <w:t>Descripción</w:t>
      </w:r>
      <w:r w:rsidR="70537AAB">
        <w:rPr/>
        <w:t xml:space="preserve">: Detalla la solicitud de cambio en términos específicos. </w:t>
      </w:r>
    </w:p>
    <w:p w:rsidR="07AF015C" w:rsidP="0255808B" w:rsidRDefault="07AF015C" w14:paraId="67F90EE9" w14:textId="5888D949">
      <w:pPr>
        <w:pStyle w:val="Pargrafodelista"/>
        <w:numPr>
          <w:ilvl w:val="2"/>
          <w:numId w:val="122"/>
        </w:numPr>
        <w:rPr>
          <w:sz w:val="24"/>
          <w:szCs w:val="24"/>
        </w:rPr>
      </w:pPr>
      <w:r w:rsidRPr="0255808B" w:rsidR="70537AAB">
        <w:rPr>
          <w:b w:val="1"/>
          <w:bCs w:val="1"/>
        </w:rPr>
        <w:t>Justificación</w:t>
      </w:r>
      <w:r w:rsidR="70537AAB">
        <w:rPr/>
        <w:t>: Proporciona información detallada sobre qué aspectos del sistema se verán afectados y qué se espera lograr con el cambio.</w:t>
      </w:r>
    </w:p>
    <w:p w:rsidR="07AF015C" w:rsidP="0255808B" w:rsidRDefault="07AF015C" w14:paraId="72669DF5" w14:textId="6DE6BA1D">
      <w:pPr>
        <w:pStyle w:val="Pargrafodelista"/>
        <w:numPr>
          <w:ilvl w:val="1"/>
          <w:numId w:val="122"/>
        </w:numPr>
        <w:rPr>
          <w:sz w:val="24"/>
          <w:szCs w:val="24"/>
        </w:rPr>
      </w:pPr>
      <w:r w:rsidR="70537AAB">
        <w:rPr/>
        <w:t xml:space="preserve">Riesgos en los cambios: </w:t>
      </w:r>
    </w:p>
    <w:p w:rsidR="07AF015C" w:rsidP="0255808B" w:rsidRDefault="07AF015C" w14:paraId="1306780F" w14:textId="0826EC40">
      <w:pPr>
        <w:pStyle w:val="Pargrafodelista"/>
        <w:numPr>
          <w:ilvl w:val="2"/>
          <w:numId w:val="122"/>
        </w:numPr>
        <w:rPr>
          <w:sz w:val="24"/>
          <w:szCs w:val="24"/>
        </w:rPr>
      </w:pPr>
      <w:r w:rsidRPr="0255808B" w:rsidR="70537AAB">
        <w:rPr>
          <w:b w:val="1"/>
          <w:bCs w:val="1"/>
        </w:rPr>
        <w:t>Descripción</w:t>
      </w:r>
      <w:r w:rsidR="70537AAB">
        <w:rPr/>
        <w:t xml:space="preserve">: Identifica los posibles riesgos asociados con la implementación del cambio. </w:t>
      </w:r>
    </w:p>
    <w:p w:rsidR="07AF015C" w:rsidP="0255808B" w:rsidRDefault="07AF015C" w14:paraId="55D3219A" w14:textId="16BF0928">
      <w:pPr>
        <w:pStyle w:val="Pargrafodelista"/>
        <w:numPr>
          <w:ilvl w:val="2"/>
          <w:numId w:val="122"/>
        </w:numPr>
        <w:rPr>
          <w:sz w:val="24"/>
          <w:szCs w:val="24"/>
        </w:rPr>
      </w:pPr>
      <w:r w:rsidRPr="0255808B" w:rsidR="70537AAB">
        <w:rPr>
          <w:b w:val="1"/>
          <w:bCs w:val="1"/>
        </w:rPr>
        <w:t>Justificación</w:t>
      </w:r>
      <w:r w:rsidR="70537AAB">
        <w:rPr/>
        <w:t>: Es importante a la hora de anticipar problemas y tomar medidas preventivas.</w:t>
      </w:r>
    </w:p>
    <w:p w:rsidR="07AF015C" w:rsidP="0255808B" w:rsidRDefault="07AF015C" w14:paraId="3731A8BC" w14:textId="47142A92">
      <w:pPr>
        <w:pStyle w:val="Pargrafodelista"/>
        <w:numPr>
          <w:ilvl w:val="1"/>
          <w:numId w:val="122"/>
        </w:numPr>
        <w:rPr>
          <w:sz w:val="24"/>
          <w:szCs w:val="24"/>
        </w:rPr>
      </w:pPr>
      <w:r w:rsidR="70537AAB">
        <w:rPr/>
        <w:t xml:space="preserve">Mitigación de los mismos: </w:t>
      </w:r>
    </w:p>
    <w:p w:rsidR="07AF015C" w:rsidP="0255808B" w:rsidRDefault="07AF015C" w14:paraId="7754DACC" w14:textId="73429D85">
      <w:pPr>
        <w:pStyle w:val="Pargrafodelista"/>
        <w:numPr>
          <w:ilvl w:val="2"/>
          <w:numId w:val="122"/>
        </w:numPr>
        <w:rPr>
          <w:sz w:val="24"/>
          <w:szCs w:val="24"/>
        </w:rPr>
      </w:pPr>
      <w:r w:rsidRPr="0255808B" w:rsidR="70537AAB">
        <w:rPr>
          <w:b w:val="1"/>
          <w:bCs w:val="1"/>
        </w:rPr>
        <w:t>Descripción</w:t>
      </w:r>
      <w:r w:rsidR="70537AAB">
        <w:rPr/>
        <w:t xml:space="preserve">: Proporciona estrategias y acciones para mitigar los riesgos identificados. </w:t>
      </w:r>
    </w:p>
    <w:p w:rsidR="07AF015C" w:rsidP="0255808B" w:rsidRDefault="07AF015C" w14:paraId="6187C5D0" w14:textId="7F2D970B">
      <w:pPr>
        <w:pStyle w:val="Pargrafodelista"/>
        <w:numPr>
          <w:ilvl w:val="2"/>
          <w:numId w:val="122"/>
        </w:numPr>
        <w:rPr>
          <w:sz w:val="24"/>
          <w:szCs w:val="24"/>
        </w:rPr>
      </w:pPr>
      <w:r w:rsidRPr="0255808B" w:rsidR="70537AAB">
        <w:rPr>
          <w:b w:val="1"/>
          <w:bCs w:val="1"/>
        </w:rPr>
        <w:t>Justificación</w:t>
      </w:r>
      <w:r w:rsidR="70537AAB">
        <w:rPr/>
        <w:t>: Es importante que los riesgos identificados lleven asociada una estrategia para su mitigación.</w:t>
      </w:r>
    </w:p>
    <w:p w:rsidR="07AF015C" w:rsidP="0255808B" w:rsidRDefault="07AF015C" w14:paraId="6E889116" w14:textId="59BA4F48">
      <w:pPr>
        <w:pStyle w:val="Pargrafodelista"/>
        <w:numPr>
          <w:ilvl w:val="1"/>
          <w:numId w:val="122"/>
        </w:numPr>
        <w:rPr>
          <w:sz w:val="24"/>
          <w:szCs w:val="24"/>
        </w:rPr>
      </w:pPr>
      <w:r w:rsidR="70537AAB">
        <w:rPr/>
        <w:t xml:space="preserve">Impacto del cambio: </w:t>
      </w:r>
    </w:p>
    <w:p w:rsidR="07AF015C" w:rsidP="0255808B" w:rsidRDefault="07AF015C" w14:paraId="630ECF6C" w14:textId="35EB03A4">
      <w:pPr>
        <w:pStyle w:val="Pargrafodelista"/>
        <w:numPr>
          <w:ilvl w:val="2"/>
          <w:numId w:val="122"/>
        </w:numPr>
        <w:rPr>
          <w:sz w:val="24"/>
          <w:szCs w:val="24"/>
        </w:rPr>
      </w:pPr>
      <w:r w:rsidRPr="0255808B" w:rsidR="70537AAB">
        <w:rPr>
          <w:b w:val="1"/>
          <w:bCs w:val="1"/>
        </w:rPr>
        <w:t>Descripción</w:t>
      </w:r>
      <w:r w:rsidR="70537AAB">
        <w:rPr/>
        <w:t xml:space="preserve">: Evalúa cómo el cambio afectará al sistema. </w:t>
      </w:r>
    </w:p>
    <w:p w:rsidR="07AF015C" w:rsidP="0255808B" w:rsidRDefault="07AF015C" w14:paraId="057BA9E4" w14:textId="4516BEAA">
      <w:pPr>
        <w:pStyle w:val="Pargrafodelista"/>
        <w:numPr>
          <w:ilvl w:val="2"/>
          <w:numId w:val="122"/>
        </w:numPr>
        <w:rPr>
          <w:sz w:val="24"/>
          <w:szCs w:val="24"/>
        </w:rPr>
      </w:pPr>
      <w:r w:rsidRPr="0255808B" w:rsidR="70537AAB">
        <w:rPr>
          <w:b w:val="1"/>
          <w:bCs w:val="1"/>
        </w:rPr>
        <w:t>Justificación</w:t>
      </w:r>
      <w:r w:rsidR="70537AAB">
        <w:rPr/>
        <w:t>: Comprender el nivel del impacto ayuda a tomar decisiones sobre la implementación.</w:t>
      </w:r>
    </w:p>
    <w:p w:rsidR="07AF015C" w:rsidP="0255808B" w:rsidRDefault="07AF015C" w14:paraId="72DB3710" w14:textId="0297E846">
      <w:pPr>
        <w:pStyle w:val="Pargrafodelista"/>
        <w:numPr>
          <w:ilvl w:val="1"/>
          <w:numId w:val="122"/>
        </w:numPr>
        <w:rPr>
          <w:sz w:val="24"/>
          <w:szCs w:val="24"/>
        </w:rPr>
      </w:pPr>
      <w:r w:rsidR="70537AAB">
        <w:rPr/>
        <w:t xml:space="preserve">Tiempo (estimado) para el cambio: </w:t>
      </w:r>
    </w:p>
    <w:p w:rsidR="07AF015C" w:rsidP="0255808B" w:rsidRDefault="07AF015C" w14:paraId="161DE0A3" w14:textId="2D79E709">
      <w:pPr>
        <w:pStyle w:val="Pargrafodelista"/>
        <w:numPr>
          <w:ilvl w:val="2"/>
          <w:numId w:val="122"/>
        </w:numPr>
        <w:rPr>
          <w:sz w:val="24"/>
          <w:szCs w:val="24"/>
        </w:rPr>
      </w:pPr>
      <w:r w:rsidRPr="0255808B" w:rsidR="70537AAB">
        <w:rPr>
          <w:b w:val="1"/>
          <w:bCs w:val="1"/>
        </w:rPr>
        <w:t>Descripción</w:t>
      </w:r>
      <w:r w:rsidR="70537AAB">
        <w:rPr/>
        <w:t xml:space="preserve">: Estima la cantidad de tiempo necesaria para implementar el cambio. </w:t>
      </w:r>
    </w:p>
    <w:p w:rsidR="07AF015C" w:rsidP="0255808B" w:rsidRDefault="07AF015C" w14:paraId="1043E882" w14:textId="3A517252">
      <w:pPr>
        <w:pStyle w:val="Pargrafodelista"/>
        <w:numPr>
          <w:ilvl w:val="2"/>
          <w:numId w:val="122"/>
        </w:numPr>
        <w:rPr>
          <w:sz w:val="24"/>
          <w:szCs w:val="24"/>
        </w:rPr>
      </w:pPr>
      <w:r w:rsidRPr="0255808B" w:rsidR="70537AAB">
        <w:rPr>
          <w:b w:val="1"/>
          <w:bCs w:val="1"/>
        </w:rPr>
        <w:t>Justificación</w:t>
      </w:r>
      <w:r w:rsidR="70537AAB">
        <w:rPr/>
        <w:t>: Ayuda en la planificación y asignación de recursos.</w:t>
      </w:r>
    </w:p>
    <w:p w:rsidR="07AF015C" w:rsidP="0255808B" w:rsidRDefault="07AF015C" w14:paraId="0645DC15" w14:textId="034F25F2">
      <w:pPr>
        <w:pStyle w:val="Pargrafodelista"/>
        <w:numPr>
          <w:ilvl w:val="1"/>
          <w:numId w:val="122"/>
        </w:numPr>
        <w:rPr>
          <w:sz w:val="24"/>
          <w:szCs w:val="24"/>
        </w:rPr>
      </w:pPr>
      <w:r w:rsidR="70537AAB">
        <w:rPr/>
        <w:t xml:space="preserve">Recursos (estimados) que se necesitarán para el cambio: </w:t>
      </w:r>
    </w:p>
    <w:p w:rsidR="07AF015C" w:rsidP="0255808B" w:rsidRDefault="07AF015C" w14:paraId="799FE41A" w14:textId="5B8CAD0D">
      <w:pPr>
        <w:pStyle w:val="Pargrafodelista"/>
        <w:numPr>
          <w:ilvl w:val="2"/>
          <w:numId w:val="122"/>
        </w:numPr>
        <w:rPr>
          <w:sz w:val="24"/>
          <w:szCs w:val="24"/>
        </w:rPr>
      </w:pPr>
      <w:r w:rsidRPr="0255808B" w:rsidR="70537AAB">
        <w:rPr>
          <w:b w:val="1"/>
          <w:bCs w:val="1"/>
        </w:rPr>
        <w:t>Descripción</w:t>
      </w:r>
      <w:r w:rsidR="70537AAB">
        <w:rPr/>
        <w:t xml:space="preserve">: Identifica los recursos necesarios, como personal, herramientas, equipos, etc. </w:t>
      </w:r>
    </w:p>
    <w:p w:rsidR="07AF015C" w:rsidP="0255808B" w:rsidRDefault="07AF015C" w14:paraId="5DA44C0C" w14:textId="598DB201">
      <w:pPr>
        <w:pStyle w:val="Pargrafodelista"/>
        <w:numPr>
          <w:ilvl w:val="2"/>
          <w:numId w:val="122"/>
        </w:numPr>
        <w:rPr>
          <w:sz w:val="24"/>
          <w:szCs w:val="24"/>
        </w:rPr>
      </w:pPr>
      <w:r w:rsidRPr="0255808B" w:rsidR="70537AAB">
        <w:rPr>
          <w:b w:val="1"/>
          <w:bCs w:val="1"/>
        </w:rPr>
        <w:t>Justificación</w:t>
      </w:r>
      <w:r w:rsidR="70537AAB">
        <w:rPr/>
        <w:t>: Facilita la asignación de recursos en su implementación.</w:t>
      </w:r>
    </w:p>
    <w:p w:rsidR="07AF015C" w:rsidP="0255808B" w:rsidRDefault="07AF015C" w14:paraId="4726DA29" w14:textId="361C6DFF">
      <w:pPr>
        <w:pStyle w:val="Pargrafodelista"/>
        <w:numPr>
          <w:ilvl w:val="1"/>
          <w:numId w:val="122"/>
        </w:numPr>
        <w:rPr>
          <w:sz w:val="24"/>
          <w:szCs w:val="24"/>
        </w:rPr>
      </w:pPr>
      <w:r w:rsidR="70537AAB">
        <w:rPr/>
        <w:t>Recomendación para la implementación del cambio:</w:t>
      </w:r>
    </w:p>
    <w:p w:rsidR="07AF015C" w:rsidP="0255808B" w:rsidRDefault="07AF015C" w14:paraId="7FF21AF4" w14:textId="0C1797FE">
      <w:pPr>
        <w:pStyle w:val="Pargrafodelista"/>
        <w:numPr>
          <w:ilvl w:val="2"/>
          <w:numId w:val="122"/>
        </w:numPr>
        <w:rPr>
          <w:sz w:val="24"/>
          <w:szCs w:val="24"/>
        </w:rPr>
      </w:pPr>
      <w:r w:rsidRPr="0255808B" w:rsidR="70537AAB">
        <w:rPr>
          <w:b w:val="1"/>
          <w:bCs w:val="1"/>
        </w:rPr>
        <w:t>Descripción</w:t>
      </w:r>
      <w:r w:rsidR="70537AAB">
        <w:rPr/>
        <w:t>: Ofrece recomendaciones basadas en el análisis para guiar la implementación del cambio.</w:t>
      </w:r>
    </w:p>
    <w:p w:rsidR="07AF015C" w:rsidP="0255808B" w:rsidRDefault="07AF015C" w14:paraId="6332C3FC" w14:textId="0171731F">
      <w:pPr>
        <w:pStyle w:val="Pargrafodelista"/>
        <w:numPr>
          <w:ilvl w:val="2"/>
          <w:numId w:val="122"/>
        </w:numPr>
        <w:rPr>
          <w:sz w:val="24"/>
          <w:szCs w:val="24"/>
        </w:rPr>
      </w:pPr>
      <w:r w:rsidRPr="0255808B" w:rsidR="70537AAB">
        <w:rPr>
          <w:b w:val="1"/>
          <w:bCs w:val="1"/>
          <w:sz w:val="24"/>
          <w:szCs w:val="24"/>
        </w:rPr>
        <w:t>Justif</w:t>
      </w:r>
      <w:r w:rsidRPr="0255808B" w:rsidR="70537AAB">
        <w:rPr>
          <w:b w:val="1"/>
          <w:bCs w:val="1"/>
          <w:sz w:val="24"/>
          <w:szCs w:val="24"/>
        </w:rPr>
        <w:t>icación</w:t>
      </w:r>
      <w:r w:rsidRPr="0255808B" w:rsidR="70537AAB">
        <w:rPr>
          <w:sz w:val="24"/>
          <w:szCs w:val="24"/>
        </w:rPr>
        <w:t>: guía</w:t>
      </w:r>
      <w:r w:rsidRPr="0255808B" w:rsidR="70537AAB">
        <w:rPr>
          <w:sz w:val="24"/>
          <w:szCs w:val="24"/>
        </w:rPr>
        <w:t xml:space="preserve"> la implementación del cambio.</w:t>
      </w:r>
    </w:p>
    <w:p w:rsidR="07AF015C" w:rsidP="0255808B" w:rsidRDefault="07AF015C" w14:paraId="640D8B42" w14:textId="67492946">
      <w:pPr>
        <w:pStyle w:val="Pargrafodelista"/>
        <w:numPr>
          <w:ilvl w:val="1"/>
          <w:numId w:val="122"/>
        </w:numPr>
        <w:rPr>
          <w:sz w:val="24"/>
          <w:szCs w:val="24"/>
        </w:rPr>
      </w:pPr>
      <w:r w:rsidR="70537AAB">
        <w:rPr/>
        <w:t>Prioridad del cambio:</w:t>
      </w:r>
    </w:p>
    <w:p w:rsidR="07AF015C" w:rsidP="0255808B" w:rsidRDefault="07AF015C" w14:paraId="4E540F0A" w14:textId="2771D56F">
      <w:pPr>
        <w:pStyle w:val="Pargrafodelista"/>
        <w:numPr>
          <w:ilvl w:val="2"/>
          <w:numId w:val="122"/>
        </w:numPr>
        <w:rPr>
          <w:sz w:val="24"/>
          <w:szCs w:val="24"/>
        </w:rPr>
      </w:pPr>
      <w:r w:rsidRPr="0255808B" w:rsidR="70537AAB">
        <w:rPr>
          <w:b w:val="1"/>
          <w:bCs w:val="1"/>
        </w:rPr>
        <w:t>Descripción</w:t>
      </w:r>
      <w:r w:rsidR="70537AAB">
        <w:rPr/>
        <w:t xml:space="preserve">: Determina la urgencia del cambio en relación con otros. </w:t>
      </w:r>
    </w:p>
    <w:p w:rsidR="07AF015C" w:rsidP="0255808B" w:rsidRDefault="07AF015C" w14:paraId="0DD438EF" w14:textId="0B673340">
      <w:pPr>
        <w:pStyle w:val="Pargrafodelista"/>
        <w:numPr>
          <w:ilvl w:val="2"/>
          <w:numId w:val="122"/>
        </w:numPr>
        <w:rPr>
          <w:sz w:val="24"/>
          <w:szCs w:val="24"/>
        </w:rPr>
      </w:pPr>
      <w:r w:rsidRPr="0255808B" w:rsidR="70537AAB">
        <w:rPr>
          <w:b w:val="1"/>
          <w:bCs w:val="1"/>
        </w:rPr>
        <w:t>Justificación</w:t>
      </w:r>
      <w:r w:rsidR="70537AAB">
        <w:rPr/>
        <w:t>: Ayuda a asignar recursos y priorizar el trabajo.</w:t>
      </w:r>
    </w:p>
    <w:p w:rsidR="07AF015C" w:rsidP="0255808B" w:rsidRDefault="07AF015C" w14:paraId="1FCC4FE6" w14:textId="4FB47C5E">
      <w:pPr>
        <w:pStyle w:val="Pargrafodelista"/>
        <w:numPr>
          <w:ilvl w:val="1"/>
          <w:numId w:val="122"/>
        </w:numPr>
        <w:rPr>
          <w:sz w:val="24"/>
          <w:szCs w:val="24"/>
        </w:rPr>
      </w:pPr>
      <w:r w:rsidR="70537AAB">
        <w:rPr/>
        <w:t xml:space="preserve">Referencia al cambio: </w:t>
      </w:r>
    </w:p>
    <w:p w:rsidR="07AF015C" w:rsidP="0255808B" w:rsidRDefault="07AF015C" w14:paraId="665F5F88" w14:textId="6415E60E">
      <w:pPr>
        <w:pStyle w:val="Pargrafodelista"/>
        <w:numPr>
          <w:ilvl w:val="2"/>
          <w:numId w:val="122"/>
        </w:numPr>
        <w:rPr>
          <w:sz w:val="24"/>
          <w:szCs w:val="24"/>
        </w:rPr>
      </w:pPr>
      <w:r w:rsidRPr="0255808B" w:rsidR="70537AAB">
        <w:rPr>
          <w:b w:val="1"/>
          <w:bCs w:val="1"/>
        </w:rPr>
        <w:t>Descripción</w:t>
      </w:r>
      <w:r w:rsidR="70537AAB">
        <w:rPr/>
        <w:t>: Proporciona una referencia que vincula la solicitud de cambio con otros documentos y registros del proyecto.</w:t>
      </w:r>
    </w:p>
    <w:p w:rsidR="07AF015C" w:rsidP="0255808B" w:rsidRDefault="07AF015C" w14:paraId="620E1FC3" w14:textId="6FE3865B">
      <w:pPr>
        <w:pStyle w:val="Pargrafodelista"/>
        <w:numPr>
          <w:ilvl w:val="2"/>
          <w:numId w:val="122"/>
        </w:numPr>
        <w:rPr>
          <w:sz w:val="24"/>
          <w:szCs w:val="24"/>
        </w:rPr>
      </w:pPr>
      <w:r w:rsidRPr="0255808B" w:rsidR="70537AAB">
        <w:rPr>
          <w:b w:val="1"/>
          <w:bCs w:val="1"/>
        </w:rPr>
        <w:t>Justificación</w:t>
      </w:r>
      <w:r w:rsidR="70537AAB">
        <w:rPr/>
        <w:t>: Facilita el seguimiento del cambio.</w:t>
      </w:r>
    </w:p>
    <w:p w:rsidR="6F74AB75" w:rsidP="0255808B" w:rsidRDefault="6F74AB75" w14:paraId="4263359F" w14:textId="61E5E653">
      <w:pPr>
        <w:pStyle w:val="Pargrafodelista"/>
        <w:numPr>
          <w:ilvl w:val="0"/>
          <w:numId w:val="125"/>
        </w:numPr>
        <w:rPr>
          <w:sz w:val="24"/>
          <w:szCs w:val="24"/>
        </w:rPr>
      </w:pPr>
      <w:r w:rsidRPr="0255808B" w:rsidR="6F74AB75">
        <w:rPr>
          <w:sz w:val="24"/>
          <w:szCs w:val="24"/>
        </w:rPr>
        <w:t>Pie de plantilla:</w:t>
      </w:r>
    </w:p>
    <w:p w:rsidR="6F74AB75" w:rsidP="0255808B" w:rsidRDefault="6F74AB75" w14:paraId="714D1A98" w14:textId="32EED503">
      <w:pPr>
        <w:pStyle w:val="Pargrafodelista"/>
        <w:numPr>
          <w:ilvl w:val="2"/>
          <w:numId w:val="125"/>
        </w:num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0255808B" w:rsidR="6F74AB75">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Descripción</w:t>
      </w:r>
      <w:r w:rsidRPr="0255808B" w:rsidR="6F74AB75">
        <w:rPr>
          <w:rFonts w:ascii="Times New Roman" w:hAnsi="Times New Roman" w:eastAsia="Times New Roman" w:cs="Times New Roman"/>
          <w:b w:val="0"/>
          <w:bCs w:val="0"/>
          <w:i w:val="0"/>
          <w:iCs w:val="0"/>
          <w:caps w:val="0"/>
          <w:smallCaps w:val="0"/>
          <w:color w:val="000000" w:themeColor="text1" w:themeTint="FF" w:themeShade="FF"/>
          <w:sz w:val="24"/>
          <w:szCs w:val="24"/>
        </w:rPr>
        <w:t>: identificador + número de páginas del total de páginas.</w:t>
      </w:r>
    </w:p>
    <w:p w:rsidR="6F74AB75" w:rsidP="0255808B" w:rsidRDefault="6F74AB75" w14:paraId="553FDF3F" w14:textId="00213D86">
      <w:pPr>
        <w:pStyle w:val="Pargrafodelista"/>
        <w:numPr>
          <w:ilvl w:val="2"/>
          <w:numId w:val="125"/>
        </w:num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0255808B" w:rsidR="6F74AB75">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Justificación</w:t>
      </w:r>
      <w:r w:rsidRPr="0255808B" w:rsidR="6F74AB75">
        <w:rPr>
          <w:rFonts w:ascii="Times New Roman" w:hAnsi="Times New Roman" w:eastAsia="Times New Roman" w:cs="Times New Roman"/>
          <w:b w:val="0"/>
          <w:bCs w:val="0"/>
          <w:i w:val="0"/>
          <w:iCs w:val="0"/>
          <w:caps w:val="0"/>
          <w:smallCaps w:val="0"/>
          <w:color w:val="000000" w:themeColor="text1" w:themeTint="FF" w:themeShade="FF"/>
          <w:sz w:val="24"/>
          <w:szCs w:val="24"/>
        </w:rPr>
        <w:t>: identificar pérdidas y rastrear hojas sueltas.</w:t>
      </w:r>
    </w:p>
    <w:p w:rsidR="75910AAD" w:rsidP="07AF015C" w:rsidRDefault="75910AAD" w14:paraId="5C60B22F" w14:textId="50058667">
      <w:pPr>
        <w:pStyle w:val="Ttulo3"/>
        <w:rPr>
          <w:sz w:val="28"/>
          <w:szCs w:val="28"/>
        </w:rPr>
      </w:pPr>
      <w:bookmarkStart w:name="_Toc1724955343" w:id="2045329194"/>
      <w:r w:rsidRPr="0255808B" w:rsidR="62BEC2D0">
        <w:rPr>
          <w:sz w:val="28"/>
          <w:szCs w:val="28"/>
        </w:rPr>
        <w:t>Plantilla C</w:t>
      </w:r>
      <w:bookmarkEnd w:id="2045329194"/>
    </w:p>
    <w:p w:rsidR="7C4B1A7B" w:rsidP="07AF015C" w:rsidRDefault="7C4B1A7B" w14:noSpellErr="1" w14:paraId="4B73D943" w14:textId="7FD79C90">
      <w:pPr>
        <w:pStyle w:val="Ttulo4"/>
        <w:rPr/>
      </w:pPr>
      <w:r w:rsidR="7C4B1A7B">
        <w:rPr/>
        <w:t>Modelo</w:t>
      </w:r>
    </w:p>
    <w:tbl>
      <w:tblPr>
        <w:tblStyle w:val="Tboacongrade"/>
        <w:tblW w:w="0" w:type="auto"/>
        <w:tblBorders>
          <w:top w:val="single" w:sz="6"/>
          <w:left w:val="single" w:sz="6"/>
          <w:bottom w:val="single" w:sz="6"/>
          <w:right w:val="single" w:sz="6"/>
        </w:tblBorders>
        <w:tblLayout w:type="fixed"/>
        <w:tblLook w:val="06A0" w:firstRow="1" w:lastRow="0" w:firstColumn="1" w:lastColumn="0" w:noHBand="1" w:noVBand="1"/>
      </w:tblPr>
      <w:tblGrid>
        <w:gridCol w:w="4245"/>
        <w:gridCol w:w="4245"/>
      </w:tblGrid>
      <w:tr w:rsidR="07AF015C" w:rsidTr="63A65D81" w14:paraId="10FF7A73">
        <w:trPr>
          <w:trHeight w:val="300"/>
        </w:trPr>
        <w:tc>
          <w:tcPr>
            <w:tcW w:w="4245" w:type="dxa"/>
            <w:tcBorders>
              <w:top w:val="single" w:color="000000" w:themeColor="text1" w:sz="6"/>
              <w:left w:val="single" w:color="000000" w:themeColor="text1" w:sz="6"/>
              <w:bottom w:val="single" w:color="000000" w:themeColor="text1" w:sz="6"/>
              <w:right w:val="nil"/>
            </w:tcBorders>
            <w:shd w:val="clear" w:color="auto" w:fill="B4C6E7" w:themeFill="accent1" w:themeFillTint="66"/>
            <w:tcMar>
              <w:left w:w="105" w:type="dxa"/>
              <w:right w:w="105" w:type="dxa"/>
            </w:tcMar>
            <w:vAlign w:val="top"/>
          </w:tcPr>
          <w:p w:rsidR="07AF015C" w:rsidP="07AF015C" w:rsidRDefault="07AF015C" w14:paraId="1C5D1DC7" w14:textId="02D8A437">
            <w:pPr>
              <w:spacing w:line="259" w:lineRule="auto"/>
              <w:rPr>
                <w:rFonts w:ascii="Times New Roman" w:hAnsi="Times New Roman" w:eastAsia="Times New Roman" w:cs="Times New Roman"/>
                <w:b w:val="1"/>
                <w:bCs w:val="1"/>
                <w:i w:val="0"/>
                <w:iCs w:val="0"/>
                <w:caps w:val="0"/>
                <w:smallCaps w:val="0"/>
                <w:color w:val="000000" w:themeColor="text1" w:themeTint="FF" w:themeShade="FF"/>
                <w:sz w:val="24"/>
                <w:szCs w:val="24"/>
              </w:rPr>
            </w:pP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Id:</w:t>
            </w:r>
          </w:p>
        </w:tc>
        <w:tc>
          <w:tcPr>
            <w:tcW w:w="4245" w:type="dxa"/>
            <w:tcBorders>
              <w:top w:val="single" w:color="000000" w:themeColor="text1" w:sz="6"/>
              <w:left w:val="nil"/>
              <w:bottom w:val="single" w:color="000000" w:themeColor="text1" w:sz="6"/>
              <w:right w:val="single" w:color="000000" w:themeColor="text1" w:sz="6"/>
            </w:tcBorders>
            <w:shd w:val="clear" w:color="auto" w:fill="B4C6E7" w:themeFill="accent1" w:themeFillTint="66"/>
            <w:tcMar>
              <w:left w:w="105" w:type="dxa"/>
              <w:right w:w="105" w:type="dxa"/>
            </w:tcMar>
            <w:vAlign w:val="top"/>
          </w:tcPr>
          <w:p w:rsidR="07AF015C" w:rsidP="07AF015C" w:rsidRDefault="07AF015C" w14:paraId="4643BD19" w14:textId="0ABA1EDB">
            <w:pPr>
              <w:spacing w:line="259" w:lineRule="auto"/>
              <w:rPr>
                <w:rFonts w:ascii="Times New Roman" w:hAnsi="Times New Roman" w:eastAsia="Times New Roman" w:cs="Times New Roman"/>
                <w:b w:val="1"/>
                <w:bCs w:val="1"/>
                <w:i w:val="0"/>
                <w:iCs w:val="0"/>
                <w:caps w:val="0"/>
                <w:smallCaps w:val="0"/>
                <w:color w:val="000000" w:themeColor="text1" w:themeTint="FF" w:themeShade="FF"/>
                <w:sz w:val="24"/>
                <w:szCs w:val="24"/>
              </w:rPr>
            </w:pP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Fecha</w:t>
            </w: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de </w:t>
            </w: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Aprobación</w:t>
            </w: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w:t>
            </w:r>
          </w:p>
        </w:tc>
      </w:tr>
      <w:tr w:rsidR="07AF015C" w:rsidTr="63A65D81" w14:paraId="391A4354">
        <w:trPr>
          <w:trHeight w:val="300"/>
        </w:trPr>
        <w:tc>
          <w:tcPr>
            <w:tcW w:w="4245" w:type="dxa"/>
            <w:tcBorders>
              <w:top w:val="single" w:color="000000" w:themeColor="text1" w:sz="6"/>
              <w:left w:val="single" w:color="000000" w:themeColor="text1" w:sz="6"/>
              <w:bottom w:val="single" w:color="000000" w:themeColor="text1" w:sz="6"/>
              <w:right w:val="nil"/>
            </w:tcBorders>
            <w:tcMar>
              <w:left w:w="105" w:type="dxa"/>
              <w:right w:w="105" w:type="dxa"/>
            </w:tcMar>
            <w:vAlign w:val="top"/>
          </w:tcPr>
          <w:p w:rsidR="07AF015C" w:rsidP="07AF015C" w:rsidRDefault="07AF015C" w14:paraId="69DF8676" w14:textId="5B8FA78E">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07AF015C">
              <w:rPr>
                <w:rFonts w:ascii="Times New Roman" w:hAnsi="Times New Roman" w:eastAsia="Times New Roman" w:cs="Times New Roman"/>
                <w:b w:val="0"/>
                <w:bCs w:val="0"/>
                <w:i w:val="0"/>
                <w:iCs w:val="0"/>
                <w:caps w:val="0"/>
                <w:smallCaps w:val="0"/>
                <w:color w:val="000000" w:themeColor="text1" w:themeTint="FF" w:themeShade="FF"/>
                <w:sz w:val="24"/>
                <w:szCs w:val="24"/>
              </w:rPr>
              <w:t>Responsable</w:t>
            </w:r>
            <w:r w:rsidRPr="07AF015C" w:rsidR="07AF015C">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07AF015C">
              <w:rPr>
                <w:rFonts w:ascii="Times New Roman" w:hAnsi="Times New Roman" w:eastAsia="Times New Roman" w:cs="Times New Roman"/>
                <w:b w:val="0"/>
                <w:bCs w:val="0"/>
                <w:i w:val="0"/>
                <w:iCs w:val="0"/>
                <w:caps w:val="0"/>
                <w:smallCaps w:val="0"/>
                <w:color w:val="000000" w:themeColor="text1" w:themeTint="FF" w:themeShade="FF"/>
                <w:sz w:val="24"/>
                <w:szCs w:val="24"/>
              </w:rPr>
              <w:t>Aprobación</w:t>
            </w:r>
            <w:r w:rsidRPr="07AF015C" w:rsidR="07AF015C">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tc>
        <w:tc>
          <w:tcPr>
            <w:tcW w:w="4245" w:type="dxa"/>
            <w:tcBorders>
              <w:top w:val="single" w:color="000000" w:themeColor="text1" w:sz="6"/>
              <w:left w:val="nil"/>
              <w:bottom w:val="single" w:color="000000" w:themeColor="text1" w:sz="6"/>
              <w:right w:val="single" w:color="000000" w:themeColor="text1" w:sz="6"/>
            </w:tcBorders>
            <w:tcMar>
              <w:left w:w="105" w:type="dxa"/>
              <w:right w:w="105" w:type="dxa"/>
            </w:tcMar>
            <w:vAlign w:val="top"/>
          </w:tcPr>
          <w:p w:rsidR="07AF015C" w:rsidP="07AF015C" w:rsidRDefault="07AF015C" w14:paraId="71B0EBCA" w14:textId="59959886">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r>
      <w:tr w:rsidR="07AF015C" w:rsidTr="63A65D81" w14:paraId="550915FA">
        <w:trPr>
          <w:trHeight w:val="300"/>
        </w:trPr>
        <w:tc>
          <w:tcPr>
            <w:tcW w:w="8490" w:type="dxa"/>
            <w:gridSpan w:val="2"/>
            <w:tcBorders>
              <w:bottom w:val="single" w:color="000000" w:themeColor="text1" w:sz="6"/>
            </w:tcBorders>
            <w:tcMar/>
            <w:vAlign w:val="top"/>
          </w:tcPr>
          <w:p w:rsidR="07AF015C" w:rsidP="07AF015C" w:rsidRDefault="07AF015C" w14:paraId="4ACAB863" w14:textId="344BDDB2">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07AF015C">
              <w:rPr>
                <w:rFonts w:ascii="Times New Roman" w:hAnsi="Times New Roman" w:eastAsia="Times New Roman" w:cs="Times New Roman"/>
                <w:b w:val="0"/>
                <w:bCs w:val="0"/>
                <w:i w:val="0"/>
                <w:iCs w:val="0"/>
                <w:caps w:val="0"/>
                <w:smallCaps w:val="0"/>
                <w:color w:val="000000" w:themeColor="text1" w:themeTint="FF" w:themeShade="FF"/>
                <w:sz w:val="24"/>
                <w:szCs w:val="24"/>
              </w:rPr>
              <w:t>Descripción</w:t>
            </w:r>
            <w:r w:rsidRPr="07AF015C" w:rsidR="07AF015C">
              <w:rPr>
                <w:rFonts w:ascii="Times New Roman" w:hAnsi="Times New Roman" w:eastAsia="Times New Roman" w:cs="Times New Roman"/>
                <w:b w:val="0"/>
                <w:bCs w:val="0"/>
                <w:i w:val="0"/>
                <w:iCs w:val="0"/>
                <w:caps w:val="0"/>
                <w:smallCaps w:val="0"/>
                <w:color w:val="000000" w:themeColor="text1" w:themeTint="FF" w:themeShade="FF"/>
                <w:sz w:val="24"/>
                <w:szCs w:val="24"/>
              </w:rPr>
              <w:t>:</w:t>
            </w:r>
          </w:p>
          <w:tbl>
            <w:tblPr>
              <w:tblStyle w:val="Tboacongrade"/>
              <w:tblW w:w="0" w:type="auto"/>
              <w:tblBorders>
                <w:top w:val="single" w:sz="6"/>
                <w:left w:val="single" w:sz="6"/>
                <w:bottom w:val="single" w:sz="6"/>
                <w:right w:val="single" w:sz="6"/>
              </w:tblBorders>
              <w:tblLayout w:type="fixed"/>
              <w:tblLook w:val="06A0" w:firstRow="1" w:lastRow="0" w:firstColumn="1" w:lastColumn="0" w:noHBand="1" w:noVBand="1"/>
            </w:tblPr>
            <w:tblGrid>
              <w:gridCol w:w="4140"/>
              <w:gridCol w:w="4140"/>
            </w:tblGrid>
            <w:tr w:rsidR="07AF015C" w:rsidTr="07AF015C" w14:paraId="5E150B77">
              <w:trPr>
                <w:trHeight w:val="300"/>
              </w:trPr>
              <w:tc>
                <w:tcPr>
                  <w:tcW w:w="4140" w:type="dxa"/>
                  <w:tcBorders>
                    <w:top w:val="single" w:color="000000" w:themeColor="text1" w:sz="6"/>
                    <w:left w:val="single" w:color="000000" w:themeColor="text1" w:sz="6"/>
                    <w:bottom w:val="single" w:color="000000" w:themeColor="text1" w:sz="6"/>
                    <w:right w:val="nil"/>
                  </w:tcBorders>
                  <w:tcMar>
                    <w:left w:w="105" w:type="dxa"/>
                    <w:right w:w="105" w:type="dxa"/>
                  </w:tcMar>
                  <w:vAlign w:val="top"/>
                </w:tcPr>
                <w:p w:rsidR="07AF015C" w:rsidP="07AF015C" w:rsidRDefault="07AF015C" w14:paraId="4366BCD9" w14:textId="4088DF35">
                  <w:pPr>
                    <w:spacing w:line="259" w:lineRule="auto"/>
                    <w:rPr>
                      <w:rFonts w:ascii="Times New Roman" w:hAnsi="Times New Roman" w:eastAsia="Times New Roman" w:cs="Times New Roman"/>
                      <w:b w:val="0"/>
                      <w:bCs w:val="0"/>
                      <w:i w:val="0"/>
                      <w:iCs w:val="0"/>
                      <w:sz w:val="24"/>
                      <w:szCs w:val="24"/>
                    </w:rPr>
                  </w:pPr>
                  <w:r w:rsidRPr="07AF015C" w:rsidR="07AF015C">
                    <w:rPr>
                      <w:rFonts w:ascii="Times New Roman" w:hAnsi="Times New Roman" w:eastAsia="Times New Roman" w:cs="Times New Roman"/>
                      <w:b w:val="0"/>
                      <w:bCs w:val="0"/>
                      <w:i w:val="0"/>
                      <w:iCs w:val="0"/>
                      <w:sz w:val="24"/>
                      <w:szCs w:val="24"/>
                    </w:rPr>
                    <w:t>Fecha</w:t>
                  </w:r>
                  <w:r w:rsidRPr="07AF015C" w:rsidR="07AF015C">
                    <w:rPr>
                      <w:rFonts w:ascii="Times New Roman" w:hAnsi="Times New Roman" w:eastAsia="Times New Roman" w:cs="Times New Roman"/>
                      <w:b w:val="0"/>
                      <w:bCs w:val="0"/>
                      <w:i w:val="0"/>
                      <w:iCs w:val="0"/>
                      <w:sz w:val="24"/>
                      <w:szCs w:val="24"/>
                    </w:rPr>
                    <w:t xml:space="preserve"> </w:t>
                  </w:r>
                  <w:r w:rsidRPr="07AF015C" w:rsidR="07AF015C">
                    <w:rPr>
                      <w:rFonts w:ascii="Times New Roman" w:hAnsi="Times New Roman" w:eastAsia="Times New Roman" w:cs="Times New Roman"/>
                      <w:b w:val="0"/>
                      <w:bCs w:val="0"/>
                      <w:i w:val="0"/>
                      <w:iCs w:val="0"/>
                      <w:sz w:val="24"/>
                      <w:szCs w:val="24"/>
                    </w:rPr>
                    <w:t>límite</w:t>
                  </w:r>
                  <w:r w:rsidRPr="07AF015C" w:rsidR="07AF015C">
                    <w:rPr>
                      <w:rFonts w:ascii="Times New Roman" w:hAnsi="Times New Roman" w:eastAsia="Times New Roman" w:cs="Times New Roman"/>
                      <w:b w:val="0"/>
                      <w:bCs w:val="0"/>
                      <w:i w:val="0"/>
                      <w:iCs w:val="0"/>
                      <w:sz w:val="24"/>
                      <w:szCs w:val="24"/>
                    </w:rPr>
                    <w:t xml:space="preserve"> de </w:t>
                  </w:r>
                  <w:r w:rsidRPr="07AF015C" w:rsidR="07AF015C">
                    <w:rPr>
                      <w:rFonts w:ascii="Times New Roman" w:hAnsi="Times New Roman" w:eastAsia="Times New Roman" w:cs="Times New Roman"/>
                      <w:b w:val="0"/>
                      <w:bCs w:val="0"/>
                      <w:i w:val="0"/>
                      <w:iCs w:val="0"/>
                      <w:sz w:val="24"/>
                      <w:szCs w:val="24"/>
                    </w:rPr>
                    <w:t>Implementación</w:t>
                  </w:r>
                  <w:r w:rsidRPr="07AF015C" w:rsidR="07AF015C">
                    <w:rPr>
                      <w:rFonts w:ascii="Times New Roman" w:hAnsi="Times New Roman" w:eastAsia="Times New Roman" w:cs="Times New Roman"/>
                      <w:b w:val="0"/>
                      <w:bCs w:val="0"/>
                      <w:i w:val="0"/>
                      <w:iCs w:val="0"/>
                      <w:sz w:val="24"/>
                      <w:szCs w:val="24"/>
                    </w:rPr>
                    <w:t xml:space="preserve">: </w:t>
                  </w:r>
                </w:p>
              </w:tc>
              <w:tc>
                <w:tcPr>
                  <w:tcW w:w="4140" w:type="dxa"/>
                  <w:tcBorders>
                    <w:top w:val="single" w:color="000000" w:themeColor="text1" w:sz="6"/>
                    <w:left w:val="nil"/>
                    <w:bottom w:val="single" w:color="000000" w:themeColor="text1" w:sz="6"/>
                    <w:right w:val="single" w:color="000000" w:themeColor="text1" w:sz="6"/>
                  </w:tcBorders>
                  <w:tcMar>
                    <w:left w:w="105" w:type="dxa"/>
                    <w:right w:w="105" w:type="dxa"/>
                  </w:tcMar>
                  <w:vAlign w:val="top"/>
                </w:tcPr>
                <w:p w:rsidR="07AF015C" w:rsidP="07AF015C" w:rsidRDefault="07AF015C" w14:paraId="7F88446D" w14:textId="10BB30D1">
                  <w:pPr>
                    <w:spacing w:line="259" w:lineRule="auto"/>
                    <w:rPr>
                      <w:rFonts w:ascii="Times New Roman" w:hAnsi="Times New Roman" w:eastAsia="Times New Roman" w:cs="Times New Roman"/>
                      <w:b w:val="0"/>
                      <w:bCs w:val="0"/>
                      <w:i w:val="0"/>
                      <w:iCs w:val="0"/>
                      <w:sz w:val="24"/>
                      <w:szCs w:val="24"/>
                    </w:rPr>
                  </w:pPr>
                </w:p>
              </w:tc>
            </w:tr>
            <w:tr w:rsidR="07AF015C" w:rsidTr="07AF015C" w14:paraId="0D8088D0">
              <w:trPr>
                <w:trHeight w:val="300"/>
              </w:trPr>
              <w:tc>
                <w:tcPr>
                  <w:tcW w:w="4140" w:type="dxa"/>
                  <w:tcBorders>
                    <w:top w:val="single" w:color="000000" w:themeColor="text1" w:sz="6"/>
                    <w:left w:val="single" w:color="000000" w:themeColor="text1" w:sz="6"/>
                    <w:bottom w:val="single" w:color="000000" w:themeColor="text1" w:sz="6"/>
                    <w:right w:val="nil"/>
                  </w:tcBorders>
                  <w:tcMar>
                    <w:left w:w="105" w:type="dxa"/>
                    <w:right w:w="105" w:type="dxa"/>
                  </w:tcMar>
                  <w:vAlign w:val="top"/>
                </w:tcPr>
                <w:p w:rsidR="07AF015C" w:rsidP="07AF015C" w:rsidRDefault="07AF015C" w14:paraId="43281710" w14:textId="78656C97">
                  <w:pPr>
                    <w:spacing w:line="259" w:lineRule="auto"/>
                    <w:rPr>
                      <w:rFonts w:ascii="Times New Roman" w:hAnsi="Times New Roman" w:eastAsia="Times New Roman" w:cs="Times New Roman"/>
                      <w:b w:val="0"/>
                      <w:bCs w:val="0"/>
                      <w:i w:val="0"/>
                      <w:iCs w:val="0"/>
                      <w:sz w:val="24"/>
                      <w:szCs w:val="24"/>
                    </w:rPr>
                  </w:pPr>
                  <w:r w:rsidRPr="07AF015C" w:rsidR="07AF015C">
                    <w:rPr>
                      <w:rFonts w:ascii="Times New Roman" w:hAnsi="Times New Roman" w:eastAsia="Times New Roman" w:cs="Times New Roman"/>
                      <w:b w:val="0"/>
                      <w:bCs w:val="0"/>
                      <w:i w:val="0"/>
                      <w:iCs w:val="0"/>
                      <w:sz w:val="24"/>
                      <w:szCs w:val="24"/>
                    </w:rPr>
                    <w:t xml:space="preserve">Costo </w:t>
                  </w:r>
                  <w:r w:rsidRPr="07AF015C" w:rsidR="07AF015C">
                    <w:rPr>
                      <w:rFonts w:ascii="Times New Roman" w:hAnsi="Times New Roman" w:eastAsia="Times New Roman" w:cs="Times New Roman"/>
                      <w:b w:val="0"/>
                      <w:bCs w:val="0"/>
                      <w:i w:val="0"/>
                      <w:iCs w:val="0"/>
                      <w:sz w:val="24"/>
                      <w:szCs w:val="24"/>
                    </w:rPr>
                    <w:t>estimado</w:t>
                  </w:r>
                  <w:r w:rsidRPr="07AF015C" w:rsidR="07AF015C">
                    <w:rPr>
                      <w:rFonts w:ascii="Times New Roman" w:hAnsi="Times New Roman" w:eastAsia="Times New Roman" w:cs="Times New Roman"/>
                      <w:b w:val="0"/>
                      <w:bCs w:val="0"/>
                      <w:i w:val="0"/>
                      <w:iCs w:val="0"/>
                      <w:sz w:val="24"/>
                      <w:szCs w:val="24"/>
                    </w:rPr>
                    <w:t xml:space="preserve"> de la </w:t>
                  </w:r>
                  <w:r w:rsidRPr="07AF015C" w:rsidR="07AF015C">
                    <w:rPr>
                      <w:rFonts w:ascii="Times New Roman" w:hAnsi="Times New Roman" w:eastAsia="Times New Roman" w:cs="Times New Roman"/>
                      <w:b w:val="0"/>
                      <w:bCs w:val="0"/>
                      <w:i w:val="0"/>
                      <w:iCs w:val="0"/>
                      <w:sz w:val="24"/>
                      <w:szCs w:val="24"/>
                    </w:rPr>
                    <w:t>Implementación</w:t>
                  </w:r>
                  <w:r w:rsidRPr="07AF015C" w:rsidR="07AF015C">
                    <w:rPr>
                      <w:rFonts w:ascii="Times New Roman" w:hAnsi="Times New Roman" w:eastAsia="Times New Roman" w:cs="Times New Roman"/>
                      <w:b w:val="0"/>
                      <w:bCs w:val="0"/>
                      <w:i w:val="0"/>
                      <w:iCs w:val="0"/>
                      <w:sz w:val="24"/>
                      <w:szCs w:val="24"/>
                    </w:rPr>
                    <w:t xml:space="preserve">: </w:t>
                  </w:r>
                </w:p>
              </w:tc>
              <w:tc>
                <w:tcPr>
                  <w:tcW w:w="4140" w:type="dxa"/>
                  <w:tcBorders>
                    <w:top w:val="single" w:color="000000" w:themeColor="text1" w:sz="6"/>
                    <w:left w:val="nil"/>
                    <w:bottom w:val="single" w:color="000000" w:themeColor="text1" w:sz="6"/>
                    <w:right w:val="single" w:color="000000" w:themeColor="text1" w:sz="6"/>
                  </w:tcBorders>
                  <w:tcMar>
                    <w:left w:w="105" w:type="dxa"/>
                    <w:right w:w="105" w:type="dxa"/>
                  </w:tcMar>
                  <w:vAlign w:val="top"/>
                </w:tcPr>
                <w:p w:rsidR="07AF015C" w:rsidP="07AF015C" w:rsidRDefault="07AF015C" w14:paraId="269977E1" w14:textId="4ED953DF">
                  <w:pPr>
                    <w:spacing w:line="259" w:lineRule="auto"/>
                    <w:rPr>
                      <w:rFonts w:ascii="Times New Roman" w:hAnsi="Times New Roman" w:eastAsia="Times New Roman" w:cs="Times New Roman"/>
                      <w:b w:val="0"/>
                      <w:bCs w:val="0"/>
                      <w:i w:val="0"/>
                      <w:iCs w:val="0"/>
                      <w:sz w:val="24"/>
                      <w:szCs w:val="24"/>
                    </w:rPr>
                  </w:pPr>
                </w:p>
              </w:tc>
            </w:tr>
            <w:tr w:rsidR="07AF015C" w:rsidTr="07AF015C" w14:paraId="55ED950D">
              <w:trPr>
                <w:trHeight w:val="300"/>
              </w:trPr>
              <w:tc>
                <w:tcPr>
                  <w:tcW w:w="4140" w:type="dxa"/>
                  <w:tcBorders>
                    <w:top w:val="single" w:color="000000" w:themeColor="text1" w:sz="6"/>
                    <w:left w:val="single" w:color="000000" w:themeColor="text1" w:sz="6"/>
                    <w:bottom w:val="single" w:color="000000" w:themeColor="text1" w:sz="6"/>
                    <w:right w:val="nil"/>
                  </w:tcBorders>
                  <w:tcMar>
                    <w:left w:w="105" w:type="dxa"/>
                    <w:right w:w="105" w:type="dxa"/>
                  </w:tcMar>
                  <w:vAlign w:val="top"/>
                </w:tcPr>
                <w:p w:rsidR="07AF015C" w:rsidP="07AF015C" w:rsidRDefault="07AF015C" w14:paraId="6798C754" w14:textId="0C82901B">
                  <w:pPr>
                    <w:spacing w:line="259" w:lineRule="auto"/>
                    <w:rPr>
                      <w:rFonts w:ascii="Times New Roman" w:hAnsi="Times New Roman" w:eastAsia="Times New Roman" w:cs="Times New Roman"/>
                      <w:b w:val="0"/>
                      <w:bCs w:val="0"/>
                      <w:i w:val="0"/>
                      <w:iCs w:val="0"/>
                      <w:sz w:val="24"/>
                      <w:szCs w:val="24"/>
                    </w:rPr>
                  </w:pPr>
                  <w:r w:rsidRPr="07AF015C" w:rsidR="07AF015C">
                    <w:rPr>
                      <w:rFonts w:ascii="Times New Roman" w:hAnsi="Times New Roman" w:eastAsia="Times New Roman" w:cs="Times New Roman"/>
                      <w:b w:val="0"/>
                      <w:bCs w:val="0"/>
                      <w:i w:val="0"/>
                      <w:iCs w:val="0"/>
                      <w:sz w:val="24"/>
                      <w:szCs w:val="24"/>
                    </w:rPr>
                    <w:t>Recursos</w:t>
                  </w:r>
                  <w:r w:rsidRPr="07AF015C" w:rsidR="07AF015C">
                    <w:rPr>
                      <w:rFonts w:ascii="Times New Roman" w:hAnsi="Times New Roman" w:eastAsia="Times New Roman" w:cs="Times New Roman"/>
                      <w:b w:val="0"/>
                      <w:bCs w:val="0"/>
                      <w:i w:val="0"/>
                      <w:iCs w:val="0"/>
                      <w:sz w:val="24"/>
                      <w:szCs w:val="24"/>
                    </w:rPr>
                    <w:t xml:space="preserve"> </w:t>
                  </w:r>
                  <w:r w:rsidRPr="07AF015C" w:rsidR="07AF015C">
                    <w:rPr>
                      <w:rFonts w:ascii="Times New Roman" w:hAnsi="Times New Roman" w:eastAsia="Times New Roman" w:cs="Times New Roman"/>
                      <w:b w:val="0"/>
                      <w:bCs w:val="0"/>
                      <w:i w:val="0"/>
                      <w:iCs w:val="0"/>
                      <w:sz w:val="24"/>
                      <w:szCs w:val="24"/>
                    </w:rPr>
                    <w:t>disponibles</w:t>
                  </w:r>
                  <w:r w:rsidRPr="07AF015C" w:rsidR="07AF015C">
                    <w:rPr>
                      <w:rFonts w:ascii="Times New Roman" w:hAnsi="Times New Roman" w:eastAsia="Times New Roman" w:cs="Times New Roman"/>
                      <w:b w:val="0"/>
                      <w:bCs w:val="0"/>
                      <w:i w:val="0"/>
                      <w:iCs w:val="0"/>
                      <w:sz w:val="24"/>
                      <w:szCs w:val="24"/>
                    </w:rPr>
                    <w:t xml:space="preserve">: </w:t>
                  </w:r>
                </w:p>
              </w:tc>
              <w:tc>
                <w:tcPr>
                  <w:tcW w:w="4140" w:type="dxa"/>
                  <w:tcBorders>
                    <w:top w:val="single" w:color="000000" w:themeColor="text1" w:sz="6"/>
                    <w:left w:val="nil"/>
                    <w:bottom w:val="single" w:color="000000" w:themeColor="text1" w:sz="6"/>
                    <w:right w:val="single" w:color="000000" w:themeColor="text1" w:sz="6"/>
                  </w:tcBorders>
                  <w:tcMar>
                    <w:left w:w="105" w:type="dxa"/>
                    <w:right w:w="105" w:type="dxa"/>
                  </w:tcMar>
                  <w:vAlign w:val="top"/>
                </w:tcPr>
                <w:p w:rsidR="07AF015C" w:rsidP="07AF015C" w:rsidRDefault="07AF015C" w14:paraId="1A360F08" w14:textId="2A77AC61">
                  <w:pPr>
                    <w:spacing w:line="259" w:lineRule="auto"/>
                    <w:rPr>
                      <w:rFonts w:ascii="Times New Roman" w:hAnsi="Times New Roman" w:eastAsia="Times New Roman" w:cs="Times New Roman"/>
                      <w:b w:val="0"/>
                      <w:bCs w:val="0"/>
                      <w:i w:val="0"/>
                      <w:iCs w:val="0"/>
                      <w:sz w:val="24"/>
                      <w:szCs w:val="24"/>
                    </w:rPr>
                  </w:pPr>
                </w:p>
              </w:tc>
            </w:tr>
          </w:tbl>
          <w:p w:rsidR="07AF015C" w:rsidP="07AF015C" w:rsidRDefault="07AF015C" w14:paraId="4F8ABD26" w14:textId="44616CAC">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r>
      <w:tr w:rsidR="07AF015C" w:rsidTr="63A65D81" w14:paraId="6D925103">
        <w:trPr>
          <w:trHeight w:val="300"/>
        </w:trPr>
        <w:tc>
          <w:tcPr>
            <w:tcW w:w="4245" w:type="dxa"/>
            <w:tcBorders>
              <w:top w:val="single" w:color="000000" w:themeColor="text1" w:sz="6"/>
              <w:left w:val="single" w:color="000000" w:themeColor="text1" w:sz="6"/>
              <w:bottom w:val="single" w:color="000000" w:themeColor="text1" w:sz="6"/>
              <w:right w:val="nil"/>
            </w:tcBorders>
            <w:tcMar>
              <w:left w:w="105" w:type="dxa"/>
              <w:right w:w="105" w:type="dxa"/>
            </w:tcMar>
            <w:vAlign w:val="top"/>
          </w:tcPr>
          <w:p w:rsidR="07AF015C" w:rsidP="07AF015C" w:rsidRDefault="07AF015C" w14:paraId="1AF0723A" w14:textId="52D48EB7">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07AF015C">
              <w:rPr>
                <w:rFonts w:ascii="Times New Roman" w:hAnsi="Times New Roman" w:eastAsia="Times New Roman" w:cs="Times New Roman"/>
                <w:b w:val="0"/>
                <w:bCs w:val="0"/>
                <w:i w:val="0"/>
                <w:iCs w:val="0"/>
                <w:caps w:val="0"/>
                <w:smallCaps w:val="0"/>
                <w:color w:val="000000" w:themeColor="text1" w:themeTint="FF" w:themeShade="FF"/>
                <w:sz w:val="24"/>
                <w:szCs w:val="24"/>
              </w:rPr>
              <w:t>Referencia</w:t>
            </w:r>
            <w:r w:rsidRPr="07AF015C" w:rsidR="07AF015C">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al </w:t>
            </w:r>
            <w:r w:rsidRPr="07AF015C" w:rsidR="07AF015C">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07AF015C" w:rsidR="07AF015C">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tc>
        <w:tc>
          <w:tcPr>
            <w:tcW w:w="4245" w:type="dxa"/>
            <w:tcBorders>
              <w:top w:val="single" w:color="000000" w:themeColor="text1" w:sz="6"/>
              <w:left w:val="nil"/>
              <w:bottom w:val="single" w:color="000000" w:themeColor="text1" w:sz="6"/>
              <w:right w:val="single" w:color="000000" w:themeColor="text1" w:sz="6"/>
            </w:tcBorders>
            <w:tcMar>
              <w:left w:w="105" w:type="dxa"/>
              <w:right w:w="105" w:type="dxa"/>
            </w:tcMar>
            <w:vAlign w:val="top"/>
          </w:tcPr>
          <w:p w:rsidR="07AF015C" w:rsidP="07AF015C" w:rsidRDefault="07AF015C" w14:paraId="45EE4F53" w14:textId="4255443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r>
      <w:tr w:rsidR="07AF015C" w:rsidTr="63A65D81" w14:paraId="34181019">
        <w:trPr>
          <w:trHeight w:val="300"/>
        </w:trPr>
        <w:tc>
          <w:tcPr>
            <w:tcW w:w="4245" w:type="dxa"/>
            <w:tcBorders>
              <w:top w:val="single" w:color="000000" w:themeColor="text1" w:sz="6"/>
              <w:left w:val="single" w:color="000000" w:themeColor="text1" w:sz="6"/>
              <w:bottom w:val="single" w:color="000000" w:themeColor="text1" w:sz="6"/>
              <w:right w:val="nil"/>
            </w:tcBorders>
            <w:shd w:val="clear" w:color="auto" w:fill="B4C6E7" w:themeFill="accent1" w:themeFillTint="66"/>
            <w:tcMar>
              <w:left w:w="105" w:type="dxa"/>
              <w:right w:w="105" w:type="dxa"/>
            </w:tcMar>
            <w:vAlign w:val="top"/>
          </w:tcPr>
          <w:p w:rsidR="07AF015C" w:rsidP="07AF015C" w:rsidRDefault="07AF015C" w14:paraId="44819A26" w14:textId="2BC2E736">
            <w:pPr>
              <w:spacing w:line="259" w:lineRule="auto"/>
              <w:jc w:val="right"/>
              <w:rPr>
                <w:rFonts w:ascii="Times New Roman" w:hAnsi="Times New Roman" w:eastAsia="Times New Roman" w:cs="Times New Roman"/>
                <w:b w:val="1"/>
                <w:bCs w:val="1"/>
                <w:i w:val="0"/>
                <w:iCs w:val="0"/>
                <w:caps w:val="0"/>
                <w:smallCaps w:val="0"/>
                <w:color w:val="000000" w:themeColor="text1" w:themeTint="FF" w:themeShade="FF"/>
                <w:sz w:val="24"/>
                <w:szCs w:val="24"/>
              </w:rPr>
            </w:pP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Aprobación</w:t>
            </w: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del Cambio</w:t>
            </w: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w:t>
            </w:r>
          </w:p>
        </w:tc>
        <w:tc>
          <w:tcPr>
            <w:tcW w:w="4245" w:type="dxa"/>
            <w:tcBorders>
              <w:top w:val="single" w:color="000000" w:themeColor="text1" w:sz="6"/>
              <w:left w:val="nil"/>
              <w:bottom w:val="single" w:color="000000" w:themeColor="text1" w:sz="6"/>
              <w:right w:val="single" w:color="000000" w:themeColor="text1" w:sz="6"/>
            </w:tcBorders>
            <w:shd w:val="clear" w:color="auto" w:fill="B4C6E7" w:themeFill="accent1" w:themeFillTint="66"/>
            <w:tcMar>
              <w:left w:w="105" w:type="dxa"/>
              <w:right w:w="105" w:type="dxa"/>
            </w:tcMar>
            <w:vAlign w:val="top"/>
          </w:tcPr>
          <w:p w:rsidR="7E6D5284" w:rsidP="07AF015C" w:rsidRDefault="7E6D5284" w14:paraId="5949DD62" w14:textId="0308E5B6">
            <w:pPr>
              <w:spacing w:line="259" w:lineRule="auto"/>
              <w:jc w:val="right"/>
              <w:rPr>
                <w:rFonts w:ascii="Times New Roman" w:hAnsi="Times New Roman" w:eastAsia="Times New Roman" w:cs="Times New Roman"/>
                <w:b w:val="1"/>
                <w:bCs w:val="1"/>
                <w:i w:val="0"/>
                <w:iCs w:val="0"/>
                <w:caps w:val="0"/>
                <w:smallCaps w:val="0"/>
                <w:color w:val="000000" w:themeColor="text1" w:themeTint="FF" w:themeShade="FF"/>
                <w:sz w:val="24"/>
                <w:szCs w:val="24"/>
              </w:rPr>
            </w:pPr>
            <w:r w:rsidRPr="07AF015C" w:rsidR="7E6D5284">
              <w:rPr>
                <w:rFonts w:ascii="Times New Roman" w:hAnsi="Times New Roman" w:eastAsia="Times New Roman" w:cs="Times New Roman"/>
                <w:b w:val="1"/>
                <w:bCs w:val="1"/>
                <w:i w:val="0"/>
                <w:iCs w:val="0"/>
                <w:caps w:val="0"/>
                <w:smallCaps w:val="0"/>
                <w:color w:val="000000" w:themeColor="text1" w:themeTint="FF" w:themeShade="FF"/>
                <w:sz w:val="24"/>
                <w:szCs w:val="24"/>
              </w:rPr>
              <w:t>N</w:t>
            </w: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º</w:t>
            </w: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de </w:t>
            </w: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pág</w:t>
            </w: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./Total </w:t>
            </w: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págs</w:t>
            </w: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w:t>
            </w:r>
          </w:p>
        </w:tc>
      </w:tr>
    </w:tbl>
    <w:p w:rsidR="7C4B1A7B" w:rsidP="07AF015C" w:rsidRDefault="7C4B1A7B" w14:paraId="22D04E73" w14:textId="6D239274">
      <w:pPr>
        <w:pStyle w:val="Ttulo4"/>
        <w:rPr/>
      </w:pPr>
      <w:r w:rsidR="7C4B1A7B">
        <w:rPr/>
        <w:t>Justificación</w:t>
      </w:r>
      <w:r w:rsidR="7C4B1A7B">
        <w:rPr/>
        <w:t xml:space="preserve"> de sus campos</w:t>
      </w:r>
    </w:p>
    <w:p w:rsidR="30289FC4" w:rsidP="07AF015C" w:rsidRDefault="30289FC4" w14:paraId="56C9E96E" w14:textId="00A825CA">
      <w:pPr>
        <w:pStyle w:val="Pargrafodelista"/>
        <w:keepNext w:val="1"/>
        <w:numPr>
          <w:ilvl w:val="0"/>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Plantilla</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w:t>
      </w:r>
      <w:r>
        <w:br/>
      </w:r>
    </w:p>
    <w:p w:rsidR="30289FC4" w:rsidP="07AF015C" w:rsidRDefault="30289FC4" w14:paraId="11B099D3" w14:textId="1B35C2FE">
      <w:pPr>
        <w:pStyle w:val="Pargrafodelista"/>
        <w:keepNext w:val="1"/>
        <w:numPr>
          <w:ilvl w:val="1"/>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30289FC4">
        <w:rPr>
          <w:rFonts w:ascii="Times New Roman" w:hAnsi="Times New Roman" w:eastAsia="Times New Roman" w:cs="Times New Roman"/>
          <w:b w:val="1"/>
          <w:bCs w:val="1"/>
          <w:i w:val="0"/>
          <w:iCs w:val="0"/>
          <w:caps w:val="0"/>
          <w:smallCaps w:val="0"/>
          <w:color w:val="000000" w:themeColor="text1" w:themeTint="FF" w:themeShade="FF"/>
          <w:sz w:val="24"/>
          <w:szCs w:val="24"/>
        </w:rPr>
        <w:t>Id</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Identificador</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único</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asociado</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a la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solicitud</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con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objetivo</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facilitar</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referencia</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seguimiento</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cambios</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en</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tiempo</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Formato: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IdfPrbl</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nº</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identificativo</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generación</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automática</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w:t>
      </w:r>
      <w:r>
        <w:br/>
      </w:r>
    </w:p>
    <w:p w:rsidR="30289FC4" w:rsidP="07AF015C" w:rsidRDefault="30289FC4" w14:paraId="7ED0C971" w14:textId="45898E3A">
      <w:pPr>
        <w:pStyle w:val="Pargrafodelista"/>
        <w:keepNext w:val="1"/>
        <w:numPr>
          <w:ilvl w:val="1"/>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30289FC4">
        <w:rPr>
          <w:rFonts w:ascii="Times New Roman" w:hAnsi="Times New Roman" w:eastAsia="Times New Roman" w:cs="Times New Roman"/>
          <w:b w:val="1"/>
          <w:bCs w:val="1"/>
          <w:i w:val="0"/>
          <w:iCs w:val="0"/>
          <w:caps w:val="0"/>
          <w:smallCaps w:val="0"/>
          <w:color w:val="000000" w:themeColor="text1" w:themeTint="FF" w:themeShade="FF"/>
          <w:sz w:val="24"/>
          <w:szCs w:val="24"/>
        </w:rPr>
        <w:t>Fecha</w:t>
      </w:r>
      <w:r w:rsidRPr="07AF015C" w:rsidR="30289FC4">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de </w:t>
      </w:r>
      <w:r w:rsidRPr="07AF015C" w:rsidR="30289FC4">
        <w:rPr>
          <w:rFonts w:ascii="Times New Roman" w:hAnsi="Times New Roman" w:eastAsia="Times New Roman" w:cs="Times New Roman"/>
          <w:b w:val="1"/>
          <w:bCs w:val="1"/>
          <w:i w:val="0"/>
          <w:iCs w:val="0"/>
          <w:caps w:val="0"/>
          <w:smallCaps w:val="0"/>
          <w:color w:val="000000" w:themeColor="text1" w:themeTint="FF" w:themeShade="FF"/>
          <w:sz w:val="24"/>
          <w:szCs w:val="24"/>
        </w:rPr>
        <w:t>Aprobación</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Fecha</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en</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que se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aprobó</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permitir</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un control temporal. Formato: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dd</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/mm/</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aa</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generación</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automática</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w:t>
      </w:r>
      <w:r>
        <w:br/>
      </w:r>
    </w:p>
    <w:p w:rsidR="30289FC4" w:rsidP="07AF015C" w:rsidRDefault="30289FC4" w14:paraId="2D9BE17E" w14:textId="10849DFB">
      <w:pPr>
        <w:pStyle w:val="Pargrafodelista"/>
        <w:keepNext w:val="1"/>
        <w:numPr>
          <w:ilvl w:val="1"/>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30289FC4">
        <w:rPr>
          <w:rFonts w:ascii="Times New Roman" w:hAnsi="Times New Roman" w:eastAsia="Times New Roman" w:cs="Times New Roman"/>
          <w:b w:val="1"/>
          <w:bCs w:val="1"/>
          <w:i w:val="0"/>
          <w:iCs w:val="0"/>
          <w:caps w:val="0"/>
          <w:smallCaps w:val="0"/>
          <w:color w:val="000000" w:themeColor="text1" w:themeTint="FF" w:themeShade="FF"/>
          <w:sz w:val="24"/>
          <w:szCs w:val="24"/>
        </w:rPr>
        <w:t>Responsable</w:t>
      </w:r>
      <w:r w:rsidRPr="07AF015C" w:rsidR="30289FC4">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de </w:t>
      </w:r>
      <w:r w:rsidRPr="07AF015C" w:rsidR="30289FC4">
        <w:rPr>
          <w:rFonts w:ascii="Times New Roman" w:hAnsi="Times New Roman" w:eastAsia="Times New Roman" w:cs="Times New Roman"/>
          <w:b w:val="1"/>
          <w:bCs w:val="1"/>
          <w:i w:val="0"/>
          <w:iCs w:val="0"/>
          <w:caps w:val="0"/>
          <w:smallCaps w:val="0"/>
          <w:color w:val="000000" w:themeColor="text1" w:themeTint="FF" w:themeShade="FF"/>
          <w:sz w:val="24"/>
          <w:szCs w:val="24"/>
        </w:rPr>
        <w:t>Aprobación</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Persona o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rol</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responsable</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autorizar</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solicitud</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Indica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quién</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tiene</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responsabilidad</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aprobar</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brindando</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transparencia</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sobre</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proceso</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toma</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decisiones</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facilitando</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comunicación</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w:t>
      </w:r>
      <w:r>
        <w:br/>
      </w:r>
    </w:p>
    <w:p w:rsidR="30289FC4" w:rsidP="07AF015C" w:rsidRDefault="30289FC4" w14:paraId="5C61C86F" w14:textId="44EEF5AE">
      <w:pPr>
        <w:pStyle w:val="Pargrafodelista"/>
        <w:keepNext w:val="1"/>
        <w:numPr>
          <w:ilvl w:val="1"/>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30289FC4">
        <w:rPr>
          <w:rFonts w:ascii="Times New Roman" w:hAnsi="Times New Roman" w:eastAsia="Times New Roman" w:cs="Times New Roman"/>
          <w:b w:val="1"/>
          <w:bCs w:val="1"/>
          <w:i w:val="0"/>
          <w:iCs w:val="0"/>
          <w:caps w:val="0"/>
          <w:smallCaps w:val="0"/>
          <w:color w:val="000000" w:themeColor="text1" w:themeTint="FF" w:themeShade="FF"/>
          <w:sz w:val="24"/>
          <w:szCs w:val="24"/>
        </w:rPr>
        <w:t>Descripción</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Contiene</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subcampos</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con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información</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relevante</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en</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relación</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a</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aprobación</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la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solicitud</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w:t>
      </w:r>
      <w:r>
        <w:br/>
      </w:r>
    </w:p>
    <w:p w:rsidR="30289FC4" w:rsidP="07AF015C" w:rsidRDefault="30289FC4" w14:paraId="2B987365" w14:textId="0C7F6000">
      <w:pPr>
        <w:pStyle w:val="Pargrafodelista"/>
        <w:keepNext w:val="1"/>
        <w:numPr>
          <w:ilvl w:val="2"/>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30289FC4">
        <w:rPr>
          <w:rFonts w:ascii="Times New Roman" w:hAnsi="Times New Roman" w:eastAsia="Times New Roman" w:cs="Times New Roman"/>
          <w:b w:val="1"/>
          <w:bCs w:val="1"/>
          <w:i w:val="0"/>
          <w:iCs w:val="0"/>
          <w:caps w:val="0"/>
          <w:smallCaps w:val="0"/>
          <w:color w:val="000000" w:themeColor="text1" w:themeTint="FF" w:themeShade="FF"/>
          <w:sz w:val="24"/>
          <w:szCs w:val="24"/>
        </w:rPr>
        <w:t>Fecha</w:t>
      </w:r>
      <w:r w:rsidRPr="07AF015C" w:rsidR="30289FC4">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1"/>
          <w:bCs w:val="1"/>
          <w:i w:val="0"/>
          <w:iCs w:val="0"/>
          <w:caps w:val="0"/>
          <w:smallCaps w:val="0"/>
          <w:color w:val="000000" w:themeColor="text1" w:themeTint="FF" w:themeShade="FF"/>
          <w:sz w:val="24"/>
          <w:szCs w:val="24"/>
        </w:rPr>
        <w:t>límite</w:t>
      </w:r>
      <w:r w:rsidRPr="07AF015C" w:rsidR="30289FC4">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de </w:t>
      </w:r>
      <w:r w:rsidRPr="07AF015C" w:rsidR="30289FC4">
        <w:rPr>
          <w:rFonts w:ascii="Times New Roman" w:hAnsi="Times New Roman" w:eastAsia="Times New Roman" w:cs="Times New Roman"/>
          <w:b w:val="1"/>
          <w:bCs w:val="1"/>
          <w:i w:val="0"/>
          <w:iCs w:val="0"/>
          <w:caps w:val="0"/>
          <w:smallCaps w:val="0"/>
          <w:color w:val="000000" w:themeColor="text1" w:themeTint="FF" w:themeShade="FF"/>
          <w:sz w:val="24"/>
          <w:szCs w:val="24"/>
        </w:rPr>
        <w:t>Implementación</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Es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esencial</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 la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gestión</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temporal y de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recursos</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permitiendo</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priorizar</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planificar</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acciones</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futuras</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Formato: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dd</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/mm/</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aa</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generación</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automática</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w:t>
      </w:r>
      <w:r>
        <w:br/>
      </w:r>
    </w:p>
    <w:p w:rsidR="30289FC4" w:rsidP="07AF015C" w:rsidRDefault="30289FC4" w14:paraId="72399B99" w14:textId="0FCCDC50">
      <w:pPr>
        <w:pStyle w:val="Pargrafodelista"/>
        <w:keepNext w:val="1"/>
        <w:numPr>
          <w:ilvl w:val="2"/>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30289FC4">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Costo </w:t>
      </w:r>
      <w:r w:rsidRPr="07AF015C" w:rsidR="30289FC4">
        <w:rPr>
          <w:rFonts w:ascii="Times New Roman" w:hAnsi="Times New Roman" w:eastAsia="Times New Roman" w:cs="Times New Roman"/>
          <w:b w:val="1"/>
          <w:bCs w:val="1"/>
          <w:i w:val="0"/>
          <w:iCs w:val="0"/>
          <w:caps w:val="0"/>
          <w:smallCaps w:val="0"/>
          <w:color w:val="000000" w:themeColor="text1" w:themeTint="FF" w:themeShade="FF"/>
          <w:sz w:val="24"/>
          <w:szCs w:val="24"/>
        </w:rPr>
        <w:t>estimado</w:t>
      </w:r>
      <w:r w:rsidRPr="07AF015C" w:rsidR="30289FC4">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de la </w:t>
      </w:r>
      <w:r w:rsidRPr="07AF015C" w:rsidR="30289FC4">
        <w:rPr>
          <w:rFonts w:ascii="Times New Roman" w:hAnsi="Times New Roman" w:eastAsia="Times New Roman" w:cs="Times New Roman"/>
          <w:b w:val="1"/>
          <w:bCs w:val="1"/>
          <w:i w:val="0"/>
          <w:iCs w:val="0"/>
          <w:caps w:val="0"/>
          <w:smallCaps w:val="0"/>
          <w:color w:val="000000" w:themeColor="text1" w:themeTint="FF" w:themeShade="FF"/>
          <w:sz w:val="24"/>
          <w:szCs w:val="24"/>
        </w:rPr>
        <w:t>Implementación</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Permite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evaluar</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viabilidad</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financiera</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asignar</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recursos</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manera</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eficiente</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w:t>
      </w:r>
      <w:r>
        <w:br/>
      </w:r>
    </w:p>
    <w:p w:rsidR="30289FC4" w:rsidP="07AF015C" w:rsidRDefault="30289FC4" w14:paraId="1D1E19AB" w14:textId="4C75285C">
      <w:pPr>
        <w:pStyle w:val="Pargrafodelista"/>
        <w:keepNext w:val="1"/>
        <w:numPr>
          <w:ilvl w:val="2"/>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30289FC4">
        <w:rPr>
          <w:rFonts w:ascii="Times New Roman" w:hAnsi="Times New Roman" w:eastAsia="Times New Roman" w:cs="Times New Roman"/>
          <w:b w:val="1"/>
          <w:bCs w:val="1"/>
          <w:i w:val="0"/>
          <w:iCs w:val="0"/>
          <w:caps w:val="0"/>
          <w:smallCaps w:val="0"/>
          <w:color w:val="000000" w:themeColor="text1" w:themeTint="FF" w:themeShade="FF"/>
          <w:sz w:val="24"/>
          <w:szCs w:val="24"/>
        </w:rPr>
        <w:t>Recursos</w:t>
      </w:r>
      <w:r w:rsidRPr="07AF015C" w:rsidR="30289FC4">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1"/>
          <w:bCs w:val="1"/>
          <w:i w:val="0"/>
          <w:iCs w:val="0"/>
          <w:caps w:val="0"/>
          <w:smallCaps w:val="0"/>
          <w:color w:val="000000" w:themeColor="text1" w:themeTint="FF" w:themeShade="FF"/>
          <w:sz w:val="24"/>
          <w:szCs w:val="24"/>
        </w:rPr>
        <w:t>disponibles</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Enumera</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los</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recursos</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disponibles</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 la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implementación</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esto</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facilita</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planificación</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evita</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posibles</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contratiempos</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w:t>
      </w:r>
      <w:r>
        <w:br/>
      </w:r>
    </w:p>
    <w:p w:rsidR="30289FC4" w:rsidP="07AF015C" w:rsidRDefault="30289FC4" w14:paraId="2709C6C7" w14:textId="59974266">
      <w:pPr>
        <w:pStyle w:val="Pargrafodelista"/>
        <w:keepNext w:val="1"/>
        <w:numPr>
          <w:ilvl w:val="1"/>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30289FC4">
        <w:rPr>
          <w:rFonts w:ascii="Times New Roman" w:hAnsi="Times New Roman" w:eastAsia="Times New Roman" w:cs="Times New Roman"/>
          <w:b w:val="1"/>
          <w:bCs w:val="1"/>
          <w:i w:val="0"/>
          <w:iCs w:val="0"/>
          <w:caps w:val="0"/>
          <w:smallCaps w:val="0"/>
          <w:color w:val="000000" w:themeColor="text1" w:themeTint="FF" w:themeShade="FF"/>
          <w:sz w:val="24"/>
          <w:szCs w:val="24"/>
        </w:rPr>
        <w:t>Referencia</w:t>
      </w:r>
      <w:r w:rsidRPr="07AF015C" w:rsidR="30289FC4">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al </w:t>
      </w:r>
      <w:r w:rsidRPr="07AF015C" w:rsidR="30289FC4">
        <w:rPr>
          <w:rFonts w:ascii="Times New Roman" w:hAnsi="Times New Roman" w:eastAsia="Times New Roman" w:cs="Times New Roman"/>
          <w:b w:val="1"/>
          <w:bCs w:val="1"/>
          <w:i w:val="0"/>
          <w:iCs w:val="0"/>
          <w:caps w:val="0"/>
          <w:smallCaps w:val="0"/>
          <w:color w:val="000000" w:themeColor="text1" w:themeTint="FF" w:themeShade="FF"/>
          <w:sz w:val="24"/>
          <w:szCs w:val="24"/>
        </w:rPr>
        <w:t>cambio</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Número</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identificación</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propuesto</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 resolver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problema</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Garantiza</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que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todos</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los</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problemas</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se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analicen</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puedan</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seguirse</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hasta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que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generan</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w:t>
      </w:r>
      <w:r>
        <w:br/>
      </w:r>
    </w:p>
    <w:p w:rsidR="30289FC4" w:rsidP="07AF015C" w:rsidRDefault="30289FC4" w14:paraId="7501812B" w14:textId="13CF41FA">
      <w:pPr>
        <w:pStyle w:val="Pargrafodelista"/>
        <w:keepNext w:val="1"/>
        <w:numPr>
          <w:ilvl w:val="0"/>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Pie de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plantilla</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Permite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rastreo</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hojas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sueltas</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identificar</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pérdidas</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Formato: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identificador</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nº</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pág</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Nº</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págs</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07AF015C" w:rsidP="07AF015C" w:rsidRDefault="07AF015C" w14:paraId="2F9E73C4" w14:textId="1CBEB34B">
      <w:pPr>
        <w:pStyle w:val="Normal"/>
        <w:keepNext w:val="1"/>
        <w:spacing w:after="160" w:line="259" w:lineRule="auto"/>
        <w:ind w:left="0"/>
        <w:rPr>
          <w:rFonts w:ascii="Calibri" w:hAnsi="Calibri" w:eastAsia="Calibri" w:cs="Calibri"/>
          <w:b w:val="0"/>
          <w:bCs w:val="0"/>
          <w:i w:val="0"/>
          <w:iCs w:val="0"/>
          <w:caps w:val="0"/>
          <w:smallCaps w:val="0"/>
          <w:color w:val="000000" w:themeColor="text1" w:themeTint="FF" w:themeShade="FF"/>
          <w:sz w:val="24"/>
          <w:szCs w:val="24"/>
        </w:rPr>
      </w:pPr>
    </w:p>
    <w:p w:rsidR="75910AAD" w:rsidP="07AF015C" w:rsidRDefault="75910AAD" w14:paraId="236DCCD5" w14:textId="144F0FC9">
      <w:pPr>
        <w:pStyle w:val="Ttulo3"/>
        <w:rPr/>
      </w:pPr>
      <w:bookmarkStart w:name="_Toc1542457737" w:id="1633225606"/>
      <w:r w:rsidR="62BEC2D0">
        <w:rPr/>
        <w:t>Plantilla D</w:t>
      </w:r>
      <w:bookmarkEnd w:id="1633225606"/>
    </w:p>
    <w:p w:rsidR="557CABD9" w:rsidP="63A65D81" w:rsidRDefault="557CABD9" w14:paraId="5F6F1EEE" w14:textId="37314CD0">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a. </w:t>
      </w:r>
      <w:r w:rsidRPr="63A65D81" w:rsidR="557CABD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s-ES"/>
        </w:rPr>
        <w:t>Fecha de Implementación:</w:t>
      </w: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dd</w:t>
      </w: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/mm/</w:t>
      </w: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aa</w:t>
      </w: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(Automática)</w:t>
      </w:r>
    </w:p>
    <w:p w:rsidR="557CABD9" w:rsidP="63A65D81" w:rsidRDefault="557CABD9" w14:paraId="238A8701" w14:textId="6CC2B857">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b. </w:t>
      </w:r>
      <w:r w:rsidRPr="63A65D81" w:rsidR="557CABD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s-ES"/>
        </w:rPr>
        <w:t xml:space="preserve">Identificador de Implementación: </w:t>
      </w: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IdImpl+Código</w:t>
      </w: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correlativo (Automático)</w:t>
      </w:r>
    </w:p>
    <w:p w:rsidR="557CABD9" w:rsidP="63A65D81" w:rsidRDefault="557CABD9" w14:paraId="0611F6C4" w14:textId="0250C2F2">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c. </w:t>
      </w:r>
      <w:r w:rsidRPr="63A65D81" w:rsidR="557CABD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s-ES"/>
        </w:rPr>
        <w:t>Responsable</w:t>
      </w:r>
      <w:r w:rsidRPr="63A65D81" w:rsidR="557CABD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s-ES"/>
        </w:rPr>
        <w:t xml:space="preserve"> de Implementación:</w:t>
      </w: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Nombre del responsable asignado</w:t>
      </w:r>
    </w:p>
    <w:p w:rsidR="557CABD9" w:rsidP="63A65D81" w:rsidRDefault="557CABD9" w14:paraId="608EB75F" w14:textId="7061E431">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d. </w:t>
      </w:r>
      <w:r w:rsidRPr="63A65D81" w:rsidR="557CABD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s-ES"/>
        </w:rPr>
        <w:t>Descripción de la Implementación.</w:t>
      </w: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Podría tener subcampos: </w:t>
      </w:r>
    </w:p>
    <w:p w:rsidR="557CABD9" w:rsidP="63A65D81" w:rsidRDefault="557CABD9" w14:paraId="40488FBC" w14:textId="31CDF03A">
      <w:pPr>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a. Acciones Ejecutadas</w:t>
      </w:r>
    </w:p>
    <w:p w:rsidR="557CABD9" w:rsidP="63A65D81" w:rsidRDefault="557CABD9" w14:paraId="4A112AE5" w14:textId="3270FC6A">
      <w:pPr>
        <w:ind w:left="156" w:firstLine="552"/>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b. Recursos Utilizados</w:t>
      </w:r>
    </w:p>
    <w:p w:rsidR="557CABD9" w:rsidP="63A65D81" w:rsidRDefault="557CABD9" w14:paraId="4F5D553B" w14:textId="760B8595">
      <w:pPr>
        <w:ind w:left="156" w:firstLine="552"/>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d. Resultados Obtenidos</w:t>
      </w:r>
    </w:p>
    <w:p w:rsidR="557CABD9" w:rsidP="63A65D81" w:rsidRDefault="557CABD9" w14:paraId="06919B3E" w14:textId="3FF59BDB">
      <w:pPr>
        <w:ind w:left="156" w:firstLine="552"/>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 Lecciones Aprendidas</w:t>
      </w:r>
    </w:p>
    <w:p w:rsidR="557CABD9" w:rsidP="63A65D81" w:rsidRDefault="557CABD9" w14:paraId="5186F2EE" w14:textId="27E29FB5">
      <w:pPr>
        <w:ind w:left="156"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 Estado de la Implementación:</w:t>
      </w:r>
    </w:p>
    <w:p w:rsidR="557CABD9" w:rsidP="63A65D81" w:rsidRDefault="557CABD9" w14:paraId="1CA73790" w14:textId="5384AB26">
      <w:pPr>
        <w:ind w:left="708"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Solicitado sin ejecutar</w:t>
      </w:r>
    </w:p>
    <w:p w:rsidR="557CABD9" w:rsidP="63A65D81" w:rsidRDefault="557CABD9" w14:paraId="31FDB7F8" w14:textId="05616892">
      <w:pPr>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En proceso de implementación</w:t>
      </w:r>
    </w:p>
    <w:p w:rsidR="557CABD9" w:rsidP="63A65D81" w:rsidRDefault="557CABD9" w14:paraId="6512A0DC" w14:textId="30B56999">
      <w:pPr>
        <w:ind w:left="708"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Implementado con éxito</w:t>
      </w:r>
    </w:p>
    <w:p w:rsidR="557CABD9" w:rsidP="63A65D81" w:rsidRDefault="557CABD9" w14:paraId="3D8654B8" w14:textId="367CBCE9">
      <w:pPr>
        <w:ind w:left="708"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Problemas identificados durante la implementación </w:t>
      </w:r>
    </w:p>
    <w:p w:rsidR="557CABD9" w:rsidP="63A65D81" w:rsidRDefault="557CABD9" w14:paraId="63C61BA5" w14:textId="182B226C">
      <w:pPr>
        <w:ind w:left="708"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Otro (Especificar)</w:t>
      </w:r>
    </w:p>
    <w:p w:rsidR="557CABD9" w:rsidP="63A65D81" w:rsidRDefault="557CABD9" w14:paraId="43E761BA" w14:textId="064AA1CC">
      <w:pPr>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Pie de plantilla – Identificador de Implementación + </w:t>
      </w: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Nº</w:t>
      </w: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pág</w:t>
      </w: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de </w:t>
      </w: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Nº</w:t>
      </w: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págs</w:t>
      </w:r>
    </w:p>
    <w:p w:rsidR="63A65D81" w:rsidP="63A65D81" w:rsidRDefault="63A65D81" w14:paraId="7A319137" w14:textId="1D72E4B1">
      <w:pPr>
        <w:pStyle w:val="Normal"/>
      </w:pPr>
    </w:p>
    <w:p w:rsidR="07AF015C" w:rsidP="63A65D81" w:rsidRDefault="07AF015C" w14:paraId="4A256A0B" w14:textId="01E69992">
      <w:pPr>
        <w:pStyle w:val="Ttulo4"/>
        <w:rPr/>
      </w:pPr>
      <w:r w:rsidR="3F7E460E">
        <w:rPr/>
        <w:t>Modelo</w:t>
      </w:r>
    </w:p>
    <w:tbl>
      <w:tblPr>
        <w:tblStyle w:val="Tboanormal"/>
        <w:tblW w:w="0" w:type="auto"/>
        <w:tblLayout w:type="fixed"/>
        <w:tblLook w:val="06A0" w:firstRow="1" w:lastRow="0" w:firstColumn="1" w:lastColumn="0" w:noHBand="1" w:noVBand="1"/>
      </w:tblPr>
      <w:tblGrid>
        <w:gridCol w:w="4245"/>
        <w:gridCol w:w="4245"/>
      </w:tblGrid>
      <w:tr w:rsidR="63A65D81" w:rsidTr="63A65D81" w14:paraId="5D258968">
        <w:trPr>
          <w:trHeight w:val="300"/>
        </w:trPr>
        <w:tc>
          <w:tcPr>
            <w:tcW w:w="4245" w:type="dxa"/>
            <w:tcBorders>
              <w:top w:val="single" w:color="000000" w:themeColor="text1" w:sz="6"/>
              <w:left w:val="single" w:color="000000" w:themeColor="text1" w:sz="6"/>
              <w:bottom w:val="single" w:color="000000" w:themeColor="text1" w:sz="6"/>
              <w:right w:val="single" w:color="000000" w:themeColor="text1" w:sz="6"/>
            </w:tcBorders>
            <w:shd w:val="clear" w:color="auto" w:fill="B4C6E7" w:themeFill="accent1" w:themeFillTint="66"/>
            <w:tcMar>
              <w:top w:w="90" w:type="dxa"/>
              <w:left w:w="90" w:type="dxa"/>
              <w:bottom w:w="90" w:type="dxa"/>
              <w:right w:w="90" w:type="dxa"/>
            </w:tcMar>
            <w:vAlign w:val="top"/>
          </w:tcPr>
          <w:p w:rsidR="63A65D81" w:rsidP="63A65D81" w:rsidRDefault="63A65D81" w14:paraId="2B53D13B" w14:textId="5FD992F3">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id:</w:t>
            </w:r>
          </w:p>
        </w:tc>
        <w:tc>
          <w:tcPr>
            <w:tcW w:w="4245" w:type="dxa"/>
            <w:tcBorders>
              <w:top w:val="single" w:color="000000" w:themeColor="text1" w:sz="6"/>
              <w:left w:val="single" w:color="000000" w:themeColor="text1" w:sz="6"/>
              <w:bottom w:val="single" w:color="000000" w:themeColor="text1" w:sz="6"/>
              <w:right w:val="single" w:color="000000" w:themeColor="text1" w:sz="6"/>
            </w:tcBorders>
            <w:shd w:val="clear" w:color="auto" w:fill="B4C6E7" w:themeFill="accent1" w:themeFillTint="66"/>
            <w:tcMar>
              <w:top w:w="90" w:type="dxa"/>
              <w:left w:w="90" w:type="dxa"/>
              <w:bottom w:w="90" w:type="dxa"/>
              <w:right w:w="90" w:type="dxa"/>
            </w:tcMar>
            <w:vAlign w:val="top"/>
          </w:tcPr>
          <w:p w:rsidR="63A65D81" w:rsidP="63A65D81" w:rsidRDefault="63A65D81" w14:paraId="45E069C6" w14:textId="7B6602C8">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Fecha:</w:t>
            </w:r>
          </w:p>
        </w:tc>
      </w:tr>
      <w:tr w:rsidR="63A65D81" w:rsidTr="63A65D81" w14:paraId="59DAE176">
        <w:trPr>
          <w:trHeight w:val="435"/>
        </w:trPr>
        <w:tc>
          <w:tcPr>
            <w:tcW w:w="8490"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3A65D81" w:rsidP="63A65D81" w:rsidRDefault="63A65D81" w14:paraId="0C9A9A14" w14:textId="09E40B83">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Nombre:</w:t>
            </w:r>
          </w:p>
        </w:tc>
      </w:tr>
      <w:tr w:rsidR="63A65D81" w:rsidTr="63A65D81" w14:paraId="7D7F32F3">
        <w:trPr>
          <w:trHeight w:val="1485"/>
        </w:trPr>
        <w:tc>
          <w:tcPr>
            <w:tcW w:w="8490"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63A65D81" w:rsidP="63A65D81" w:rsidRDefault="63A65D81" w14:paraId="01B6E160" w14:textId="47CF5EE7">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 xml:space="preserve">Descripción:  </w:t>
            </w:r>
          </w:p>
          <w:p w:rsidR="63A65D81" w:rsidP="63A65D81" w:rsidRDefault="63A65D81" w14:paraId="36367A40" w14:textId="6AA8F39B">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lang w:val="gl-ES"/>
              </w:rPr>
            </w:pPr>
          </w:p>
          <w:tbl>
            <w:tblPr>
              <w:tblStyle w:val="Tboanormal"/>
              <w:tblW w:w="0" w:type="auto"/>
              <w:tblLayout w:type="fixed"/>
              <w:tblLook w:val="06A0" w:firstRow="1" w:lastRow="0" w:firstColumn="1" w:lastColumn="0" w:noHBand="1" w:noVBand="1"/>
            </w:tblPr>
            <w:tblGrid>
              <w:gridCol w:w="4140"/>
              <w:gridCol w:w="4140"/>
            </w:tblGrid>
            <w:tr w:rsidR="63A65D81" w:rsidTr="63A65D81" w14:paraId="46E739B3">
              <w:trPr>
                <w:trHeight w:val="1350"/>
              </w:trPr>
              <w:tc>
                <w:tcPr>
                  <w:tcW w:w="414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3A65D81" w:rsidP="63A65D81" w:rsidRDefault="63A65D81" w14:paraId="4FF98869" w14:textId="6E311BD1">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Acciones Ejecutadas</w:t>
                  </w:r>
                </w:p>
              </w:tc>
              <w:tc>
                <w:tcPr>
                  <w:tcW w:w="414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3A65D81" w:rsidP="63A65D81" w:rsidRDefault="63A65D81" w14:paraId="14451D8C" w14:textId="5BCA4268">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w:t>
                  </w:r>
                </w:p>
                <w:p w:rsidR="63A65D81" w:rsidP="63A65D81" w:rsidRDefault="63A65D81" w14:paraId="59BDFBD1" w14:textId="030D7E94">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w:t>
                  </w:r>
                </w:p>
                <w:p w:rsidR="63A65D81" w:rsidP="63A65D81" w:rsidRDefault="63A65D81" w14:paraId="4BBA85E2" w14:textId="027210D2">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w:t>
                  </w:r>
                </w:p>
                <w:p w:rsidR="63A65D81" w:rsidP="63A65D81" w:rsidRDefault="63A65D81" w14:paraId="3118635F" w14:textId="3698BBEB">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w:t>
                  </w:r>
                </w:p>
              </w:tc>
            </w:tr>
            <w:tr w:rsidR="63A65D81" w:rsidTr="63A65D81" w14:paraId="18FBB46A">
              <w:trPr>
                <w:trHeight w:val="510"/>
              </w:trPr>
              <w:tc>
                <w:tcPr>
                  <w:tcW w:w="414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3A65D81" w:rsidP="63A65D81" w:rsidRDefault="63A65D81" w14:paraId="2E28EAE9" w14:textId="4BB4B2FD">
                  <w:pPr>
                    <w:spacing w:before="0" w:beforeAutospacing="off" w:after="0" w:afterAutospacing="off"/>
                    <w:ind w:left="0"/>
                    <w:rPr>
                      <w:rFonts w:ascii="Times New Roman" w:hAnsi="Times New Roman" w:eastAsia="Times New Roman" w:cs="Times New Roman"/>
                      <w:b w:val="0"/>
                      <w:bCs w:val="0"/>
                      <w:i w:val="0"/>
                      <w:iCs w:val="0"/>
                      <w:sz w:val="24"/>
                      <w:szCs w:val="24"/>
                      <w:lang w:val="gl-ES"/>
                    </w:rPr>
                  </w:pPr>
                  <w:r w:rsidRPr="63A65D81" w:rsidR="63A65D81">
                    <w:rPr>
                      <w:rFonts w:ascii="Times New Roman" w:hAnsi="Times New Roman" w:eastAsia="Times New Roman" w:cs="Times New Roman"/>
                      <w:b w:val="0"/>
                      <w:bCs w:val="0"/>
                      <w:i w:val="0"/>
                      <w:iCs w:val="0"/>
                      <w:sz w:val="24"/>
                      <w:szCs w:val="24"/>
                      <w:lang w:val="en-US"/>
                    </w:rPr>
                    <w:t>Recursos Utilizados</w:t>
                  </w:r>
                </w:p>
              </w:tc>
              <w:tc>
                <w:tcPr>
                  <w:tcW w:w="414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3A65D81" w:rsidP="63A65D81" w:rsidRDefault="63A65D81" w14:paraId="3EC3A691" w14:textId="5070082B">
                  <w:pPr>
                    <w:spacing w:before="0" w:beforeAutospacing="off" w:after="0" w:afterAutospacing="off"/>
                    <w:ind w:left="0"/>
                    <w:rPr>
                      <w:rFonts w:ascii="Times New Roman" w:hAnsi="Times New Roman" w:eastAsia="Times New Roman" w:cs="Times New Roman"/>
                      <w:b w:val="0"/>
                      <w:bCs w:val="0"/>
                      <w:i w:val="0"/>
                      <w:iCs w:val="0"/>
                      <w:sz w:val="24"/>
                      <w:szCs w:val="24"/>
                      <w:lang w:val="gl-ES"/>
                    </w:rPr>
                  </w:pPr>
                  <w:r w:rsidRPr="63A65D81" w:rsidR="63A65D81">
                    <w:rPr>
                      <w:rFonts w:ascii="Times New Roman" w:hAnsi="Times New Roman" w:eastAsia="Times New Roman" w:cs="Times New Roman"/>
                      <w:b w:val="0"/>
                      <w:bCs w:val="0"/>
                      <w:i w:val="0"/>
                      <w:iCs w:val="0"/>
                      <w:sz w:val="24"/>
                      <w:szCs w:val="24"/>
                      <w:lang w:val="en-US"/>
                    </w:rPr>
                    <w:t>-</w:t>
                  </w:r>
                </w:p>
                <w:p w:rsidR="63A65D81" w:rsidP="63A65D81" w:rsidRDefault="63A65D81" w14:paraId="0535F894" w14:textId="16AE6599">
                  <w:pPr>
                    <w:spacing w:before="0" w:beforeAutospacing="off" w:after="0" w:afterAutospacing="off"/>
                    <w:ind w:left="0"/>
                    <w:rPr>
                      <w:rFonts w:ascii="Times New Roman" w:hAnsi="Times New Roman" w:eastAsia="Times New Roman" w:cs="Times New Roman"/>
                      <w:b w:val="0"/>
                      <w:bCs w:val="0"/>
                      <w:i w:val="0"/>
                      <w:iCs w:val="0"/>
                      <w:sz w:val="24"/>
                      <w:szCs w:val="24"/>
                      <w:lang w:val="gl-ES"/>
                    </w:rPr>
                  </w:pPr>
                  <w:r w:rsidRPr="63A65D81" w:rsidR="63A65D81">
                    <w:rPr>
                      <w:rFonts w:ascii="Times New Roman" w:hAnsi="Times New Roman" w:eastAsia="Times New Roman" w:cs="Times New Roman"/>
                      <w:b w:val="0"/>
                      <w:bCs w:val="0"/>
                      <w:i w:val="0"/>
                      <w:iCs w:val="0"/>
                      <w:sz w:val="24"/>
                      <w:szCs w:val="24"/>
                      <w:lang w:val="en-US"/>
                    </w:rPr>
                    <w:t>-</w:t>
                  </w:r>
                </w:p>
                <w:p w:rsidR="63A65D81" w:rsidP="63A65D81" w:rsidRDefault="63A65D81" w14:paraId="682C59CC" w14:textId="67FFD5E5">
                  <w:pPr>
                    <w:spacing w:before="0" w:beforeAutospacing="off" w:after="0" w:afterAutospacing="off"/>
                    <w:ind w:left="0"/>
                    <w:rPr>
                      <w:rFonts w:ascii="Times New Roman" w:hAnsi="Times New Roman" w:eastAsia="Times New Roman" w:cs="Times New Roman"/>
                      <w:b w:val="0"/>
                      <w:bCs w:val="0"/>
                      <w:i w:val="0"/>
                      <w:iCs w:val="0"/>
                      <w:sz w:val="24"/>
                      <w:szCs w:val="24"/>
                      <w:lang w:val="gl-ES"/>
                    </w:rPr>
                  </w:pPr>
                  <w:r w:rsidRPr="63A65D81" w:rsidR="63A65D81">
                    <w:rPr>
                      <w:rFonts w:ascii="Times New Roman" w:hAnsi="Times New Roman" w:eastAsia="Times New Roman" w:cs="Times New Roman"/>
                      <w:b w:val="0"/>
                      <w:bCs w:val="0"/>
                      <w:i w:val="0"/>
                      <w:iCs w:val="0"/>
                      <w:sz w:val="24"/>
                      <w:szCs w:val="24"/>
                      <w:lang w:val="en-US"/>
                    </w:rPr>
                    <w:t>-</w:t>
                  </w:r>
                </w:p>
              </w:tc>
            </w:tr>
            <w:tr w:rsidR="63A65D81" w:rsidTr="63A65D81" w14:paraId="5B90000B">
              <w:trPr>
                <w:trHeight w:val="510"/>
              </w:trPr>
              <w:tc>
                <w:tcPr>
                  <w:tcW w:w="414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3A65D81" w:rsidP="63A65D81" w:rsidRDefault="63A65D81" w14:paraId="73BB62B1" w14:textId="5B0B7853">
                  <w:pPr>
                    <w:rPr>
                      <w:rFonts w:ascii="Times New Roman" w:hAnsi="Times New Roman" w:eastAsia="Times New Roman" w:cs="Times New Roman"/>
                      <w:b w:val="0"/>
                      <w:bCs w:val="0"/>
                      <w:i w:val="0"/>
                      <w:iCs w:val="0"/>
                      <w:sz w:val="24"/>
                      <w:szCs w:val="24"/>
                      <w:lang w:val="en-US"/>
                    </w:rPr>
                  </w:pPr>
                  <w:r w:rsidRPr="63A65D81" w:rsidR="63A65D81">
                    <w:rPr>
                      <w:rFonts w:ascii="Times New Roman" w:hAnsi="Times New Roman" w:eastAsia="Times New Roman" w:cs="Times New Roman"/>
                      <w:b w:val="0"/>
                      <w:bCs w:val="0"/>
                      <w:i w:val="0"/>
                      <w:iCs w:val="0"/>
                      <w:sz w:val="24"/>
                      <w:szCs w:val="24"/>
                      <w:lang w:val="en-US"/>
                    </w:rPr>
                    <w:t>Resultados Obtenidos</w:t>
                  </w:r>
                </w:p>
              </w:tc>
              <w:tc>
                <w:tcPr>
                  <w:tcW w:w="414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3A65D81" w:rsidP="63A65D81" w:rsidRDefault="63A65D81" w14:paraId="69DA8AA9" w14:textId="46FD5819">
                  <w:pPr>
                    <w:rPr>
                      <w:rFonts w:ascii="Times New Roman" w:hAnsi="Times New Roman" w:eastAsia="Times New Roman" w:cs="Times New Roman"/>
                      <w:b w:val="0"/>
                      <w:bCs w:val="0"/>
                      <w:i w:val="0"/>
                      <w:iCs w:val="0"/>
                      <w:sz w:val="24"/>
                      <w:szCs w:val="24"/>
                      <w:lang w:val="en-US"/>
                    </w:rPr>
                  </w:pPr>
                  <w:r w:rsidRPr="63A65D81" w:rsidR="63A65D81">
                    <w:rPr>
                      <w:rFonts w:ascii="Times New Roman" w:hAnsi="Times New Roman" w:eastAsia="Times New Roman" w:cs="Times New Roman"/>
                      <w:b w:val="0"/>
                      <w:bCs w:val="0"/>
                      <w:i w:val="0"/>
                      <w:iCs w:val="0"/>
                      <w:sz w:val="24"/>
                      <w:szCs w:val="24"/>
                      <w:lang w:val="en-US"/>
                    </w:rPr>
                    <w:t>-</w:t>
                  </w:r>
                </w:p>
                <w:p w:rsidR="63A65D81" w:rsidP="63A65D81" w:rsidRDefault="63A65D81" w14:paraId="6A60F377" w14:textId="42DE01A6">
                  <w:pPr>
                    <w:rPr>
                      <w:rFonts w:ascii="Times New Roman" w:hAnsi="Times New Roman" w:eastAsia="Times New Roman" w:cs="Times New Roman"/>
                      <w:b w:val="0"/>
                      <w:bCs w:val="0"/>
                      <w:i w:val="0"/>
                      <w:iCs w:val="0"/>
                      <w:sz w:val="24"/>
                      <w:szCs w:val="24"/>
                      <w:lang w:val="en-US"/>
                    </w:rPr>
                  </w:pPr>
                  <w:r w:rsidRPr="63A65D81" w:rsidR="63A65D81">
                    <w:rPr>
                      <w:rFonts w:ascii="Times New Roman" w:hAnsi="Times New Roman" w:eastAsia="Times New Roman" w:cs="Times New Roman"/>
                      <w:b w:val="0"/>
                      <w:bCs w:val="0"/>
                      <w:i w:val="0"/>
                      <w:iCs w:val="0"/>
                      <w:sz w:val="24"/>
                      <w:szCs w:val="24"/>
                      <w:lang w:val="en-US"/>
                    </w:rPr>
                    <w:t>-</w:t>
                  </w:r>
                </w:p>
                <w:p w:rsidR="63A65D81" w:rsidP="63A65D81" w:rsidRDefault="63A65D81" w14:paraId="753801B6" w14:textId="451A1554">
                  <w:pPr>
                    <w:rPr>
                      <w:rFonts w:ascii="Times New Roman" w:hAnsi="Times New Roman" w:eastAsia="Times New Roman" w:cs="Times New Roman"/>
                      <w:b w:val="0"/>
                      <w:bCs w:val="0"/>
                      <w:i w:val="0"/>
                      <w:iCs w:val="0"/>
                      <w:sz w:val="24"/>
                      <w:szCs w:val="24"/>
                      <w:lang w:val="en-US"/>
                    </w:rPr>
                  </w:pPr>
                  <w:r w:rsidRPr="63A65D81" w:rsidR="63A65D81">
                    <w:rPr>
                      <w:rFonts w:ascii="Times New Roman" w:hAnsi="Times New Roman" w:eastAsia="Times New Roman" w:cs="Times New Roman"/>
                      <w:b w:val="0"/>
                      <w:bCs w:val="0"/>
                      <w:i w:val="0"/>
                      <w:iCs w:val="0"/>
                      <w:sz w:val="24"/>
                      <w:szCs w:val="24"/>
                      <w:lang w:val="en-US"/>
                    </w:rPr>
                    <w:t>-</w:t>
                  </w:r>
                </w:p>
              </w:tc>
            </w:tr>
            <w:tr w:rsidR="63A65D81" w:rsidTr="63A65D81" w14:paraId="5FB52F39">
              <w:trPr>
                <w:trHeight w:val="510"/>
              </w:trPr>
              <w:tc>
                <w:tcPr>
                  <w:tcW w:w="414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3A65D81" w:rsidP="63A65D81" w:rsidRDefault="63A65D81" w14:paraId="22007F6C" w14:textId="716B5CFD">
                  <w:pPr>
                    <w:rPr>
                      <w:rFonts w:ascii="Times New Roman" w:hAnsi="Times New Roman" w:eastAsia="Times New Roman" w:cs="Times New Roman"/>
                      <w:b w:val="0"/>
                      <w:bCs w:val="0"/>
                      <w:i w:val="0"/>
                      <w:iCs w:val="0"/>
                      <w:sz w:val="24"/>
                      <w:szCs w:val="24"/>
                      <w:lang w:val="en-US"/>
                    </w:rPr>
                  </w:pPr>
                  <w:r w:rsidRPr="63A65D81" w:rsidR="63A65D81">
                    <w:rPr>
                      <w:rFonts w:ascii="Times New Roman" w:hAnsi="Times New Roman" w:eastAsia="Times New Roman" w:cs="Times New Roman"/>
                      <w:b w:val="0"/>
                      <w:bCs w:val="0"/>
                      <w:i w:val="0"/>
                      <w:iCs w:val="0"/>
                      <w:sz w:val="24"/>
                      <w:szCs w:val="24"/>
                      <w:lang w:val="en-US"/>
                    </w:rPr>
                    <w:t>Lecciones Aprendidas</w:t>
                  </w:r>
                </w:p>
              </w:tc>
              <w:tc>
                <w:tcPr>
                  <w:tcW w:w="414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3A65D81" w:rsidP="63A65D81" w:rsidRDefault="63A65D81" w14:paraId="7A86C8AF" w14:textId="2A203AC6">
                  <w:pPr>
                    <w:rPr>
                      <w:rFonts w:ascii="Times New Roman" w:hAnsi="Times New Roman" w:eastAsia="Times New Roman" w:cs="Times New Roman"/>
                      <w:b w:val="0"/>
                      <w:bCs w:val="0"/>
                      <w:i w:val="0"/>
                      <w:iCs w:val="0"/>
                      <w:sz w:val="24"/>
                      <w:szCs w:val="24"/>
                      <w:lang w:val="en-US"/>
                    </w:rPr>
                  </w:pPr>
                  <w:r w:rsidRPr="63A65D81" w:rsidR="63A65D81">
                    <w:rPr>
                      <w:rFonts w:ascii="Times New Roman" w:hAnsi="Times New Roman" w:eastAsia="Times New Roman" w:cs="Times New Roman"/>
                      <w:b w:val="0"/>
                      <w:bCs w:val="0"/>
                      <w:i w:val="0"/>
                      <w:iCs w:val="0"/>
                      <w:sz w:val="24"/>
                      <w:szCs w:val="24"/>
                      <w:lang w:val="en-US"/>
                    </w:rPr>
                    <w:t>-</w:t>
                  </w:r>
                </w:p>
                <w:p w:rsidR="63A65D81" w:rsidP="63A65D81" w:rsidRDefault="63A65D81" w14:paraId="24E9C4C2" w14:textId="4A9EA65E">
                  <w:pPr>
                    <w:rPr>
                      <w:rFonts w:ascii="Times New Roman" w:hAnsi="Times New Roman" w:eastAsia="Times New Roman" w:cs="Times New Roman"/>
                      <w:b w:val="0"/>
                      <w:bCs w:val="0"/>
                      <w:i w:val="0"/>
                      <w:iCs w:val="0"/>
                      <w:sz w:val="24"/>
                      <w:szCs w:val="24"/>
                      <w:lang w:val="en-US"/>
                    </w:rPr>
                  </w:pPr>
                  <w:r w:rsidRPr="63A65D81" w:rsidR="63A65D81">
                    <w:rPr>
                      <w:rFonts w:ascii="Times New Roman" w:hAnsi="Times New Roman" w:eastAsia="Times New Roman" w:cs="Times New Roman"/>
                      <w:b w:val="0"/>
                      <w:bCs w:val="0"/>
                      <w:i w:val="0"/>
                      <w:iCs w:val="0"/>
                      <w:sz w:val="24"/>
                      <w:szCs w:val="24"/>
                      <w:lang w:val="en-US"/>
                    </w:rPr>
                    <w:t>-</w:t>
                  </w:r>
                </w:p>
              </w:tc>
            </w:tr>
          </w:tbl>
          <w:p w:rsidR="63A65D81" w:rsidP="63A65D81" w:rsidRDefault="63A65D81" w14:paraId="1A1E8D69" w14:textId="6A8A1F23">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 xml:space="preserve">                </w:t>
            </w:r>
          </w:p>
        </w:tc>
      </w:tr>
      <w:tr w:rsidR="63A65D81" w:rsidTr="63A65D81" w14:paraId="4604B1C5">
        <w:trPr>
          <w:trHeight w:val="330"/>
        </w:trPr>
        <w:tc>
          <w:tcPr>
            <w:tcW w:w="8490"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3A65D81" w:rsidP="63A65D81" w:rsidRDefault="63A65D81" w14:paraId="2806227B" w14:textId="2A528CEF">
            <w:pPr>
              <w:spacing w:before="0" w:beforeAutospacing="off" w:after="0" w:afterAutospacing="off"/>
              <w:jc w:val="left"/>
              <w:rPr>
                <w:rFonts w:ascii="Times New Roman" w:hAnsi="Times New Roman" w:eastAsia="Times New Roman" w:cs="Times New Roman"/>
                <w:b w:val="0"/>
                <w:bCs w:val="0"/>
                <w:i w:val="0"/>
                <w:iC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Estado del cambio (marque la opcion):</w:t>
            </w:r>
          </w:p>
          <w:p w:rsidR="63A65D81" w:rsidP="63A65D81" w:rsidRDefault="63A65D81" w14:paraId="1F24C96C" w14:textId="51B88A69">
            <w:pPr>
              <w:pStyle w:val="Pargrafodelista"/>
              <w:numPr>
                <w:ilvl w:val="0"/>
                <w:numId w:val="81"/>
              </w:numPr>
              <w:rPr>
                <w:rFonts w:ascii="Times New Roman" w:hAnsi="Times New Roman" w:eastAsia="Times New Roman" w:cs="Times New Roman"/>
                <w:b w:val="0"/>
                <w:bCs w:val="0"/>
                <w:i w:val="0"/>
                <w:iCs w:val="0"/>
                <w:sz w:val="24"/>
                <w:szCs w:val="24"/>
                <w:lang w:val="gl-ES"/>
              </w:rPr>
            </w:pPr>
            <w:r w:rsidRPr="63A65D81" w:rsidR="63A65D81">
              <w:rPr>
                <w:rFonts w:ascii="Times New Roman" w:hAnsi="Times New Roman" w:eastAsia="Times New Roman" w:cs="Times New Roman"/>
                <w:b w:val="0"/>
                <w:bCs w:val="0"/>
                <w:i w:val="0"/>
                <w:iCs w:val="0"/>
                <w:sz w:val="24"/>
                <w:szCs w:val="24"/>
                <w:lang w:val="es-ES"/>
              </w:rPr>
              <w:t>Solicitado sin ejecutar</w:t>
            </w:r>
          </w:p>
          <w:p w:rsidR="63A65D81" w:rsidP="63A65D81" w:rsidRDefault="63A65D81" w14:paraId="0E0BDB9A" w14:textId="154549A8">
            <w:pPr>
              <w:pStyle w:val="Pargrafodelista"/>
              <w:numPr>
                <w:ilvl w:val="0"/>
                <w:numId w:val="81"/>
              </w:numPr>
              <w:rPr>
                <w:rFonts w:ascii="Times New Roman" w:hAnsi="Times New Roman" w:eastAsia="Times New Roman" w:cs="Times New Roman"/>
                <w:b w:val="0"/>
                <w:bCs w:val="0"/>
                <w:i w:val="0"/>
                <w:iCs w:val="0"/>
                <w:sz w:val="24"/>
                <w:szCs w:val="24"/>
                <w:lang w:val="gl-ES"/>
              </w:rPr>
            </w:pPr>
            <w:r w:rsidRPr="63A65D81" w:rsidR="63A65D81">
              <w:rPr>
                <w:rFonts w:ascii="Times New Roman" w:hAnsi="Times New Roman" w:eastAsia="Times New Roman" w:cs="Times New Roman"/>
                <w:b w:val="0"/>
                <w:bCs w:val="0"/>
                <w:i w:val="0"/>
                <w:iCs w:val="0"/>
                <w:sz w:val="24"/>
                <w:szCs w:val="24"/>
                <w:lang w:val="es-ES"/>
              </w:rPr>
              <w:t>En proceso de implementación</w:t>
            </w:r>
          </w:p>
          <w:p w:rsidR="63A65D81" w:rsidP="63A65D81" w:rsidRDefault="63A65D81" w14:paraId="708C761C" w14:textId="49C62A64">
            <w:pPr>
              <w:pStyle w:val="Pargrafodelista"/>
              <w:numPr>
                <w:ilvl w:val="0"/>
                <w:numId w:val="81"/>
              </w:numPr>
              <w:rPr>
                <w:rFonts w:ascii="Times New Roman" w:hAnsi="Times New Roman" w:eastAsia="Times New Roman" w:cs="Times New Roman"/>
                <w:b w:val="0"/>
                <w:bCs w:val="0"/>
                <w:i w:val="0"/>
                <w:iCs w:val="0"/>
                <w:sz w:val="24"/>
                <w:szCs w:val="24"/>
                <w:lang w:val="gl-ES"/>
              </w:rPr>
            </w:pPr>
            <w:r w:rsidRPr="63A65D81" w:rsidR="63A65D81">
              <w:rPr>
                <w:rFonts w:ascii="Times New Roman" w:hAnsi="Times New Roman" w:eastAsia="Times New Roman" w:cs="Times New Roman"/>
                <w:b w:val="0"/>
                <w:bCs w:val="0"/>
                <w:i w:val="0"/>
                <w:iCs w:val="0"/>
                <w:sz w:val="24"/>
                <w:szCs w:val="24"/>
                <w:lang w:val="es-ES"/>
              </w:rPr>
              <w:t>Implementado con éxito</w:t>
            </w:r>
          </w:p>
          <w:p w:rsidR="63A65D81" w:rsidP="63A65D81" w:rsidRDefault="63A65D81" w14:paraId="29FEC15D" w14:textId="7105F82D">
            <w:pPr>
              <w:pStyle w:val="Pargrafodelista"/>
              <w:numPr>
                <w:ilvl w:val="0"/>
                <w:numId w:val="81"/>
              </w:numPr>
              <w:rPr>
                <w:rFonts w:ascii="Times New Roman" w:hAnsi="Times New Roman" w:eastAsia="Times New Roman" w:cs="Times New Roman"/>
                <w:b w:val="0"/>
                <w:bCs w:val="0"/>
                <w:i w:val="0"/>
                <w:iCs w:val="0"/>
                <w:sz w:val="24"/>
                <w:szCs w:val="24"/>
                <w:lang w:val="gl-ES"/>
              </w:rPr>
            </w:pPr>
            <w:r w:rsidRPr="63A65D81" w:rsidR="63A65D81">
              <w:rPr>
                <w:rFonts w:ascii="Times New Roman" w:hAnsi="Times New Roman" w:eastAsia="Times New Roman" w:cs="Times New Roman"/>
                <w:b w:val="0"/>
                <w:bCs w:val="0"/>
                <w:i w:val="0"/>
                <w:iCs w:val="0"/>
                <w:sz w:val="24"/>
                <w:szCs w:val="24"/>
                <w:lang w:val="es-ES"/>
              </w:rPr>
              <w:t xml:space="preserve">Problemas identificados durante la implementación </w:t>
            </w:r>
          </w:p>
          <w:p w:rsidR="63A65D81" w:rsidP="63A65D81" w:rsidRDefault="63A65D81" w14:paraId="03A0DB88" w14:textId="35D36F21">
            <w:pPr>
              <w:pStyle w:val="Pargrafodelista"/>
              <w:numPr>
                <w:ilvl w:val="0"/>
                <w:numId w:val="81"/>
              </w:numPr>
              <w:rPr>
                <w:rFonts w:ascii="Times New Roman" w:hAnsi="Times New Roman" w:eastAsia="Times New Roman" w:cs="Times New Roman"/>
                <w:b w:val="0"/>
                <w:bCs w:val="0"/>
                <w:i w:val="0"/>
                <w:iCs w:val="0"/>
                <w:sz w:val="24"/>
                <w:szCs w:val="24"/>
                <w:lang w:val="gl-ES"/>
              </w:rPr>
            </w:pPr>
            <w:r w:rsidRPr="63A65D81" w:rsidR="63A65D81">
              <w:rPr>
                <w:rFonts w:ascii="Times New Roman" w:hAnsi="Times New Roman" w:eastAsia="Times New Roman" w:cs="Times New Roman"/>
                <w:b w:val="0"/>
                <w:bCs w:val="0"/>
                <w:i w:val="0"/>
                <w:iCs w:val="0"/>
                <w:sz w:val="24"/>
                <w:szCs w:val="24"/>
                <w:lang w:val="es-ES"/>
              </w:rPr>
              <w:t>Otro (Especificar)</w:t>
            </w:r>
          </w:p>
          <w:p w:rsidR="63A65D81" w:rsidP="63A65D81" w:rsidRDefault="63A65D81" w14:paraId="29472B0A" w14:textId="520CD88B">
            <w:pPr>
              <w:spacing w:before="0" w:beforeAutospacing="off" w:after="0" w:afterAutospacing="off"/>
              <w:ind w:left="0"/>
              <w:jc w:val="left"/>
              <w:rPr>
                <w:rFonts w:ascii="Times New Roman" w:hAnsi="Times New Roman" w:eastAsia="Times New Roman" w:cs="Times New Roman"/>
                <w:b w:val="0"/>
                <w:bCs w:val="0"/>
                <w:i w:val="0"/>
                <w:iCs w:val="0"/>
                <w:color w:val="000000" w:themeColor="text1" w:themeTint="FF" w:themeShade="FF"/>
                <w:sz w:val="24"/>
                <w:szCs w:val="24"/>
                <w:lang w:val="gl-ES"/>
              </w:rPr>
            </w:pPr>
            <w:r w:rsidR="63A65D81">
              <w:drawing>
                <wp:inline wp14:editId="54F95A89" wp14:anchorId="7A95452A">
                  <wp:extent cx="4572000" cy="438150"/>
                  <wp:effectExtent l="0" t="0" r="0" b="0"/>
                  <wp:docPr id="1661709224" name="" descr="Forma" title=""/>
                  <wp:cNvGraphicFramePr>
                    <a:graphicFrameLocks noChangeAspect="1"/>
                  </wp:cNvGraphicFramePr>
                  <a:graphic>
                    <a:graphicData uri="http://schemas.openxmlformats.org/drawingml/2006/picture">
                      <pic:pic>
                        <pic:nvPicPr>
                          <pic:cNvPr id="0" name=""/>
                          <pic:cNvPicPr/>
                        </pic:nvPicPr>
                        <pic:blipFill>
                          <a:blip r:embed="R31c488d533f3419a">
                            <a:extLst>
                              <a:ext xmlns:a="http://schemas.openxmlformats.org/drawingml/2006/main" uri="{28A0092B-C50C-407E-A947-70E740481C1C}">
                                <a14:useLocalDpi val="0"/>
                              </a:ext>
                            </a:extLst>
                          </a:blip>
                          <a:stretch>
                            <a:fillRect/>
                          </a:stretch>
                        </pic:blipFill>
                        <pic:spPr>
                          <a:xfrm>
                            <a:off x="0" y="0"/>
                            <a:ext cx="4572000" cy="438150"/>
                          </a:xfrm>
                          <a:prstGeom prst="rect">
                            <a:avLst/>
                          </a:prstGeom>
                        </pic:spPr>
                      </pic:pic>
                    </a:graphicData>
                  </a:graphic>
                </wp:inline>
              </w:drawing>
            </w:r>
          </w:p>
        </w:tc>
      </w:tr>
      <w:tr w:rsidR="63A65D81" w:rsidTr="63A65D81" w14:paraId="6F22A6A8">
        <w:trPr>
          <w:trHeight w:val="585"/>
        </w:trPr>
        <w:tc>
          <w:tcPr>
            <w:tcW w:w="4245" w:type="dxa"/>
            <w:tcBorders>
              <w:top w:val="single" w:color="000000" w:themeColor="text1" w:sz="6"/>
              <w:left w:val="single" w:color="000000" w:themeColor="text1" w:sz="6"/>
              <w:bottom w:val="single" w:color="000000" w:themeColor="text1" w:sz="6"/>
              <w:right w:val="single" w:color="000000" w:themeColor="text1" w:sz="6"/>
            </w:tcBorders>
            <w:shd w:val="clear" w:color="auto" w:fill="B4C6E7" w:themeFill="accent1" w:themeFillTint="66"/>
            <w:tcMar>
              <w:top w:w="90" w:type="dxa"/>
              <w:left w:w="90" w:type="dxa"/>
              <w:bottom w:w="90" w:type="dxa"/>
              <w:right w:w="90" w:type="dxa"/>
            </w:tcMar>
            <w:vAlign w:val="top"/>
          </w:tcPr>
          <w:p w:rsidR="63A65D81" w:rsidP="63A65D81" w:rsidRDefault="63A65D81" w14:paraId="0C973468" w14:textId="71967070">
            <w:pPr>
              <w:spacing w:before="0" w:beforeAutospacing="off" w:after="0" w:afterAutospacing="off"/>
              <w:jc w:val="center"/>
              <w:rPr>
                <w:rFonts w:ascii="Times New Roman" w:hAnsi="Times New Roman" w:eastAsia="Times New Roman" w:cs="Times New Roman"/>
                <w:b w:val="0"/>
                <w:bCs w:val="0"/>
                <w:i w:val="0"/>
                <w:iC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Implementación del cambio</w:t>
            </w:r>
          </w:p>
        </w:tc>
        <w:tc>
          <w:tcPr>
            <w:tcW w:w="4245" w:type="dxa"/>
            <w:tcBorders>
              <w:top w:val="single" w:color="000000" w:themeColor="text1" w:sz="6"/>
              <w:left w:val="single" w:color="000000" w:themeColor="text1" w:sz="6"/>
              <w:bottom w:val="single" w:color="000000" w:themeColor="text1" w:sz="6"/>
              <w:right w:val="single" w:color="000000" w:themeColor="text1" w:sz="6"/>
            </w:tcBorders>
            <w:shd w:val="clear" w:color="auto" w:fill="B4C6E7" w:themeFill="accent1" w:themeFillTint="66"/>
            <w:tcMar>
              <w:top w:w="90" w:type="dxa"/>
              <w:left w:w="90" w:type="dxa"/>
              <w:bottom w:w="90" w:type="dxa"/>
              <w:right w:w="90" w:type="dxa"/>
            </w:tcMar>
            <w:vAlign w:val="top"/>
          </w:tcPr>
          <w:p w:rsidR="46F3749E" w:rsidP="63A65D81" w:rsidRDefault="46F3749E" w14:paraId="6F545A92" w14:textId="00F0AE8A">
            <w:pPr>
              <w:spacing w:before="0" w:beforeAutospacing="off" w:after="0" w:afterAutospacing="off"/>
              <w:jc w:val="center"/>
              <w:rPr>
                <w:rFonts w:ascii="Times New Roman" w:hAnsi="Times New Roman" w:eastAsia="Times New Roman" w:cs="Times New Roman"/>
                <w:b w:val="0"/>
                <w:bCs w:val="0"/>
                <w:i w:val="0"/>
                <w:iCs w:val="0"/>
                <w:color w:val="000000" w:themeColor="text1" w:themeTint="FF" w:themeShade="FF"/>
                <w:sz w:val="24"/>
                <w:szCs w:val="24"/>
                <w:lang w:val="gl-ES"/>
              </w:rPr>
            </w:pPr>
            <w:r w:rsidRPr="63A65D81" w:rsidR="46F3749E">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 xml:space="preserve">Nº </w:t>
            </w:r>
            <w:r w:rsidRPr="63A65D81" w:rsidR="46F3749E">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pag</w:t>
            </w: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w:t>
            </w:r>
            <w:r w:rsidRPr="63A65D81" w:rsidR="32A4F4AC">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Nº pag totales</w:t>
            </w:r>
          </w:p>
        </w:tc>
      </w:tr>
    </w:tbl>
    <w:p w:rsidR="07AF015C" w:rsidP="07AF015C" w:rsidRDefault="07AF015C" w14:paraId="58C4641B" w14:textId="52F0C6E0">
      <w:pPr>
        <w:pStyle w:val="Normal"/>
      </w:pPr>
    </w:p>
    <w:p w:rsidR="1758391D" w:rsidP="07AF015C" w:rsidRDefault="1758391D" w14:paraId="3DAB4949" w14:textId="60781A1E" w14:noSpellErr="1">
      <w:pPr>
        <w:pStyle w:val="Ttulo4"/>
        <w:rPr/>
      </w:pPr>
      <w:r w:rsidR="3F7E460E">
        <w:rPr/>
        <w:t>Justificación</w:t>
      </w:r>
      <w:r w:rsidR="3F7E460E">
        <w:rPr/>
        <w:t xml:space="preserve"> de sus campos</w:t>
      </w:r>
    </w:p>
    <w:p w:rsidR="07AF015C" w:rsidP="63A65D81" w:rsidRDefault="07AF015C" w14:paraId="19CEFE27" w14:textId="03760239">
      <w:pPr>
        <w:pStyle w:val="Pargrafodelista"/>
        <w:numPr>
          <w:ilvl w:val="0"/>
          <w:numId w:val="87"/>
        </w:numPr>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pPr>
      <w:r w:rsidRPr="63A65D81" w:rsidR="60C4729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ID</w:t>
      </w:r>
      <w:r w:rsidRPr="63A65D81" w:rsidR="60C4729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 Es un identificador único que permite hacer un seguimiento de cada solicitud de cambio de manera sistemática. Facilita la organización y referencia de los cambios a lo largo del proyecto.</w:t>
      </w:r>
    </w:p>
    <w:p w:rsidR="07AF015C" w:rsidP="63A65D81" w:rsidRDefault="07AF015C" w14:paraId="2C4304B1" w14:textId="51A3D4FA">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pPr>
    </w:p>
    <w:p w:rsidR="07AF015C" w:rsidP="63A65D81" w:rsidRDefault="07AF015C" w14:paraId="434750B4" w14:textId="6147105E">
      <w:pPr>
        <w:pStyle w:val="Pargrafodelista"/>
        <w:numPr>
          <w:ilvl w:val="0"/>
          <w:numId w:val="87"/>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60C4729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Fecha</w:t>
      </w:r>
      <w:r w:rsidRPr="63A65D81" w:rsidR="60C4729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 Registra la fecha en que se recibió la solicitud de cambio. Ayuda a establecer una línea de tiempo e incluso se podrán priorizar los cambios según su antigüedad.</w:t>
      </w:r>
    </w:p>
    <w:p w:rsidR="07AF015C" w:rsidP="63A65D81" w:rsidRDefault="07AF015C" w14:paraId="4929141E" w14:textId="32C4C629">
      <w:pPr>
        <w:spacing w:before="0" w:beforeAutospacing="off" w:after="0" w:afterAutospacing="off"/>
        <w:ind w:left="0"/>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pPr>
    </w:p>
    <w:p w:rsidR="07AF015C" w:rsidP="63A65D81" w:rsidRDefault="07AF015C" w14:paraId="28CE01FA" w14:textId="3F89F535">
      <w:pPr>
        <w:pStyle w:val="Pargrafodelista"/>
        <w:numPr>
          <w:ilvl w:val="0"/>
          <w:numId w:val="87"/>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60C4729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Nombre</w:t>
      </w:r>
      <w:r w:rsidRPr="63A65D81" w:rsidR="60C4729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 Persona que cubrió la plantilla. Sabiendo quién cubrió la plantilla en caso de alguna duda se le podría contactar.</w:t>
      </w:r>
    </w:p>
    <w:p w:rsidR="07AF015C" w:rsidP="63A65D81" w:rsidRDefault="07AF015C" w14:paraId="39F5F864" w14:textId="141CDF7B">
      <w:pPr>
        <w:spacing w:before="0" w:beforeAutospacing="off" w:after="0" w:afterAutospacing="off"/>
        <w:ind w:left="0"/>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pPr>
    </w:p>
    <w:p w:rsidR="07AF015C" w:rsidP="63A65D81" w:rsidRDefault="07AF015C" w14:paraId="595FFE00" w14:textId="00CDBDAB">
      <w:pPr>
        <w:pStyle w:val="Pargrafodelista"/>
        <w:numPr>
          <w:ilvl w:val="0"/>
          <w:numId w:val="87"/>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60C4729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Descripción</w:t>
      </w:r>
      <w:r w:rsidRPr="63A65D81" w:rsidR="60C4729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 xml:space="preserve">: </w:t>
      </w:r>
    </w:p>
    <w:p w:rsidR="07AF015C" w:rsidP="63A65D81" w:rsidRDefault="07AF015C" w14:paraId="4BDB394B" w14:textId="0CD011E9">
      <w:pPr>
        <w:pStyle w:val="Pargrafodelista"/>
        <w:numPr>
          <w:ilvl w:val="0"/>
          <w:numId w:val="90"/>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60C4729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Acciones Ejecutadas</w:t>
      </w:r>
      <w:r w:rsidRPr="63A65D81" w:rsidR="60C4729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w:t>
      </w:r>
      <w:r w:rsidRPr="63A65D81" w:rsidR="60C4729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 xml:space="preserve"> Este subcampo se refiere a las acciones específicas que se llevaron a cabo como parte de la implementación del cambio. Puede incluir pasos, procedimientos o tareas detalladas que fueron ejecutadas para aplicar el cambio propuesto.</w:t>
      </w:r>
    </w:p>
    <w:p w:rsidR="07AF015C" w:rsidP="63A65D81" w:rsidRDefault="07AF015C" w14:paraId="14BE6A16" w14:textId="7C492895">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p>
    <w:p w:rsidR="07AF015C" w:rsidP="63A65D81" w:rsidRDefault="07AF015C" w14:paraId="0A770660" w14:textId="0BB88D3E">
      <w:pPr>
        <w:pStyle w:val="Pargrafodelista"/>
        <w:numPr>
          <w:ilvl w:val="0"/>
          <w:numId w:val="90"/>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60C4729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Recursos Utilizados:</w:t>
      </w:r>
      <w:r w:rsidRPr="63A65D81" w:rsidR="60C4729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 xml:space="preserve"> </w:t>
      </w:r>
      <w:r w:rsidRPr="63A65D81" w:rsidR="60C4729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Aquí se registran los recursos necesarios para llevar a cabo la implementación. Pueden ser recursos humanos, materiales, tecnológicos, o cualquier otro elemento necesario para ejecutar las acciones descritas en el punto anterior.</w:t>
      </w:r>
    </w:p>
    <w:p w:rsidR="07AF015C" w:rsidP="63A65D81" w:rsidRDefault="07AF015C" w14:paraId="588841D7" w14:textId="445FE29C">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p>
    <w:p w:rsidR="07AF015C" w:rsidP="63A65D81" w:rsidRDefault="07AF015C" w14:paraId="247B48AA" w14:textId="6D75CFF9">
      <w:pPr>
        <w:pStyle w:val="Pargrafodelista"/>
        <w:numPr>
          <w:ilvl w:val="0"/>
          <w:numId w:val="90"/>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60C4729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Resultados Obtenidos</w:t>
      </w:r>
      <w:r w:rsidRPr="63A65D81" w:rsidR="60C4729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w:t>
      </w:r>
      <w:r w:rsidRPr="63A65D81" w:rsidR="60C4729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 xml:space="preserve"> En este subcampo, se detallan los resultados concretos obtenidos después de la implementación del cambio. Puede incluir mejoras cuantificables, solución de problemas específicos o cualquier otro impacto visible derivado de la implementación.</w:t>
      </w:r>
    </w:p>
    <w:p w:rsidR="07AF015C" w:rsidP="63A65D81" w:rsidRDefault="07AF015C" w14:paraId="1C73D431" w14:textId="3FEC3A20">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p>
    <w:p w:rsidR="07AF015C" w:rsidP="63A65D81" w:rsidRDefault="07AF015C" w14:paraId="11EDB7FD" w14:textId="0939E252">
      <w:pPr>
        <w:pStyle w:val="Pargrafodelista"/>
        <w:numPr>
          <w:ilvl w:val="0"/>
          <w:numId w:val="90"/>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60C4729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Lecciones Aprendidas:</w:t>
      </w:r>
      <w:r w:rsidRPr="63A65D81" w:rsidR="60C4729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 xml:space="preserve"> Este subcampo se centra en extraer aprendizajes valiosos de la experiencia de implementación. Puede ser identificación de áreas de mejora, o cualquier conocimiento adquirido que pueda aplicarse a futuras implementaciones o proyectos similares.</w:t>
      </w:r>
    </w:p>
    <w:p w:rsidR="07AF015C" w:rsidP="63A65D81" w:rsidRDefault="07AF015C" w14:paraId="7BF75DD7" w14:textId="62D908E1">
      <w:pPr>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p>
    <w:p w:rsidR="07AF015C" w:rsidP="23F25BEB" w:rsidRDefault="07AF015C" w14:paraId="3DAC97D2" w14:textId="2632B571">
      <w:pPr>
        <w:pStyle w:val="Pargrafodelista"/>
        <w:numPr>
          <w:ilvl w:val="0"/>
          <w:numId w:val="87"/>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23F25BEB" w:rsidR="01F0C01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Estado del cambio</w:t>
      </w:r>
      <w:r w:rsidRPr="23F25BEB" w:rsidR="01F0C01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 xml:space="preserve">: sirve para ver en fase o estado de la implementación se </w:t>
      </w:r>
      <w:r w:rsidRPr="23F25BEB" w:rsidR="2FFA757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encuentra</w:t>
      </w:r>
      <w:r w:rsidRPr="23F25BEB" w:rsidR="01F0C01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 xml:space="preserve"> el cambio.</w:t>
      </w:r>
    </w:p>
    <w:p w:rsidR="07AF015C" w:rsidP="63A65D81" w:rsidRDefault="07AF015C" w14:paraId="5419A8B0" w14:textId="6ED9CFA3">
      <w:pPr>
        <w:pStyle w:val="Normal"/>
        <w:spacing w:before="0" w:beforeAutospacing="off" w:after="0" w:afterAutospacing="off"/>
        <w:jc w:val="both"/>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gl-ES"/>
        </w:rPr>
      </w:pPr>
    </w:p>
    <w:p xmlns:wp14="http://schemas.microsoft.com/office/word/2010/wordml" w:rsidR="00F512EB" w:rsidP="63A65D81" w:rsidRDefault="00F512EB" w14:paraId="4B0346F1" wp14:textId="51BDA5F8">
      <w:pPr>
        <w:pStyle w:val="Ttulo3"/>
        <w:rPr>
          <w:lang w:val="es-ES"/>
        </w:rPr>
      </w:pPr>
      <w:bookmarkStart w:name="_Toc853074193" w:id="525204378"/>
      <w:r w:rsidR="08156831">
        <w:rPr/>
        <w:t xml:space="preserve">Plantilla </w:t>
      </w:r>
      <w:r w:rsidR="4B17D2C3">
        <w:rPr/>
        <w:t>E</w:t>
      </w:r>
      <w:r w:rsidR="08156831">
        <w:rPr/>
        <w:t>.</w:t>
      </w:r>
      <w:bookmarkEnd w:id="525204378"/>
    </w:p>
    <w:p w:rsidR="794F5F29" w:rsidP="63A65D81" w:rsidRDefault="794F5F29" w14:paraId="283EECA2" w14:textId="43CD3DEF">
      <w:pPr>
        <w:pStyle w:val="Pargrafodelista"/>
        <w:numPr>
          <w:ilvl w:val="0"/>
          <w:numId w:val="9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Plantilla</w:t>
      </w:r>
    </w:p>
    <w:p w:rsidR="63A65D81" w:rsidP="63A65D81" w:rsidRDefault="63A65D81" w14:paraId="41F5FF42" w14:textId="72C740CA">
      <w:pPr>
        <w:pStyle w:val="Normal"/>
        <w:ind w:left="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94F5F29" w:rsidP="63A65D81" w:rsidRDefault="794F5F29" w14:paraId="3A09B69F" w14:textId="07198BEE">
      <w:pPr>
        <w:pStyle w:val="Pargrafodelista"/>
        <w:numPr>
          <w:ilvl w:val="0"/>
          <w:numId w:val="94"/>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794F5F2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a. Fecha:</w:t>
      </w: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dd</w:t>
      </w: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/mm/</w:t>
      </w: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aa</w:t>
      </w: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(Automática) </w:t>
      </w:r>
    </w:p>
    <w:p w:rsidR="794F5F29" w:rsidP="63A65D81" w:rsidRDefault="794F5F29" w14:paraId="2C6A9CD4" w14:textId="2CE4C30D">
      <w:pPr>
        <w:pStyle w:val="Pargrafodelista"/>
        <w:numPr>
          <w:ilvl w:val="0"/>
          <w:numId w:val="94"/>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794F5F2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b. Identificador:</w:t>
      </w: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IdfPrbl+Número</w:t>
      </w: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identificación correlativo (Automático) </w:t>
      </w:r>
    </w:p>
    <w:p w:rsidR="794F5F29" w:rsidP="63A65D81" w:rsidRDefault="794F5F29" w14:paraId="21EBB999" w14:textId="282D25BF">
      <w:pPr>
        <w:pStyle w:val="Pargrafodelista"/>
        <w:numPr>
          <w:ilvl w:val="0"/>
          <w:numId w:val="94"/>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794F5F2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c. Nombre:</w:t>
      </w: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Nombre de la persona que abre el problema </w:t>
      </w:r>
    </w:p>
    <w:p w:rsidR="794F5F29" w:rsidP="63A65D81" w:rsidRDefault="794F5F29" w14:paraId="4DB84D89" w14:textId="61004FF4">
      <w:pPr>
        <w:pStyle w:val="Pargrafodelista"/>
        <w:numPr>
          <w:ilvl w:val="0"/>
          <w:numId w:val="94"/>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794F5F2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d. Descripción.</w:t>
      </w: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Podría tener subcampos:</w:t>
      </w:r>
    </w:p>
    <w:p w:rsidR="794F5F29" w:rsidP="63A65D81" w:rsidRDefault="794F5F29" w14:paraId="791F50D0" w14:textId="79207163">
      <w:pPr>
        <w:pStyle w:val="Pargrafodelista"/>
        <w:numPr>
          <w:ilvl w:val="0"/>
          <w:numId w:val="95"/>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a. Situación en la que se detecta</w:t>
      </w:r>
    </w:p>
    <w:p w:rsidR="794F5F29" w:rsidP="63A65D81" w:rsidRDefault="794F5F29" w14:paraId="417E4DE7" w14:textId="2F0E6A78">
      <w:pPr>
        <w:pStyle w:val="Pargrafodelista"/>
        <w:numPr>
          <w:ilvl w:val="0"/>
          <w:numId w:val="95"/>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b. Descripción</w:t>
      </w:r>
    </w:p>
    <w:p w:rsidR="794F5F29" w:rsidP="63A65D81" w:rsidRDefault="794F5F29" w14:paraId="21E0326D" w14:textId="5624E640">
      <w:pPr>
        <w:pStyle w:val="Pargrafodelista"/>
        <w:numPr>
          <w:ilvl w:val="0"/>
          <w:numId w:val="95"/>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 Justificación: Situación si no se corrige.</w:t>
      </w:r>
    </w:p>
    <w:p w:rsidR="794F5F29" w:rsidP="63A65D81" w:rsidRDefault="794F5F29" w14:paraId="242639FC" w14:textId="4155EFE8">
      <w:pPr>
        <w:pStyle w:val="Pargrafodelista"/>
        <w:numPr>
          <w:ilvl w:val="0"/>
          <w:numId w:val="94"/>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794F5F2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e. Estado Actual del Cambio:</w:t>
      </w: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794F5F29" w:rsidP="63A65D81" w:rsidRDefault="794F5F29" w14:paraId="24FE368E" w14:textId="76A26F31">
      <w:pPr>
        <w:pStyle w:val="Pargrafodelista"/>
        <w:numPr>
          <w:ilvl w:val="0"/>
          <w:numId w:val="96"/>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En análisis</w:t>
      </w:r>
    </w:p>
    <w:p w:rsidR="794F5F29" w:rsidP="63A65D81" w:rsidRDefault="794F5F29" w14:paraId="7AA2DDA0" w14:textId="08D6DD63">
      <w:pPr>
        <w:pStyle w:val="Pargrafodelista"/>
        <w:numPr>
          <w:ilvl w:val="0"/>
          <w:numId w:val="96"/>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Aprobado</w:t>
      </w:r>
    </w:p>
    <w:p w:rsidR="794F5F29" w:rsidP="63A65D81" w:rsidRDefault="794F5F29" w14:paraId="74706AC1" w14:textId="25518994">
      <w:pPr>
        <w:pStyle w:val="Pargrafodelista"/>
        <w:numPr>
          <w:ilvl w:val="0"/>
          <w:numId w:val="96"/>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En proceso de implementación</w:t>
      </w:r>
    </w:p>
    <w:p w:rsidR="794F5F29" w:rsidP="63A65D81" w:rsidRDefault="794F5F29" w14:paraId="7ACE096B" w14:textId="6579D56E">
      <w:pPr>
        <w:pStyle w:val="Pargrafodelista"/>
        <w:numPr>
          <w:ilvl w:val="0"/>
          <w:numId w:val="96"/>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Implementado con éxito</w:t>
      </w:r>
    </w:p>
    <w:p w:rsidR="794F5F29" w:rsidP="63A65D81" w:rsidRDefault="794F5F29" w14:paraId="4F0B507C" w14:textId="0A4C9529">
      <w:pPr>
        <w:pStyle w:val="Pargrafodelista"/>
        <w:numPr>
          <w:ilvl w:val="0"/>
          <w:numId w:val="96"/>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Rechazado (con motivo)</w:t>
      </w:r>
    </w:p>
    <w:p w:rsidR="794F5F29" w:rsidP="63A65D81" w:rsidRDefault="794F5F29" w14:paraId="6B858837" w14:textId="2F7346F9">
      <w:pPr>
        <w:pStyle w:val="Pargrafodelista"/>
        <w:numPr>
          <w:ilvl w:val="0"/>
          <w:numId w:val="96"/>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Otro (Especificar)</w:t>
      </w:r>
    </w:p>
    <w:p w:rsidR="794F5F29" w:rsidP="63A65D81" w:rsidRDefault="794F5F29" w14:paraId="1F778100" w14:textId="473B687F">
      <w:pPr>
        <w:pStyle w:val="Pargrafodelista"/>
        <w:numPr>
          <w:ilvl w:val="0"/>
          <w:numId w:val="94"/>
        </w:numP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gl-ES"/>
        </w:rPr>
      </w:pPr>
      <w:r w:rsidRPr="63A65D81" w:rsidR="794F5F2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f. Control del Tiempo de Resolución:</w:t>
      </w:r>
    </w:p>
    <w:p w:rsidR="794F5F29" w:rsidP="63A65D81" w:rsidRDefault="794F5F29" w14:paraId="314C71B3" w14:textId="66C21B13">
      <w:pPr>
        <w:pStyle w:val="Pargrafodelista"/>
        <w:numPr>
          <w:ilvl w:val="0"/>
          <w:numId w:val="97"/>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Fecha de Solicitud del Cambio</w:t>
      </w:r>
    </w:p>
    <w:p w:rsidR="794F5F29" w:rsidP="63A65D81" w:rsidRDefault="794F5F29" w14:paraId="37485554" w14:textId="6130E4CC">
      <w:pPr>
        <w:pStyle w:val="Pargrafodelista"/>
        <w:numPr>
          <w:ilvl w:val="0"/>
          <w:numId w:val="97"/>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Fecha de Aprobación del Cambio</w:t>
      </w:r>
    </w:p>
    <w:p w:rsidR="794F5F29" w:rsidP="63A65D81" w:rsidRDefault="794F5F29" w14:paraId="7804E4BA" w14:textId="5049219C">
      <w:pPr>
        <w:pStyle w:val="Pargrafodelista"/>
        <w:numPr>
          <w:ilvl w:val="0"/>
          <w:numId w:val="97"/>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Fecha de Inicio de Implementación</w:t>
      </w:r>
    </w:p>
    <w:p w:rsidR="794F5F29" w:rsidP="63A65D81" w:rsidRDefault="794F5F29" w14:paraId="40231337" w14:textId="164030CE">
      <w:pPr>
        <w:pStyle w:val="Pargrafodelista"/>
        <w:numPr>
          <w:ilvl w:val="0"/>
          <w:numId w:val="97"/>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Fecha de Finalización de Implementación</w:t>
      </w:r>
    </w:p>
    <w:p w:rsidR="794F5F29" w:rsidP="63A65D81" w:rsidRDefault="794F5F29" w14:paraId="6CA1FEA8" w14:textId="004DFB27">
      <w:pPr>
        <w:pStyle w:val="Pargrafodelista"/>
        <w:numPr>
          <w:ilvl w:val="0"/>
          <w:numId w:val="94"/>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794F5F2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e. Referencia al cambio:</w:t>
      </w: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Número de identificación del cambio propuesto para resolver el problema (Cubrir en la actividad de análisis del problema. </w:t>
      </w: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null</w:t>
      </w: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sin procesar, -1: No genera cambio)</w:t>
      </w:r>
    </w:p>
    <w:p w:rsidR="794F5F29" w:rsidP="63A65D81" w:rsidRDefault="794F5F29" w14:paraId="6B648CEF" w14:textId="4ECD5214">
      <w:pPr>
        <w:ind w:left="156"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794F5F29" w:rsidP="63A65D81" w:rsidRDefault="794F5F29" w14:paraId="225063B3" w14:textId="7E221CEC">
      <w:pPr>
        <w:pStyle w:val="Pargrafodelista"/>
        <w:numPr>
          <w:ilvl w:val="0"/>
          <w:numId w:val="93"/>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Pie de plantilla</w:t>
      </w:r>
    </w:p>
    <w:p w:rsidR="794F5F29" w:rsidP="63A65D81" w:rsidRDefault="794F5F29" w14:paraId="3A566108" w14:textId="2504343C">
      <w:pPr>
        <w:pStyle w:val="Pargrafodelista"/>
        <w:numPr>
          <w:ilvl w:val="0"/>
          <w:numId w:val="99"/>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Identificador + </w:t>
      </w: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Nº</w:t>
      </w: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pág</w:t>
      </w: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de </w:t>
      </w: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Nº</w:t>
      </w: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págs</w:t>
      </w:r>
    </w:p>
    <w:p w:rsidR="63A65D81" w:rsidP="63A65D81" w:rsidRDefault="63A65D81" w14:paraId="6F1AD7A9" w14:textId="48584B6E">
      <w:pPr>
        <w:pStyle w:val="Normal"/>
        <w:rPr>
          <w:lang w:val="es-ES"/>
        </w:rPr>
      </w:pPr>
    </w:p>
    <w:p w:rsidR="528240B8" w:rsidP="07AF015C" w:rsidRDefault="528240B8" w14:noSpellErr="1" w14:paraId="027E45BE" w14:textId="50C93F8B">
      <w:pPr>
        <w:pStyle w:val="Ttulo4"/>
        <w:rPr/>
      </w:pPr>
      <w:r w:rsidR="6C571F41">
        <w:rPr/>
        <w:t>Modelo</w:t>
      </w:r>
    </w:p>
    <w:tbl>
      <w:tblPr>
        <w:tblStyle w:val="Tboanormal"/>
        <w:tblW w:w="0" w:type="auto"/>
        <w:tblLayout w:type="fixed"/>
        <w:tblLook w:val="06A0" w:firstRow="1" w:lastRow="0" w:firstColumn="1" w:lastColumn="0" w:noHBand="1" w:noVBand="1"/>
      </w:tblPr>
      <w:tblGrid>
        <w:gridCol w:w="4245"/>
        <w:gridCol w:w="4245"/>
      </w:tblGrid>
      <w:tr w:rsidR="63A65D81" w:rsidTr="63A65D81" w14:paraId="3CA6E623">
        <w:trPr>
          <w:trHeight w:val="300"/>
        </w:trPr>
        <w:tc>
          <w:tcPr>
            <w:tcW w:w="4245" w:type="dxa"/>
            <w:tcBorders>
              <w:top w:val="single" w:color="000000" w:themeColor="text1" w:sz="6"/>
              <w:left w:val="single" w:color="000000" w:themeColor="text1" w:sz="6"/>
              <w:bottom w:val="single" w:color="000000" w:themeColor="text1" w:sz="6"/>
              <w:right w:val="single" w:color="000000" w:themeColor="text1" w:sz="6"/>
            </w:tcBorders>
            <w:shd w:val="clear" w:color="auto" w:fill="B4C6E7" w:themeFill="accent1" w:themeFillTint="66"/>
            <w:tcMar>
              <w:top w:w="90" w:type="dxa"/>
              <w:left w:w="90" w:type="dxa"/>
              <w:bottom w:w="90" w:type="dxa"/>
              <w:right w:w="90" w:type="dxa"/>
            </w:tcMar>
            <w:vAlign w:val="top"/>
          </w:tcPr>
          <w:p w:rsidR="63A65D81" w:rsidP="63A65D81" w:rsidRDefault="63A65D81" w14:paraId="3D37F6D6" w14:textId="116F5272">
            <w:pPr>
              <w:spacing w:before="0" w:beforeAutospacing="off" w:after="0" w:afterAutospacing="off"/>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id:</w:t>
            </w:r>
          </w:p>
        </w:tc>
        <w:tc>
          <w:tcPr>
            <w:tcW w:w="4245" w:type="dxa"/>
            <w:tcBorders>
              <w:top w:val="single" w:color="000000" w:themeColor="text1" w:sz="6"/>
              <w:left w:val="single" w:color="000000" w:themeColor="text1" w:sz="6"/>
              <w:bottom w:val="single" w:color="000000" w:themeColor="text1" w:sz="6"/>
              <w:right w:val="single" w:color="000000" w:themeColor="text1" w:sz="6"/>
            </w:tcBorders>
            <w:shd w:val="clear" w:color="auto" w:fill="B4C6E7" w:themeFill="accent1" w:themeFillTint="66"/>
            <w:tcMar>
              <w:top w:w="90" w:type="dxa"/>
              <w:left w:w="90" w:type="dxa"/>
              <w:bottom w:w="90" w:type="dxa"/>
              <w:right w:w="90" w:type="dxa"/>
            </w:tcMar>
            <w:vAlign w:val="top"/>
          </w:tcPr>
          <w:p w:rsidR="63A65D81" w:rsidP="63A65D81" w:rsidRDefault="63A65D81" w14:paraId="46D2B9C3" w14:textId="5ABCA7F0">
            <w:pPr>
              <w:spacing w:before="0" w:beforeAutospacing="off" w:after="0" w:afterAutospacing="off"/>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Fecha:</w:t>
            </w:r>
          </w:p>
        </w:tc>
      </w:tr>
      <w:tr w:rsidR="63A65D81" w:rsidTr="63A65D81" w14:paraId="6FE95503">
        <w:trPr>
          <w:trHeight w:val="435"/>
        </w:trPr>
        <w:tc>
          <w:tcPr>
            <w:tcW w:w="8490"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3A65D81" w:rsidP="63A65D81" w:rsidRDefault="63A65D81" w14:paraId="53ABB730" w14:textId="4E40E280">
            <w:pPr>
              <w:spacing w:before="0" w:beforeAutospacing="off" w:after="0" w:afterAutospacing="off"/>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Nombre:</w:t>
            </w:r>
          </w:p>
        </w:tc>
      </w:tr>
      <w:tr w:rsidR="63A65D81" w:rsidTr="63A65D81" w14:paraId="5E6E481A">
        <w:trPr>
          <w:trHeight w:val="1485"/>
        </w:trPr>
        <w:tc>
          <w:tcPr>
            <w:tcW w:w="8490"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63A65D81" w:rsidP="63A65D81" w:rsidRDefault="63A65D81" w14:paraId="1173DDBD" w14:textId="2ACBF198">
            <w:pPr>
              <w:spacing w:before="0" w:beforeAutospacing="off" w:after="0" w:afterAutospacing="off"/>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 xml:space="preserve">Descripción:  </w:t>
            </w:r>
          </w:p>
          <w:tbl>
            <w:tblPr>
              <w:tblStyle w:val="Tboacongrade"/>
              <w:tblW w:w="0" w:type="auto"/>
              <w:tblBorders>
                <w:top w:val="single" w:sz="6"/>
                <w:left w:val="single" w:sz="6"/>
                <w:bottom w:val="single" w:sz="6"/>
                <w:right w:val="single" w:sz="6"/>
              </w:tblBorders>
              <w:tblLayout w:type="fixed"/>
              <w:tblLook w:val="06A0" w:firstRow="1" w:lastRow="0" w:firstColumn="1" w:lastColumn="0" w:noHBand="1" w:noVBand="1"/>
            </w:tblPr>
            <w:tblGrid>
              <w:gridCol w:w="8280"/>
            </w:tblGrid>
            <w:tr w:rsidR="63A65D81" w:rsidTr="63A65D81" w14:paraId="6605CB4D">
              <w:trPr>
                <w:trHeight w:val="300"/>
              </w:trPr>
              <w:tc>
                <w:tcPr>
                  <w:tcW w:w="8280" w:type="dxa"/>
                  <w:shd w:val="clear" w:color="auto" w:fill="FFFFFF" w:themeFill="background1"/>
                  <w:tcMar>
                    <w:left w:w="105" w:type="dxa"/>
                    <w:right w:w="105" w:type="dxa"/>
                  </w:tcMar>
                  <w:vAlign w:val="top"/>
                </w:tcPr>
                <w:p w:rsidR="63A65D81" w:rsidP="63A65D81" w:rsidRDefault="63A65D81" w14:paraId="6C811913" w14:textId="594E1DAE">
                  <w:pPr>
                    <w:rPr>
                      <w:rFonts w:ascii="Times New Roman" w:hAnsi="Times New Roman" w:eastAsia="Times New Roman" w:cs="Times New Roman"/>
                      <w:b w:val="0"/>
                      <w:bCs w:val="0"/>
                      <w:i w:val="0"/>
                      <w:iCs w:val="0"/>
                      <w:color w:val="000000" w:themeColor="text1" w:themeTint="FF" w:themeShade="FF"/>
                      <w:sz w:val="24"/>
                      <w:szCs w:val="24"/>
                      <w:lang w:val="en-US"/>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Situacion en la que se detecta:</w:t>
                  </w:r>
                </w:p>
                <w:p w:rsidR="63A65D81" w:rsidP="63A65D81" w:rsidRDefault="63A65D81" w14:paraId="4E42B4D2" w14:textId="5CD09E49">
                  <w:pPr>
                    <w:rPr>
                      <w:rFonts w:ascii="Times New Roman" w:hAnsi="Times New Roman" w:eastAsia="Times New Roman" w:cs="Times New Roman"/>
                      <w:b w:val="0"/>
                      <w:bCs w:val="0"/>
                      <w:i w:val="0"/>
                      <w:iCs w:val="0"/>
                      <w:color w:val="000000" w:themeColor="text1" w:themeTint="FF" w:themeShade="FF"/>
                      <w:sz w:val="24"/>
                      <w:szCs w:val="24"/>
                      <w:lang w:val="en-US"/>
                    </w:rPr>
                  </w:pPr>
                  <w:r w:rsidR="63A65D81">
                    <w:drawing>
                      <wp:inline wp14:editId="4D20BD50" wp14:anchorId="56E1CDB7">
                        <wp:extent cx="4572000" cy="504825"/>
                        <wp:effectExtent l="0" t="0" r="0" b="0"/>
                        <wp:docPr id="944814861" name="" descr="Forma" title=""/>
                        <wp:cNvGraphicFramePr>
                          <a:graphicFrameLocks noChangeAspect="1"/>
                        </wp:cNvGraphicFramePr>
                        <a:graphic>
                          <a:graphicData uri="http://schemas.openxmlformats.org/drawingml/2006/picture">
                            <pic:pic>
                              <pic:nvPicPr>
                                <pic:cNvPr id="0" name=""/>
                                <pic:cNvPicPr/>
                              </pic:nvPicPr>
                              <pic:blipFill>
                                <a:blip r:embed="Rb6aaf6732a304459">
                                  <a:extLst>
                                    <a:ext xmlns:a="http://schemas.openxmlformats.org/drawingml/2006/main" uri="{28A0092B-C50C-407E-A947-70E740481C1C}">
                                      <a14:useLocalDpi val="0"/>
                                    </a:ext>
                                  </a:extLst>
                                </a:blip>
                                <a:stretch>
                                  <a:fillRect/>
                                </a:stretch>
                              </pic:blipFill>
                              <pic:spPr>
                                <a:xfrm>
                                  <a:off x="0" y="0"/>
                                  <a:ext cx="4572000" cy="504825"/>
                                </a:xfrm>
                                <a:prstGeom prst="rect">
                                  <a:avLst/>
                                </a:prstGeom>
                              </pic:spPr>
                            </pic:pic>
                          </a:graphicData>
                        </a:graphic>
                      </wp:inline>
                    </w:drawing>
                  </w:r>
                </w:p>
              </w:tc>
            </w:tr>
            <w:tr w:rsidR="63A65D81" w:rsidTr="63A65D81" w14:paraId="000BF89A">
              <w:trPr>
                <w:trHeight w:val="300"/>
              </w:trPr>
              <w:tc>
                <w:tcPr>
                  <w:tcW w:w="8280" w:type="dxa"/>
                  <w:tcMar>
                    <w:left w:w="105" w:type="dxa"/>
                    <w:right w:w="105" w:type="dxa"/>
                  </w:tcMar>
                  <w:vAlign w:val="top"/>
                </w:tcPr>
                <w:p w:rsidR="63A65D81" w:rsidP="63A65D81" w:rsidRDefault="63A65D81" w14:paraId="48D8E276" w14:textId="0F9682D6">
                  <w:pPr>
                    <w:rPr>
                      <w:rFonts w:ascii="Times New Roman" w:hAnsi="Times New Roman" w:eastAsia="Times New Roman" w:cs="Times New Roman"/>
                      <w:b w:val="0"/>
                      <w:bCs w:val="0"/>
                      <w:i w:val="0"/>
                      <w:iCs w:val="0"/>
                      <w:color w:val="000000" w:themeColor="text1" w:themeTint="FF" w:themeShade="FF"/>
                      <w:sz w:val="24"/>
                      <w:szCs w:val="24"/>
                      <w:lang w:val="en-US"/>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Descripcion del cambio:</w:t>
                  </w:r>
                  <w:r>
                    <w:br/>
                  </w:r>
                  <w:r w:rsidR="63A65D81">
                    <w:drawing>
                      <wp:inline wp14:editId="74D71614" wp14:anchorId="1886144C">
                        <wp:extent cx="4572000" cy="504825"/>
                        <wp:effectExtent l="0" t="0" r="0" b="0"/>
                        <wp:docPr id="1968156941" name="" descr="Forma" title=""/>
                        <wp:cNvGraphicFramePr>
                          <a:graphicFrameLocks noChangeAspect="1"/>
                        </wp:cNvGraphicFramePr>
                        <a:graphic>
                          <a:graphicData uri="http://schemas.openxmlformats.org/drawingml/2006/picture">
                            <pic:pic>
                              <pic:nvPicPr>
                                <pic:cNvPr id="0" name=""/>
                                <pic:cNvPicPr/>
                              </pic:nvPicPr>
                              <pic:blipFill>
                                <a:blip r:embed="R54422b397cf14065">
                                  <a:extLst>
                                    <a:ext xmlns:a="http://schemas.openxmlformats.org/drawingml/2006/main" uri="{28A0092B-C50C-407E-A947-70E740481C1C}">
                                      <a14:useLocalDpi val="0"/>
                                    </a:ext>
                                  </a:extLst>
                                </a:blip>
                                <a:stretch>
                                  <a:fillRect/>
                                </a:stretch>
                              </pic:blipFill>
                              <pic:spPr>
                                <a:xfrm>
                                  <a:off x="0" y="0"/>
                                  <a:ext cx="4572000" cy="504825"/>
                                </a:xfrm>
                                <a:prstGeom prst="rect">
                                  <a:avLst/>
                                </a:prstGeom>
                              </pic:spPr>
                            </pic:pic>
                          </a:graphicData>
                        </a:graphic>
                      </wp:inline>
                    </w:drawing>
                  </w:r>
                </w:p>
              </w:tc>
            </w:tr>
            <w:tr w:rsidR="63A65D81" w:rsidTr="63A65D81" w14:paraId="05FF15C8">
              <w:trPr>
                <w:trHeight w:val="300"/>
              </w:trPr>
              <w:tc>
                <w:tcPr>
                  <w:tcW w:w="8280" w:type="dxa"/>
                  <w:tcMar>
                    <w:left w:w="105" w:type="dxa"/>
                    <w:right w:w="105" w:type="dxa"/>
                  </w:tcMar>
                  <w:vAlign w:val="top"/>
                </w:tcPr>
                <w:p w:rsidR="63A65D81" w:rsidP="63A65D81" w:rsidRDefault="63A65D81" w14:paraId="78B88415" w14:textId="2B03915E">
                  <w:pPr>
                    <w:rPr>
                      <w:rFonts w:ascii="Times New Roman" w:hAnsi="Times New Roman" w:eastAsia="Times New Roman" w:cs="Times New Roman"/>
                      <w:b w:val="0"/>
                      <w:bCs w:val="0"/>
                      <w:i w:val="0"/>
                      <w:iCs w:val="0"/>
                      <w:color w:val="000000" w:themeColor="text1" w:themeTint="FF" w:themeShade="FF"/>
                      <w:sz w:val="24"/>
                      <w:szCs w:val="24"/>
                      <w:lang w:val="en-US"/>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Datos adicionales:</w:t>
                  </w:r>
                </w:p>
                <w:p w:rsidR="63A65D81" w:rsidP="63A65D81" w:rsidRDefault="63A65D81" w14:paraId="7B495ABC" w14:textId="6D5A379D">
                  <w:pPr>
                    <w:rPr>
                      <w:rFonts w:ascii="Times New Roman" w:hAnsi="Times New Roman" w:eastAsia="Times New Roman" w:cs="Times New Roman"/>
                      <w:b w:val="0"/>
                      <w:bCs w:val="0"/>
                      <w:i w:val="0"/>
                      <w:iCs w:val="0"/>
                      <w:color w:val="000000" w:themeColor="text1" w:themeTint="FF" w:themeShade="FF"/>
                      <w:sz w:val="24"/>
                      <w:szCs w:val="24"/>
                      <w:lang w:val="en-US"/>
                    </w:rPr>
                  </w:pPr>
                  <w:r w:rsidR="63A65D81">
                    <w:drawing>
                      <wp:inline wp14:editId="7479DEF0" wp14:anchorId="17BCE7C9">
                        <wp:extent cx="4572000" cy="504825"/>
                        <wp:effectExtent l="0" t="0" r="0" b="0"/>
                        <wp:docPr id="1965071894" name="" descr="Forma" title=""/>
                        <wp:cNvGraphicFramePr>
                          <a:graphicFrameLocks noChangeAspect="1"/>
                        </wp:cNvGraphicFramePr>
                        <a:graphic>
                          <a:graphicData uri="http://schemas.openxmlformats.org/drawingml/2006/picture">
                            <pic:pic>
                              <pic:nvPicPr>
                                <pic:cNvPr id="0" name=""/>
                                <pic:cNvPicPr/>
                              </pic:nvPicPr>
                              <pic:blipFill>
                                <a:blip r:embed="R2dea48eec0d24268">
                                  <a:extLst>
                                    <a:ext xmlns:a="http://schemas.openxmlformats.org/drawingml/2006/main" uri="{28A0092B-C50C-407E-A947-70E740481C1C}">
                                      <a14:useLocalDpi val="0"/>
                                    </a:ext>
                                  </a:extLst>
                                </a:blip>
                                <a:stretch>
                                  <a:fillRect/>
                                </a:stretch>
                              </pic:blipFill>
                              <pic:spPr>
                                <a:xfrm>
                                  <a:off x="0" y="0"/>
                                  <a:ext cx="4572000" cy="504825"/>
                                </a:xfrm>
                                <a:prstGeom prst="rect">
                                  <a:avLst/>
                                </a:prstGeom>
                              </pic:spPr>
                            </pic:pic>
                          </a:graphicData>
                        </a:graphic>
                      </wp:inline>
                    </w:drawing>
                  </w:r>
                </w:p>
              </w:tc>
            </w:tr>
          </w:tbl>
          <w:p w:rsidR="63A65D81" w:rsidP="63A65D81" w:rsidRDefault="63A65D81" w14:paraId="2D2251E9" w14:textId="2F13CF2C">
            <w:pPr>
              <w:spacing w:before="0" w:beforeAutospacing="off" w:after="0" w:afterAutospacing="off"/>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 xml:space="preserve">               </w:t>
            </w:r>
          </w:p>
        </w:tc>
      </w:tr>
      <w:tr w:rsidR="63A65D81" w:rsidTr="63A65D81" w14:paraId="47E748ED">
        <w:trPr>
          <w:trHeight w:val="330"/>
        </w:trPr>
        <w:tc>
          <w:tcPr>
            <w:tcW w:w="8490"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3A65D81" w:rsidP="63A65D81" w:rsidRDefault="63A65D81" w14:paraId="13C69A38" w14:textId="39A590FF">
            <w:pPr>
              <w:spacing w:before="0" w:beforeAutospacing="off" w:after="0" w:afterAutospacing="off"/>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Estado actual del cambio (marque la opcion):</w:t>
            </w:r>
          </w:p>
          <w:p w:rsidR="63A65D81" w:rsidP="63A65D81" w:rsidRDefault="63A65D81" w14:paraId="2FD91ED8" w14:textId="5220DFB7">
            <w:pPr>
              <w:pStyle w:val="Pargrafodelista"/>
              <w:numPr>
                <w:ilvl w:val="0"/>
                <w:numId w:val="100"/>
              </w:numPr>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caps w:val="0"/>
                <w:smallCaps w:val="0"/>
                <w:color w:val="000000" w:themeColor="text1" w:themeTint="FF" w:themeShade="FF"/>
                <w:sz w:val="24"/>
                <w:szCs w:val="24"/>
                <w:lang w:val="es-ES"/>
              </w:rPr>
              <w:t>En análisis</w:t>
            </w:r>
          </w:p>
          <w:p w:rsidR="63A65D81" w:rsidP="63A65D81" w:rsidRDefault="63A65D81" w14:paraId="12EB9E14" w14:textId="46DE935E">
            <w:pPr>
              <w:pStyle w:val="Pargrafodelista"/>
              <w:numPr>
                <w:ilvl w:val="0"/>
                <w:numId w:val="100"/>
              </w:numPr>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caps w:val="0"/>
                <w:smallCaps w:val="0"/>
                <w:color w:val="000000" w:themeColor="text1" w:themeTint="FF" w:themeShade="FF"/>
                <w:sz w:val="24"/>
                <w:szCs w:val="24"/>
                <w:lang w:val="es-ES"/>
              </w:rPr>
              <w:t>Aprobado</w:t>
            </w:r>
          </w:p>
          <w:p w:rsidR="63A65D81" w:rsidP="63A65D81" w:rsidRDefault="63A65D81" w14:paraId="2CC825EB" w14:textId="69487474">
            <w:pPr>
              <w:pStyle w:val="Pargrafodelista"/>
              <w:numPr>
                <w:ilvl w:val="0"/>
                <w:numId w:val="100"/>
              </w:numPr>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caps w:val="0"/>
                <w:smallCaps w:val="0"/>
                <w:color w:val="000000" w:themeColor="text1" w:themeTint="FF" w:themeShade="FF"/>
                <w:sz w:val="24"/>
                <w:szCs w:val="24"/>
                <w:lang w:val="es-ES"/>
              </w:rPr>
              <w:t>En proceso de implementación</w:t>
            </w:r>
          </w:p>
          <w:p w:rsidR="63A65D81" w:rsidP="63A65D81" w:rsidRDefault="63A65D81" w14:paraId="709A0E29" w14:textId="51B39002">
            <w:pPr>
              <w:pStyle w:val="Pargrafodelista"/>
              <w:numPr>
                <w:ilvl w:val="0"/>
                <w:numId w:val="100"/>
              </w:numPr>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caps w:val="0"/>
                <w:smallCaps w:val="0"/>
                <w:color w:val="000000" w:themeColor="text1" w:themeTint="FF" w:themeShade="FF"/>
                <w:sz w:val="24"/>
                <w:szCs w:val="24"/>
                <w:lang w:val="es-ES"/>
              </w:rPr>
              <w:t>Implementado con éxito</w:t>
            </w:r>
          </w:p>
          <w:p w:rsidR="63A65D81" w:rsidP="63A65D81" w:rsidRDefault="63A65D81" w14:paraId="3E7C3FA7" w14:textId="1FA69057">
            <w:pPr>
              <w:pStyle w:val="Pargrafodelista"/>
              <w:numPr>
                <w:ilvl w:val="0"/>
                <w:numId w:val="100"/>
              </w:numPr>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caps w:val="0"/>
                <w:smallCaps w:val="0"/>
                <w:color w:val="000000" w:themeColor="text1" w:themeTint="FF" w:themeShade="FF"/>
                <w:sz w:val="24"/>
                <w:szCs w:val="24"/>
                <w:lang w:val="es-ES"/>
              </w:rPr>
              <w:t>Rechazado (con motivo)</w:t>
            </w:r>
          </w:p>
          <w:p w:rsidR="63A65D81" w:rsidP="63A65D81" w:rsidRDefault="63A65D81" w14:paraId="361079C9" w14:textId="74C608EB">
            <w:pPr>
              <w:pStyle w:val="Pargrafodelista"/>
              <w:numPr>
                <w:ilvl w:val="0"/>
                <w:numId w:val="100"/>
              </w:numPr>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caps w:val="0"/>
                <w:smallCaps w:val="0"/>
                <w:color w:val="000000" w:themeColor="text1" w:themeTint="FF" w:themeShade="FF"/>
                <w:sz w:val="24"/>
                <w:szCs w:val="24"/>
                <w:lang w:val="es-ES"/>
              </w:rPr>
              <w:t>Otro (Especificar)</w:t>
            </w:r>
          </w:p>
          <w:p w:rsidR="63A65D81" w:rsidP="63A65D81" w:rsidRDefault="63A65D81" w14:paraId="14C8E7A3" w14:textId="0673CC89">
            <w:pPr>
              <w:spacing w:before="0" w:beforeAutospacing="off" w:after="0" w:afterAutospacing="off"/>
              <w:ind w:lef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p>
        </w:tc>
      </w:tr>
      <w:tr w:rsidR="63A65D81" w:rsidTr="63A65D81" w14:paraId="2A161267">
        <w:trPr>
          <w:trHeight w:val="510"/>
        </w:trPr>
        <w:tc>
          <w:tcPr>
            <w:tcW w:w="8490"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63A65D81" w:rsidP="63A65D81" w:rsidRDefault="63A65D81" w14:paraId="684AC752" w14:textId="702ADECE">
            <w:pPr>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Control del Tiempo de Resolución</w:t>
            </w:r>
          </w:p>
          <w:tbl>
            <w:tblPr>
              <w:tblStyle w:val="Tboacongrade"/>
              <w:tblW w:w="0" w:type="auto"/>
              <w:tblBorders>
                <w:top w:val="single" w:sz="6"/>
                <w:left w:val="single" w:sz="6"/>
                <w:bottom w:val="single" w:sz="6"/>
                <w:right w:val="single" w:sz="6"/>
              </w:tblBorders>
              <w:tblLayout w:type="fixed"/>
              <w:tblLook w:val="06A0" w:firstRow="1" w:lastRow="0" w:firstColumn="1" w:lastColumn="0" w:noHBand="1" w:noVBand="1"/>
            </w:tblPr>
            <w:tblGrid>
              <w:gridCol w:w="4140"/>
              <w:gridCol w:w="4140"/>
            </w:tblGrid>
            <w:tr w:rsidR="63A65D81" w:rsidTr="63A65D81" w14:paraId="15F46568">
              <w:trPr>
                <w:trHeight w:val="300"/>
              </w:trPr>
              <w:tc>
                <w:tcPr>
                  <w:tcW w:w="4140" w:type="dxa"/>
                  <w:tcMar>
                    <w:left w:w="105" w:type="dxa"/>
                    <w:right w:w="105" w:type="dxa"/>
                  </w:tcMar>
                  <w:vAlign w:val="top"/>
                </w:tcPr>
                <w:p w:rsidR="63A65D81" w:rsidP="63A65D81" w:rsidRDefault="63A65D81" w14:paraId="1FC7920E" w14:textId="10FC389C">
                  <w:pPr>
                    <w:ind w:left="0" w:firstLine="0"/>
                    <w:rPr>
                      <w:rFonts w:ascii="Times New Roman" w:hAnsi="Times New Roman" w:eastAsia="Times New Roman" w:cs="Times New Roman"/>
                      <w:b w:val="0"/>
                      <w:bCs w:val="0"/>
                      <w:i w:val="0"/>
                      <w:iCs w:val="0"/>
                      <w:sz w:val="24"/>
                      <w:szCs w:val="24"/>
                      <w:lang w:val="gl-ES"/>
                    </w:rPr>
                  </w:pPr>
                  <w:r w:rsidRPr="63A65D81" w:rsidR="63A65D81">
                    <w:rPr>
                      <w:rFonts w:ascii="Times New Roman" w:hAnsi="Times New Roman" w:eastAsia="Times New Roman" w:cs="Times New Roman"/>
                      <w:b w:val="0"/>
                      <w:bCs w:val="0"/>
                      <w:i w:val="0"/>
                      <w:iCs w:val="0"/>
                      <w:sz w:val="24"/>
                      <w:szCs w:val="24"/>
                      <w:lang w:val="es-ES"/>
                    </w:rPr>
                    <w:t>Fecha de Solicitud del Cambio</w:t>
                  </w:r>
                </w:p>
              </w:tc>
              <w:tc>
                <w:tcPr>
                  <w:tcW w:w="4140" w:type="dxa"/>
                  <w:tcMar>
                    <w:left w:w="105" w:type="dxa"/>
                    <w:right w:w="105" w:type="dxa"/>
                  </w:tcMar>
                  <w:vAlign w:val="top"/>
                </w:tcPr>
                <w:p w:rsidR="63A65D81" w:rsidP="63A65D81" w:rsidRDefault="63A65D81" w14:paraId="31F4BBF4" w14:textId="0D45B135">
                  <w:pPr>
                    <w:rPr>
                      <w:rFonts w:ascii="Times New Roman" w:hAnsi="Times New Roman" w:eastAsia="Times New Roman" w:cs="Times New Roman"/>
                      <w:b w:val="0"/>
                      <w:bCs w:val="0"/>
                      <w:i w:val="0"/>
                      <w:iCs w:val="0"/>
                      <w:color w:val="000000" w:themeColor="text1" w:themeTint="FF" w:themeShade="FF"/>
                      <w:sz w:val="24"/>
                      <w:szCs w:val="24"/>
                      <w:lang w:val="en-US"/>
                    </w:rPr>
                  </w:pPr>
                </w:p>
              </w:tc>
            </w:tr>
            <w:tr w:rsidR="63A65D81" w:rsidTr="63A65D81" w14:paraId="3B995ABD">
              <w:trPr>
                <w:trHeight w:val="300"/>
              </w:trPr>
              <w:tc>
                <w:tcPr>
                  <w:tcW w:w="4140" w:type="dxa"/>
                  <w:tcMar>
                    <w:left w:w="105" w:type="dxa"/>
                    <w:right w:w="105" w:type="dxa"/>
                  </w:tcMar>
                  <w:vAlign w:val="top"/>
                </w:tcPr>
                <w:p w:rsidR="63A65D81" w:rsidP="63A65D81" w:rsidRDefault="63A65D81" w14:paraId="461E1699" w14:textId="70C13A50">
                  <w:pPr>
                    <w:rPr>
                      <w:rFonts w:ascii="Times New Roman" w:hAnsi="Times New Roman" w:eastAsia="Times New Roman" w:cs="Times New Roman"/>
                      <w:b w:val="0"/>
                      <w:bCs w:val="0"/>
                      <w:i w:val="0"/>
                      <w:iCs w:val="0"/>
                      <w:sz w:val="24"/>
                      <w:szCs w:val="24"/>
                      <w:lang w:val="gl-ES"/>
                    </w:rPr>
                  </w:pPr>
                  <w:r w:rsidRPr="63A65D81" w:rsidR="63A65D81">
                    <w:rPr>
                      <w:rFonts w:ascii="Times New Roman" w:hAnsi="Times New Roman" w:eastAsia="Times New Roman" w:cs="Times New Roman"/>
                      <w:b w:val="0"/>
                      <w:bCs w:val="0"/>
                      <w:i w:val="0"/>
                      <w:iCs w:val="0"/>
                      <w:sz w:val="24"/>
                      <w:szCs w:val="24"/>
                      <w:lang w:val="es-ES"/>
                    </w:rPr>
                    <w:t>Fecha de Aprobación del Cambio</w:t>
                  </w:r>
                </w:p>
              </w:tc>
              <w:tc>
                <w:tcPr>
                  <w:tcW w:w="4140" w:type="dxa"/>
                  <w:tcMar>
                    <w:left w:w="105" w:type="dxa"/>
                    <w:right w:w="105" w:type="dxa"/>
                  </w:tcMar>
                  <w:vAlign w:val="top"/>
                </w:tcPr>
                <w:p w:rsidR="63A65D81" w:rsidP="63A65D81" w:rsidRDefault="63A65D81" w14:paraId="4F496A8F" w14:textId="1F0A6D68">
                  <w:pPr>
                    <w:rPr>
                      <w:rFonts w:ascii="Times New Roman" w:hAnsi="Times New Roman" w:eastAsia="Times New Roman" w:cs="Times New Roman"/>
                      <w:b w:val="0"/>
                      <w:bCs w:val="0"/>
                      <w:i w:val="0"/>
                      <w:iCs w:val="0"/>
                      <w:color w:val="000000" w:themeColor="text1" w:themeTint="FF" w:themeShade="FF"/>
                      <w:sz w:val="24"/>
                      <w:szCs w:val="24"/>
                      <w:lang w:val="en-US"/>
                    </w:rPr>
                  </w:pPr>
                </w:p>
              </w:tc>
            </w:tr>
            <w:tr w:rsidR="63A65D81" w:rsidTr="63A65D81" w14:paraId="254B9C17">
              <w:trPr>
                <w:trHeight w:val="300"/>
              </w:trPr>
              <w:tc>
                <w:tcPr>
                  <w:tcW w:w="4140" w:type="dxa"/>
                  <w:tcMar>
                    <w:left w:w="105" w:type="dxa"/>
                    <w:right w:w="105" w:type="dxa"/>
                  </w:tcMar>
                  <w:vAlign w:val="top"/>
                </w:tcPr>
                <w:p w:rsidR="63A65D81" w:rsidP="63A65D81" w:rsidRDefault="63A65D81" w14:paraId="65330BD8" w14:textId="179627B8">
                  <w:pPr>
                    <w:rPr>
                      <w:rFonts w:ascii="Times New Roman" w:hAnsi="Times New Roman" w:eastAsia="Times New Roman" w:cs="Times New Roman"/>
                      <w:b w:val="0"/>
                      <w:bCs w:val="0"/>
                      <w:i w:val="0"/>
                      <w:iCs w:val="0"/>
                      <w:sz w:val="24"/>
                      <w:szCs w:val="24"/>
                      <w:lang w:val="gl-ES"/>
                    </w:rPr>
                  </w:pPr>
                  <w:r w:rsidRPr="63A65D81" w:rsidR="63A65D81">
                    <w:rPr>
                      <w:rFonts w:ascii="Times New Roman" w:hAnsi="Times New Roman" w:eastAsia="Times New Roman" w:cs="Times New Roman"/>
                      <w:b w:val="0"/>
                      <w:bCs w:val="0"/>
                      <w:i w:val="0"/>
                      <w:iCs w:val="0"/>
                      <w:sz w:val="24"/>
                      <w:szCs w:val="24"/>
                      <w:lang w:val="es-ES"/>
                    </w:rPr>
                    <w:t>Fecha de Inicio de Implementación</w:t>
                  </w:r>
                </w:p>
              </w:tc>
              <w:tc>
                <w:tcPr>
                  <w:tcW w:w="4140" w:type="dxa"/>
                  <w:tcMar>
                    <w:left w:w="105" w:type="dxa"/>
                    <w:right w:w="105" w:type="dxa"/>
                  </w:tcMar>
                  <w:vAlign w:val="top"/>
                </w:tcPr>
                <w:p w:rsidR="63A65D81" w:rsidP="63A65D81" w:rsidRDefault="63A65D81" w14:paraId="6F9409C6" w14:textId="23CFA7F9">
                  <w:pPr>
                    <w:rPr>
                      <w:rFonts w:ascii="Times New Roman" w:hAnsi="Times New Roman" w:eastAsia="Times New Roman" w:cs="Times New Roman"/>
                      <w:b w:val="0"/>
                      <w:bCs w:val="0"/>
                      <w:i w:val="0"/>
                      <w:iCs w:val="0"/>
                      <w:color w:val="000000" w:themeColor="text1" w:themeTint="FF" w:themeShade="FF"/>
                      <w:sz w:val="24"/>
                      <w:szCs w:val="24"/>
                      <w:lang w:val="en-US"/>
                    </w:rPr>
                  </w:pPr>
                </w:p>
              </w:tc>
            </w:tr>
            <w:tr w:rsidR="63A65D81" w:rsidTr="63A65D81" w14:paraId="613FD000">
              <w:trPr>
                <w:trHeight w:val="300"/>
              </w:trPr>
              <w:tc>
                <w:tcPr>
                  <w:tcW w:w="4140" w:type="dxa"/>
                  <w:tcMar>
                    <w:left w:w="105" w:type="dxa"/>
                    <w:right w:w="105" w:type="dxa"/>
                  </w:tcMar>
                  <w:vAlign w:val="top"/>
                </w:tcPr>
                <w:p w:rsidR="63A65D81" w:rsidP="63A65D81" w:rsidRDefault="63A65D81" w14:paraId="3832B5D3" w14:textId="6B1804DC">
                  <w:pPr>
                    <w:ind w:left="156" w:firstLine="0"/>
                    <w:rPr>
                      <w:rFonts w:ascii="Times New Roman" w:hAnsi="Times New Roman" w:eastAsia="Times New Roman" w:cs="Times New Roman"/>
                      <w:b w:val="0"/>
                      <w:bCs w:val="0"/>
                      <w:i w:val="0"/>
                      <w:iCs w:val="0"/>
                      <w:sz w:val="24"/>
                      <w:szCs w:val="24"/>
                      <w:lang w:val="gl-ES"/>
                    </w:rPr>
                  </w:pPr>
                  <w:r w:rsidRPr="63A65D81" w:rsidR="63A65D81">
                    <w:rPr>
                      <w:rFonts w:ascii="Times New Roman" w:hAnsi="Times New Roman" w:eastAsia="Times New Roman" w:cs="Times New Roman"/>
                      <w:b w:val="0"/>
                      <w:bCs w:val="0"/>
                      <w:i w:val="0"/>
                      <w:iCs w:val="0"/>
                      <w:sz w:val="24"/>
                      <w:szCs w:val="24"/>
                      <w:lang w:val="es-ES"/>
                    </w:rPr>
                    <w:t>Fecha de Finalización de la Implementación</w:t>
                  </w:r>
                </w:p>
                <w:p w:rsidR="63A65D81" w:rsidP="63A65D81" w:rsidRDefault="63A65D81" w14:paraId="1E8A6A99" w14:textId="36BAEC09">
                  <w:pPr>
                    <w:rPr>
                      <w:rFonts w:ascii="Times New Roman" w:hAnsi="Times New Roman" w:eastAsia="Times New Roman" w:cs="Times New Roman"/>
                      <w:b w:val="0"/>
                      <w:bCs w:val="0"/>
                      <w:i w:val="0"/>
                      <w:iCs w:val="0"/>
                      <w:color w:val="000000" w:themeColor="text1" w:themeTint="FF" w:themeShade="FF"/>
                      <w:sz w:val="24"/>
                      <w:szCs w:val="24"/>
                      <w:lang w:val="en-US"/>
                    </w:rPr>
                  </w:pPr>
                </w:p>
              </w:tc>
              <w:tc>
                <w:tcPr>
                  <w:tcW w:w="4140" w:type="dxa"/>
                  <w:tcMar>
                    <w:left w:w="105" w:type="dxa"/>
                    <w:right w:w="105" w:type="dxa"/>
                  </w:tcMar>
                  <w:vAlign w:val="top"/>
                </w:tcPr>
                <w:p w:rsidR="63A65D81" w:rsidP="63A65D81" w:rsidRDefault="63A65D81" w14:paraId="06FB6E9A" w14:textId="0E0ED983">
                  <w:pPr>
                    <w:rPr>
                      <w:rFonts w:ascii="Times New Roman" w:hAnsi="Times New Roman" w:eastAsia="Times New Roman" w:cs="Times New Roman"/>
                      <w:b w:val="0"/>
                      <w:bCs w:val="0"/>
                      <w:i w:val="0"/>
                      <w:iCs w:val="0"/>
                      <w:color w:val="000000" w:themeColor="text1" w:themeTint="FF" w:themeShade="FF"/>
                      <w:sz w:val="24"/>
                      <w:szCs w:val="24"/>
                      <w:lang w:val="en-US"/>
                    </w:rPr>
                  </w:pPr>
                </w:p>
              </w:tc>
            </w:tr>
          </w:tbl>
          <w:p w:rsidR="63A65D81" w:rsidP="63A65D81" w:rsidRDefault="63A65D81" w14:paraId="5BD89CB6" w14:textId="405BA98B">
            <w:pPr>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p>
        </w:tc>
      </w:tr>
      <w:tr w:rsidR="63A65D81" w:rsidTr="63A65D81" w14:paraId="7C688323">
        <w:trPr>
          <w:trHeight w:val="585"/>
        </w:trPr>
        <w:tc>
          <w:tcPr>
            <w:tcW w:w="4245" w:type="dxa"/>
            <w:tcBorders>
              <w:top w:val="single" w:color="000000" w:themeColor="text1" w:sz="6"/>
              <w:left w:val="single" w:color="000000" w:themeColor="text1" w:sz="6"/>
              <w:bottom w:val="single" w:color="000000" w:themeColor="text1" w:sz="6"/>
              <w:right w:val="single" w:color="000000" w:themeColor="text1" w:sz="6"/>
            </w:tcBorders>
            <w:shd w:val="clear" w:color="auto" w:fill="B4C6E7" w:themeFill="accent1" w:themeFillTint="66"/>
            <w:tcMar>
              <w:top w:w="90" w:type="dxa"/>
              <w:left w:w="90" w:type="dxa"/>
              <w:bottom w:w="90" w:type="dxa"/>
              <w:right w:w="90" w:type="dxa"/>
            </w:tcMar>
            <w:vAlign w:val="top"/>
          </w:tcPr>
          <w:p w:rsidR="63A65D81" w:rsidP="63A65D81" w:rsidRDefault="63A65D81" w14:paraId="630E1877" w14:textId="407F6C7D">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Seguimiento del cambio</w:t>
            </w:r>
          </w:p>
        </w:tc>
        <w:tc>
          <w:tcPr>
            <w:tcW w:w="4245" w:type="dxa"/>
            <w:tcBorders>
              <w:top w:val="single" w:color="000000" w:themeColor="text1" w:sz="6"/>
              <w:left w:val="single" w:color="000000" w:themeColor="text1" w:sz="6"/>
              <w:bottom w:val="single" w:color="000000" w:themeColor="text1" w:sz="6"/>
              <w:right w:val="single" w:color="000000" w:themeColor="text1" w:sz="6"/>
            </w:tcBorders>
            <w:shd w:val="clear" w:color="auto" w:fill="B4C6E7" w:themeFill="accent1" w:themeFillTint="66"/>
            <w:tcMar>
              <w:top w:w="90" w:type="dxa"/>
              <w:left w:w="90" w:type="dxa"/>
              <w:bottom w:w="90" w:type="dxa"/>
              <w:right w:w="90" w:type="dxa"/>
            </w:tcMar>
            <w:vAlign w:val="top"/>
          </w:tcPr>
          <w:p w:rsidR="63A65D81" w:rsidP="63A65D81" w:rsidRDefault="63A65D81" w14:paraId="67047E47" w14:textId="59619465">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1/1</w:t>
            </w:r>
          </w:p>
        </w:tc>
      </w:tr>
    </w:tbl>
    <w:p w:rsidR="07AF015C" w:rsidP="07AF015C" w:rsidRDefault="07AF015C" w14:paraId="03EB8432" w14:textId="6C8A24D4">
      <w:pPr>
        <w:pStyle w:val="Normal"/>
      </w:pPr>
    </w:p>
    <w:p w:rsidR="528240B8" w:rsidP="07AF015C" w:rsidRDefault="528240B8" w14:noSpellErr="1" w14:paraId="75BC44FA">
      <w:pPr>
        <w:pStyle w:val="Ttulo4"/>
        <w:rPr/>
      </w:pPr>
      <w:r w:rsidR="6C571F41">
        <w:rPr/>
        <w:t>Justificación</w:t>
      </w:r>
      <w:r w:rsidR="6C571F41">
        <w:rPr/>
        <w:t xml:space="preserve"> de sus campos</w:t>
      </w:r>
    </w:p>
    <w:p w:rsidR="07AF015C" w:rsidP="07AF015C" w:rsidRDefault="07AF015C" w14:paraId="207C3489" w14:textId="5954DDF3">
      <w:pPr>
        <w:pStyle w:val="Normal"/>
      </w:pPr>
    </w:p>
    <w:p xmlns:wp14="http://schemas.microsoft.com/office/word/2010/wordml" w:rsidRPr="00F63D22" w:rsidR="001061FB" w:rsidP="63A65D81" w:rsidRDefault="001061FB" w14:paraId="57F96B8E" wp14:textId="6E4EF01B">
      <w:pPr>
        <w:pStyle w:val="Pargrafodelista"/>
        <w:numPr>
          <w:ilvl w:val="0"/>
          <w:numId w:val="106"/>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623496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Descripción Detallada del Cambio:</w:t>
      </w:r>
    </w:p>
    <w:p xmlns:wp14="http://schemas.microsoft.com/office/word/2010/wordml" w:rsidRPr="00F63D22" w:rsidR="001061FB" w:rsidP="63A65D81" w:rsidRDefault="001061FB" w14:paraId="7F1A3357" wp14:textId="67A86BFA">
      <w:pPr>
        <w:pStyle w:val="Pargrafodelista"/>
        <w:numPr>
          <w:ilvl w:val="0"/>
          <w:numId w:val="107"/>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623496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Situación en la que se detecta:</w:t>
      </w:r>
      <w:r w:rsidRPr="63A65D81" w:rsidR="623496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Identificar el contexto o la situación específica en la que se identificó la necesidad del cambio. Proporciona un marco de referencia para comprender mejor el origen del problema y su impacto.</w:t>
      </w:r>
    </w:p>
    <w:p xmlns:wp14="http://schemas.microsoft.com/office/word/2010/wordml" w:rsidRPr="00F63D22" w:rsidR="001061FB" w:rsidP="63A65D81" w:rsidRDefault="001061FB" w14:paraId="07BF6C93" wp14:textId="2C18CA5D">
      <w:pPr>
        <w:pStyle w:val="Pargrafodelista"/>
        <w:numPr>
          <w:ilvl w:val="0"/>
          <w:numId w:val="107"/>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623496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Descripción:</w:t>
      </w:r>
      <w:r w:rsidRPr="63A65D81" w:rsidR="623496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Ofrece detalles detallados del cambio propuesto. Esta sección es crucial para comprender completamente la naturaleza del cambio, proporcionando información esencial para su análisis, evaluación y posterior implementación.</w:t>
      </w:r>
    </w:p>
    <w:p xmlns:wp14="http://schemas.microsoft.com/office/word/2010/wordml" w:rsidRPr="00F63D22" w:rsidR="001061FB" w:rsidP="63A65D81" w:rsidRDefault="001061FB" w14:paraId="0A293719" wp14:textId="508518C2">
      <w:pPr>
        <w:pStyle w:val="Pargrafodelista"/>
        <w:numPr>
          <w:ilvl w:val="0"/>
          <w:numId w:val="107"/>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623496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Justificación</w:t>
      </w:r>
      <w:r w:rsidRPr="63A65D81" w:rsidR="623496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Situación si no se corrige. Explica por qué es esencial abordar este cambio y cuáles podrían ser las consecuencias si no se implementa. Esto ayuda a respaldar la importancia del cambio y a tomar decisiones informadas sobre su prioridad.</w:t>
      </w:r>
    </w:p>
    <w:p xmlns:wp14="http://schemas.microsoft.com/office/word/2010/wordml" w:rsidRPr="00F63D22" w:rsidR="001061FB" w:rsidP="63A65D81" w:rsidRDefault="001061FB" w14:paraId="6184FD37" wp14:textId="12E12074">
      <w:pPr>
        <w:pStyle w:val="Pargrafodelista"/>
        <w:numPr>
          <w:ilvl w:val="0"/>
          <w:numId w:val="106"/>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623496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Estado Actual del Cambio:</w:t>
      </w:r>
    </w:p>
    <w:p xmlns:wp14="http://schemas.microsoft.com/office/word/2010/wordml" w:rsidRPr="00F63D22" w:rsidR="001061FB" w:rsidP="63A65D81" w:rsidRDefault="001061FB" w14:paraId="7522ADE8" wp14:textId="7A7C8F4A">
      <w:pPr>
        <w:pStyle w:val="Pargrafodelista"/>
        <w:numPr>
          <w:ilvl w:val="0"/>
          <w:numId w:val="108"/>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623496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En análisis:</w:t>
      </w:r>
      <w:r w:rsidRPr="63A65D81" w:rsidR="623496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Indica que el cambio está en proceso de ser evaluado y analizado para su viabilidad.</w:t>
      </w:r>
    </w:p>
    <w:p xmlns:wp14="http://schemas.microsoft.com/office/word/2010/wordml" w:rsidRPr="00F63D22" w:rsidR="001061FB" w:rsidP="63A65D81" w:rsidRDefault="001061FB" w14:paraId="605ACD82" wp14:textId="5C4C4A1D">
      <w:pPr>
        <w:pStyle w:val="Pargrafodelista"/>
        <w:numPr>
          <w:ilvl w:val="0"/>
          <w:numId w:val="108"/>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623496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Aprobado</w:t>
      </w:r>
      <w:r w:rsidRPr="63A65D81" w:rsidR="623496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Muestra que el cambio ha sido revisado y aprobado para su implementación.</w:t>
      </w:r>
    </w:p>
    <w:p xmlns:wp14="http://schemas.microsoft.com/office/word/2010/wordml" w:rsidRPr="00F63D22" w:rsidR="001061FB" w:rsidP="63A65D81" w:rsidRDefault="001061FB" w14:paraId="2F9D7E49" wp14:textId="541BBF9A">
      <w:pPr>
        <w:pStyle w:val="Pargrafodelista"/>
        <w:numPr>
          <w:ilvl w:val="0"/>
          <w:numId w:val="108"/>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623496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En proceso de implementación:</w:t>
      </w:r>
      <w:r w:rsidRPr="63A65D81" w:rsidR="623496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Indica que el cambio está siendo llevado a cabo actualmente.</w:t>
      </w:r>
    </w:p>
    <w:p xmlns:wp14="http://schemas.microsoft.com/office/word/2010/wordml" w:rsidRPr="00F63D22" w:rsidR="001061FB" w:rsidP="63A65D81" w:rsidRDefault="001061FB" w14:paraId="03925B24" wp14:textId="5AC29004">
      <w:pPr>
        <w:pStyle w:val="Pargrafodelista"/>
        <w:numPr>
          <w:ilvl w:val="0"/>
          <w:numId w:val="108"/>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623496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Implementado con éxito:</w:t>
      </w:r>
      <w:r w:rsidRPr="63A65D81" w:rsidR="623496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Confirma que el cambio se ha implementado satisfactoriamente.</w:t>
      </w:r>
    </w:p>
    <w:p xmlns:wp14="http://schemas.microsoft.com/office/word/2010/wordml" w:rsidRPr="00F63D22" w:rsidR="001061FB" w:rsidP="63A65D81" w:rsidRDefault="001061FB" w14:paraId="7B92CFDB" wp14:textId="2E7E55AC">
      <w:pPr>
        <w:pStyle w:val="Pargrafodelista"/>
        <w:numPr>
          <w:ilvl w:val="0"/>
          <w:numId w:val="108"/>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623496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Rechazado (con motivo):</w:t>
      </w:r>
      <w:r w:rsidRPr="63A65D81" w:rsidR="623496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Informa que el cambio ha sido rechazado, y se espera que se proporcione una justificación para el rechazo.</w:t>
      </w:r>
    </w:p>
    <w:p xmlns:wp14="http://schemas.microsoft.com/office/word/2010/wordml" w:rsidRPr="00F63D22" w:rsidR="001061FB" w:rsidP="63A65D81" w:rsidRDefault="001061FB" w14:paraId="5105F748" wp14:textId="7E3FDD29">
      <w:pPr>
        <w:pStyle w:val="Pargrafodelista"/>
        <w:numPr>
          <w:ilvl w:val="0"/>
          <w:numId w:val="108"/>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623496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Otro (Especificar):</w:t>
      </w:r>
      <w:r w:rsidRPr="63A65D81" w:rsidR="623496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Permite la flexibilidad para agregar estados adicionales según las necesidades del proyecto.</w:t>
      </w:r>
    </w:p>
    <w:p xmlns:wp14="http://schemas.microsoft.com/office/word/2010/wordml" w:rsidRPr="00F63D22" w:rsidR="001061FB" w:rsidP="63A65D81" w:rsidRDefault="001061FB" w14:paraId="03905399" wp14:textId="265B3AF0">
      <w:pPr>
        <w:pStyle w:val="Pargrafodelista"/>
        <w:numPr>
          <w:ilvl w:val="0"/>
          <w:numId w:val="106"/>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623496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Control del Tiempo de Resolución:</w:t>
      </w:r>
    </w:p>
    <w:p xmlns:wp14="http://schemas.microsoft.com/office/word/2010/wordml" w:rsidRPr="00F63D22" w:rsidR="001061FB" w:rsidP="63A65D81" w:rsidRDefault="001061FB" w14:paraId="6DCB5454" wp14:textId="29CA4377">
      <w:pPr>
        <w:pStyle w:val="Pargrafodelista"/>
        <w:numPr>
          <w:ilvl w:val="0"/>
          <w:numId w:val="109"/>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623496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Fecha de Solicitud del Cambio:</w:t>
      </w:r>
      <w:r w:rsidRPr="63A65D81" w:rsidR="623496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Registra cuándo se solicitó inicialmente el cambio.</w:t>
      </w:r>
    </w:p>
    <w:p xmlns:wp14="http://schemas.microsoft.com/office/word/2010/wordml" w:rsidRPr="00F63D22" w:rsidR="001061FB" w:rsidP="63A65D81" w:rsidRDefault="001061FB" w14:paraId="75EBBA2A" wp14:textId="75FF983C">
      <w:pPr>
        <w:pStyle w:val="Pargrafodelista"/>
        <w:numPr>
          <w:ilvl w:val="0"/>
          <w:numId w:val="109"/>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623496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Fecha de Aprobación del Cambio:</w:t>
      </w:r>
      <w:r w:rsidRPr="63A65D81" w:rsidR="623496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Indica cuándo se dio la aprobación para proceder con el cambio.</w:t>
      </w:r>
    </w:p>
    <w:p xmlns:wp14="http://schemas.microsoft.com/office/word/2010/wordml" w:rsidRPr="00F63D22" w:rsidR="001061FB" w:rsidP="63A65D81" w:rsidRDefault="001061FB" w14:paraId="1E0B4601" wp14:textId="2AA6F4E5">
      <w:pPr>
        <w:pStyle w:val="Pargrafodelista"/>
        <w:numPr>
          <w:ilvl w:val="0"/>
          <w:numId w:val="109"/>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002BEE9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F</w:t>
      </w:r>
      <w:r w:rsidRPr="63A65D81" w:rsidR="623496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echa de Inicio de Implementación:</w:t>
      </w:r>
      <w:r w:rsidRPr="63A65D81" w:rsidR="623496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Informa cuándo comenzó la implementación del cambio.</w:t>
      </w:r>
    </w:p>
    <w:p xmlns:wp14="http://schemas.microsoft.com/office/word/2010/wordml" w:rsidRPr="00F63D22" w:rsidR="001061FB" w:rsidP="63A65D81" w:rsidRDefault="001061FB" w14:paraId="552C4B18" wp14:textId="37C857E3">
      <w:pPr>
        <w:pStyle w:val="Pargrafodelista"/>
        <w:numPr>
          <w:ilvl w:val="0"/>
          <w:numId w:val="109"/>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623496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Fecha de Finalización de Implementación:</w:t>
      </w:r>
      <w:r w:rsidRPr="63A65D81" w:rsidR="623496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Señala cuándo se completó la implementación del cambio.</w:t>
      </w:r>
    </w:p>
    <w:p xmlns:wp14="http://schemas.microsoft.com/office/word/2010/wordml" w:rsidRPr="00F63D22" w:rsidR="001061FB" w:rsidP="63A65D81" w:rsidRDefault="001061FB" w14:paraId="0AD9C6F4" wp14:textId="7468EA8B">
      <w:pPr>
        <w:rPr>
          <w:sz w:val="36"/>
          <w:szCs w:val="36"/>
          <w:lang w:val="es-ES"/>
        </w:rPr>
      </w:pPr>
      <w:r w:rsidRPr="63A65D81">
        <w:rPr>
          <w:sz w:val="36"/>
          <w:szCs w:val="36"/>
        </w:rPr>
        <w:br w:type="page"/>
      </w:r>
    </w:p>
    <w:p xmlns:wp14="http://schemas.microsoft.com/office/word/2010/wordml" w:rsidR="00405635" w:rsidP="00405635" w:rsidRDefault="00405635" w14:paraId="5A17919B" wp14:textId="77777777" wp14:noSpellErr="1">
      <w:pPr>
        <w:pStyle w:val="Ttulo1"/>
        <w:rPr/>
      </w:pPr>
      <w:bookmarkStart w:name="_Toc2072200364" w:id="528541431"/>
      <w:r w:rsidR="42604AFA">
        <w:rPr/>
        <w:t>ANEXOS</w:t>
      </w:r>
      <w:bookmarkEnd w:id="528541431"/>
    </w:p>
    <w:p xmlns:wp14="http://schemas.microsoft.com/office/word/2010/wordml" w:rsidR="008D16F2" w:rsidP="63A65D81" w:rsidRDefault="008D16F2" w14:paraId="763C1422" wp14:textId="77777777" wp14:noSpellErr="1">
      <w:pPr>
        <w:pStyle w:val="Ttulo2"/>
        <w:rPr>
          <w:lang w:val="es-ES"/>
        </w:rPr>
      </w:pPr>
      <w:bookmarkStart w:name="_Toc527063287" w:id="1742539470"/>
      <w:r w:rsidR="060116B1">
        <w:rPr/>
        <w:t>Anexo</w:t>
      </w:r>
      <w:r w:rsidR="29BD4BCC">
        <w:rPr/>
        <w:t xml:space="preserve"> </w:t>
      </w:r>
      <w:r w:rsidR="060116B1">
        <w:rPr/>
        <w:t>1.</w:t>
      </w:r>
      <w:r w:rsidR="29BD4BCC">
        <w:rPr/>
        <w:t>-</w:t>
      </w:r>
      <w:r w:rsidR="060116B1">
        <w:rPr/>
        <w:t xml:space="preserve"> Cambios propuestos por cada miembro del grupo</w:t>
      </w:r>
      <w:bookmarkEnd w:id="1742539470"/>
    </w:p>
    <w:p xmlns:wp14="http://schemas.microsoft.com/office/word/2010/wordml" w:rsidRPr="008D16F2" w:rsidR="008D16F2" w:rsidP="008D16F2" w:rsidRDefault="008D16F2" w14:paraId="4B1F511A" wp14:textId="77777777" wp14:noSpellErr="1">
      <w:pPr>
        <w:rPr>
          <w:lang w:val="es-ES_tradnl"/>
        </w:rPr>
      </w:pPr>
    </w:p>
    <w:p xmlns:wp14="http://schemas.microsoft.com/office/word/2010/wordml" w:rsidRPr="00F63D22" w:rsidR="001061FB" w:rsidP="63A65D81" w:rsidRDefault="00F63D22" w14:paraId="081BC670" wp14:textId="77777777" wp14:noSpellErr="1">
      <w:pPr>
        <w:pStyle w:val="Ttulo2"/>
        <w:rPr>
          <w:lang w:val="es-ES"/>
        </w:rPr>
      </w:pPr>
      <w:bookmarkStart w:name="_Toc1036520843" w:id="713280737"/>
      <w:r w:rsidR="69D00F57">
        <w:rPr/>
        <w:t>A</w:t>
      </w:r>
      <w:r w:rsidR="0EEB309D">
        <w:rPr/>
        <w:t xml:space="preserve">nexo </w:t>
      </w:r>
      <w:r w:rsidR="060116B1">
        <w:rPr/>
        <w:t>2</w:t>
      </w:r>
      <w:r w:rsidR="0EEB309D">
        <w:rPr/>
        <w:t>.</w:t>
      </w:r>
      <w:r w:rsidR="29BD4BCC">
        <w:rPr/>
        <w:t>-</w:t>
      </w:r>
      <w:r w:rsidR="0EEB309D">
        <w:rPr/>
        <w:t xml:space="preserve"> </w:t>
      </w:r>
      <w:r w:rsidR="69D00F57">
        <w:rPr/>
        <w:t>Bibliografía y m</w:t>
      </w:r>
      <w:r w:rsidR="69D00F57">
        <w:rPr/>
        <w:t>aterial utilizado</w:t>
      </w:r>
      <w:bookmarkEnd w:id="713280737"/>
    </w:p>
    <w:p xmlns:wp14="http://schemas.microsoft.com/office/word/2010/wordml" w:rsidRPr="00F63D22" w:rsidR="001061FB" w:rsidP="001061FB" w:rsidRDefault="00F2636E" w14:paraId="0375DC06" wp14:textId="77777777" wp14:noSpellErr="1">
      <w:pPr>
        <w:rPr>
          <w:sz w:val="18"/>
          <w:szCs w:val="18"/>
          <w:lang w:val="es-ES_tradnl"/>
        </w:rPr>
      </w:pPr>
      <w:r w:rsidRPr="07AF015C" w:rsidR="00F2636E">
        <w:rPr>
          <w:sz w:val="18"/>
          <w:szCs w:val="18"/>
        </w:rPr>
        <w:t>(</w:t>
      </w:r>
      <w:r w:rsidRPr="07AF015C" w:rsidR="00F42A99">
        <w:rPr>
          <w:sz w:val="18"/>
          <w:szCs w:val="18"/>
        </w:rPr>
        <w:t>Relación</w:t>
      </w:r>
      <w:r w:rsidRPr="07AF015C" w:rsidR="00F42A99">
        <w:rPr>
          <w:sz w:val="18"/>
          <w:szCs w:val="18"/>
        </w:rPr>
        <w:t xml:space="preserve"> de </w:t>
      </w:r>
      <w:r w:rsidRPr="07AF015C" w:rsidR="00F42A99">
        <w:rPr>
          <w:sz w:val="18"/>
          <w:szCs w:val="18"/>
        </w:rPr>
        <w:t>bibliografía</w:t>
      </w:r>
      <w:r w:rsidRPr="07AF015C" w:rsidR="00F42A99">
        <w:rPr>
          <w:sz w:val="18"/>
          <w:szCs w:val="18"/>
        </w:rPr>
        <w:t xml:space="preserve"> y material </w:t>
      </w:r>
      <w:r w:rsidRPr="07AF015C" w:rsidR="00F42A99">
        <w:rPr>
          <w:sz w:val="18"/>
          <w:szCs w:val="18"/>
        </w:rPr>
        <w:t>complementario</w:t>
      </w:r>
      <w:r w:rsidRPr="07AF015C" w:rsidR="00F42A99">
        <w:rPr>
          <w:sz w:val="18"/>
          <w:szCs w:val="18"/>
        </w:rPr>
        <w:t xml:space="preserve"> </w:t>
      </w:r>
      <w:r w:rsidRPr="07AF015C" w:rsidR="00F42A99">
        <w:rPr>
          <w:sz w:val="18"/>
          <w:szCs w:val="18"/>
        </w:rPr>
        <w:t>utilizado</w:t>
      </w:r>
      <w:r w:rsidRPr="07AF015C" w:rsidR="00F42A99">
        <w:rPr>
          <w:sz w:val="18"/>
          <w:szCs w:val="18"/>
        </w:rPr>
        <w:t xml:space="preserve"> para la </w:t>
      </w:r>
      <w:r w:rsidRPr="07AF015C" w:rsidR="00F42A99">
        <w:rPr>
          <w:sz w:val="18"/>
          <w:szCs w:val="18"/>
        </w:rPr>
        <w:t>realización</w:t>
      </w:r>
      <w:r w:rsidRPr="07AF015C" w:rsidR="00F42A99">
        <w:rPr>
          <w:sz w:val="18"/>
          <w:szCs w:val="18"/>
        </w:rPr>
        <w:t xml:space="preserve"> de la </w:t>
      </w:r>
      <w:r w:rsidRPr="07AF015C" w:rsidR="00F42A99">
        <w:rPr>
          <w:sz w:val="18"/>
          <w:szCs w:val="18"/>
        </w:rPr>
        <w:t>práctica</w:t>
      </w:r>
      <w:r w:rsidRPr="07AF015C" w:rsidR="00F42A99">
        <w:rPr>
          <w:sz w:val="18"/>
          <w:szCs w:val="18"/>
        </w:rPr>
        <w:t xml:space="preserve">. </w:t>
      </w:r>
      <w:r w:rsidRPr="07AF015C" w:rsidR="00F42A99">
        <w:rPr>
          <w:sz w:val="18"/>
          <w:szCs w:val="18"/>
        </w:rPr>
        <w:t>Incluye</w:t>
      </w:r>
      <w:r w:rsidRPr="07AF015C" w:rsidR="00F42A99">
        <w:rPr>
          <w:sz w:val="18"/>
          <w:szCs w:val="18"/>
        </w:rPr>
        <w:t xml:space="preserve"> material </w:t>
      </w:r>
      <w:r w:rsidRPr="07AF015C" w:rsidR="00F42A99">
        <w:rPr>
          <w:sz w:val="18"/>
          <w:szCs w:val="18"/>
        </w:rPr>
        <w:t>bibliográfico</w:t>
      </w:r>
      <w:r w:rsidRPr="07AF015C" w:rsidR="00F42A99">
        <w:rPr>
          <w:sz w:val="18"/>
          <w:szCs w:val="18"/>
        </w:rPr>
        <w:t xml:space="preserve"> </w:t>
      </w:r>
      <w:r w:rsidRPr="07AF015C" w:rsidR="00F42A99">
        <w:rPr>
          <w:sz w:val="18"/>
          <w:szCs w:val="18"/>
        </w:rPr>
        <w:t>tipo</w:t>
      </w:r>
      <w:r w:rsidRPr="07AF015C" w:rsidR="00F42A99">
        <w:rPr>
          <w:sz w:val="18"/>
          <w:szCs w:val="18"/>
        </w:rPr>
        <w:t xml:space="preserve"> </w:t>
      </w:r>
      <w:r w:rsidRPr="07AF015C" w:rsidR="00F42A99">
        <w:rPr>
          <w:sz w:val="18"/>
          <w:szCs w:val="18"/>
        </w:rPr>
        <w:t>libro</w:t>
      </w:r>
      <w:r w:rsidRPr="07AF015C" w:rsidR="00F42A99">
        <w:rPr>
          <w:sz w:val="18"/>
          <w:szCs w:val="18"/>
        </w:rPr>
        <w:t xml:space="preserve">, y </w:t>
      </w:r>
      <w:r w:rsidRPr="07AF015C" w:rsidR="00F42A99">
        <w:rPr>
          <w:sz w:val="18"/>
          <w:szCs w:val="18"/>
        </w:rPr>
        <w:t>los</w:t>
      </w:r>
      <w:r w:rsidRPr="07AF015C" w:rsidR="00F42A99">
        <w:rPr>
          <w:sz w:val="18"/>
          <w:szCs w:val="18"/>
        </w:rPr>
        <w:t xml:space="preserve"> </w:t>
      </w:r>
      <w:r w:rsidRPr="07AF015C" w:rsidR="00F42A99">
        <w:rPr>
          <w:sz w:val="18"/>
          <w:szCs w:val="18"/>
        </w:rPr>
        <w:t>documentos</w:t>
      </w:r>
      <w:r w:rsidRPr="07AF015C" w:rsidR="00F42A99">
        <w:rPr>
          <w:sz w:val="18"/>
          <w:szCs w:val="18"/>
        </w:rPr>
        <w:t xml:space="preserve"> y/o </w:t>
      </w:r>
      <w:r w:rsidRPr="07AF015C" w:rsidR="00F42A99">
        <w:rPr>
          <w:sz w:val="18"/>
          <w:szCs w:val="18"/>
        </w:rPr>
        <w:t>páginas</w:t>
      </w:r>
      <w:r w:rsidRPr="07AF015C" w:rsidR="00F42A99">
        <w:rPr>
          <w:sz w:val="18"/>
          <w:szCs w:val="18"/>
        </w:rPr>
        <w:t xml:space="preserve"> web que </w:t>
      </w:r>
      <w:r w:rsidRPr="07AF015C" w:rsidR="00F42A99">
        <w:rPr>
          <w:sz w:val="18"/>
          <w:szCs w:val="18"/>
        </w:rPr>
        <w:t>hayas</w:t>
      </w:r>
      <w:r w:rsidRPr="07AF015C" w:rsidR="00F42A99">
        <w:rPr>
          <w:sz w:val="18"/>
          <w:szCs w:val="18"/>
        </w:rPr>
        <w:t xml:space="preserve"> </w:t>
      </w:r>
      <w:r w:rsidRPr="07AF015C" w:rsidR="00F42A99">
        <w:rPr>
          <w:sz w:val="18"/>
          <w:szCs w:val="18"/>
        </w:rPr>
        <w:t>utilizado</w:t>
      </w:r>
      <w:r w:rsidRPr="07AF015C" w:rsidR="00F2636E">
        <w:rPr>
          <w:sz w:val="18"/>
          <w:szCs w:val="18"/>
        </w:rPr>
        <w:t>.)</w:t>
      </w:r>
    </w:p>
    <w:p xmlns:wp14="http://schemas.microsoft.com/office/word/2010/wordml" w:rsidRPr="00F63D22" w:rsidR="009F4572" w:rsidP="07AF015C" w:rsidRDefault="009F4572" w14:paraId="65F9C3DC" wp14:textId="77777777" wp14:noSpellErr="1">
      <w:pPr>
        <w:rPr>
          <w:lang w:val="es-ES_tradnl"/>
        </w:rPr>
      </w:pPr>
    </w:p>
    <w:p xmlns:wp14="http://schemas.microsoft.com/office/word/2010/wordml" w:rsidRPr="00F63D22" w:rsidR="009F4572" w:rsidP="07AF015C" w:rsidRDefault="009F4572" w14:paraId="5023141B" wp14:textId="77777777" wp14:noSpellErr="1">
      <w:pPr>
        <w:rPr>
          <w:lang w:val="es-ES_tradnl"/>
        </w:rPr>
      </w:pPr>
    </w:p>
    <w:p xmlns:wp14="http://schemas.microsoft.com/office/word/2010/wordml" w:rsidRPr="00F63D22" w:rsidR="009F4572" w:rsidP="07AF015C" w:rsidRDefault="009F4572" w14:paraId="1F3B1409" wp14:textId="77777777" wp14:noSpellErr="1">
      <w:pPr>
        <w:rPr>
          <w:lang w:val="es-ES_tradnl"/>
        </w:rPr>
      </w:pPr>
    </w:p>
    <w:p xmlns:wp14="http://schemas.microsoft.com/office/word/2010/wordml" w:rsidRPr="00F63D22" w:rsidR="001061FB" w:rsidP="07AF015C" w:rsidRDefault="001061FB" w14:paraId="562C75D1" wp14:textId="77777777" wp14:noSpellErr="1">
      <w:pPr>
        <w:rPr>
          <w:sz w:val="36"/>
          <w:szCs w:val="36"/>
          <w:lang w:val="es-ES_tradnl"/>
        </w:rPr>
      </w:pPr>
    </w:p>
    <w:p xmlns:wp14="http://schemas.microsoft.com/office/word/2010/wordml" w:rsidRPr="00F63D22" w:rsidR="00F2636E" w:rsidP="63A65D81" w:rsidRDefault="00F42A99" w14:paraId="492C8207" wp14:textId="77777777">
      <w:pPr>
        <w:pStyle w:val="Ttulo2"/>
        <w:rPr>
          <w:lang w:val="es-ES"/>
        </w:rPr>
      </w:pPr>
      <w:bookmarkStart w:name="_Toc32352046" w:id="608231199"/>
      <w:r w:rsidR="0EEB309D">
        <w:rPr/>
        <w:t xml:space="preserve">Anexo </w:t>
      </w:r>
      <w:r w:rsidR="060116B1">
        <w:rPr/>
        <w:t>3</w:t>
      </w:r>
      <w:r w:rsidR="0EEB309D">
        <w:rPr/>
        <w:t xml:space="preserve">.- </w:t>
      </w:r>
      <w:r w:rsidR="0EEB309D">
        <w:rPr/>
        <w:t>Relatorio</w:t>
      </w:r>
      <w:r w:rsidR="0EEB309D">
        <w:rPr/>
        <w:t xml:space="preserve"> de documentos asociados a éste</w:t>
      </w:r>
      <w:bookmarkEnd w:id="608231199"/>
    </w:p>
    <w:p xmlns:wp14="http://schemas.microsoft.com/office/word/2010/wordml" w:rsidRPr="00F63D22" w:rsidR="001061FB" w:rsidP="001061FB" w:rsidRDefault="001061FB" w14:paraId="079D394F" wp14:textId="77777777" wp14:noSpellErr="1">
      <w:pPr>
        <w:rPr>
          <w:sz w:val="18"/>
          <w:szCs w:val="18"/>
          <w:lang w:val="es-ES_tradnl"/>
        </w:rPr>
      </w:pPr>
      <w:r w:rsidRPr="07AF015C" w:rsidR="001061FB">
        <w:rPr>
          <w:sz w:val="18"/>
          <w:szCs w:val="18"/>
        </w:rPr>
        <w:t>(</w:t>
      </w:r>
      <w:r w:rsidRPr="07AF015C" w:rsidR="00F42A99">
        <w:rPr>
          <w:sz w:val="18"/>
          <w:szCs w:val="18"/>
        </w:rPr>
        <w:t xml:space="preserve">Describe </w:t>
      </w:r>
      <w:r w:rsidRPr="07AF015C" w:rsidR="00F42A99">
        <w:rPr>
          <w:sz w:val="18"/>
          <w:szCs w:val="18"/>
        </w:rPr>
        <w:t>los</w:t>
      </w:r>
      <w:r w:rsidRPr="07AF015C" w:rsidR="00F42A99">
        <w:rPr>
          <w:sz w:val="18"/>
          <w:szCs w:val="18"/>
        </w:rPr>
        <w:t xml:space="preserve"> </w:t>
      </w:r>
      <w:r w:rsidRPr="07AF015C" w:rsidR="00F42A99">
        <w:rPr>
          <w:sz w:val="18"/>
          <w:szCs w:val="18"/>
        </w:rPr>
        <w:t>documentos</w:t>
      </w:r>
      <w:r w:rsidRPr="07AF015C" w:rsidR="00F42A99">
        <w:rPr>
          <w:sz w:val="18"/>
          <w:szCs w:val="18"/>
        </w:rPr>
        <w:t xml:space="preserve"> </w:t>
      </w:r>
      <w:r w:rsidRPr="07AF015C" w:rsidR="00F42A99">
        <w:rPr>
          <w:sz w:val="18"/>
          <w:szCs w:val="18"/>
        </w:rPr>
        <w:t>asociados</w:t>
      </w:r>
      <w:r w:rsidRPr="07AF015C" w:rsidR="00F42A99">
        <w:rPr>
          <w:sz w:val="18"/>
          <w:szCs w:val="18"/>
        </w:rPr>
        <w:t xml:space="preserve"> </w:t>
      </w:r>
      <w:r w:rsidRPr="07AF015C" w:rsidR="00F42A99">
        <w:rPr>
          <w:sz w:val="18"/>
          <w:szCs w:val="18"/>
        </w:rPr>
        <w:t>a</w:t>
      </w:r>
      <w:r w:rsidRPr="07AF015C" w:rsidR="00F42A99">
        <w:rPr>
          <w:sz w:val="18"/>
          <w:szCs w:val="18"/>
        </w:rPr>
        <w:t xml:space="preserve"> </w:t>
      </w:r>
      <w:r w:rsidRPr="07AF015C" w:rsidR="00F42A99">
        <w:rPr>
          <w:sz w:val="18"/>
          <w:szCs w:val="18"/>
        </w:rPr>
        <w:t>este</w:t>
      </w:r>
      <w:r w:rsidRPr="07AF015C" w:rsidR="00F42A99">
        <w:rPr>
          <w:sz w:val="18"/>
          <w:szCs w:val="18"/>
        </w:rPr>
        <w:t xml:space="preserve">, que son </w:t>
      </w:r>
      <w:r w:rsidRPr="07AF015C" w:rsidR="00F42A99">
        <w:rPr>
          <w:sz w:val="18"/>
          <w:szCs w:val="18"/>
        </w:rPr>
        <w:t>necesarios</w:t>
      </w:r>
      <w:r w:rsidRPr="07AF015C" w:rsidR="00F42A99">
        <w:rPr>
          <w:sz w:val="18"/>
          <w:szCs w:val="18"/>
        </w:rPr>
        <w:t xml:space="preserve"> para la </w:t>
      </w:r>
      <w:r w:rsidRPr="07AF015C" w:rsidR="00F42A99">
        <w:rPr>
          <w:sz w:val="18"/>
          <w:szCs w:val="18"/>
        </w:rPr>
        <w:t>corrección</w:t>
      </w:r>
      <w:r w:rsidRPr="07AF015C" w:rsidR="00F42A99">
        <w:rPr>
          <w:sz w:val="18"/>
          <w:szCs w:val="18"/>
        </w:rPr>
        <w:t xml:space="preserve"> de la </w:t>
      </w:r>
      <w:r w:rsidRPr="07AF015C" w:rsidR="00F42A99">
        <w:rPr>
          <w:sz w:val="18"/>
          <w:szCs w:val="18"/>
        </w:rPr>
        <w:t>práctica</w:t>
      </w:r>
      <w:r w:rsidRPr="07AF015C" w:rsidR="00F42A99">
        <w:rPr>
          <w:sz w:val="18"/>
          <w:szCs w:val="18"/>
        </w:rPr>
        <w:t xml:space="preserve"> y que se </w:t>
      </w:r>
      <w:r w:rsidRPr="07AF015C" w:rsidR="00F42A99">
        <w:rPr>
          <w:sz w:val="18"/>
          <w:szCs w:val="18"/>
        </w:rPr>
        <w:t>adjuntan</w:t>
      </w:r>
      <w:r w:rsidRPr="07AF015C" w:rsidR="00F42A99">
        <w:rPr>
          <w:sz w:val="18"/>
          <w:szCs w:val="18"/>
        </w:rPr>
        <w:t xml:space="preserve"> </w:t>
      </w:r>
      <w:r w:rsidRPr="07AF015C" w:rsidR="00F42A99">
        <w:rPr>
          <w:sz w:val="18"/>
          <w:szCs w:val="18"/>
        </w:rPr>
        <w:t>como</w:t>
      </w:r>
      <w:r w:rsidRPr="07AF015C" w:rsidR="00F42A99">
        <w:rPr>
          <w:sz w:val="18"/>
          <w:szCs w:val="18"/>
        </w:rPr>
        <w:t xml:space="preserve"> </w:t>
      </w:r>
      <w:r w:rsidRPr="07AF015C" w:rsidR="00F42A99">
        <w:rPr>
          <w:sz w:val="18"/>
          <w:szCs w:val="18"/>
        </w:rPr>
        <w:t>elaboración</w:t>
      </w:r>
      <w:r w:rsidRPr="07AF015C" w:rsidR="00F42A99">
        <w:rPr>
          <w:sz w:val="18"/>
          <w:szCs w:val="18"/>
        </w:rPr>
        <w:t xml:space="preserve"> de la </w:t>
      </w:r>
      <w:r w:rsidRPr="07AF015C" w:rsidR="00F42A99">
        <w:rPr>
          <w:sz w:val="18"/>
          <w:szCs w:val="18"/>
        </w:rPr>
        <w:t>misma</w:t>
      </w:r>
      <w:r w:rsidRPr="07AF015C" w:rsidR="001061FB">
        <w:rPr>
          <w:sz w:val="18"/>
          <w:szCs w:val="18"/>
        </w:rPr>
        <w:t>)</w:t>
      </w:r>
    </w:p>
    <w:p xmlns:wp14="http://schemas.microsoft.com/office/word/2010/wordml" w:rsidRPr="00F63D22" w:rsidR="001061FB" w:rsidP="001061FB" w:rsidRDefault="001061FB" w14:paraId="664355AD" wp14:textId="77777777" wp14:noSpellErr="1">
      <w:pPr>
        <w:rPr>
          <w:lang w:val="es-ES_tradnl"/>
        </w:rPr>
      </w:pPr>
    </w:p>
    <w:p xmlns:wp14="http://schemas.microsoft.com/office/word/2010/wordml" w:rsidRPr="00F63D22" w:rsidR="001061FB" w:rsidP="001061FB" w:rsidRDefault="001061FB" w14:paraId="1A965116" wp14:textId="77777777" wp14:noSpellErr="1">
      <w:pPr>
        <w:rPr>
          <w:lang w:val="es-ES_tradnl"/>
        </w:rPr>
      </w:pPr>
    </w:p>
    <w:p xmlns:wp14="http://schemas.microsoft.com/office/word/2010/wordml" w:rsidRPr="00F63D22" w:rsidR="009F4572" w:rsidP="001061FB" w:rsidRDefault="009F4572" w14:paraId="7DF4E37C" wp14:textId="77777777" wp14:noSpellErr="1">
      <w:pPr>
        <w:rPr>
          <w:lang w:val="es-ES_tradnl"/>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538"/>
        <w:gridCol w:w="1747"/>
        <w:gridCol w:w="4209"/>
      </w:tblGrid>
      <w:tr xmlns:wp14="http://schemas.microsoft.com/office/word/2010/wordml" w:rsidRPr="00F63D22" w:rsidR="0049326E" w:rsidTr="07AF015C" w14:paraId="4F968CF7" wp14:textId="77777777">
        <w:tc>
          <w:tcPr>
            <w:tcW w:w="2603" w:type="dxa"/>
            <w:tcMar/>
            <w:vAlign w:val="center"/>
          </w:tcPr>
          <w:p w:rsidRPr="00F63D22" w:rsidR="00F42A99" w:rsidP="07AF015C" w:rsidRDefault="00F42A99" w14:paraId="1EB64637" wp14:textId="77777777" wp14:noSpellErr="1">
            <w:pPr>
              <w:jc w:val="center"/>
              <w:rPr>
                <w:b w:val="1"/>
                <w:bCs w:val="1"/>
                <w:lang w:val="es-ES_tradnl"/>
              </w:rPr>
            </w:pPr>
            <w:r w:rsidRPr="07AF015C" w:rsidR="00F42A99">
              <w:rPr>
                <w:b w:val="1"/>
                <w:bCs w:val="1"/>
              </w:rPr>
              <w:t xml:space="preserve">Nombre del </w:t>
            </w:r>
            <w:r w:rsidRPr="07AF015C" w:rsidR="00F42A99">
              <w:rPr>
                <w:b w:val="1"/>
                <w:bCs w:val="1"/>
              </w:rPr>
              <w:t>documento</w:t>
            </w:r>
          </w:p>
        </w:tc>
        <w:tc>
          <w:tcPr>
            <w:tcW w:w="1758" w:type="dxa"/>
            <w:tcMar/>
            <w:vAlign w:val="center"/>
          </w:tcPr>
          <w:p w:rsidRPr="00F63D22" w:rsidR="00F42A99" w:rsidP="07AF015C" w:rsidRDefault="00F42A99" w14:paraId="3840610F" wp14:textId="77777777" wp14:noSpellErr="1">
            <w:pPr>
              <w:jc w:val="center"/>
              <w:rPr>
                <w:b w:val="1"/>
                <w:bCs w:val="1"/>
                <w:lang w:val="es-ES_tradnl"/>
              </w:rPr>
            </w:pPr>
            <w:r w:rsidRPr="07AF015C" w:rsidR="00F42A99">
              <w:rPr>
                <w:b w:val="1"/>
                <w:bCs w:val="1"/>
              </w:rPr>
              <w:t xml:space="preserve">Software de </w:t>
            </w:r>
            <w:r w:rsidRPr="07AF015C" w:rsidR="00F42A99">
              <w:rPr>
                <w:b w:val="1"/>
                <w:bCs w:val="1"/>
              </w:rPr>
              <w:t>visualización</w:t>
            </w:r>
            <w:r w:rsidRPr="07AF015C" w:rsidR="00F42A99">
              <w:rPr>
                <w:b w:val="1"/>
                <w:bCs w:val="1"/>
              </w:rPr>
              <w:t xml:space="preserve"> (</w:t>
            </w:r>
            <w:r w:rsidRPr="07AF015C" w:rsidR="00F42A99">
              <w:rPr>
                <w:b w:val="1"/>
                <w:bCs w:val="1"/>
              </w:rPr>
              <w:t>versión</w:t>
            </w:r>
            <w:r w:rsidRPr="07AF015C" w:rsidR="00F42A99">
              <w:rPr>
                <w:b w:val="1"/>
                <w:bCs w:val="1"/>
              </w:rPr>
              <w:t>)</w:t>
            </w:r>
          </w:p>
        </w:tc>
        <w:tc>
          <w:tcPr>
            <w:tcW w:w="4359" w:type="dxa"/>
            <w:tcMar/>
            <w:vAlign w:val="center"/>
          </w:tcPr>
          <w:p w:rsidRPr="00F63D22" w:rsidR="00F42A99" w:rsidP="07AF015C" w:rsidRDefault="00F42A99" w14:paraId="44EE15FA" wp14:textId="77777777" wp14:noSpellErr="1">
            <w:pPr>
              <w:jc w:val="center"/>
              <w:rPr>
                <w:b w:val="1"/>
                <w:bCs w:val="1"/>
                <w:lang w:val="es-ES_tradnl"/>
              </w:rPr>
            </w:pPr>
            <w:r w:rsidRPr="07AF015C" w:rsidR="00F42A99">
              <w:rPr>
                <w:b w:val="1"/>
                <w:bCs w:val="1"/>
              </w:rPr>
              <w:t>Descripción</w:t>
            </w:r>
            <w:r w:rsidRPr="07AF015C" w:rsidR="00F42A99">
              <w:rPr>
                <w:b w:val="1"/>
                <w:bCs w:val="1"/>
              </w:rPr>
              <w:t xml:space="preserve"> del </w:t>
            </w:r>
            <w:r w:rsidRPr="07AF015C" w:rsidR="00F42A99">
              <w:rPr>
                <w:b w:val="1"/>
                <w:bCs w:val="1"/>
              </w:rPr>
              <w:t>documento</w:t>
            </w:r>
          </w:p>
        </w:tc>
      </w:tr>
      <w:tr xmlns:wp14="http://schemas.microsoft.com/office/word/2010/wordml" w:rsidRPr="00F63D22" w:rsidR="0049326E" w:rsidTr="07AF015C" w14:paraId="44FB30F8" wp14:textId="77777777">
        <w:tc>
          <w:tcPr>
            <w:tcW w:w="2603" w:type="dxa"/>
            <w:tcMar/>
          </w:tcPr>
          <w:p w:rsidRPr="00F63D22" w:rsidR="00F42A99" w:rsidP="001061FB" w:rsidRDefault="00F42A99" w14:paraId="1DA6542E" wp14:textId="77777777" wp14:noSpellErr="1">
            <w:pPr>
              <w:rPr>
                <w:lang w:val="es-ES_tradnl"/>
              </w:rPr>
            </w:pPr>
          </w:p>
        </w:tc>
        <w:tc>
          <w:tcPr>
            <w:tcW w:w="1758" w:type="dxa"/>
            <w:tcMar/>
          </w:tcPr>
          <w:p w:rsidRPr="00F63D22" w:rsidR="00F42A99" w:rsidP="001061FB" w:rsidRDefault="00F42A99" w14:paraId="3041E394" wp14:textId="77777777" wp14:noSpellErr="1">
            <w:pPr>
              <w:rPr>
                <w:lang w:val="es-ES_tradnl"/>
              </w:rPr>
            </w:pPr>
          </w:p>
        </w:tc>
        <w:tc>
          <w:tcPr>
            <w:tcW w:w="4359" w:type="dxa"/>
            <w:tcMar/>
          </w:tcPr>
          <w:p w:rsidRPr="00F63D22" w:rsidR="00F42A99" w:rsidP="001061FB" w:rsidRDefault="00F42A99" w14:paraId="722B00AE" wp14:textId="77777777" wp14:noSpellErr="1">
            <w:pPr>
              <w:rPr>
                <w:lang w:val="es-ES_tradnl"/>
              </w:rPr>
            </w:pPr>
          </w:p>
        </w:tc>
      </w:tr>
      <w:tr xmlns:wp14="http://schemas.microsoft.com/office/word/2010/wordml" w:rsidRPr="00F63D22" w:rsidR="0049326E" w:rsidTr="07AF015C" w14:paraId="42C6D796" wp14:textId="77777777">
        <w:tc>
          <w:tcPr>
            <w:tcW w:w="2603" w:type="dxa"/>
            <w:tcMar/>
          </w:tcPr>
          <w:p w:rsidRPr="00F63D22" w:rsidR="00F42A99" w:rsidP="001061FB" w:rsidRDefault="00F42A99" w14:paraId="6E1831B3" wp14:textId="77777777" wp14:noSpellErr="1">
            <w:pPr>
              <w:rPr>
                <w:lang w:val="es-ES_tradnl"/>
              </w:rPr>
            </w:pPr>
          </w:p>
        </w:tc>
        <w:tc>
          <w:tcPr>
            <w:tcW w:w="1758" w:type="dxa"/>
            <w:tcMar/>
          </w:tcPr>
          <w:p w:rsidRPr="00F63D22" w:rsidR="00F42A99" w:rsidP="001061FB" w:rsidRDefault="00F42A99" w14:paraId="54E11D2A" wp14:textId="77777777" wp14:noSpellErr="1">
            <w:pPr>
              <w:rPr>
                <w:lang w:val="es-ES_tradnl"/>
              </w:rPr>
            </w:pPr>
          </w:p>
        </w:tc>
        <w:tc>
          <w:tcPr>
            <w:tcW w:w="4359" w:type="dxa"/>
            <w:tcMar/>
          </w:tcPr>
          <w:p w:rsidRPr="00F63D22" w:rsidR="00F42A99" w:rsidP="001061FB" w:rsidRDefault="00F42A99" w14:paraId="31126E5D" wp14:textId="77777777" wp14:noSpellErr="1">
            <w:pPr>
              <w:rPr>
                <w:lang w:val="es-ES_tradnl"/>
              </w:rPr>
            </w:pPr>
          </w:p>
        </w:tc>
      </w:tr>
      <w:tr xmlns:wp14="http://schemas.microsoft.com/office/word/2010/wordml" w:rsidRPr="00F63D22" w:rsidR="0049326E" w:rsidTr="07AF015C" w14:paraId="2DE403A5" wp14:textId="77777777">
        <w:tc>
          <w:tcPr>
            <w:tcW w:w="2603" w:type="dxa"/>
            <w:tcMar/>
          </w:tcPr>
          <w:p w:rsidRPr="00F63D22" w:rsidR="00F42A99" w:rsidP="001061FB" w:rsidRDefault="00F42A99" w14:paraId="62431CDC" wp14:textId="77777777" wp14:noSpellErr="1">
            <w:pPr>
              <w:rPr>
                <w:lang w:val="es-ES_tradnl"/>
              </w:rPr>
            </w:pPr>
          </w:p>
        </w:tc>
        <w:tc>
          <w:tcPr>
            <w:tcW w:w="1758" w:type="dxa"/>
            <w:tcMar/>
          </w:tcPr>
          <w:p w:rsidRPr="00F63D22" w:rsidR="00F42A99" w:rsidP="001061FB" w:rsidRDefault="00F42A99" w14:paraId="49E398E2" wp14:textId="77777777" wp14:noSpellErr="1">
            <w:pPr>
              <w:rPr>
                <w:lang w:val="es-ES_tradnl"/>
              </w:rPr>
            </w:pPr>
          </w:p>
        </w:tc>
        <w:tc>
          <w:tcPr>
            <w:tcW w:w="4359" w:type="dxa"/>
            <w:tcMar/>
          </w:tcPr>
          <w:p w:rsidRPr="00F63D22" w:rsidR="00F42A99" w:rsidP="001061FB" w:rsidRDefault="00F42A99" w14:paraId="16287F21" wp14:textId="77777777" wp14:noSpellErr="1">
            <w:pPr>
              <w:rPr>
                <w:lang w:val="es-ES_tradnl"/>
              </w:rPr>
            </w:pPr>
          </w:p>
        </w:tc>
      </w:tr>
      <w:tr xmlns:wp14="http://schemas.microsoft.com/office/word/2010/wordml" w:rsidRPr="00F63D22" w:rsidR="0049326E" w:rsidTr="07AF015C" w14:paraId="5BE93A62" wp14:textId="77777777">
        <w:tc>
          <w:tcPr>
            <w:tcW w:w="2603" w:type="dxa"/>
            <w:tcMar/>
          </w:tcPr>
          <w:p w:rsidRPr="00F63D22" w:rsidR="00F42A99" w:rsidP="001061FB" w:rsidRDefault="00F42A99" w14:paraId="384BA73E" wp14:textId="77777777" wp14:noSpellErr="1">
            <w:pPr>
              <w:rPr>
                <w:lang w:val="es-ES_tradnl"/>
              </w:rPr>
            </w:pPr>
          </w:p>
        </w:tc>
        <w:tc>
          <w:tcPr>
            <w:tcW w:w="1758" w:type="dxa"/>
            <w:tcMar/>
          </w:tcPr>
          <w:p w:rsidRPr="00F63D22" w:rsidR="00F42A99" w:rsidP="001061FB" w:rsidRDefault="00F42A99" w14:paraId="34B3F2EB" wp14:textId="77777777" wp14:noSpellErr="1">
            <w:pPr>
              <w:rPr>
                <w:lang w:val="es-ES_tradnl"/>
              </w:rPr>
            </w:pPr>
          </w:p>
        </w:tc>
        <w:tc>
          <w:tcPr>
            <w:tcW w:w="4359" w:type="dxa"/>
            <w:tcMar/>
          </w:tcPr>
          <w:p w:rsidRPr="00F63D22" w:rsidR="00F42A99" w:rsidP="001061FB" w:rsidRDefault="00F42A99" w14:paraId="7D34F5C7" wp14:textId="77777777" wp14:noSpellErr="1">
            <w:pPr>
              <w:rPr>
                <w:lang w:val="es-ES_tradnl"/>
              </w:rPr>
            </w:pPr>
          </w:p>
        </w:tc>
      </w:tr>
      <w:tr xmlns:wp14="http://schemas.microsoft.com/office/word/2010/wordml" w:rsidRPr="00F63D22" w:rsidR="0049326E" w:rsidTr="07AF015C" w14:paraId="0B4020A7" wp14:textId="77777777">
        <w:tc>
          <w:tcPr>
            <w:tcW w:w="2603" w:type="dxa"/>
            <w:tcMar/>
          </w:tcPr>
          <w:p w:rsidRPr="00F63D22" w:rsidR="00F42A99" w:rsidP="001061FB" w:rsidRDefault="00F42A99" w14:paraId="1D7B270A" wp14:textId="77777777" wp14:noSpellErr="1">
            <w:pPr>
              <w:rPr>
                <w:lang w:val="es-ES_tradnl"/>
              </w:rPr>
            </w:pPr>
          </w:p>
        </w:tc>
        <w:tc>
          <w:tcPr>
            <w:tcW w:w="1758" w:type="dxa"/>
            <w:tcMar/>
          </w:tcPr>
          <w:p w:rsidRPr="00F63D22" w:rsidR="00F42A99" w:rsidP="001061FB" w:rsidRDefault="00F42A99" w14:paraId="4F904CB7" wp14:textId="77777777" wp14:noSpellErr="1">
            <w:pPr>
              <w:rPr>
                <w:lang w:val="es-ES_tradnl"/>
              </w:rPr>
            </w:pPr>
          </w:p>
        </w:tc>
        <w:tc>
          <w:tcPr>
            <w:tcW w:w="4359" w:type="dxa"/>
            <w:tcMar/>
          </w:tcPr>
          <w:p w:rsidRPr="00F63D22" w:rsidR="00F42A99" w:rsidP="001061FB" w:rsidRDefault="00F42A99" w14:paraId="06971CD3" wp14:textId="77777777" wp14:noSpellErr="1">
            <w:pPr>
              <w:rPr>
                <w:lang w:val="es-ES_tradnl"/>
              </w:rPr>
            </w:pPr>
          </w:p>
        </w:tc>
      </w:tr>
      <w:tr xmlns:wp14="http://schemas.microsoft.com/office/word/2010/wordml" w:rsidRPr="00F63D22" w:rsidR="0049326E" w:rsidTr="07AF015C" w14:paraId="2A1F701D" wp14:textId="77777777">
        <w:tc>
          <w:tcPr>
            <w:tcW w:w="2603" w:type="dxa"/>
            <w:tcMar/>
          </w:tcPr>
          <w:p w:rsidRPr="00F63D22" w:rsidR="00F42A99" w:rsidP="001061FB" w:rsidRDefault="00F42A99" w14:paraId="03EFCA41" wp14:textId="77777777" wp14:noSpellErr="1">
            <w:pPr>
              <w:rPr>
                <w:lang w:val="es-ES_tradnl"/>
              </w:rPr>
            </w:pPr>
          </w:p>
        </w:tc>
        <w:tc>
          <w:tcPr>
            <w:tcW w:w="1758" w:type="dxa"/>
            <w:tcMar/>
          </w:tcPr>
          <w:p w:rsidRPr="00F63D22" w:rsidR="00F42A99" w:rsidP="001061FB" w:rsidRDefault="00F42A99" w14:paraId="5F96A722" wp14:textId="77777777" wp14:noSpellErr="1">
            <w:pPr>
              <w:rPr>
                <w:lang w:val="es-ES_tradnl"/>
              </w:rPr>
            </w:pPr>
          </w:p>
        </w:tc>
        <w:tc>
          <w:tcPr>
            <w:tcW w:w="4359" w:type="dxa"/>
            <w:tcMar/>
          </w:tcPr>
          <w:p w:rsidRPr="00F63D22" w:rsidR="00F42A99" w:rsidP="001061FB" w:rsidRDefault="00F42A99" w14:paraId="5B95CD12" wp14:textId="77777777" wp14:noSpellErr="1">
            <w:pPr>
              <w:rPr>
                <w:lang w:val="es-ES_tradnl"/>
              </w:rPr>
            </w:pPr>
          </w:p>
        </w:tc>
      </w:tr>
      <w:tr xmlns:wp14="http://schemas.microsoft.com/office/word/2010/wordml" w:rsidRPr="00F63D22" w:rsidR="0049326E" w:rsidTr="07AF015C" w14:paraId="5220BBB2" wp14:textId="77777777">
        <w:tc>
          <w:tcPr>
            <w:tcW w:w="2603" w:type="dxa"/>
            <w:tcMar/>
          </w:tcPr>
          <w:p w:rsidRPr="00F63D22" w:rsidR="00F42A99" w:rsidP="001061FB" w:rsidRDefault="00F42A99" w14:paraId="13CB595B" wp14:textId="77777777" wp14:noSpellErr="1">
            <w:pPr>
              <w:rPr>
                <w:lang w:val="es-ES_tradnl"/>
              </w:rPr>
            </w:pPr>
          </w:p>
        </w:tc>
        <w:tc>
          <w:tcPr>
            <w:tcW w:w="1758" w:type="dxa"/>
            <w:tcMar/>
          </w:tcPr>
          <w:p w:rsidRPr="00F63D22" w:rsidR="00F42A99" w:rsidP="001061FB" w:rsidRDefault="00F42A99" w14:paraId="6D9C8D39" wp14:textId="77777777" wp14:noSpellErr="1">
            <w:pPr>
              <w:rPr>
                <w:lang w:val="es-ES_tradnl"/>
              </w:rPr>
            </w:pPr>
          </w:p>
        </w:tc>
        <w:tc>
          <w:tcPr>
            <w:tcW w:w="4359" w:type="dxa"/>
            <w:tcMar/>
          </w:tcPr>
          <w:p w:rsidRPr="00F63D22" w:rsidR="00F42A99" w:rsidP="001061FB" w:rsidRDefault="00F42A99" w14:paraId="675E05EE" wp14:textId="77777777" wp14:noSpellErr="1">
            <w:pPr>
              <w:rPr>
                <w:lang w:val="es-ES_tradnl"/>
              </w:rPr>
            </w:pPr>
          </w:p>
        </w:tc>
      </w:tr>
    </w:tbl>
    <w:p xmlns:wp14="http://schemas.microsoft.com/office/word/2010/wordml" w:rsidRPr="00F63D22" w:rsidR="00F42A99" w:rsidP="001061FB" w:rsidRDefault="00F42A99" w14:paraId="2FC17F8B" wp14:textId="77777777" wp14:noSpellErr="1">
      <w:pPr>
        <w:rPr>
          <w:lang w:val="es-ES_tradnl"/>
        </w:rPr>
      </w:pPr>
    </w:p>
    <w:sectPr w:rsidRPr="00F63D22" w:rsidR="00F42A99" w:rsidSect="00173FFA">
      <w:footerReference w:type="default" r:id="rId12"/>
      <w:pgSz w:w="11906" w:h="16838" w:orient="portrait"/>
      <w:pgMar w:top="1270" w:right="1701" w:bottom="1417" w:left="1701" w:header="708" w:footer="708" w:gutter="0"/>
      <w:pgNumType w:start="1"/>
      <w:cols w:space="708"/>
      <w:docGrid w:linePitch="360"/>
      <w:headerReference w:type="first" r:id="R80336d038fef45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CB081A" w:rsidRDefault="00CB081A" w14:paraId="5AE48A43" wp14:textId="77777777">
      <w:r>
        <w:separator/>
      </w:r>
    </w:p>
  </w:endnote>
  <w:endnote w:type="continuationSeparator" w:id="0">
    <w:p xmlns:wp14="http://schemas.microsoft.com/office/word/2010/wordml" w:rsidR="00CB081A" w:rsidRDefault="00CB081A" w14:paraId="50F40DEB"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173FFA" w:rsidR="00F63D22" w:rsidP="07AF015C" w:rsidRDefault="00F63D22" w14:paraId="045D412C" wp14:textId="77777777" wp14:noSpellErr="1">
    <w:pPr>
      <w:pStyle w:val="Pdepxina"/>
      <w:tabs>
        <w:tab w:val="clear" w:pos="8504"/>
        <w:tab w:val="right" w:pos="8364"/>
      </w:tabs>
      <w:rPr>
        <w:i w:val="1"/>
        <w:iCs w:val="1"/>
      </w:rPr>
    </w:pPr>
    <w:r w:rsidRPr="00173FFA">
      <w:rPr>
        <w:i/>
      </w:rPr>
      <w:tab/>
    </w:r>
    <w:r w:rsidRPr="00173FFA">
      <w:rPr>
        <w:i/>
      </w:rPr>
      <w:tab/>
    </w:r>
    <w:r w:rsidRPr="07AF015C">
      <w:rPr>
        <w:i w:val="1"/>
        <w:iCs w:val="1"/>
      </w:rPr>
      <w:fldChar w:fldCharType="begin"/>
    </w:r>
    <w:r w:rsidRPr="07AF015C">
      <w:rPr>
        <w:i w:val="1"/>
        <w:iCs w:val="1"/>
      </w:rPr>
      <w:instrText xml:space="preserve"> TIME \@ "dd/MM/yyyy" </w:instrText>
    </w:r>
    <w:r w:rsidRPr="07AF015C">
      <w:rPr>
        <w:i w:val="1"/>
        <w:iCs w:val="1"/>
      </w:rPr>
      <w:fldChar w:fldCharType="separate"/>
    </w:r>
    <w:r w:rsidRPr="07AF015C" w:rsidR="07AF015C">
      <w:rPr>
        <w:i w:val="1"/>
        <w:iCs w:val="1"/>
        <w:noProof/>
      </w:rPr>
      <w:t>30/01/2019</w:t>
    </w:r>
    <w:r w:rsidRPr="07AF015C">
      <w:rPr>
        <w:i w:val="1"/>
        <w:iCs w:val="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173FFA" w:rsidR="00F63D22" w:rsidP="07AF015C" w:rsidRDefault="00F63D22" w14:paraId="2304AF12" wp14:textId="77777777" wp14:noSpellErr="1">
    <w:pPr>
      <w:pStyle w:val="Pdepxina"/>
      <w:tabs>
        <w:tab w:val="clear" w:pos="8504"/>
        <w:tab w:val="right" w:pos="8364"/>
      </w:tabs>
      <w:rPr>
        <w:i w:val="1"/>
        <w:iCs w:val="1"/>
        <w:lang w:val="es-ES"/>
      </w:rPr>
    </w:pPr>
    <w:r w:rsidRPr="07AF015C">
      <w:rPr>
        <w:i w:val="1"/>
        <w:iCs w:val="1"/>
      </w:rPr>
      <w:fldChar w:fldCharType="begin"/>
    </w:r>
    <w:r w:rsidRPr="07AF015C">
      <w:rPr>
        <w:i w:val="1"/>
        <w:iCs w:val="1"/>
        <w:lang w:val="es-ES"/>
      </w:rPr>
      <w:instrText xml:space="preserve"> TIME \@ "dd/MM/yyyy" </w:instrText>
    </w:r>
    <w:r w:rsidRPr="07AF015C">
      <w:rPr>
        <w:i w:val="1"/>
        <w:iCs w:val="1"/>
      </w:rPr>
      <w:fldChar w:fldCharType="separate"/>
    </w:r>
    <w:r w:rsidRPr="07AF015C" w:rsidR="07AF015C">
      <w:rPr>
        <w:i w:val="1"/>
        <w:iCs w:val="1"/>
      </w:rPr>
      <w:t>30/01/2019</w:t>
    </w:r>
    <w:r w:rsidRPr="07AF015C">
      <w:rPr>
        <w:i w:val="1"/>
        <w:iCs w:val="1"/>
      </w:rPr>
      <w:fldChar w:fldCharType="end"/>
    </w:r>
    <w:r w:rsidRPr="07AF015C" w:rsidR="07AF015C">
      <w:rPr>
        <w:b w:val="1"/>
        <w:bCs w:val="1"/>
      </w:rPr>
      <w:t xml:space="preserve"> </w:t>
    </w:r>
    <w:r>
      <w:tab/>
    </w:r>
    <w:r>
      <w:tab/>
    </w:r>
    <w:r w:rsidRPr="07AF015C">
      <w:rPr>
        <w:b w:val="1"/>
        <w:bCs w:val="1"/>
      </w:rPr>
      <w:fldChar w:fldCharType="begin"/>
    </w:r>
    <w:r w:rsidRPr="07AF015C">
      <w:rPr>
        <w:b w:val="1"/>
        <w:bCs w:val="1"/>
        <w:lang w:val="es-ES"/>
      </w:rPr>
      <w:instrText xml:space="preserve"> PAGE   \* MERGEFORMAT </w:instrText>
    </w:r>
    <w:r w:rsidRPr="07AF015C">
      <w:rPr>
        <w:b w:val="1"/>
        <w:bCs w:val="1"/>
        <w:lang w:val="es-ES"/>
      </w:rPr>
      <w:fldChar w:fldCharType="separate"/>
    </w:r>
    <w:r w:rsidRPr="07AF015C" w:rsidR="07AF015C">
      <w:rPr>
        <w:b w:val="1"/>
        <w:bCs w:val="1"/>
      </w:rPr>
      <w:t>i</w:t>
    </w:r>
    <w:r w:rsidRPr="07AF015C">
      <w:rPr>
        <w:b w:val="1"/>
        <w:bCs w:val="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173FFA" w:rsidR="00173FFA" w:rsidP="07AF015C" w:rsidRDefault="00173FFA" w14:paraId="64F5F71E" wp14:textId="77777777" wp14:noSpellErr="1">
    <w:pPr>
      <w:pStyle w:val="Pdepxina"/>
      <w:tabs>
        <w:tab w:val="clear" w:pos="8504"/>
        <w:tab w:val="right" w:pos="8364"/>
      </w:tabs>
      <w:rPr>
        <w:i w:val="1"/>
        <w:iCs w:val="1"/>
        <w:lang w:val="es-ES"/>
      </w:rPr>
    </w:pPr>
    <w:r w:rsidRPr="07AF015C">
      <w:rPr>
        <w:i w:val="1"/>
        <w:iCs w:val="1"/>
      </w:rPr>
      <w:fldChar w:fldCharType="begin"/>
    </w:r>
    <w:r w:rsidRPr="07AF015C">
      <w:rPr>
        <w:i w:val="1"/>
        <w:iCs w:val="1"/>
        <w:lang w:val="es-ES"/>
      </w:rPr>
      <w:instrText xml:space="preserve"> TIME \@ "dd/MM/yyyy" </w:instrText>
    </w:r>
    <w:r w:rsidRPr="07AF015C">
      <w:rPr>
        <w:i w:val="1"/>
        <w:iCs w:val="1"/>
      </w:rPr>
      <w:fldChar w:fldCharType="separate"/>
    </w:r>
    <w:r w:rsidRPr="07AF015C" w:rsidR="07AF015C">
      <w:rPr>
        <w:i w:val="1"/>
        <w:iCs w:val="1"/>
      </w:rPr>
      <w:t>30/01/2019</w:t>
    </w:r>
    <w:r w:rsidRPr="07AF015C">
      <w:rPr>
        <w:i w:val="1"/>
        <w:iCs w:val="1"/>
      </w:rPr>
      <w:fldChar w:fldCharType="end"/>
    </w:r>
    <w:r w:rsidRPr="07AF015C" w:rsidR="07AF015C">
      <w:rPr>
        <w:b w:val="1"/>
        <w:bCs w:val="1"/>
      </w:rPr>
      <w:t xml:space="preserve"> </w:t>
    </w:r>
    <w:r>
      <w:tab/>
    </w:r>
    <w:r>
      <w:tab/>
    </w:r>
    <w:r w:rsidRPr="07AF015C" w:rsidR="07AF015C">
      <w:rPr>
        <w:b w:val="1"/>
        <w:bCs w:val="1"/>
      </w:rPr>
      <w:t xml:space="preserve">Página </w:t>
    </w:r>
    <w:r w:rsidRPr="07AF015C">
      <w:rPr>
        <w:b w:val="1"/>
        <w:bCs w:val="1"/>
      </w:rPr>
      <w:fldChar w:fldCharType="begin"/>
    </w:r>
    <w:r w:rsidRPr="07AF015C">
      <w:rPr>
        <w:b w:val="1"/>
        <w:bCs w:val="1"/>
        <w:lang w:val="es-ES"/>
      </w:rPr>
      <w:instrText xml:space="preserve"> PAGE   \* MERGEFORMAT </w:instrText>
    </w:r>
    <w:r w:rsidRPr="07AF015C">
      <w:rPr>
        <w:b w:val="1"/>
        <w:bCs w:val="1"/>
        <w:lang w:val="es-ES"/>
      </w:rPr>
      <w:fldChar w:fldCharType="separate"/>
    </w:r>
    <w:r w:rsidRPr="07AF015C" w:rsidR="07AF015C">
      <w:rPr>
        <w:b w:val="1"/>
        <w:bCs w:val="1"/>
      </w:rPr>
      <w:t>3</w:t>
    </w:r>
    <w:r w:rsidRPr="07AF015C">
      <w:rPr>
        <w:b w:val="1"/>
        <w:bCs w:val="1"/>
      </w:rPr>
      <w:fldChar w:fldCharType="end"/>
    </w:r>
    <w:r w:rsidRPr="07AF015C" w:rsidR="07AF015C">
      <w:rPr>
        <w:b w:val="1"/>
        <w:bCs w:val="1"/>
      </w:rPr>
      <w:t xml:space="preserve"> de </w:t>
    </w:r>
    <w:r w:rsidRPr="07AF015C">
      <w:rPr>
        <w:b w:val="1"/>
        <w:bCs w:val="1"/>
      </w:rPr>
      <w:fldChar w:fldCharType="begin"/>
    </w:r>
    <w:r w:rsidRPr="07AF015C">
      <w:rPr>
        <w:b w:val="1"/>
        <w:bCs w:val="1"/>
        <w:lang w:val="es-ES"/>
      </w:rPr>
      <w:instrText xml:space="preserve"> NUMPAGES  \* Arabic  \* MERGEFORMAT </w:instrText>
    </w:r>
    <w:r w:rsidRPr="07AF015C">
      <w:rPr>
        <w:b w:val="1"/>
        <w:bCs w:val="1"/>
        <w:lang w:val="es-ES"/>
      </w:rPr>
      <w:fldChar w:fldCharType="separate"/>
    </w:r>
    <w:r w:rsidRPr="07AF015C" w:rsidR="07AF015C">
      <w:rPr>
        <w:b w:val="1"/>
        <w:bCs w:val="1"/>
      </w:rPr>
      <w:t>6</w:t>
    </w:r>
    <w:r w:rsidRPr="07AF015C">
      <w:rPr>
        <w:b w:val="1"/>
        <w:bCs w:val="1"/>
      </w:rPr>
      <w:fldChar w:fldCharType="end"/>
    </w:r>
  </w:p>
</w:ftr>
</file>

<file path=word/footer4.xml><?xml version="1.0" encoding="utf-8"?>
<w:ftr xmlns:w14="http://schemas.microsoft.com/office/word/2010/wordml" xmlns:w="http://schemas.openxmlformats.org/wordprocessingml/2006/main">
  <w:tbl>
    <w:tblPr>
      <w:tblStyle w:val="Tboanormal"/>
      <w:bidiVisual w:val="0"/>
      <w:tblW w:w="0" w:type="auto"/>
      <w:tblLayout w:type="fixed"/>
      <w:tblLook w:val="06A0" w:firstRow="1" w:lastRow="0" w:firstColumn="1" w:lastColumn="0" w:noHBand="1" w:noVBand="1"/>
    </w:tblPr>
    <w:tblGrid>
      <w:gridCol w:w="2830"/>
      <w:gridCol w:w="2830"/>
      <w:gridCol w:w="2830"/>
    </w:tblGrid>
    <w:tr w:rsidR="0121074F" w:rsidTr="0121074F" w14:paraId="06018474">
      <w:trPr>
        <w:trHeight w:val="300"/>
      </w:trPr>
      <w:tc>
        <w:tcPr>
          <w:tcW w:w="2830" w:type="dxa"/>
          <w:tcMar/>
        </w:tcPr>
        <w:p w:rsidR="0121074F" w:rsidP="0121074F" w:rsidRDefault="0121074F" w14:paraId="7A9C91EE" w14:textId="699DFE2A">
          <w:pPr>
            <w:pStyle w:val="Cabeceira"/>
            <w:bidi w:val="0"/>
            <w:ind w:left="-115"/>
            <w:jc w:val="left"/>
          </w:pPr>
        </w:p>
      </w:tc>
      <w:tc>
        <w:tcPr>
          <w:tcW w:w="2830" w:type="dxa"/>
          <w:tcMar/>
        </w:tcPr>
        <w:p w:rsidR="0121074F" w:rsidP="0121074F" w:rsidRDefault="0121074F" w14:paraId="27678EA9" w14:textId="07A50C76">
          <w:pPr>
            <w:pStyle w:val="Cabeceira"/>
            <w:bidi w:val="0"/>
            <w:jc w:val="center"/>
          </w:pPr>
        </w:p>
      </w:tc>
      <w:tc>
        <w:tcPr>
          <w:tcW w:w="2830" w:type="dxa"/>
          <w:tcMar/>
        </w:tcPr>
        <w:p w:rsidR="0121074F" w:rsidP="0121074F" w:rsidRDefault="0121074F" w14:paraId="77CC278A" w14:textId="113D71A7">
          <w:pPr>
            <w:pStyle w:val="Cabeceira"/>
            <w:bidi w:val="0"/>
            <w:ind w:right="-115"/>
            <w:jc w:val="right"/>
          </w:pPr>
        </w:p>
      </w:tc>
    </w:tr>
  </w:tbl>
  <w:p w:rsidR="0121074F" w:rsidP="0121074F" w:rsidRDefault="0121074F" w14:paraId="73EBE3E8" w14:textId="31F941AA">
    <w:pPr>
      <w:pStyle w:val="Pdepxina"/>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CB081A" w:rsidRDefault="00CB081A" w14:paraId="77A52294" wp14:textId="77777777">
      <w:r>
        <w:separator/>
      </w:r>
    </w:p>
  </w:footnote>
  <w:footnote w:type="continuationSeparator" w:id="0">
    <w:p xmlns:wp14="http://schemas.microsoft.com/office/word/2010/wordml" w:rsidR="00CB081A" w:rsidRDefault="00CB081A" w14:paraId="007DCDA8"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F512EB" w:rsidR="006B6897" w:rsidP="07AF015C" w:rsidRDefault="006B6897" w14:paraId="01A85717" wp14:textId="77777777" wp14:noSpellErr="1">
    <w:pPr>
      <w:pStyle w:val="Pdepxina"/>
      <w:tabs>
        <w:tab w:val="clear" w:pos="8504"/>
        <w:tab w:val="right" w:pos="8364"/>
      </w:tabs>
      <w:rPr>
        <w:i w:val="1"/>
        <w:iCs w:val="1"/>
        <w:lang w:val="es-ES"/>
      </w:rPr>
    </w:pPr>
    <w:r w:rsidRPr="00F512EB">
      <w:rPr>
        <w:i/>
      </w:rPr>
      <w:tab/>
    </w:r>
    <w:r w:rsidRPr="07AF015C" w:rsidR="07AF015C">
      <w:rPr>
        <w:i w:val="1"/>
        <w:iCs w:val="1"/>
        <w:lang w:val="es-ES"/>
      </w:rPr>
      <w:t>CM. Definición de un Proceso de Control del Cambio</w:t>
    </w:r>
    <w:r w:rsidRPr="00F512EB">
      <w:rPr>
        <w:i/>
        <w:lang w:val="es-ES"/>
      </w:rPr>
      <w:tab/>
    </w:r>
  </w:p>
  <w:p xmlns:wp14="http://schemas.microsoft.com/office/word/2010/wordml" w:rsidRPr="00F512EB" w:rsidR="00405635" w:rsidRDefault="00405635" w14:paraId="0A4F7224" wp14:textId="77777777" wp14:noSpellErr="1">
    <w:pPr>
      <w:pStyle w:val="Cabeceira"/>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384"/>
      <w:gridCol w:w="5528"/>
      <w:gridCol w:w="1808"/>
    </w:tblGrid>
    <w:tr xmlns:wp14="http://schemas.microsoft.com/office/word/2010/wordml" w:rsidRPr="003036AA" w:rsidR="00F70832" w:rsidTr="07AF015C" w14:paraId="0D01BF95" wp14:textId="77777777">
      <w:trPr>
        <w:trHeight w:val="410"/>
      </w:trPr>
      <w:tc>
        <w:tcPr>
          <w:tcW w:w="1384" w:type="dxa"/>
          <w:vMerge w:val="restart"/>
          <w:tcMar/>
        </w:tcPr>
        <w:p w:rsidRPr="00F63D22" w:rsidR="00F70832" w:rsidP="07AF015C" w:rsidRDefault="00F70832" w14:paraId="3C27DCA7" wp14:textId="77777777" wp14:noSpellErr="1">
          <w:pPr>
            <w:pStyle w:val="Cabeceira"/>
            <w:jc w:val="center"/>
            <w:rPr>
              <w:b w:val="1"/>
              <w:bCs w:val="1"/>
              <w:sz w:val="40"/>
              <w:szCs w:val="40"/>
              <w:lang w:val="es-ES"/>
            </w:rPr>
          </w:pPr>
          <w:r w:rsidRPr="07AF015C" w:rsidR="07AF015C">
            <w:rPr>
              <w:b w:val="1"/>
              <w:bCs w:val="1"/>
              <w:sz w:val="40"/>
              <w:szCs w:val="40"/>
            </w:rPr>
            <w:t>ENSO</w:t>
          </w:r>
        </w:p>
        <w:p w:rsidRPr="00F63D22" w:rsidR="00F70832" w:rsidP="006B6897" w:rsidRDefault="00F70832" w14:paraId="7B799E81" wp14:textId="77777777">
          <w:pPr>
            <w:pStyle w:val="Cabeceira"/>
            <w:jc w:val="center"/>
            <w:rPr>
              <w:sz w:val="16"/>
              <w:szCs w:val="16"/>
              <w:lang w:val="es-ES"/>
            </w:rPr>
          </w:pPr>
          <w:r w:rsidRPr="07AF015C" w:rsidR="07AF015C">
            <w:rPr>
              <w:sz w:val="16"/>
              <w:szCs w:val="16"/>
            </w:rPr>
            <w:t>Gr</w:t>
          </w:r>
          <w:r w:rsidRPr="07AF015C" w:rsidR="07AF015C">
            <w:rPr>
              <w:sz w:val="16"/>
              <w:szCs w:val="16"/>
            </w:rPr>
            <w:t>EI</w:t>
          </w:r>
        </w:p>
      </w:tc>
      <w:tc>
        <w:tcPr>
          <w:tcW w:w="5528" w:type="dxa"/>
          <w:tcMar/>
          <w:vAlign w:val="center"/>
        </w:tcPr>
        <w:p w:rsidRPr="00F512EB" w:rsidR="00F70832" w:rsidP="07AF015C" w:rsidRDefault="00F512EB" w14:paraId="53FAD22D" wp14:textId="77777777" wp14:noSpellErr="1">
          <w:pPr>
            <w:pStyle w:val="Cabeceira"/>
            <w:jc w:val="center"/>
            <w:rPr>
              <w:b w:val="1"/>
              <w:bCs w:val="1"/>
              <w:noProof/>
              <w:lang w:val="pt-BR"/>
            </w:rPr>
          </w:pPr>
          <w:r w:rsidRPr="07AF015C" w:rsidR="07AF015C">
            <w:rPr>
              <w:i w:val="1"/>
              <w:iCs w:val="1"/>
            </w:rPr>
            <w:t>CM. Definición de un Proceso de Control del Cambio</w:t>
          </w:r>
        </w:p>
      </w:tc>
      <w:tc>
        <w:tcPr>
          <w:tcW w:w="1808" w:type="dxa"/>
          <w:tcMar/>
          <w:vAlign w:val="center"/>
        </w:tcPr>
        <w:p w:rsidRPr="00F70832" w:rsidR="00F70832" w:rsidP="07AF015C" w:rsidRDefault="00F70832" w14:paraId="10FE0EA8" wp14:textId="77777777">
          <w:pPr>
            <w:pStyle w:val="Cabeceira"/>
            <w:jc w:val="center"/>
            <w:rPr>
              <w:i w:val="1"/>
              <w:iCs w:val="1"/>
              <w:color w:val="FF0000"/>
              <w:lang w:val="es-ES"/>
            </w:rPr>
          </w:pPr>
          <w:r w:rsidRPr="07AF015C" w:rsidR="07AF015C">
            <w:rPr>
              <w:b w:val="1"/>
              <w:bCs w:val="1"/>
            </w:rPr>
            <w:t>Grp</w:t>
          </w:r>
          <w:r w:rsidRPr="07AF015C" w:rsidR="07AF015C">
            <w:rPr>
              <w:b w:val="1"/>
              <w:bCs w:val="1"/>
            </w:rPr>
            <w:t>:</w:t>
          </w:r>
          <w:r w:rsidRPr="07AF015C" w:rsidR="07AF015C">
            <w:rPr>
              <w:i w:val="1"/>
              <w:iCs w:val="1"/>
              <w:color w:val="FF0000"/>
            </w:rPr>
            <w:t xml:space="preserve"> N</w:t>
          </w:r>
        </w:p>
      </w:tc>
    </w:tr>
    <w:tr xmlns:wp14="http://schemas.microsoft.com/office/word/2010/wordml" w:rsidRPr="003D156B" w:rsidR="006B6897" w:rsidTr="07AF015C" w14:paraId="7CCE9FF6" wp14:textId="77777777">
      <w:trPr>
        <w:trHeight w:val="273"/>
      </w:trPr>
      <w:tc>
        <w:tcPr>
          <w:tcW w:w="1384" w:type="dxa"/>
          <w:vMerge/>
          <w:tcMar/>
        </w:tcPr>
        <w:p w:rsidRPr="003036AA" w:rsidR="006B6897" w:rsidP="00C517EA" w:rsidRDefault="006B6897" w14:paraId="450EA2D7" wp14:textId="77777777">
          <w:pPr>
            <w:pStyle w:val="Cabeceira"/>
            <w:rPr>
              <w:lang w:val="pt-BR"/>
            </w:rPr>
          </w:pPr>
        </w:p>
      </w:tc>
      <w:tc>
        <w:tcPr>
          <w:tcW w:w="7336" w:type="dxa"/>
          <w:gridSpan w:val="2"/>
          <w:noWrap/>
          <w:tcMar/>
          <w:vAlign w:val="center"/>
        </w:tcPr>
        <w:p w:rsidRPr="003D156B" w:rsidR="006B6897" w:rsidP="07AF015C" w:rsidRDefault="006B6897" w14:paraId="23673EC2" wp14:textId="77777777" wp14:noSpellErr="1">
          <w:pPr>
            <w:pStyle w:val="Cabeceira"/>
            <w:jc w:val="center"/>
            <w:rPr>
              <w:b w:val="1"/>
              <w:bCs w:val="1"/>
              <w:lang w:val="es-ES"/>
            </w:rPr>
          </w:pPr>
          <w:r w:rsidRPr="07AF015C" w:rsidR="07AF015C">
            <w:rPr>
              <w:b w:val="1"/>
              <w:bCs w:val="1"/>
            </w:rPr>
            <w:t>Doc</w:t>
          </w:r>
          <w:r w:rsidRPr="07AF015C" w:rsidR="07AF015C">
            <w:rPr>
              <w:b w:val="1"/>
              <w:bCs w:val="1"/>
            </w:rPr>
            <w:t xml:space="preserve">.:  </w:t>
          </w:r>
          <w:r w:rsidRPr="07AF015C" w:rsidR="07AF015C">
            <w:rPr>
              <w:b w:val="1"/>
              <w:bCs w:val="1"/>
              <w:i w:val="1"/>
              <w:iCs w:val="1"/>
            </w:rPr>
            <w:t>DP_ControldeCambios_Grupo</w:t>
          </w:r>
          <w:r w:rsidRPr="07AF015C" w:rsidR="07AF015C">
            <w:rPr>
              <w:b w:val="1"/>
              <w:bCs w:val="1"/>
              <w:i w:val="1"/>
              <w:iCs w:val="1"/>
              <w:color w:val="FF0000"/>
            </w:rPr>
            <w:t>N</w:t>
          </w:r>
          <w:r w:rsidRPr="07AF015C" w:rsidR="07AF015C">
            <w:rPr>
              <w:b w:val="1"/>
              <w:bCs w:val="1"/>
              <w:i w:val="1"/>
              <w:iCs w:val="1"/>
            </w:rPr>
            <w:t>-v1</w:t>
          </w:r>
        </w:p>
      </w:tc>
    </w:tr>
  </w:tbl>
  <w:p xmlns:wp14="http://schemas.microsoft.com/office/word/2010/wordml" w:rsidRPr="003D156B" w:rsidR="00F63D22" w:rsidRDefault="00F63D22" w14:paraId="3DD355C9" wp14:textId="77777777" wp14:noSpellErr="1">
    <w:pPr>
      <w:pStyle w:val="Cabeceira"/>
      <w:rPr>
        <w:lang w:val="es-ES"/>
      </w:rPr>
    </w:pPr>
  </w:p>
</w:hdr>
</file>

<file path=word/header3.xml><?xml version="1.0" encoding="utf-8"?>
<w:hdr xmlns:w14="http://schemas.microsoft.com/office/word/2010/wordml" xmlns:w="http://schemas.openxmlformats.org/wordprocessingml/2006/main">
  <w:tbl>
    <w:tblPr>
      <w:tblStyle w:val="Tboanormal"/>
      <w:bidiVisual w:val="0"/>
      <w:tblW w:w="0" w:type="auto"/>
      <w:tblLayout w:type="fixed"/>
      <w:tblLook w:val="06A0" w:firstRow="1" w:lastRow="0" w:firstColumn="1" w:lastColumn="0" w:noHBand="1" w:noVBand="1"/>
    </w:tblPr>
    <w:tblGrid>
      <w:gridCol w:w="2830"/>
      <w:gridCol w:w="2830"/>
      <w:gridCol w:w="2830"/>
    </w:tblGrid>
    <w:tr w:rsidR="0121074F" w:rsidTr="0121074F" w14:paraId="2A7A1C94">
      <w:trPr>
        <w:trHeight w:val="300"/>
      </w:trPr>
      <w:tc>
        <w:tcPr>
          <w:tcW w:w="2830" w:type="dxa"/>
          <w:tcMar/>
        </w:tcPr>
        <w:p w:rsidR="0121074F" w:rsidP="0121074F" w:rsidRDefault="0121074F" w14:paraId="740D1818" w14:textId="119DB7A0">
          <w:pPr>
            <w:pStyle w:val="Cabeceira"/>
            <w:bidi w:val="0"/>
            <w:ind w:left="-115"/>
            <w:jc w:val="left"/>
          </w:pPr>
        </w:p>
      </w:tc>
      <w:tc>
        <w:tcPr>
          <w:tcW w:w="2830" w:type="dxa"/>
          <w:tcMar/>
        </w:tcPr>
        <w:p w:rsidR="0121074F" w:rsidP="0121074F" w:rsidRDefault="0121074F" w14:paraId="4EB8D0A8" w14:textId="5591AF30">
          <w:pPr>
            <w:pStyle w:val="Cabeceira"/>
            <w:bidi w:val="0"/>
            <w:jc w:val="center"/>
          </w:pPr>
        </w:p>
      </w:tc>
      <w:tc>
        <w:tcPr>
          <w:tcW w:w="2830" w:type="dxa"/>
          <w:tcMar/>
        </w:tcPr>
        <w:p w:rsidR="0121074F" w:rsidP="0121074F" w:rsidRDefault="0121074F" w14:paraId="30F6BC54" w14:textId="5E8C9946">
          <w:pPr>
            <w:pStyle w:val="Cabeceira"/>
            <w:bidi w:val="0"/>
            <w:ind w:right="-115"/>
            <w:jc w:val="right"/>
          </w:pPr>
        </w:p>
      </w:tc>
    </w:tr>
  </w:tbl>
  <w:p w:rsidR="0121074F" w:rsidP="0121074F" w:rsidRDefault="0121074F" w14:paraId="1432CCBF" w14:textId="2ADDF52C">
    <w:pPr>
      <w:pStyle w:val="Cabeceira"/>
      <w:bidi w:val="0"/>
    </w:pPr>
  </w:p>
</w:hdr>
</file>

<file path=word/header4.xml><?xml version="1.0" encoding="utf-8"?>
<w:hdr xmlns:w14="http://schemas.microsoft.com/office/word/2010/wordml" xmlns:w="http://schemas.openxmlformats.org/wordprocessingml/2006/main">
  <w:tbl>
    <w:tblPr>
      <w:tblStyle w:val="Tboanormal"/>
      <w:bidiVisual w:val="0"/>
      <w:tblW w:w="0" w:type="auto"/>
      <w:tblLayout w:type="fixed"/>
      <w:tblLook w:val="06A0" w:firstRow="1" w:lastRow="0" w:firstColumn="1" w:lastColumn="0" w:noHBand="1" w:noVBand="1"/>
    </w:tblPr>
    <w:tblGrid>
      <w:gridCol w:w="2830"/>
      <w:gridCol w:w="2830"/>
      <w:gridCol w:w="2830"/>
    </w:tblGrid>
    <w:tr w:rsidR="0121074F" w:rsidTr="0121074F" w14:paraId="14864199">
      <w:trPr>
        <w:trHeight w:val="300"/>
      </w:trPr>
      <w:tc>
        <w:tcPr>
          <w:tcW w:w="2830" w:type="dxa"/>
          <w:tcMar/>
        </w:tcPr>
        <w:p w:rsidR="0121074F" w:rsidP="0121074F" w:rsidRDefault="0121074F" w14:paraId="1862FDFD" w14:textId="0EFD7605">
          <w:pPr>
            <w:pStyle w:val="Cabeceira"/>
            <w:bidi w:val="0"/>
            <w:ind w:left="-115"/>
            <w:jc w:val="left"/>
          </w:pPr>
        </w:p>
      </w:tc>
      <w:tc>
        <w:tcPr>
          <w:tcW w:w="2830" w:type="dxa"/>
          <w:tcMar/>
        </w:tcPr>
        <w:p w:rsidR="0121074F" w:rsidP="0121074F" w:rsidRDefault="0121074F" w14:paraId="082C873E" w14:textId="0EC7143E">
          <w:pPr>
            <w:pStyle w:val="Cabeceira"/>
            <w:bidi w:val="0"/>
            <w:jc w:val="center"/>
          </w:pPr>
        </w:p>
      </w:tc>
      <w:tc>
        <w:tcPr>
          <w:tcW w:w="2830" w:type="dxa"/>
          <w:tcMar/>
        </w:tcPr>
        <w:p w:rsidR="0121074F" w:rsidP="0121074F" w:rsidRDefault="0121074F" w14:paraId="6E74ABEB" w14:textId="206BD6B6">
          <w:pPr>
            <w:pStyle w:val="Cabeceira"/>
            <w:bidi w:val="0"/>
            <w:ind w:right="-115"/>
            <w:jc w:val="right"/>
          </w:pPr>
        </w:p>
      </w:tc>
    </w:tr>
  </w:tbl>
  <w:p w:rsidR="0121074F" w:rsidP="0121074F" w:rsidRDefault="0121074F" w14:paraId="2BC64370" w14:textId="0AF50826">
    <w:pPr>
      <w:pStyle w:val="Cabeceira"/>
      <w:bidi w:val="0"/>
    </w:pPr>
  </w:p>
</w:hdr>
</file>

<file path=word/header5.xml><?xml version="1.0" encoding="utf-8"?>
<w:hdr xmlns:w14="http://schemas.microsoft.com/office/word/2010/wordml" xmlns:w="http://schemas.openxmlformats.org/wordprocessingml/2006/main">
  <w:tbl>
    <w:tblPr>
      <w:tblStyle w:val="Tboanormal"/>
      <w:bidiVisual w:val="0"/>
      <w:tblW w:w="0" w:type="auto"/>
      <w:tblLayout w:type="fixed"/>
      <w:tblLook w:val="06A0" w:firstRow="1" w:lastRow="0" w:firstColumn="1" w:lastColumn="0" w:noHBand="1" w:noVBand="1"/>
    </w:tblPr>
    <w:tblGrid>
      <w:gridCol w:w="2830"/>
      <w:gridCol w:w="2830"/>
      <w:gridCol w:w="2830"/>
    </w:tblGrid>
    <w:tr w:rsidR="0121074F" w:rsidTr="0121074F" w14:paraId="686B2F85">
      <w:trPr>
        <w:trHeight w:val="300"/>
      </w:trPr>
      <w:tc>
        <w:tcPr>
          <w:tcW w:w="2830" w:type="dxa"/>
          <w:tcMar/>
        </w:tcPr>
        <w:p w:rsidR="0121074F" w:rsidP="0121074F" w:rsidRDefault="0121074F" w14:paraId="2F975AD0" w14:textId="0E0C3194">
          <w:pPr>
            <w:pStyle w:val="Cabeceira"/>
            <w:bidi w:val="0"/>
            <w:ind w:left="-115"/>
            <w:jc w:val="left"/>
          </w:pPr>
        </w:p>
      </w:tc>
      <w:tc>
        <w:tcPr>
          <w:tcW w:w="2830" w:type="dxa"/>
          <w:tcMar/>
        </w:tcPr>
        <w:p w:rsidR="0121074F" w:rsidP="0121074F" w:rsidRDefault="0121074F" w14:paraId="0DB81027" w14:textId="280C236B">
          <w:pPr>
            <w:pStyle w:val="Cabeceira"/>
            <w:bidi w:val="0"/>
            <w:jc w:val="center"/>
          </w:pPr>
        </w:p>
      </w:tc>
      <w:tc>
        <w:tcPr>
          <w:tcW w:w="2830" w:type="dxa"/>
          <w:tcMar/>
        </w:tcPr>
        <w:p w:rsidR="0121074F" w:rsidP="0121074F" w:rsidRDefault="0121074F" w14:paraId="170E45E4" w14:textId="606CA975">
          <w:pPr>
            <w:pStyle w:val="Cabeceira"/>
            <w:bidi w:val="0"/>
            <w:ind w:right="-115"/>
            <w:jc w:val="right"/>
          </w:pPr>
        </w:p>
      </w:tc>
    </w:tr>
  </w:tbl>
  <w:p w:rsidR="0121074F" w:rsidP="0121074F" w:rsidRDefault="0121074F" w14:paraId="1E8ACEE2" w14:textId="2A4DDD75">
    <w:pPr>
      <w:pStyle w:val="Cabeceira"/>
      <w:bidi w:val="0"/>
    </w:pPr>
  </w:p>
</w:hdr>
</file>

<file path=word/intelligence2.xml><?xml version="1.0" encoding="utf-8"?>
<int2:intelligence xmlns:int2="http://schemas.microsoft.com/office/intelligence/2020/intelligence">
  <int2:observations>
    <int2:textHash int2:hashCode="7xX0jJZUuFeEo9" int2:id="AIRwkHGG">
      <int2:state int2:type="AugLoop_Text_Critique" int2:value="Rejected"/>
    </int2:textHash>
    <int2:textHash int2:hashCode="4MkDWJjdUvxlxB" int2:id="L803jvLo">
      <int2:state int2:type="AugLoop_Text_Critique" int2:value="Rejected"/>
    </int2:textHash>
    <int2:textHash int2:hashCode="OIrRwxKkiO6eEp" int2:id="oPkj75ZL">
      <int2:state int2:type="AugLoop_Text_Critique" int2:value="Rejected"/>
    </int2:textHash>
    <int2:textHash int2:hashCode="RkaaHdTanA8i+i" int2:id="BjYFjdsJ">
      <int2:state int2:type="AugLoop_Text_Critique" int2:value="Rejected"/>
    </int2:textHash>
    <int2:bookmark int2:bookmarkName="_Int_CuxHTkiD" int2:invalidationBookmarkName="" int2:hashCode="yYSE8NINuSMPBM" int2:id="irB0eTSj">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3">
    <w:nsid w:val="400742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38132ca"/>
    <w:multiLevelType xmlns:w="http://schemas.openxmlformats.org/wordprocessingml/2006/main" w:val="hybridMultilevel"/>
    <w:lvl xmlns:w="http://schemas.openxmlformats.org/wordprocessingml/2006/main" w:ilvl="0">
      <w:start w:val="1"/>
      <w:numFmt w:val="bullet"/>
      <w:lvlText w:val="-"/>
      <w:lvlJc w:val="left"/>
      <w:pPr>
        <w:ind w:left="2136" w:hanging="360"/>
      </w:pPr>
      <w:rPr>
        <w:rFonts w:hint="default" w:ascii="Calibri" w:hAnsi="Calibri"/>
      </w:rPr>
    </w:lvl>
    <w:lvl xmlns:w="http://schemas.openxmlformats.org/wordprocessingml/2006/main" w:ilvl="1">
      <w:start w:val="1"/>
      <w:numFmt w:val="bullet"/>
      <w:lvlText w:val="o"/>
      <w:lvlJc w:val="left"/>
      <w:pPr>
        <w:ind w:left="2856" w:hanging="360"/>
      </w:pPr>
      <w:rPr>
        <w:rFonts w:hint="default" w:ascii="Courier New" w:hAnsi="Courier New"/>
      </w:rPr>
    </w:lvl>
    <w:lvl xmlns:w="http://schemas.openxmlformats.org/wordprocessingml/2006/main" w:ilvl="2">
      <w:start w:val="1"/>
      <w:numFmt w:val="bullet"/>
      <w:lvlText w:val=""/>
      <w:lvlJc w:val="left"/>
      <w:pPr>
        <w:ind w:left="3576" w:hanging="360"/>
      </w:pPr>
      <w:rPr>
        <w:rFonts w:hint="default" w:ascii="Wingdings" w:hAnsi="Wingdings"/>
      </w:rPr>
    </w:lvl>
    <w:lvl xmlns:w="http://schemas.openxmlformats.org/wordprocessingml/2006/main" w:ilvl="3">
      <w:start w:val="1"/>
      <w:numFmt w:val="bullet"/>
      <w:lvlText w:val=""/>
      <w:lvlJc w:val="left"/>
      <w:pPr>
        <w:ind w:left="4296" w:hanging="360"/>
      </w:pPr>
      <w:rPr>
        <w:rFonts w:hint="default" w:ascii="Symbol" w:hAnsi="Symbol"/>
      </w:rPr>
    </w:lvl>
    <w:lvl xmlns:w="http://schemas.openxmlformats.org/wordprocessingml/2006/main" w:ilvl="4">
      <w:start w:val="1"/>
      <w:numFmt w:val="bullet"/>
      <w:lvlText w:val="o"/>
      <w:lvlJc w:val="left"/>
      <w:pPr>
        <w:ind w:left="5016" w:hanging="360"/>
      </w:pPr>
      <w:rPr>
        <w:rFonts w:hint="default" w:ascii="Courier New" w:hAnsi="Courier New"/>
      </w:rPr>
    </w:lvl>
    <w:lvl xmlns:w="http://schemas.openxmlformats.org/wordprocessingml/2006/main" w:ilvl="5">
      <w:start w:val="1"/>
      <w:numFmt w:val="bullet"/>
      <w:lvlText w:val=""/>
      <w:lvlJc w:val="left"/>
      <w:pPr>
        <w:ind w:left="5736" w:hanging="360"/>
      </w:pPr>
      <w:rPr>
        <w:rFonts w:hint="default" w:ascii="Wingdings" w:hAnsi="Wingdings"/>
      </w:rPr>
    </w:lvl>
    <w:lvl xmlns:w="http://schemas.openxmlformats.org/wordprocessingml/2006/main" w:ilvl="6">
      <w:start w:val="1"/>
      <w:numFmt w:val="bullet"/>
      <w:lvlText w:val=""/>
      <w:lvlJc w:val="left"/>
      <w:pPr>
        <w:ind w:left="6456" w:hanging="360"/>
      </w:pPr>
      <w:rPr>
        <w:rFonts w:hint="default" w:ascii="Symbol" w:hAnsi="Symbol"/>
      </w:rPr>
    </w:lvl>
    <w:lvl xmlns:w="http://schemas.openxmlformats.org/wordprocessingml/2006/main" w:ilvl="7">
      <w:start w:val="1"/>
      <w:numFmt w:val="bullet"/>
      <w:lvlText w:val="o"/>
      <w:lvlJc w:val="left"/>
      <w:pPr>
        <w:ind w:left="7176" w:hanging="360"/>
      </w:pPr>
      <w:rPr>
        <w:rFonts w:hint="default" w:ascii="Courier New" w:hAnsi="Courier New"/>
      </w:rPr>
    </w:lvl>
    <w:lvl xmlns:w="http://schemas.openxmlformats.org/wordprocessingml/2006/main" w:ilvl="8">
      <w:start w:val="1"/>
      <w:numFmt w:val="bullet"/>
      <w:lvlText w:val=""/>
      <w:lvlJc w:val="left"/>
      <w:pPr>
        <w:ind w:left="7896" w:hanging="360"/>
      </w:pPr>
      <w:rPr>
        <w:rFonts w:hint="default" w:ascii="Wingdings" w:hAnsi="Wingdings"/>
      </w:rPr>
    </w:lvl>
  </w:abstractNum>
  <w:abstractNum xmlns:w="http://schemas.openxmlformats.org/wordprocessingml/2006/main" w:abstractNumId="121">
    <w:nsid w:val="30371589"/>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Calibri" w:hAnsi="Calibri"/>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20">
    <w:nsid w:val="29db6c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5b2ed4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1be327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66ff35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94d4a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464bbe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5d3a89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552c3b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2589ac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7f681e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2c2a90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1a771f68"/>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Calibri" w:hAnsi="Calibri"/>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08">
    <w:nsid w:val="443182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600c33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139fb761"/>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Wingdings" w:hAnsi="Wingding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05">
    <w:nsid w:val="6dfb1685"/>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Wingdings" w:hAnsi="Wingding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04">
    <w:nsid w:val="63a1e2bd"/>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286cca9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12a39b4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4d7ec90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14c1bd5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77782aa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1c2d1bd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6760dfa6"/>
    <w:multiLevelType xmlns:w="http://schemas.openxmlformats.org/wordprocessingml/2006/main" w:val="hybridMultilevel"/>
    <w:lvl xmlns:w="http://schemas.openxmlformats.org/wordprocessingml/2006/main" w:ilvl="0">
      <w:start w:val="1"/>
      <w:numFmt w:val="bullet"/>
      <w:lvlText w:val="o"/>
      <w:lvlJc w:val="left"/>
      <w:pPr>
        <w:ind w:left="1068" w:hanging="360"/>
      </w:pPr>
      <w:rPr>
        <w:rFonts w:hint="default" w:ascii="Courier New" w:hAnsi="Courier New"/>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96">
    <w:nsid w:val="7c36f5f8"/>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Wingdings" w:hAnsi="Wingding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95">
    <w:nsid w:val="1c18ec3e"/>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Wingdings" w:hAnsi="Wingding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94">
    <w:nsid w:val="618e1242"/>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Wingdings" w:hAnsi="Wingding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93">
    <w:nsid w:val="2f8e6138"/>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Wingdings" w:hAnsi="Wingding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92">
    <w:nsid w:val="5fee8e4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4f9725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5f0537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501230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9258951"/>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Wingdings" w:hAnsi="Wingding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87">
    <w:nsid w:val="287a65bd"/>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86">
    <w:nsid w:val="2db041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4aa9673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3ef96f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415c0d6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650ed46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5830a10b"/>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2e7a29f8"/>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1b3fc67b"/>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2773c4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1.%2.%3.%4"/>
      <w:lvlJc w:val="left"/>
      <w:pPr>
        <w:ind w:left="864" w:hanging="864"/>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35f14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6e6cfa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3e2c49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65e693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269661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58b63d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104d29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5bc70c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15829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5439b8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79362a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50aca3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2adbda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41ce60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4b197e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7f4f4f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125fc1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6708a4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488c30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4e6bea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df481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e292d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42b3a8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368ffd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1acff7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7abef9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46a20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1b94a2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64434a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25c93b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b56ab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233f80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3aef53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3b8809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05b02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89330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51454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b6d29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506ff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a869c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eaee5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fb1b0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b23f9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bf65e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e336c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59fffa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1110b1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e451e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4b7a2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2d8ec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1bff56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f06adc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e822e4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57a5a7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591a8c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c2d2a5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346c1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628e074"/>
    <w:multiLevelType xmlns:w="http://schemas.openxmlformats.org/wordprocessingml/2006/main" w:val="hybridMultilevel"/>
    <w:lvl xmlns:w="http://schemas.openxmlformats.org/wordprocessingml/2006/main" w:ilvl="0">
      <w:start w:val="1"/>
      <w:numFmt w:val="bullet"/>
      <w:lvlText w:val=""/>
      <w:lvlJc w:val="left"/>
      <w:pPr>
        <w:ind w:left="1425"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9f86aa3"/>
    <w:multiLevelType xmlns:w="http://schemas.openxmlformats.org/wordprocessingml/2006/main" w:val="hybridMultilevel"/>
    <w:lvl xmlns:w="http://schemas.openxmlformats.org/wordprocessingml/2006/main" w:ilvl="0">
      <w:start w:val="1"/>
      <w:numFmt w:val="bullet"/>
      <w:lvlText w:val=""/>
      <w:lvlJc w:val="left"/>
      <w:pPr>
        <w:ind w:left="1425"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4cc6652"/>
    <w:multiLevelType xmlns:w="http://schemas.openxmlformats.org/wordprocessingml/2006/main" w:val="hybridMultilevel"/>
    <w:lvl xmlns:w="http://schemas.openxmlformats.org/wordprocessingml/2006/main" w:ilvl="0">
      <w:start w:val="1"/>
      <w:numFmt w:val="bullet"/>
      <w:lvlText w:val=""/>
      <w:lvlJc w:val="left"/>
      <w:pPr>
        <w:ind w:left="1425"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4934d1a"/>
    <w:multiLevelType xmlns:w="http://schemas.openxmlformats.org/wordprocessingml/2006/main" w:val="hybridMultilevel"/>
    <w:lvl xmlns:w="http://schemas.openxmlformats.org/wordprocessingml/2006/main" w:ilvl="0">
      <w:start w:val="1"/>
      <w:numFmt w:val="bullet"/>
      <w:lvlText w:val=""/>
      <w:lvlJc w:val="left"/>
      <w:pPr>
        <w:ind w:left="1425"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7861B80"/>
    <w:multiLevelType w:val="hybridMultilevel"/>
    <w:tmpl w:val="444465F6"/>
    <w:lvl w:ilvl="0" w:tplc="1C7AFB96">
      <w:start w:val="1"/>
      <w:numFmt w:val="bullet"/>
      <w:lvlText w:val="•"/>
      <w:lvlJc w:val="left"/>
      <w:pPr>
        <w:tabs>
          <w:tab w:val="num" w:pos="720"/>
        </w:tabs>
        <w:ind w:left="720" w:hanging="360"/>
      </w:pPr>
      <w:rPr>
        <w:rFonts w:hint="default" w:ascii="Arial" w:hAnsi="Arial"/>
      </w:rPr>
    </w:lvl>
    <w:lvl w:ilvl="1" w:tplc="5866B2FC" w:tentative="1">
      <w:start w:val="1"/>
      <w:numFmt w:val="bullet"/>
      <w:lvlText w:val="•"/>
      <w:lvlJc w:val="left"/>
      <w:pPr>
        <w:tabs>
          <w:tab w:val="num" w:pos="1440"/>
        </w:tabs>
        <w:ind w:left="1440" w:hanging="360"/>
      </w:pPr>
      <w:rPr>
        <w:rFonts w:hint="default" w:ascii="Arial" w:hAnsi="Arial"/>
      </w:rPr>
    </w:lvl>
    <w:lvl w:ilvl="2" w:tplc="F6384B8C">
      <w:start w:val="1"/>
      <w:numFmt w:val="bullet"/>
      <w:lvlText w:val="•"/>
      <w:lvlJc w:val="left"/>
      <w:pPr>
        <w:tabs>
          <w:tab w:val="num" w:pos="2160"/>
        </w:tabs>
        <w:ind w:left="2160" w:hanging="360"/>
      </w:pPr>
      <w:rPr>
        <w:rFonts w:hint="default" w:ascii="Arial" w:hAnsi="Arial"/>
      </w:rPr>
    </w:lvl>
    <w:lvl w:ilvl="3" w:tplc="88CEE7B8" w:tentative="1">
      <w:start w:val="1"/>
      <w:numFmt w:val="bullet"/>
      <w:lvlText w:val="•"/>
      <w:lvlJc w:val="left"/>
      <w:pPr>
        <w:tabs>
          <w:tab w:val="num" w:pos="2880"/>
        </w:tabs>
        <w:ind w:left="2880" w:hanging="360"/>
      </w:pPr>
      <w:rPr>
        <w:rFonts w:hint="default" w:ascii="Arial" w:hAnsi="Arial"/>
      </w:rPr>
    </w:lvl>
    <w:lvl w:ilvl="4" w:tplc="3DB230FA" w:tentative="1">
      <w:start w:val="1"/>
      <w:numFmt w:val="bullet"/>
      <w:lvlText w:val="•"/>
      <w:lvlJc w:val="left"/>
      <w:pPr>
        <w:tabs>
          <w:tab w:val="num" w:pos="3600"/>
        </w:tabs>
        <w:ind w:left="3600" w:hanging="360"/>
      </w:pPr>
      <w:rPr>
        <w:rFonts w:hint="default" w:ascii="Arial" w:hAnsi="Arial"/>
      </w:rPr>
    </w:lvl>
    <w:lvl w:ilvl="5" w:tplc="6BAE48F2" w:tentative="1">
      <w:start w:val="1"/>
      <w:numFmt w:val="bullet"/>
      <w:lvlText w:val="•"/>
      <w:lvlJc w:val="left"/>
      <w:pPr>
        <w:tabs>
          <w:tab w:val="num" w:pos="4320"/>
        </w:tabs>
        <w:ind w:left="4320" w:hanging="360"/>
      </w:pPr>
      <w:rPr>
        <w:rFonts w:hint="default" w:ascii="Arial" w:hAnsi="Arial"/>
      </w:rPr>
    </w:lvl>
    <w:lvl w:ilvl="6" w:tplc="0186B992" w:tentative="1">
      <w:start w:val="1"/>
      <w:numFmt w:val="bullet"/>
      <w:lvlText w:val="•"/>
      <w:lvlJc w:val="left"/>
      <w:pPr>
        <w:tabs>
          <w:tab w:val="num" w:pos="5040"/>
        </w:tabs>
        <w:ind w:left="5040" w:hanging="360"/>
      </w:pPr>
      <w:rPr>
        <w:rFonts w:hint="default" w:ascii="Arial" w:hAnsi="Arial"/>
      </w:rPr>
    </w:lvl>
    <w:lvl w:ilvl="7" w:tplc="891ED234" w:tentative="1">
      <w:start w:val="1"/>
      <w:numFmt w:val="bullet"/>
      <w:lvlText w:val="•"/>
      <w:lvlJc w:val="left"/>
      <w:pPr>
        <w:tabs>
          <w:tab w:val="num" w:pos="5760"/>
        </w:tabs>
        <w:ind w:left="5760" w:hanging="360"/>
      </w:pPr>
      <w:rPr>
        <w:rFonts w:hint="default" w:ascii="Arial" w:hAnsi="Arial"/>
      </w:rPr>
    </w:lvl>
    <w:lvl w:ilvl="8" w:tplc="906AC3D2" w:tentative="1">
      <w:start w:val="1"/>
      <w:numFmt w:val="bullet"/>
      <w:lvlText w:val="•"/>
      <w:lvlJc w:val="left"/>
      <w:pPr>
        <w:tabs>
          <w:tab w:val="num" w:pos="6480"/>
        </w:tabs>
        <w:ind w:left="6480" w:hanging="360"/>
      </w:pPr>
      <w:rPr>
        <w:rFonts w:hint="default" w:ascii="Arial" w:hAnsi="Arial"/>
      </w:rPr>
    </w:lvl>
  </w:abstractNum>
  <w:abstractNum w:abstractNumId="1" w15:restartNumberingAfterBreak="0">
    <w:nsid w:val="18FA618D"/>
    <w:multiLevelType w:val="hybridMultilevel"/>
    <w:tmpl w:val="52A4DDE6"/>
    <w:lvl w:ilvl="0" w:tplc="2C760D96">
      <w:start w:val="1"/>
      <w:numFmt w:val="bullet"/>
      <w:lvlText w:val=""/>
      <w:lvlJc w:val="left"/>
      <w:pPr>
        <w:tabs>
          <w:tab w:val="num" w:pos="720"/>
        </w:tabs>
        <w:ind w:left="720" w:hanging="360"/>
      </w:pPr>
      <w:rPr>
        <w:rFonts w:hint="default" w:ascii="Wingdings" w:hAnsi="Wingdings"/>
      </w:rPr>
    </w:lvl>
    <w:lvl w:ilvl="1" w:tplc="0C0A0003">
      <w:start w:val="1"/>
      <w:numFmt w:val="bullet"/>
      <w:lvlText w:val="o"/>
      <w:lvlJc w:val="left"/>
      <w:pPr>
        <w:tabs>
          <w:tab w:val="num" w:pos="1440"/>
        </w:tabs>
        <w:ind w:left="1440" w:hanging="360"/>
      </w:pPr>
      <w:rPr>
        <w:rFonts w:hint="default" w:ascii="Courier New" w:hAnsi="Courier New" w:cs="Courier New"/>
      </w:rPr>
    </w:lvl>
    <w:lvl w:ilvl="2" w:tplc="0C0A0005">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27B87C54"/>
    <w:multiLevelType w:val="multilevel"/>
    <w:tmpl w:val="415248B0"/>
    <w:lvl w:ilvl="0">
      <w:start w:val="1"/>
      <w:numFmt w:val="decimal"/>
      <w:suff w:val="space"/>
      <w:lvlText w:val="%1. "/>
      <w:lvlJc w:val="left"/>
      <w:pPr>
        <w:ind w:left="680" w:hanging="680"/>
      </w:pPr>
      <w:rPr>
        <w:rFonts w:hint="default" w:ascii="Times New Roman" w:hAnsi="Times New Roman"/>
        <w:b/>
        <w:i w:val="0"/>
        <w:color w:val="auto"/>
        <w:sz w:val="24"/>
        <w:szCs w:val="24"/>
      </w:rPr>
    </w:lvl>
    <w:lvl w:ilvl="1">
      <w:start w:val="1"/>
      <w:numFmt w:val="decimal"/>
      <w:suff w:val="space"/>
      <w:lvlText w:val="%1.%2."/>
      <w:lvlJc w:val="left"/>
      <w:pPr>
        <w:ind w:left="680" w:hanging="680"/>
      </w:pPr>
      <w:rPr>
        <w:rFonts w:hint="default" w:ascii="Times New Roman" w:hAnsi="Times New Roman"/>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hint="default" w:ascii="Times New Roman" w:hAnsi="Times New Roman"/>
        <w:b/>
        <w:i w:val="0"/>
        <w:color w:val="auto"/>
        <w:sz w:val="24"/>
        <w:szCs w:val="24"/>
      </w:rPr>
    </w:lvl>
    <w:lvl w:ilvl="3">
      <w:start w:val="1"/>
      <w:numFmt w:val="decimal"/>
      <w:suff w:val="space"/>
      <w:lvlText w:val="%1.%2.%3.%4."/>
      <w:lvlJc w:val="left"/>
      <w:pPr>
        <w:ind w:left="680" w:hanging="680"/>
      </w:pPr>
      <w:rPr>
        <w:rFonts w:hint="default" w:ascii="Times New Roman" w:hAnsi="Times New Roman"/>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hint="default" w:ascii="Verdana" w:hAnsi="Verdana"/>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hint="default" w:ascii="Verdana" w:hAnsi="Verdana"/>
        <w:b/>
        <w:i w:val="0"/>
        <w:color w:val="808080"/>
        <w:sz w:val="18"/>
      </w:rPr>
    </w:lvl>
    <w:lvl w:ilvl="6">
      <w:start w:val="1"/>
      <w:numFmt w:val="decimal"/>
      <w:suff w:val="space"/>
      <w:lvlText w:val="%1.%2.%3.%4.%5.%6.%7.-"/>
      <w:lvlJc w:val="left"/>
      <w:pPr>
        <w:ind w:left="1298" w:hanging="1298"/>
      </w:pPr>
      <w:rPr>
        <w:rFonts w:hint="default" w:ascii="Verdana" w:hAnsi="Verdana"/>
        <w:b/>
        <w:i w:val="0"/>
        <w:color w:val="808080"/>
        <w:sz w:val="18"/>
      </w:rPr>
    </w:lvl>
    <w:lvl w:ilvl="7">
      <w:start w:val="1"/>
      <w:numFmt w:val="decimal"/>
      <w:suff w:val="space"/>
      <w:lvlText w:val="%1.%2.%3.%4.%5.%6.%7.%8.-"/>
      <w:lvlJc w:val="left"/>
      <w:pPr>
        <w:ind w:left="1440" w:hanging="1440"/>
      </w:pPr>
      <w:rPr>
        <w:rFonts w:hint="default" w:ascii="Verdana" w:hAnsi="Verdana"/>
        <w:b/>
        <w:i w:val="0"/>
        <w:color w:val="808080"/>
        <w:sz w:val="18"/>
      </w:rPr>
    </w:lvl>
    <w:lvl w:ilvl="8">
      <w:start w:val="1"/>
      <w:numFmt w:val="decimal"/>
      <w:suff w:val="space"/>
      <w:lvlText w:val="%1.%2.%3.%4.%5.%6.%7.%8.%9.-"/>
      <w:lvlJc w:val="left"/>
      <w:pPr>
        <w:ind w:left="1582" w:hanging="1582"/>
      </w:pPr>
      <w:rPr>
        <w:rFonts w:hint="default" w:ascii="Verdana" w:hAnsi="Verdana"/>
        <w:b/>
        <w:i w:val="0"/>
        <w:color w:val="808080"/>
        <w:sz w:val="18"/>
      </w:rPr>
    </w:lvl>
  </w:abstractNum>
  <w:abstractNum w:abstractNumId="3" w15:restartNumberingAfterBreak="0">
    <w:nsid w:val="2F3A7B97"/>
    <w:multiLevelType w:val="hybridMultilevel"/>
    <w:tmpl w:val="300CA4A2"/>
    <w:lvl w:ilvl="0" w:tplc="8324A194">
      <w:start w:val="1"/>
      <w:numFmt w:val="bullet"/>
      <w:lvlText w:val="–"/>
      <w:lvlJc w:val="left"/>
      <w:pPr>
        <w:tabs>
          <w:tab w:val="num" w:pos="720"/>
        </w:tabs>
        <w:ind w:left="720" w:hanging="360"/>
      </w:pPr>
      <w:rPr>
        <w:rFonts w:hint="default" w:ascii="Arial" w:hAnsi="Arial"/>
      </w:rPr>
    </w:lvl>
    <w:lvl w:ilvl="1" w:tplc="473AF2D6">
      <w:start w:val="1"/>
      <w:numFmt w:val="bullet"/>
      <w:lvlText w:val="–"/>
      <w:lvlJc w:val="left"/>
      <w:pPr>
        <w:tabs>
          <w:tab w:val="num" w:pos="1440"/>
        </w:tabs>
        <w:ind w:left="1440" w:hanging="360"/>
      </w:pPr>
      <w:rPr>
        <w:rFonts w:hint="default" w:ascii="Arial" w:hAnsi="Arial"/>
      </w:rPr>
    </w:lvl>
    <w:lvl w:ilvl="2" w:tplc="94FE82C0" w:tentative="1">
      <w:start w:val="1"/>
      <w:numFmt w:val="bullet"/>
      <w:lvlText w:val="–"/>
      <w:lvlJc w:val="left"/>
      <w:pPr>
        <w:tabs>
          <w:tab w:val="num" w:pos="2160"/>
        </w:tabs>
        <w:ind w:left="2160" w:hanging="360"/>
      </w:pPr>
      <w:rPr>
        <w:rFonts w:hint="default" w:ascii="Arial" w:hAnsi="Arial"/>
      </w:rPr>
    </w:lvl>
    <w:lvl w:ilvl="3" w:tplc="8FDC906C" w:tentative="1">
      <w:start w:val="1"/>
      <w:numFmt w:val="bullet"/>
      <w:lvlText w:val="–"/>
      <w:lvlJc w:val="left"/>
      <w:pPr>
        <w:tabs>
          <w:tab w:val="num" w:pos="2880"/>
        </w:tabs>
        <w:ind w:left="2880" w:hanging="360"/>
      </w:pPr>
      <w:rPr>
        <w:rFonts w:hint="default" w:ascii="Arial" w:hAnsi="Arial"/>
      </w:rPr>
    </w:lvl>
    <w:lvl w:ilvl="4" w:tplc="2B76BC9A" w:tentative="1">
      <w:start w:val="1"/>
      <w:numFmt w:val="bullet"/>
      <w:lvlText w:val="–"/>
      <w:lvlJc w:val="left"/>
      <w:pPr>
        <w:tabs>
          <w:tab w:val="num" w:pos="3600"/>
        </w:tabs>
        <w:ind w:left="3600" w:hanging="360"/>
      </w:pPr>
      <w:rPr>
        <w:rFonts w:hint="default" w:ascii="Arial" w:hAnsi="Arial"/>
      </w:rPr>
    </w:lvl>
    <w:lvl w:ilvl="5" w:tplc="15C0C334" w:tentative="1">
      <w:start w:val="1"/>
      <w:numFmt w:val="bullet"/>
      <w:lvlText w:val="–"/>
      <w:lvlJc w:val="left"/>
      <w:pPr>
        <w:tabs>
          <w:tab w:val="num" w:pos="4320"/>
        </w:tabs>
        <w:ind w:left="4320" w:hanging="360"/>
      </w:pPr>
      <w:rPr>
        <w:rFonts w:hint="default" w:ascii="Arial" w:hAnsi="Arial"/>
      </w:rPr>
    </w:lvl>
    <w:lvl w:ilvl="6" w:tplc="5EAC6954" w:tentative="1">
      <w:start w:val="1"/>
      <w:numFmt w:val="bullet"/>
      <w:lvlText w:val="–"/>
      <w:lvlJc w:val="left"/>
      <w:pPr>
        <w:tabs>
          <w:tab w:val="num" w:pos="5040"/>
        </w:tabs>
        <w:ind w:left="5040" w:hanging="360"/>
      </w:pPr>
      <w:rPr>
        <w:rFonts w:hint="default" w:ascii="Arial" w:hAnsi="Arial"/>
      </w:rPr>
    </w:lvl>
    <w:lvl w:ilvl="7" w:tplc="1526CFF0" w:tentative="1">
      <w:start w:val="1"/>
      <w:numFmt w:val="bullet"/>
      <w:lvlText w:val="–"/>
      <w:lvlJc w:val="left"/>
      <w:pPr>
        <w:tabs>
          <w:tab w:val="num" w:pos="5760"/>
        </w:tabs>
        <w:ind w:left="5760" w:hanging="360"/>
      </w:pPr>
      <w:rPr>
        <w:rFonts w:hint="default" w:ascii="Arial" w:hAnsi="Arial"/>
      </w:rPr>
    </w:lvl>
    <w:lvl w:ilvl="8" w:tplc="9EACBF6A" w:tentative="1">
      <w:start w:val="1"/>
      <w:numFmt w:val="bullet"/>
      <w:lvlText w:val="–"/>
      <w:lvlJc w:val="left"/>
      <w:pPr>
        <w:tabs>
          <w:tab w:val="num" w:pos="6480"/>
        </w:tabs>
        <w:ind w:left="6480" w:hanging="360"/>
      </w:pPr>
      <w:rPr>
        <w:rFonts w:hint="default" w:ascii="Arial" w:hAnsi="Arial"/>
      </w:rPr>
    </w:lvl>
  </w:abstractNum>
  <w:abstractNum w:abstractNumId="4" w15:restartNumberingAfterBreak="0">
    <w:nsid w:val="33EF0770"/>
    <w:multiLevelType w:val="hybridMultilevel"/>
    <w:tmpl w:val="2CD8C55A"/>
    <w:lvl w:ilvl="0" w:tplc="5272706C">
      <w:numFmt w:val="bullet"/>
      <w:lvlText w:val="-"/>
      <w:lvlJc w:val="left"/>
      <w:pPr>
        <w:tabs>
          <w:tab w:val="num" w:pos="1080"/>
        </w:tabs>
        <w:ind w:left="1080" w:hanging="360"/>
      </w:pPr>
      <w:rPr>
        <w:rFonts w:hint="default" w:ascii="Times New Roman" w:hAnsi="Times New Roman" w:eastAsia="Times New Roman" w:cs="Times New Roman"/>
      </w:rPr>
    </w:lvl>
    <w:lvl w:ilvl="1" w:tplc="5272706C">
      <w:numFmt w:val="bullet"/>
      <w:lvlText w:val="-"/>
      <w:lvlJc w:val="left"/>
      <w:pPr>
        <w:tabs>
          <w:tab w:val="num" w:pos="1800"/>
        </w:tabs>
        <w:ind w:left="1800" w:hanging="360"/>
      </w:pPr>
      <w:rPr>
        <w:rFonts w:hint="default" w:ascii="Times New Roman" w:hAnsi="Times New Roman" w:eastAsia="Times New Roman" w:cs="Times New Roman"/>
      </w:rPr>
    </w:lvl>
    <w:lvl w:ilvl="2" w:tplc="0C0A0005" w:tentative="1">
      <w:start w:val="1"/>
      <w:numFmt w:val="bullet"/>
      <w:lvlText w:val=""/>
      <w:lvlJc w:val="left"/>
      <w:pPr>
        <w:tabs>
          <w:tab w:val="num" w:pos="2520"/>
        </w:tabs>
        <w:ind w:left="2520" w:hanging="360"/>
      </w:pPr>
      <w:rPr>
        <w:rFonts w:hint="default" w:ascii="Wingdings" w:hAnsi="Wingdings"/>
      </w:rPr>
    </w:lvl>
    <w:lvl w:ilvl="3" w:tplc="0C0A0001" w:tentative="1">
      <w:start w:val="1"/>
      <w:numFmt w:val="bullet"/>
      <w:lvlText w:val=""/>
      <w:lvlJc w:val="left"/>
      <w:pPr>
        <w:tabs>
          <w:tab w:val="num" w:pos="3240"/>
        </w:tabs>
        <w:ind w:left="3240" w:hanging="360"/>
      </w:pPr>
      <w:rPr>
        <w:rFonts w:hint="default" w:ascii="Symbol" w:hAnsi="Symbol"/>
      </w:rPr>
    </w:lvl>
    <w:lvl w:ilvl="4" w:tplc="0C0A0003" w:tentative="1">
      <w:start w:val="1"/>
      <w:numFmt w:val="bullet"/>
      <w:lvlText w:val="o"/>
      <w:lvlJc w:val="left"/>
      <w:pPr>
        <w:tabs>
          <w:tab w:val="num" w:pos="3960"/>
        </w:tabs>
        <w:ind w:left="3960" w:hanging="360"/>
      </w:pPr>
      <w:rPr>
        <w:rFonts w:hint="default" w:ascii="Courier New" w:hAnsi="Courier New" w:cs="Courier New"/>
      </w:rPr>
    </w:lvl>
    <w:lvl w:ilvl="5" w:tplc="0C0A0005" w:tentative="1">
      <w:start w:val="1"/>
      <w:numFmt w:val="bullet"/>
      <w:lvlText w:val=""/>
      <w:lvlJc w:val="left"/>
      <w:pPr>
        <w:tabs>
          <w:tab w:val="num" w:pos="4680"/>
        </w:tabs>
        <w:ind w:left="4680" w:hanging="360"/>
      </w:pPr>
      <w:rPr>
        <w:rFonts w:hint="default" w:ascii="Wingdings" w:hAnsi="Wingdings"/>
      </w:rPr>
    </w:lvl>
    <w:lvl w:ilvl="6" w:tplc="0C0A0001" w:tentative="1">
      <w:start w:val="1"/>
      <w:numFmt w:val="bullet"/>
      <w:lvlText w:val=""/>
      <w:lvlJc w:val="left"/>
      <w:pPr>
        <w:tabs>
          <w:tab w:val="num" w:pos="5400"/>
        </w:tabs>
        <w:ind w:left="5400" w:hanging="360"/>
      </w:pPr>
      <w:rPr>
        <w:rFonts w:hint="default" w:ascii="Symbol" w:hAnsi="Symbol"/>
      </w:rPr>
    </w:lvl>
    <w:lvl w:ilvl="7" w:tplc="0C0A0003" w:tentative="1">
      <w:start w:val="1"/>
      <w:numFmt w:val="bullet"/>
      <w:lvlText w:val="o"/>
      <w:lvlJc w:val="left"/>
      <w:pPr>
        <w:tabs>
          <w:tab w:val="num" w:pos="6120"/>
        </w:tabs>
        <w:ind w:left="6120" w:hanging="360"/>
      </w:pPr>
      <w:rPr>
        <w:rFonts w:hint="default" w:ascii="Courier New" w:hAnsi="Courier New" w:cs="Courier New"/>
      </w:rPr>
    </w:lvl>
    <w:lvl w:ilvl="8" w:tplc="0C0A0005" w:tentative="1">
      <w:start w:val="1"/>
      <w:numFmt w:val="bullet"/>
      <w:lvlText w:val=""/>
      <w:lvlJc w:val="left"/>
      <w:pPr>
        <w:tabs>
          <w:tab w:val="num" w:pos="6840"/>
        </w:tabs>
        <w:ind w:left="6840" w:hanging="360"/>
      </w:pPr>
      <w:rPr>
        <w:rFonts w:hint="default" w:ascii="Wingdings" w:hAnsi="Wingdings"/>
      </w:rPr>
    </w:lvl>
  </w:abstractNum>
  <w:abstractNum w:abstractNumId="5" w15:restartNumberingAfterBreak="0">
    <w:nsid w:val="34A672FD"/>
    <w:multiLevelType w:val="hybridMultilevel"/>
    <w:tmpl w:val="4C5E1A2E"/>
    <w:lvl w:ilvl="0" w:tplc="0C0A0001">
      <w:start w:val="1"/>
      <w:numFmt w:val="bullet"/>
      <w:lvlText w:val=""/>
      <w:lvlJc w:val="left"/>
      <w:pPr>
        <w:tabs>
          <w:tab w:val="num" w:pos="360"/>
        </w:tabs>
        <w:ind w:left="360" w:hanging="360"/>
      </w:pPr>
      <w:rPr>
        <w:rFonts w:hint="default" w:ascii="Symbol" w:hAnsi="Symbol"/>
      </w:rPr>
    </w:lvl>
    <w:lvl w:ilvl="1" w:tplc="0C0A0003" w:tentative="1">
      <w:start w:val="1"/>
      <w:numFmt w:val="bullet"/>
      <w:lvlText w:val="o"/>
      <w:lvlJc w:val="left"/>
      <w:pPr>
        <w:tabs>
          <w:tab w:val="num" w:pos="1080"/>
        </w:tabs>
        <w:ind w:left="1080" w:hanging="360"/>
      </w:pPr>
      <w:rPr>
        <w:rFonts w:hint="default" w:ascii="Courier New" w:hAnsi="Courier New" w:cs="Courier New"/>
      </w:rPr>
    </w:lvl>
    <w:lvl w:ilvl="2" w:tplc="0C0A0005" w:tentative="1">
      <w:start w:val="1"/>
      <w:numFmt w:val="bullet"/>
      <w:lvlText w:val=""/>
      <w:lvlJc w:val="left"/>
      <w:pPr>
        <w:tabs>
          <w:tab w:val="num" w:pos="1800"/>
        </w:tabs>
        <w:ind w:left="1800" w:hanging="360"/>
      </w:pPr>
      <w:rPr>
        <w:rFonts w:hint="default" w:ascii="Wingdings" w:hAnsi="Wingdings"/>
      </w:rPr>
    </w:lvl>
    <w:lvl w:ilvl="3" w:tplc="0C0A0001" w:tentative="1">
      <w:start w:val="1"/>
      <w:numFmt w:val="bullet"/>
      <w:lvlText w:val=""/>
      <w:lvlJc w:val="left"/>
      <w:pPr>
        <w:tabs>
          <w:tab w:val="num" w:pos="2520"/>
        </w:tabs>
        <w:ind w:left="2520" w:hanging="360"/>
      </w:pPr>
      <w:rPr>
        <w:rFonts w:hint="default" w:ascii="Symbol" w:hAnsi="Symbol"/>
      </w:rPr>
    </w:lvl>
    <w:lvl w:ilvl="4" w:tplc="0C0A0003" w:tentative="1">
      <w:start w:val="1"/>
      <w:numFmt w:val="bullet"/>
      <w:lvlText w:val="o"/>
      <w:lvlJc w:val="left"/>
      <w:pPr>
        <w:tabs>
          <w:tab w:val="num" w:pos="3240"/>
        </w:tabs>
        <w:ind w:left="3240" w:hanging="360"/>
      </w:pPr>
      <w:rPr>
        <w:rFonts w:hint="default" w:ascii="Courier New" w:hAnsi="Courier New" w:cs="Courier New"/>
      </w:rPr>
    </w:lvl>
    <w:lvl w:ilvl="5" w:tplc="0C0A0005" w:tentative="1">
      <w:start w:val="1"/>
      <w:numFmt w:val="bullet"/>
      <w:lvlText w:val=""/>
      <w:lvlJc w:val="left"/>
      <w:pPr>
        <w:tabs>
          <w:tab w:val="num" w:pos="3960"/>
        </w:tabs>
        <w:ind w:left="3960" w:hanging="360"/>
      </w:pPr>
      <w:rPr>
        <w:rFonts w:hint="default" w:ascii="Wingdings" w:hAnsi="Wingdings"/>
      </w:rPr>
    </w:lvl>
    <w:lvl w:ilvl="6" w:tplc="0C0A0001" w:tentative="1">
      <w:start w:val="1"/>
      <w:numFmt w:val="bullet"/>
      <w:lvlText w:val=""/>
      <w:lvlJc w:val="left"/>
      <w:pPr>
        <w:tabs>
          <w:tab w:val="num" w:pos="4680"/>
        </w:tabs>
        <w:ind w:left="4680" w:hanging="360"/>
      </w:pPr>
      <w:rPr>
        <w:rFonts w:hint="default" w:ascii="Symbol" w:hAnsi="Symbol"/>
      </w:rPr>
    </w:lvl>
    <w:lvl w:ilvl="7" w:tplc="0C0A0003" w:tentative="1">
      <w:start w:val="1"/>
      <w:numFmt w:val="bullet"/>
      <w:lvlText w:val="o"/>
      <w:lvlJc w:val="left"/>
      <w:pPr>
        <w:tabs>
          <w:tab w:val="num" w:pos="5400"/>
        </w:tabs>
        <w:ind w:left="5400" w:hanging="360"/>
      </w:pPr>
      <w:rPr>
        <w:rFonts w:hint="default" w:ascii="Courier New" w:hAnsi="Courier New" w:cs="Courier New"/>
      </w:rPr>
    </w:lvl>
    <w:lvl w:ilvl="8" w:tplc="0C0A0005" w:tentative="1">
      <w:start w:val="1"/>
      <w:numFmt w:val="bullet"/>
      <w:lvlText w:val=""/>
      <w:lvlJc w:val="left"/>
      <w:pPr>
        <w:tabs>
          <w:tab w:val="num" w:pos="6120"/>
        </w:tabs>
        <w:ind w:left="6120" w:hanging="360"/>
      </w:pPr>
      <w:rPr>
        <w:rFonts w:hint="default" w:ascii="Wingdings" w:hAnsi="Wingdings"/>
      </w:rPr>
    </w:lvl>
  </w:abstractNum>
  <w:abstractNum w:abstractNumId="6" w15:restartNumberingAfterBreak="0">
    <w:nsid w:val="3BC7080D"/>
    <w:multiLevelType w:val="multilevel"/>
    <w:tmpl w:val="A0E61768"/>
    <w:lvl w:ilvl="0">
      <w:start w:val="1"/>
      <w:numFmt w:val="bullet"/>
      <w:lvlText w:val=""/>
      <w:lvlJc w:val="left"/>
      <w:pPr>
        <w:tabs>
          <w:tab w:val="num" w:pos="720"/>
        </w:tabs>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40CE6DE2"/>
    <w:multiLevelType w:val="hybridMultilevel"/>
    <w:tmpl w:val="D4544792"/>
    <w:lvl w:ilvl="0" w:tplc="0C0A0001">
      <w:start w:val="1"/>
      <w:numFmt w:val="bullet"/>
      <w:lvlText w:val=""/>
      <w:lvlJc w:val="left"/>
      <w:pPr>
        <w:tabs>
          <w:tab w:val="num" w:pos="720"/>
        </w:tabs>
        <w:ind w:left="720" w:hanging="360"/>
      </w:pPr>
      <w:rPr>
        <w:rFonts w:hint="default" w:ascii="Symbol" w:hAnsi="Symbol"/>
      </w:rPr>
    </w:lvl>
    <w:lvl w:ilvl="1" w:tplc="0C0A0003">
      <w:start w:val="1"/>
      <w:numFmt w:val="bullet"/>
      <w:lvlText w:val="o"/>
      <w:lvlJc w:val="left"/>
      <w:pPr>
        <w:tabs>
          <w:tab w:val="num" w:pos="1440"/>
        </w:tabs>
        <w:ind w:left="1440" w:hanging="360"/>
      </w:pPr>
      <w:rPr>
        <w:rFonts w:hint="default" w:ascii="Courier New" w:hAnsi="Courier New" w:cs="Courier New"/>
      </w:rPr>
    </w:lvl>
    <w:lvl w:ilvl="2" w:tplc="0C0A0005">
      <w:start w:val="1"/>
      <w:numFmt w:val="bullet"/>
      <w:lvlText w:val=""/>
      <w:lvlJc w:val="left"/>
      <w:pPr>
        <w:tabs>
          <w:tab w:val="num" w:pos="2160"/>
        </w:tabs>
        <w:ind w:left="2160" w:hanging="360"/>
      </w:pPr>
      <w:rPr>
        <w:rFonts w:hint="default" w:ascii="Wingdings" w:hAnsi="Wingdings"/>
      </w:rPr>
    </w:lvl>
    <w:lvl w:ilvl="3" w:tplc="2C760D96">
      <w:start w:val="1"/>
      <w:numFmt w:val="bullet"/>
      <w:lvlText w:val=""/>
      <w:lvlJc w:val="left"/>
      <w:pPr>
        <w:tabs>
          <w:tab w:val="num" w:pos="2880"/>
        </w:tabs>
        <w:ind w:left="2880" w:hanging="360"/>
      </w:pPr>
      <w:rPr>
        <w:rFonts w:hint="default" w:ascii="Wingdings" w:hAnsi="Wingdings"/>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46AD1E47"/>
    <w:multiLevelType w:val="hybridMultilevel"/>
    <w:tmpl w:val="D1E25CCA"/>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9" w15:restartNumberingAfterBreak="0">
    <w:nsid w:val="5136435E"/>
    <w:multiLevelType w:val="multilevel"/>
    <w:tmpl w:val="B6161108"/>
    <w:lvl w:ilvl="0">
      <w:start w:val="1"/>
      <w:numFmt w:val="decimal"/>
      <w:suff w:val="space"/>
      <w:lvlText w:val="%1. "/>
      <w:lvlJc w:val="left"/>
      <w:pPr>
        <w:ind w:left="3516" w:hanging="680"/>
      </w:pPr>
      <w:rPr>
        <w:rFonts w:hint="default" w:ascii="Times New Roman" w:hAnsi="Times New Roman"/>
        <w:b/>
        <w:i w:val="0"/>
        <w:color w:val="auto"/>
        <w:sz w:val="24"/>
        <w:szCs w:val="24"/>
      </w:rPr>
    </w:lvl>
    <w:lvl w:ilvl="1">
      <w:start w:val="1"/>
      <w:numFmt w:val="decimal"/>
      <w:suff w:val="space"/>
      <w:lvlText w:val="%1.%2."/>
      <w:lvlJc w:val="left"/>
      <w:pPr>
        <w:ind w:left="680" w:hanging="680"/>
      </w:pPr>
      <w:rPr>
        <w:rFonts w:hint="default" w:ascii="Times New Roman" w:hAnsi="Times New Roman"/>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hint="default" w:ascii="Times New Roman" w:hAnsi="Times New Roman"/>
        <w:b/>
        <w:i w:val="0"/>
        <w:color w:val="auto"/>
        <w:sz w:val="24"/>
        <w:szCs w:val="24"/>
      </w:rPr>
    </w:lvl>
    <w:lvl w:ilvl="3">
      <w:start w:val="1"/>
      <w:numFmt w:val="decimal"/>
      <w:suff w:val="space"/>
      <w:lvlText w:val="%1.%2.%3.%4."/>
      <w:lvlJc w:val="left"/>
      <w:pPr>
        <w:ind w:left="862" w:hanging="862"/>
      </w:pPr>
      <w:rPr>
        <w:rFonts w:hint="default" w:ascii="Times New Roman" w:hAnsi="Times New Roman"/>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hint="default" w:ascii="Verdana" w:hAnsi="Verdana"/>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hint="default" w:ascii="Verdana" w:hAnsi="Verdana"/>
        <w:b/>
        <w:i w:val="0"/>
        <w:color w:val="808080"/>
        <w:sz w:val="18"/>
      </w:rPr>
    </w:lvl>
    <w:lvl w:ilvl="6">
      <w:start w:val="1"/>
      <w:numFmt w:val="decimal"/>
      <w:suff w:val="space"/>
      <w:lvlText w:val="%1.%2.%3.%4.%5.%6.%7.-"/>
      <w:lvlJc w:val="left"/>
      <w:pPr>
        <w:ind w:left="1298" w:hanging="1298"/>
      </w:pPr>
      <w:rPr>
        <w:rFonts w:hint="default" w:ascii="Verdana" w:hAnsi="Verdana"/>
        <w:b/>
        <w:i w:val="0"/>
        <w:color w:val="808080"/>
        <w:sz w:val="18"/>
      </w:rPr>
    </w:lvl>
    <w:lvl w:ilvl="7">
      <w:start w:val="1"/>
      <w:numFmt w:val="decimal"/>
      <w:suff w:val="space"/>
      <w:lvlText w:val="%1.%2.%3.%4.%5.%6.%7.%8.-"/>
      <w:lvlJc w:val="left"/>
      <w:pPr>
        <w:ind w:left="1440" w:hanging="1440"/>
      </w:pPr>
      <w:rPr>
        <w:rFonts w:hint="default" w:ascii="Verdana" w:hAnsi="Verdana"/>
        <w:b/>
        <w:i w:val="0"/>
        <w:color w:val="808080"/>
        <w:sz w:val="18"/>
      </w:rPr>
    </w:lvl>
    <w:lvl w:ilvl="8">
      <w:start w:val="1"/>
      <w:numFmt w:val="decimal"/>
      <w:suff w:val="space"/>
      <w:lvlText w:val="%1.%2.%3.%4.%5.%6.%7.%8.%9.-"/>
      <w:lvlJc w:val="left"/>
      <w:pPr>
        <w:ind w:left="1582" w:hanging="1582"/>
      </w:pPr>
      <w:rPr>
        <w:rFonts w:hint="default" w:ascii="Verdana" w:hAnsi="Verdana"/>
        <w:b/>
        <w:i w:val="0"/>
        <w:color w:val="808080"/>
        <w:sz w:val="18"/>
      </w:rPr>
    </w:lvl>
  </w:abstractNum>
  <w:abstractNum w:abstractNumId="10"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1" w15:restartNumberingAfterBreak="0">
    <w:nsid w:val="56565DB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589F0785"/>
    <w:multiLevelType w:val="hybridMultilevel"/>
    <w:tmpl w:val="75B62CF8"/>
    <w:lvl w:ilvl="0" w:tplc="5272706C">
      <w:numFmt w:val="bullet"/>
      <w:lvlText w:val="-"/>
      <w:lvlJc w:val="left"/>
      <w:pPr>
        <w:tabs>
          <w:tab w:val="num" w:pos="1080"/>
        </w:tabs>
        <w:ind w:left="1080" w:hanging="360"/>
      </w:pPr>
      <w:rPr>
        <w:rFonts w:hint="default" w:ascii="Times New Roman" w:hAnsi="Times New Roman" w:eastAsia="Times New Roman" w:cs="Times New Roman"/>
      </w:rPr>
    </w:lvl>
    <w:lvl w:ilvl="1" w:tplc="5272706C">
      <w:numFmt w:val="bullet"/>
      <w:lvlText w:val="-"/>
      <w:lvlJc w:val="left"/>
      <w:pPr>
        <w:tabs>
          <w:tab w:val="num" w:pos="1800"/>
        </w:tabs>
        <w:ind w:left="1800" w:hanging="360"/>
      </w:pPr>
      <w:rPr>
        <w:rFonts w:hint="default" w:ascii="Times New Roman" w:hAnsi="Times New Roman" w:eastAsia="Times New Roman" w:cs="Times New Roman"/>
      </w:rPr>
    </w:lvl>
    <w:lvl w:ilvl="2" w:tplc="0C0A0005" w:tentative="1">
      <w:start w:val="1"/>
      <w:numFmt w:val="bullet"/>
      <w:lvlText w:val=""/>
      <w:lvlJc w:val="left"/>
      <w:pPr>
        <w:tabs>
          <w:tab w:val="num" w:pos="2520"/>
        </w:tabs>
        <w:ind w:left="2520" w:hanging="360"/>
      </w:pPr>
      <w:rPr>
        <w:rFonts w:hint="default" w:ascii="Wingdings" w:hAnsi="Wingdings"/>
      </w:rPr>
    </w:lvl>
    <w:lvl w:ilvl="3" w:tplc="0C0A0001" w:tentative="1">
      <w:start w:val="1"/>
      <w:numFmt w:val="bullet"/>
      <w:lvlText w:val=""/>
      <w:lvlJc w:val="left"/>
      <w:pPr>
        <w:tabs>
          <w:tab w:val="num" w:pos="3240"/>
        </w:tabs>
        <w:ind w:left="3240" w:hanging="360"/>
      </w:pPr>
      <w:rPr>
        <w:rFonts w:hint="default" w:ascii="Symbol" w:hAnsi="Symbol"/>
      </w:rPr>
    </w:lvl>
    <w:lvl w:ilvl="4" w:tplc="0C0A0003" w:tentative="1">
      <w:start w:val="1"/>
      <w:numFmt w:val="bullet"/>
      <w:lvlText w:val="o"/>
      <w:lvlJc w:val="left"/>
      <w:pPr>
        <w:tabs>
          <w:tab w:val="num" w:pos="3960"/>
        </w:tabs>
        <w:ind w:left="3960" w:hanging="360"/>
      </w:pPr>
      <w:rPr>
        <w:rFonts w:hint="default" w:ascii="Courier New" w:hAnsi="Courier New" w:cs="Courier New"/>
      </w:rPr>
    </w:lvl>
    <w:lvl w:ilvl="5" w:tplc="0C0A0005" w:tentative="1">
      <w:start w:val="1"/>
      <w:numFmt w:val="bullet"/>
      <w:lvlText w:val=""/>
      <w:lvlJc w:val="left"/>
      <w:pPr>
        <w:tabs>
          <w:tab w:val="num" w:pos="4680"/>
        </w:tabs>
        <w:ind w:left="4680" w:hanging="360"/>
      </w:pPr>
      <w:rPr>
        <w:rFonts w:hint="default" w:ascii="Wingdings" w:hAnsi="Wingdings"/>
      </w:rPr>
    </w:lvl>
    <w:lvl w:ilvl="6" w:tplc="0C0A0001" w:tentative="1">
      <w:start w:val="1"/>
      <w:numFmt w:val="bullet"/>
      <w:lvlText w:val=""/>
      <w:lvlJc w:val="left"/>
      <w:pPr>
        <w:tabs>
          <w:tab w:val="num" w:pos="5400"/>
        </w:tabs>
        <w:ind w:left="5400" w:hanging="360"/>
      </w:pPr>
      <w:rPr>
        <w:rFonts w:hint="default" w:ascii="Symbol" w:hAnsi="Symbol"/>
      </w:rPr>
    </w:lvl>
    <w:lvl w:ilvl="7" w:tplc="0C0A0003" w:tentative="1">
      <w:start w:val="1"/>
      <w:numFmt w:val="bullet"/>
      <w:lvlText w:val="o"/>
      <w:lvlJc w:val="left"/>
      <w:pPr>
        <w:tabs>
          <w:tab w:val="num" w:pos="6120"/>
        </w:tabs>
        <w:ind w:left="6120" w:hanging="360"/>
      </w:pPr>
      <w:rPr>
        <w:rFonts w:hint="default" w:ascii="Courier New" w:hAnsi="Courier New" w:cs="Courier New"/>
      </w:rPr>
    </w:lvl>
    <w:lvl w:ilvl="8" w:tplc="0C0A0005" w:tentative="1">
      <w:start w:val="1"/>
      <w:numFmt w:val="bullet"/>
      <w:lvlText w:val=""/>
      <w:lvlJc w:val="left"/>
      <w:pPr>
        <w:tabs>
          <w:tab w:val="num" w:pos="6840"/>
        </w:tabs>
        <w:ind w:left="6840" w:hanging="360"/>
      </w:pPr>
      <w:rPr>
        <w:rFonts w:hint="default" w:ascii="Wingdings" w:hAnsi="Wingdings"/>
      </w:rPr>
    </w:lvl>
  </w:abstractNum>
  <w:abstractNum w:abstractNumId="13"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14" w15:restartNumberingAfterBreak="0">
    <w:nsid w:val="740407A5"/>
    <w:multiLevelType w:val="hybridMultilevel"/>
    <w:tmpl w:val="C916DB3C"/>
    <w:lvl w:ilvl="0" w:tplc="0C0A0001">
      <w:start w:val="1"/>
      <w:numFmt w:val="bullet"/>
      <w:lvlText w:val=""/>
      <w:lvlJc w:val="left"/>
      <w:pPr>
        <w:tabs>
          <w:tab w:val="num" w:pos="720"/>
        </w:tabs>
        <w:ind w:left="720" w:hanging="360"/>
      </w:pPr>
      <w:rPr>
        <w:rFonts w:hint="default" w:ascii="Symbol" w:hAnsi="Symbol"/>
      </w:rPr>
    </w:lvl>
    <w:lvl w:ilvl="1" w:tplc="0C0A0003">
      <w:start w:val="1"/>
      <w:numFmt w:val="bullet"/>
      <w:lvlText w:val="o"/>
      <w:lvlJc w:val="left"/>
      <w:pPr>
        <w:tabs>
          <w:tab w:val="num" w:pos="1440"/>
        </w:tabs>
        <w:ind w:left="1440" w:hanging="360"/>
      </w:pPr>
      <w:rPr>
        <w:rFonts w:hint="default" w:ascii="Courier New" w:hAnsi="Courier New" w:cs="Courier New"/>
      </w:rPr>
    </w:lvl>
    <w:lvl w:ilvl="2" w:tplc="0C0A0005">
      <w:start w:val="1"/>
      <w:numFmt w:val="bullet"/>
      <w:lvlText w:val=""/>
      <w:lvlJc w:val="left"/>
      <w:pPr>
        <w:tabs>
          <w:tab w:val="num" w:pos="2160"/>
        </w:tabs>
        <w:ind w:left="2160" w:hanging="360"/>
      </w:pPr>
      <w:rPr>
        <w:rFonts w:hint="default" w:ascii="Wingdings" w:hAnsi="Wingdings"/>
      </w:rPr>
    </w:lvl>
    <w:lvl w:ilvl="3" w:tplc="0C0A000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78A77775"/>
    <w:multiLevelType w:val="hybridMultilevel"/>
    <w:tmpl w:val="264C98E0"/>
    <w:lvl w:ilvl="0" w:tplc="0C0A0001">
      <w:start w:val="1"/>
      <w:numFmt w:val="bullet"/>
      <w:lvlText w:val=""/>
      <w:lvlJc w:val="left"/>
      <w:pPr>
        <w:ind w:left="1425" w:hanging="360"/>
      </w:pPr>
      <w:rPr>
        <w:rFonts w:hint="default" w:ascii="Symbol" w:hAnsi="Symbol"/>
      </w:rPr>
    </w:lvl>
    <w:lvl w:ilvl="1" w:tplc="0C0A0003" w:tentative="1">
      <w:start w:val="1"/>
      <w:numFmt w:val="bullet"/>
      <w:lvlText w:val="o"/>
      <w:lvlJc w:val="left"/>
      <w:pPr>
        <w:ind w:left="2145" w:hanging="360"/>
      </w:pPr>
      <w:rPr>
        <w:rFonts w:hint="default" w:ascii="Courier New" w:hAnsi="Courier New" w:cs="Courier New"/>
      </w:rPr>
    </w:lvl>
    <w:lvl w:ilvl="2" w:tplc="0C0A0005" w:tentative="1">
      <w:start w:val="1"/>
      <w:numFmt w:val="bullet"/>
      <w:lvlText w:val=""/>
      <w:lvlJc w:val="left"/>
      <w:pPr>
        <w:ind w:left="2865" w:hanging="360"/>
      </w:pPr>
      <w:rPr>
        <w:rFonts w:hint="default" w:ascii="Wingdings" w:hAnsi="Wingdings"/>
      </w:rPr>
    </w:lvl>
    <w:lvl w:ilvl="3" w:tplc="0C0A0001" w:tentative="1">
      <w:start w:val="1"/>
      <w:numFmt w:val="bullet"/>
      <w:lvlText w:val=""/>
      <w:lvlJc w:val="left"/>
      <w:pPr>
        <w:ind w:left="3585" w:hanging="360"/>
      </w:pPr>
      <w:rPr>
        <w:rFonts w:hint="default" w:ascii="Symbol" w:hAnsi="Symbol"/>
      </w:rPr>
    </w:lvl>
    <w:lvl w:ilvl="4" w:tplc="0C0A0003" w:tentative="1">
      <w:start w:val="1"/>
      <w:numFmt w:val="bullet"/>
      <w:lvlText w:val="o"/>
      <w:lvlJc w:val="left"/>
      <w:pPr>
        <w:ind w:left="4305" w:hanging="360"/>
      </w:pPr>
      <w:rPr>
        <w:rFonts w:hint="default" w:ascii="Courier New" w:hAnsi="Courier New" w:cs="Courier New"/>
      </w:rPr>
    </w:lvl>
    <w:lvl w:ilvl="5" w:tplc="0C0A0005" w:tentative="1">
      <w:start w:val="1"/>
      <w:numFmt w:val="bullet"/>
      <w:lvlText w:val=""/>
      <w:lvlJc w:val="left"/>
      <w:pPr>
        <w:ind w:left="5025" w:hanging="360"/>
      </w:pPr>
      <w:rPr>
        <w:rFonts w:hint="default" w:ascii="Wingdings" w:hAnsi="Wingdings"/>
      </w:rPr>
    </w:lvl>
    <w:lvl w:ilvl="6" w:tplc="0C0A0001" w:tentative="1">
      <w:start w:val="1"/>
      <w:numFmt w:val="bullet"/>
      <w:lvlText w:val=""/>
      <w:lvlJc w:val="left"/>
      <w:pPr>
        <w:ind w:left="5745" w:hanging="360"/>
      </w:pPr>
      <w:rPr>
        <w:rFonts w:hint="default" w:ascii="Symbol" w:hAnsi="Symbol"/>
      </w:rPr>
    </w:lvl>
    <w:lvl w:ilvl="7" w:tplc="0C0A0003" w:tentative="1">
      <w:start w:val="1"/>
      <w:numFmt w:val="bullet"/>
      <w:lvlText w:val="o"/>
      <w:lvlJc w:val="left"/>
      <w:pPr>
        <w:ind w:left="6465" w:hanging="360"/>
      </w:pPr>
      <w:rPr>
        <w:rFonts w:hint="default" w:ascii="Courier New" w:hAnsi="Courier New" w:cs="Courier New"/>
      </w:rPr>
    </w:lvl>
    <w:lvl w:ilvl="8" w:tplc="0C0A0005" w:tentative="1">
      <w:start w:val="1"/>
      <w:numFmt w:val="bullet"/>
      <w:lvlText w:val=""/>
      <w:lvlJc w:val="left"/>
      <w:pPr>
        <w:ind w:left="7185" w:hanging="360"/>
      </w:pPr>
      <w:rPr>
        <w:rFonts w:hint="default" w:ascii="Wingdings" w:hAnsi="Wingdings"/>
      </w:rPr>
    </w:lvl>
  </w:abstractNum>
  <w:abstractNum w:abstractNumId="16" w15:restartNumberingAfterBreak="0">
    <w:nsid w:val="7D8950C0"/>
    <w:multiLevelType w:val="hybridMultilevel"/>
    <w:tmpl w:val="249CC324"/>
    <w:lvl w:ilvl="0" w:tplc="0C0A0001">
      <w:start w:val="1"/>
      <w:numFmt w:val="bullet"/>
      <w:lvlText w:val=""/>
      <w:lvlJc w:val="left"/>
      <w:pPr>
        <w:tabs>
          <w:tab w:val="num" w:pos="720"/>
        </w:tabs>
        <w:ind w:left="720" w:hanging="360"/>
      </w:pPr>
      <w:rPr>
        <w:rFonts w:hint="default" w:ascii="Symbol" w:hAnsi="Symbol"/>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num w:numId="125">
    <w:abstractNumId w:val="123"/>
  </w:num>
  <w:num w:numId="124">
    <w:abstractNumId w:val="122"/>
  </w:num>
  <w:num w:numId="123">
    <w:abstractNumId w:val="121"/>
  </w:num>
  <w:num w:numId="122">
    <w:abstractNumId w:val="120"/>
  </w:num>
  <w:num w:numId="121">
    <w:abstractNumId w:val="119"/>
  </w:num>
  <w:num w:numId="120">
    <w:abstractNumId w:val="118"/>
  </w:num>
  <w:num w:numId="119">
    <w:abstractNumId w:val="117"/>
  </w:num>
  <w:num w:numId="118">
    <w:abstractNumId w:val="116"/>
  </w:num>
  <w:num w:numId="117">
    <w:abstractNumId w:val="115"/>
  </w:num>
  <w:num w:numId="116">
    <w:abstractNumId w:val="114"/>
  </w:num>
  <w:num w:numId="115">
    <w:abstractNumId w:val="113"/>
  </w:num>
  <w:num w:numId="114">
    <w:abstractNumId w:val="112"/>
  </w:num>
  <w:num w:numId="113">
    <w:abstractNumId w:val="111"/>
  </w:num>
  <w:num w:numId="112">
    <w:abstractNumId w:val="110"/>
  </w:num>
  <w:num w:numId="111">
    <w:abstractNumId w:val="109"/>
  </w:num>
  <w:num w:numId="110">
    <w:abstractNumId w:val="108"/>
  </w:num>
  <w:num w:numId="109">
    <w:abstractNumId w:val="107"/>
  </w:num>
  <w:num w:numId="108">
    <w:abstractNumId w:val="106"/>
  </w:num>
  <w:num w:numId="107">
    <w:abstractNumId w:val="105"/>
  </w:num>
  <w:num w:numId="106">
    <w:abstractNumId w:val="104"/>
  </w:num>
  <w:num w:numId="105">
    <w:abstractNumId w:val="103"/>
  </w:num>
  <w:num w:numId="104">
    <w:abstractNumId w:val="102"/>
  </w:num>
  <w:num w:numId="103">
    <w:abstractNumId w:val="101"/>
  </w:num>
  <w:num w:numId="102">
    <w:abstractNumId w:val="100"/>
  </w:num>
  <w:num w:numId="101">
    <w:abstractNumId w:val="99"/>
  </w:num>
  <w:num w:numId="100">
    <w:abstractNumId w:val="98"/>
  </w:num>
  <w:num w:numId="99">
    <w:abstractNumId w:val="97"/>
  </w:num>
  <w:num w:numId="98">
    <w:abstractNumId w:val="96"/>
  </w:num>
  <w:num w:numId="97">
    <w:abstractNumId w:val="95"/>
  </w:num>
  <w:num w:numId="96">
    <w:abstractNumId w:val="94"/>
  </w:num>
  <w:num w:numId="95">
    <w:abstractNumId w:val="93"/>
  </w:num>
  <w:num w:numId="94">
    <w:abstractNumId w:val="92"/>
  </w:num>
  <w:num w:numId="93">
    <w:abstractNumId w:val="91"/>
  </w:num>
  <w:num w:numId="92">
    <w:abstractNumId w:val="90"/>
  </w:num>
  <w:num w:numId="91">
    <w:abstractNumId w:val="89"/>
  </w:num>
  <w:num w:numId="90">
    <w:abstractNumId w:val="88"/>
  </w:num>
  <w:num w:numId="89">
    <w:abstractNumId w:val="87"/>
  </w:num>
  <w:num w:numId="88">
    <w:abstractNumId w:val="86"/>
  </w:num>
  <w:num w:numId="87">
    <w:abstractNumId w:val="85"/>
  </w:num>
  <w:num w:numId="86">
    <w:abstractNumId w:val="84"/>
  </w:num>
  <w:num w:numId="85">
    <w:abstractNumId w:val="83"/>
  </w:num>
  <w:num w:numId="84">
    <w:abstractNumId w:val="82"/>
  </w:num>
  <w:num w:numId="83">
    <w:abstractNumId w:val="81"/>
  </w:num>
  <w:num w:numId="82">
    <w:abstractNumId w:val="80"/>
  </w:num>
  <w:num w:numId="81">
    <w:abstractNumId w:val="79"/>
  </w:num>
  <w:num w:numId="80">
    <w:abstractNumId w:val="78"/>
  </w:num>
  <w:num w:numId="79">
    <w:abstractNumId w:val="77"/>
  </w:num>
  <w:num w:numId="78">
    <w:abstractNumId w:val="76"/>
  </w:num>
  <w:num w:numId="77">
    <w:abstractNumId w:val="75"/>
  </w:num>
  <w:num w:numId="76">
    <w:abstractNumId w:val="74"/>
  </w:num>
  <w:num w:numId="75">
    <w:abstractNumId w:val="73"/>
  </w:num>
  <w:num w:numId="74">
    <w:abstractNumId w:val="72"/>
  </w:num>
  <w:num w:numId="73">
    <w:abstractNumId w:val="71"/>
  </w:num>
  <w:num w:numId="72">
    <w:abstractNumId w:val="70"/>
  </w:num>
  <w:num w:numId="71">
    <w:abstractNumId w:val="69"/>
  </w:num>
  <w:num w:numId="70">
    <w:abstractNumId w:val="68"/>
  </w:num>
  <w:num w:numId="69">
    <w:abstractNumId w:val="67"/>
  </w:num>
  <w:num w:numId="68">
    <w:abstractNumId w:val="66"/>
  </w:num>
  <w:num w:numId="67">
    <w:abstractNumId w:val="65"/>
  </w:num>
  <w:num w:numId="66">
    <w:abstractNumId w:val="64"/>
  </w:num>
  <w:num w:numId="65">
    <w:abstractNumId w:val="63"/>
  </w:num>
  <w:num w:numId="64">
    <w:abstractNumId w:val="62"/>
  </w:num>
  <w:num w:numId="63">
    <w:abstractNumId w:val="61"/>
  </w:num>
  <w:num w:numId="62">
    <w:abstractNumId w:val="60"/>
  </w:num>
  <w:num w:numId="61">
    <w:abstractNumId w:val="59"/>
  </w:num>
  <w:num w:numId="60">
    <w:abstractNumId w:val="58"/>
  </w:num>
  <w:num w:numId="59">
    <w:abstractNumId w:val="57"/>
  </w:num>
  <w:num w:numId="58">
    <w:abstractNumId w:val="56"/>
  </w:num>
  <w:num w:numId="57">
    <w:abstractNumId w:val="55"/>
  </w:num>
  <w:num w:numId="56">
    <w:abstractNumId w:val="54"/>
  </w:num>
  <w:num w:numId="55">
    <w:abstractNumId w:val="53"/>
  </w:num>
  <w:num w:numId="54">
    <w:abstractNumId w:val="52"/>
  </w:num>
  <w:num w:numId="53">
    <w:abstractNumId w:val="51"/>
  </w:num>
  <w:num w:numId="52">
    <w:abstractNumId w:val="50"/>
  </w:num>
  <w:num w:numId="51">
    <w:abstractNumId w:val="49"/>
  </w:num>
  <w:num w:numId="50">
    <w:abstractNumId w:val="48"/>
  </w:num>
  <w:num w:numId="49">
    <w:abstractNumId w:val="47"/>
  </w:num>
  <w:num w:numId="48">
    <w:abstractNumId w:val="46"/>
  </w:num>
  <w:num w:numId="47">
    <w:abstractNumId w:val="45"/>
  </w:num>
  <w:num w:numId="46">
    <w:abstractNumId w:val="44"/>
  </w:num>
  <w:num w:numId="45">
    <w:abstractNumId w:val="43"/>
  </w:num>
  <w:num w:numId="44">
    <w:abstractNumId w:val="42"/>
  </w:num>
  <w:num w:numId="43">
    <w:abstractNumId w:val="41"/>
  </w:num>
  <w:num w:numId="42">
    <w:abstractNumId w:val="40"/>
  </w:num>
  <w:num w:numId="41">
    <w:abstractNumId w:val="39"/>
  </w:num>
  <w:num w:numId="40">
    <w:abstractNumId w:val="38"/>
  </w:num>
  <w:num w:numId="39">
    <w:abstractNumId w:val="37"/>
  </w:num>
  <w:num w:numId="38">
    <w:abstractNumId w:val="36"/>
  </w:num>
  <w:num w:numId="37">
    <w:abstractNumId w:val="35"/>
  </w:num>
  <w:num w:numId="36">
    <w:abstractNumId w:val="34"/>
  </w:num>
  <w:num w:numId="35">
    <w:abstractNumId w:val="33"/>
  </w:num>
  <w:num w:numId="34">
    <w:abstractNumId w:val="32"/>
  </w:num>
  <w:num w:numId="33">
    <w:abstractNumId w:val="31"/>
  </w:num>
  <w:num w:numId="32">
    <w:abstractNumId w:val="30"/>
  </w:num>
  <w:num w:numId="31">
    <w:abstractNumId w:val="29"/>
  </w:num>
  <w:num w:numId="30">
    <w:abstractNumId w:val="28"/>
  </w:num>
  <w:num w:numId="29">
    <w:abstractNumId w:val="27"/>
  </w:num>
  <w:num w:numId="28">
    <w:abstractNumId w:val="26"/>
  </w:num>
  <w:num w:numId="27">
    <w:abstractNumId w:val="25"/>
  </w:num>
  <w:num w:numId="26">
    <w:abstractNumId w:val="24"/>
  </w:num>
  <w:num w:numId="25">
    <w:abstractNumId w:val="23"/>
  </w:num>
  <w:num w:numId="24">
    <w:abstractNumId w:val="22"/>
  </w:num>
  <w:num w:numId="23">
    <w:abstractNumId w:val="21"/>
  </w:num>
  <w:num w:numId="22">
    <w:abstractNumId w:val="20"/>
  </w:num>
  <w:num w:numId="21">
    <w:abstractNumId w:val="19"/>
  </w:num>
  <w:num w:numId="20">
    <w:abstractNumId w:val="18"/>
  </w:num>
  <w:num w:numId="19">
    <w:abstractNumId w:val="17"/>
  </w:num>
  <w:num w:numId="1" w16cid:durableId="280036809">
    <w:abstractNumId w:val="2"/>
  </w:num>
  <w:num w:numId="2" w16cid:durableId="313872834">
    <w:abstractNumId w:val="16"/>
  </w:num>
  <w:num w:numId="3" w16cid:durableId="1142769627">
    <w:abstractNumId w:val="8"/>
  </w:num>
  <w:num w:numId="4" w16cid:durableId="1795171424">
    <w:abstractNumId w:val="12"/>
  </w:num>
  <w:num w:numId="5" w16cid:durableId="551234204">
    <w:abstractNumId w:val="4"/>
  </w:num>
  <w:num w:numId="6" w16cid:durableId="1684820523">
    <w:abstractNumId w:val="9"/>
  </w:num>
  <w:num w:numId="7" w16cid:durableId="9963012">
    <w:abstractNumId w:val="7"/>
  </w:num>
  <w:num w:numId="8" w16cid:durableId="2053383675">
    <w:abstractNumId w:val="10"/>
  </w:num>
  <w:num w:numId="9" w16cid:durableId="1476795567">
    <w:abstractNumId w:val="14"/>
  </w:num>
  <w:num w:numId="10" w16cid:durableId="522668202">
    <w:abstractNumId w:val="5"/>
  </w:num>
  <w:num w:numId="11" w16cid:durableId="1425303882">
    <w:abstractNumId w:val="6"/>
  </w:num>
  <w:num w:numId="12" w16cid:durableId="2034065426">
    <w:abstractNumId w:val="1"/>
  </w:num>
  <w:num w:numId="13" w16cid:durableId="1375349263">
    <w:abstractNumId w:val="0"/>
  </w:num>
  <w:num w:numId="14" w16cid:durableId="814956966">
    <w:abstractNumId w:val="3"/>
  </w:num>
  <w:num w:numId="15" w16cid:durableId="955327887">
    <w:abstractNumId w:val="13"/>
  </w:num>
  <w:num w:numId="16" w16cid:durableId="167717865">
    <w:abstractNumId w:val="15"/>
  </w:num>
  <w:num w:numId="17" w16cid:durableId="909849015">
    <w:abstractNumId w:val="11"/>
  </w:num>
  <w:num w:numId="18" w16cid:durableId="1820227294">
    <w:abstractNumId w:val="11"/>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val="bestFit" w:percent="137"/>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val="false"/>
  <w:defaultTabStop w:val="708"/>
  <w:hyphenationZone w:val="425"/>
  <w:drawingGridHorizontalSpacing w:val="120"/>
  <w:displayHorizontalDrawingGridEvery w:val="2"/>
  <w:characterSpacingControl w:val="doNotCompress"/>
  <w:savePreviewPicture/>
  <w:hdrShapeDefaults>
    <o:shapedefaults v:ext="edit" spidmax="3074">
      <o:colormru v:ext="edit" colors="lime,#9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6E"/>
    <w:rsid w:val="00000268"/>
    <w:rsid w:val="0000491E"/>
    <w:rsid w:val="000074BD"/>
    <w:rsid w:val="000118D3"/>
    <w:rsid w:val="00012A4B"/>
    <w:rsid w:val="00023C38"/>
    <w:rsid w:val="00025945"/>
    <w:rsid w:val="000315C3"/>
    <w:rsid w:val="000325D2"/>
    <w:rsid w:val="00035252"/>
    <w:rsid w:val="00035CE2"/>
    <w:rsid w:val="00037F06"/>
    <w:rsid w:val="000413CF"/>
    <w:rsid w:val="00050DCD"/>
    <w:rsid w:val="000563CE"/>
    <w:rsid w:val="00064C01"/>
    <w:rsid w:val="00071938"/>
    <w:rsid w:val="00077AB8"/>
    <w:rsid w:val="000810D3"/>
    <w:rsid w:val="000841B4"/>
    <w:rsid w:val="00087A6E"/>
    <w:rsid w:val="0009741D"/>
    <w:rsid w:val="000A1A4A"/>
    <w:rsid w:val="000A51F1"/>
    <w:rsid w:val="000A5378"/>
    <w:rsid w:val="000A64BC"/>
    <w:rsid w:val="000A7F20"/>
    <w:rsid w:val="000B6554"/>
    <w:rsid w:val="000B6A5F"/>
    <w:rsid w:val="000C2C20"/>
    <w:rsid w:val="000C4199"/>
    <w:rsid w:val="000C6018"/>
    <w:rsid w:val="000D6B2D"/>
    <w:rsid w:val="000D70AD"/>
    <w:rsid w:val="000E666E"/>
    <w:rsid w:val="000E77C5"/>
    <w:rsid w:val="000F13C0"/>
    <w:rsid w:val="000F57FB"/>
    <w:rsid w:val="000F6999"/>
    <w:rsid w:val="001061FB"/>
    <w:rsid w:val="0010627E"/>
    <w:rsid w:val="00114D35"/>
    <w:rsid w:val="0011739E"/>
    <w:rsid w:val="00117825"/>
    <w:rsid w:val="00120EAA"/>
    <w:rsid w:val="00123C9F"/>
    <w:rsid w:val="001257E9"/>
    <w:rsid w:val="001320AD"/>
    <w:rsid w:val="00133351"/>
    <w:rsid w:val="0013558C"/>
    <w:rsid w:val="00136BF9"/>
    <w:rsid w:val="00146FDA"/>
    <w:rsid w:val="001474A3"/>
    <w:rsid w:val="00151036"/>
    <w:rsid w:val="00153242"/>
    <w:rsid w:val="001532E0"/>
    <w:rsid w:val="00154FEC"/>
    <w:rsid w:val="00155C1A"/>
    <w:rsid w:val="00160629"/>
    <w:rsid w:val="001611B9"/>
    <w:rsid w:val="001621AF"/>
    <w:rsid w:val="00166741"/>
    <w:rsid w:val="00172360"/>
    <w:rsid w:val="00173FFA"/>
    <w:rsid w:val="00176691"/>
    <w:rsid w:val="00180B6E"/>
    <w:rsid w:val="00181611"/>
    <w:rsid w:val="0019102F"/>
    <w:rsid w:val="001946B7"/>
    <w:rsid w:val="00197C1F"/>
    <w:rsid w:val="001A298F"/>
    <w:rsid w:val="001A523F"/>
    <w:rsid w:val="001B23D7"/>
    <w:rsid w:val="001B2F0B"/>
    <w:rsid w:val="001C289F"/>
    <w:rsid w:val="001C6E8F"/>
    <w:rsid w:val="001C705F"/>
    <w:rsid w:val="001D37CB"/>
    <w:rsid w:val="001D7957"/>
    <w:rsid w:val="001E3FE9"/>
    <w:rsid w:val="001E4AF1"/>
    <w:rsid w:val="001F213D"/>
    <w:rsid w:val="001F2276"/>
    <w:rsid w:val="001F5D2E"/>
    <w:rsid w:val="00202963"/>
    <w:rsid w:val="002061C0"/>
    <w:rsid w:val="00211400"/>
    <w:rsid w:val="00212297"/>
    <w:rsid w:val="002177B9"/>
    <w:rsid w:val="00217DFC"/>
    <w:rsid w:val="002271DC"/>
    <w:rsid w:val="00232081"/>
    <w:rsid w:val="002331B3"/>
    <w:rsid w:val="002354F0"/>
    <w:rsid w:val="00236FE3"/>
    <w:rsid w:val="0024595E"/>
    <w:rsid w:val="002502B7"/>
    <w:rsid w:val="00253731"/>
    <w:rsid w:val="0025687A"/>
    <w:rsid w:val="0025694F"/>
    <w:rsid w:val="00256D3D"/>
    <w:rsid w:val="002661FD"/>
    <w:rsid w:val="002804D1"/>
    <w:rsid w:val="00282F3A"/>
    <w:rsid w:val="00283951"/>
    <w:rsid w:val="00284D0D"/>
    <w:rsid w:val="0028613E"/>
    <w:rsid w:val="00290371"/>
    <w:rsid w:val="00290FCB"/>
    <w:rsid w:val="00291456"/>
    <w:rsid w:val="002924E4"/>
    <w:rsid w:val="002926D9"/>
    <w:rsid w:val="00292D0F"/>
    <w:rsid w:val="00295F41"/>
    <w:rsid w:val="002A5601"/>
    <w:rsid w:val="002A58BA"/>
    <w:rsid w:val="002B089F"/>
    <w:rsid w:val="002B189C"/>
    <w:rsid w:val="002B35DA"/>
    <w:rsid w:val="002B556F"/>
    <w:rsid w:val="002BEE96"/>
    <w:rsid w:val="002C57E5"/>
    <w:rsid w:val="002C65DD"/>
    <w:rsid w:val="002C6952"/>
    <w:rsid w:val="002D061C"/>
    <w:rsid w:val="002D537F"/>
    <w:rsid w:val="002D73B9"/>
    <w:rsid w:val="002E2E8A"/>
    <w:rsid w:val="002E5C58"/>
    <w:rsid w:val="002E6842"/>
    <w:rsid w:val="002E7E42"/>
    <w:rsid w:val="002F1478"/>
    <w:rsid w:val="002F2C45"/>
    <w:rsid w:val="002F3795"/>
    <w:rsid w:val="002F554C"/>
    <w:rsid w:val="002F5B1C"/>
    <w:rsid w:val="00300383"/>
    <w:rsid w:val="00302084"/>
    <w:rsid w:val="003036AA"/>
    <w:rsid w:val="00312627"/>
    <w:rsid w:val="00314AB3"/>
    <w:rsid w:val="00317824"/>
    <w:rsid w:val="00317E81"/>
    <w:rsid w:val="0032037B"/>
    <w:rsid w:val="00331A69"/>
    <w:rsid w:val="00335740"/>
    <w:rsid w:val="0034156B"/>
    <w:rsid w:val="003420D3"/>
    <w:rsid w:val="003429F1"/>
    <w:rsid w:val="00342C24"/>
    <w:rsid w:val="003458BE"/>
    <w:rsid w:val="003506A1"/>
    <w:rsid w:val="00350F80"/>
    <w:rsid w:val="003511BB"/>
    <w:rsid w:val="003515EA"/>
    <w:rsid w:val="0035507A"/>
    <w:rsid w:val="00356DBA"/>
    <w:rsid w:val="00360783"/>
    <w:rsid w:val="00364F61"/>
    <w:rsid w:val="00371EAF"/>
    <w:rsid w:val="0037513C"/>
    <w:rsid w:val="00375207"/>
    <w:rsid w:val="00383FCB"/>
    <w:rsid w:val="003859E2"/>
    <w:rsid w:val="00386EB8"/>
    <w:rsid w:val="003927DF"/>
    <w:rsid w:val="00397076"/>
    <w:rsid w:val="003A55A8"/>
    <w:rsid w:val="003B1E9B"/>
    <w:rsid w:val="003C26B3"/>
    <w:rsid w:val="003C6101"/>
    <w:rsid w:val="003D156B"/>
    <w:rsid w:val="003D4DC0"/>
    <w:rsid w:val="003D73AE"/>
    <w:rsid w:val="003D777B"/>
    <w:rsid w:val="003E0EA1"/>
    <w:rsid w:val="003E3C81"/>
    <w:rsid w:val="003E7CDB"/>
    <w:rsid w:val="003F38BE"/>
    <w:rsid w:val="003F5B7B"/>
    <w:rsid w:val="00400CEE"/>
    <w:rsid w:val="00400F2A"/>
    <w:rsid w:val="0040528E"/>
    <w:rsid w:val="00405635"/>
    <w:rsid w:val="00406265"/>
    <w:rsid w:val="00414208"/>
    <w:rsid w:val="00415E9D"/>
    <w:rsid w:val="004168C5"/>
    <w:rsid w:val="00417435"/>
    <w:rsid w:val="00421ABA"/>
    <w:rsid w:val="00422496"/>
    <w:rsid w:val="00424903"/>
    <w:rsid w:val="0042648F"/>
    <w:rsid w:val="004274EB"/>
    <w:rsid w:val="00427C52"/>
    <w:rsid w:val="004327B7"/>
    <w:rsid w:val="00432828"/>
    <w:rsid w:val="00452C69"/>
    <w:rsid w:val="0045442B"/>
    <w:rsid w:val="0046306B"/>
    <w:rsid w:val="00470AB7"/>
    <w:rsid w:val="00477E05"/>
    <w:rsid w:val="00480AA5"/>
    <w:rsid w:val="0048286F"/>
    <w:rsid w:val="00485F1D"/>
    <w:rsid w:val="00487731"/>
    <w:rsid w:val="00487F22"/>
    <w:rsid w:val="004928D6"/>
    <w:rsid w:val="0049326E"/>
    <w:rsid w:val="004935C8"/>
    <w:rsid w:val="004971DB"/>
    <w:rsid w:val="004A21E6"/>
    <w:rsid w:val="004A2359"/>
    <w:rsid w:val="004A412B"/>
    <w:rsid w:val="004B6026"/>
    <w:rsid w:val="004C044A"/>
    <w:rsid w:val="004C352A"/>
    <w:rsid w:val="004C7035"/>
    <w:rsid w:val="004D12DD"/>
    <w:rsid w:val="004D1DCB"/>
    <w:rsid w:val="004D37F1"/>
    <w:rsid w:val="004D546D"/>
    <w:rsid w:val="004E3883"/>
    <w:rsid w:val="004E6D53"/>
    <w:rsid w:val="004F03D0"/>
    <w:rsid w:val="004F3431"/>
    <w:rsid w:val="004F43E2"/>
    <w:rsid w:val="004F60CF"/>
    <w:rsid w:val="005054EF"/>
    <w:rsid w:val="005100A7"/>
    <w:rsid w:val="00515967"/>
    <w:rsid w:val="00515CA6"/>
    <w:rsid w:val="00516A33"/>
    <w:rsid w:val="00521E5E"/>
    <w:rsid w:val="005272F3"/>
    <w:rsid w:val="00527FD3"/>
    <w:rsid w:val="00530395"/>
    <w:rsid w:val="00532AE0"/>
    <w:rsid w:val="00532C64"/>
    <w:rsid w:val="00545208"/>
    <w:rsid w:val="00547EDE"/>
    <w:rsid w:val="00555CDF"/>
    <w:rsid w:val="0056258C"/>
    <w:rsid w:val="00563A72"/>
    <w:rsid w:val="005677B7"/>
    <w:rsid w:val="00571FC6"/>
    <w:rsid w:val="00574586"/>
    <w:rsid w:val="00577CE4"/>
    <w:rsid w:val="00582FEB"/>
    <w:rsid w:val="00584114"/>
    <w:rsid w:val="0059588E"/>
    <w:rsid w:val="005A190B"/>
    <w:rsid w:val="005A3F5F"/>
    <w:rsid w:val="005A5BA2"/>
    <w:rsid w:val="005A748F"/>
    <w:rsid w:val="005B1EB3"/>
    <w:rsid w:val="005B397D"/>
    <w:rsid w:val="005B5ADA"/>
    <w:rsid w:val="005C0E43"/>
    <w:rsid w:val="005C26AD"/>
    <w:rsid w:val="005C3DEC"/>
    <w:rsid w:val="005C4AD1"/>
    <w:rsid w:val="005D2B10"/>
    <w:rsid w:val="005D66CB"/>
    <w:rsid w:val="005D7C9B"/>
    <w:rsid w:val="005E1649"/>
    <w:rsid w:val="005E2265"/>
    <w:rsid w:val="005F50FE"/>
    <w:rsid w:val="00600C45"/>
    <w:rsid w:val="00602AE9"/>
    <w:rsid w:val="0060648F"/>
    <w:rsid w:val="00617864"/>
    <w:rsid w:val="00623A97"/>
    <w:rsid w:val="006250A1"/>
    <w:rsid w:val="0062612B"/>
    <w:rsid w:val="0062635C"/>
    <w:rsid w:val="00632971"/>
    <w:rsid w:val="00637E3C"/>
    <w:rsid w:val="00642BFC"/>
    <w:rsid w:val="006437C2"/>
    <w:rsid w:val="006470E7"/>
    <w:rsid w:val="00647323"/>
    <w:rsid w:val="006475C1"/>
    <w:rsid w:val="00654B18"/>
    <w:rsid w:val="00663831"/>
    <w:rsid w:val="00671070"/>
    <w:rsid w:val="00671EF4"/>
    <w:rsid w:val="00672DFB"/>
    <w:rsid w:val="0068449F"/>
    <w:rsid w:val="00684CCB"/>
    <w:rsid w:val="006857C7"/>
    <w:rsid w:val="00694942"/>
    <w:rsid w:val="006A35C5"/>
    <w:rsid w:val="006A79D1"/>
    <w:rsid w:val="006B6897"/>
    <w:rsid w:val="006C11DA"/>
    <w:rsid w:val="006C1319"/>
    <w:rsid w:val="006C2673"/>
    <w:rsid w:val="006C4FB7"/>
    <w:rsid w:val="006C630C"/>
    <w:rsid w:val="006C663B"/>
    <w:rsid w:val="006C68DE"/>
    <w:rsid w:val="006D14C9"/>
    <w:rsid w:val="006D1834"/>
    <w:rsid w:val="006D50AF"/>
    <w:rsid w:val="006E5371"/>
    <w:rsid w:val="006E55A9"/>
    <w:rsid w:val="006E6427"/>
    <w:rsid w:val="006F4524"/>
    <w:rsid w:val="006F63F8"/>
    <w:rsid w:val="007009CD"/>
    <w:rsid w:val="00701BFD"/>
    <w:rsid w:val="0070463F"/>
    <w:rsid w:val="0070546E"/>
    <w:rsid w:val="00707589"/>
    <w:rsid w:val="00707F0E"/>
    <w:rsid w:val="0071244F"/>
    <w:rsid w:val="00712F0E"/>
    <w:rsid w:val="00715DC5"/>
    <w:rsid w:val="00716E30"/>
    <w:rsid w:val="0072583A"/>
    <w:rsid w:val="00731EC0"/>
    <w:rsid w:val="00733290"/>
    <w:rsid w:val="00733E13"/>
    <w:rsid w:val="007361A7"/>
    <w:rsid w:val="007404BD"/>
    <w:rsid w:val="00740F69"/>
    <w:rsid w:val="00742B67"/>
    <w:rsid w:val="007501FB"/>
    <w:rsid w:val="0075068D"/>
    <w:rsid w:val="007517C4"/>
    <w:rsid w:val="00753BBD"/>
    <w:rsid w:val="00755D5A"/>
    <w:rsid w:val="007563D5"/>
    <w:rsid w:val="00757892"/>
    <w:rsid w:val="00757ACE"/>
    <w:rsid w:val="00765CD5"/>
    <w:rsid w:val="007665D6"/>
    <w:rsid w:val="00770D75"/>
    <w:rsid w:val="00771068"/>
    <w:rsid w:val="00772F04"/>
    <w:rsid w:val="00773156"/>
    <w:rsid w:val="00781DBB"/>
    <w:rsid w:val="00787F62"/>
    <w:rsid w:val="00791386"/>
    <w:rsid w:val="00792C81"/>
    <w:rsid w:val="007960E0"/>
    <w:rsid w:val="007A5F13"/>
    <w:rsid w:val="007B356C"/>
    <w:rsid w:val="007B3D3A"/>
    <w:rsid w:val="007C0E7D"/>
    <w:rsid w:val="007C2F72"/>
    <w:rsid w:val="007C35F0"/>
    <w:rsid w:val="007C538C"/>
    <w:rsid w:val="007E13C9"/>
    <w:rsid w:val="007E73E8"/>
    <w:rsid w:val="007F0C5B"/>
    <w:rsid w:val="007F5040"/>
    <w:rsid w:val="007F598D"/>
    <w:rsid w:val="0080210D"/>
    <w:rsid w:val="00805982"/>
    <w:rsid w:val="0081101D"/>
    <w:rsid w:val="00813801"/>
    <w:rsid w:val="0081483B"/>
    <w:rsid w:val="0081647A"/>
    <w:rsid w:val="00816CE9"/>
    <w:rsid w:val="008255B9"/>
    <w:rsid w:val="008256B0"/>
    <w:rsid w:val="0082785B"/>
    <w:rsid w:val="00827BF9"/>
    <w:rsid w:val="00831287"/>
    <w:rsid w:val="00837721"/>
    <w:rsid w:val="00841AF0"/>
    <w:rsid w:val="008424D7"/>
    <w:rsid w:val="008424DA"/>
    <w:rsid w:val="00843FB7"/>
    <w:rsid w:val="008452FE"/>
    <w:rsid w:val="0084588D"/>
    <w:rsid w:val="008539E4"/>
    <w:rsid w:val="00856A34"/>
    <w:rsid w:val="00857FA2"/>
    <w:rsid w:val="0087283D"/>
    <w:rsid w:val="00874353"/>
    <w:rsid w:val="00876303"/>
    <w:rsid w:val="008763AE"/>
    <w:rsid w:val="00877FE3"/>
    <w:rsid w:val="008824FE"/>
    <w:rsid w:val="008917FA"/>
    <w:rsid w:val="008938DD"/>
    <w:rsid w:val="00897715"/>
    <w:rsid w:val="008A15F8"/>
    <w:rsid w:val="008A2536"/>
    <w:rsid w:val="008B12AD"/>
    <w:rsid w:val="008B6FE7"/>
    <w:rsid w:val="008B7536"/>
    <w:rsid w:val="008C0EFE"/>
    <w:rsid w:val="008C725B"/>
    <w:rsid w:val="008D16F2"/>
    <w:rsid w:val="008D457E"/>
    <w:rsid w:val="008D7659"/>
    <w:rsid w:val="008E01FD"/>
    <w:rsid w:val="008E2377"/>
    <w:rsid w:val="008E7E2A"/>
    <w:rsid w:val="008F05B5"/>
    <w:rsid w:val="008F0E3D"/>
    <w:rsid w:val="008F396B"/>
    <w:rsid w:val="008F3D03"/>
    <w:rsid w:val="008F6905"/>
    <w:rsid w:val="008F7E73"/>
    <w:rsid w:val="00901228"/>
    <w:rsid w:val="00902CEE"/>
    <w:rsid w:val="00902F55"/>
    <w:rsid w:val="009030D1"/>
    <w:rsid w:val="00905D23"/>
    <w:rsid w:val="00910A07"/>
    <w:rsid w:val="00923BCA"/>
    <w:rsid w:val="00927A74"/>
    <w:rsid w:val="00927E3D"/>
    <w:rsid w:val="0093527A"/>
    <w:rsid w:val="0093799D"/>
    <w:rsid w:val="00945810"/>
    <w:rsid w:val="0094685A"/>
    <w:rsid w:val="009573EF"/>
    <w:rsid w:val="0095772E"/>
    <w:rsid w:val="0096164E"/>
    <w:rsid w:val="00961D1E"/>
    <w:rsid w:val="00965FBA"/>
    <w:rsid w:val="009749BC"/>
    <w:rsid w:val="00977D1D"/>
    <w:rsid w:val="00980239"/>
    <w:rsid w:val="00983EBC"/>
    <w:rsid w:val="00984770"/>
    <w:rsid w:val="009A0237"/>
    <w:rsid w:val="009B4A65"/>
    <w:rsid w:val="009B78E3"/>
    <w:rsid w:val="009C2570"/>
    <w:rsid w:val="009C26C4"/>
    <w:rsid w:val="009C4DDA"/>
    <w:rsid w:val="009C69CF"/>
    <w:rsid w:val="009C6A57"/>
    <w:rsid w:val="009D131C"/>
    <w:rsid w:val="009D1FB7"/>
    <w:rsid w:val="009D31BA"/>
    <w:rsid w:val="009D78D2"/>
    <w:rsid w:val="009E51A0"/>
    <w:rsid w:val="009E6F37"/>
    <w:rsid w:val="009F056A"/>
    <w:rsid w:val="009F1382"/>
    <w:rsid w:val="009F1435"/>
    <w:rsid w:val="009F32D3"/>
    <w:rsid w:val="009F42C3"/>
    <w:rsid w:val="009F4572"/>
    <w:rsid w:val="00A04D57"/>
    <w:rsid w:val="00A11431"/>
    <w:rsid w:val="00A12D96"/>
    <w:rsid w:val="00A1413D"/>
    <w:rsid w:val="00A161F6"/>
    <w:rsid w:val="00A16A41"/>
    <w:rsid w:val="00A20571"/>
    <w:rsid w:val="00A2521E"/>
    <w:rsid w:val="00A26BF1"/>
    <w:rsid w:val="00A319AF"/>
    <w:rsid w:val="00A335ED"/>
    <w:rsid w:val="00A341D7"/>
    <w:rsid w:val="00A47344"/>
    <w:rsid w:val="00A54D0C"/>
    <w:rsid w:val="00A55B10"/>
    <w:rsid w:val="00A57201"/>
    <w:rsid w:val="00A60EDF"/>
    <w:rsid w:val="00A618A5"/>
    <w:rsid w:val="00A63541"/>
    <w:rsid w:val="00A64B8D"/>
    <w:rsid w:val="00A671DB"/>
    <w:rsid w:val="00A7023A"/>
    <w:rsid w:val="00A73C84"/>
    <w:rsid w:val="00A758FB"/>
    <w:rsid w:val="00A81A5A"/>
    <w:rsid w:val="00A82DAF"/>
    <w:rsid w:val="00A8553E"/>
    <w:rsid w:val="00A950D2"/>
    <w:rsid w:val="00A97709"/>
    <w:rsid w:val="00AA47E2"/>
    <w:rsid w:val="00AA7542"/>
    <w:rsid w:val="00AB302A"/>
    <w:rsid w:val="00AB4239"/>
    <w:rsid w:val="00AB7AD5"/>
    <w:rsid w:val="00AC3489"/>
    <w:rsid w:val="00AD1294"/>
    <w:rsid w:val="00AD52F4"/>
    <w:rsid w:val="00AD5656"/>
    <w:rsid w:val="00AD5E53"/>
    <w:rsid w:val="00AD8F1A"/>
    <w:rsid w:val="00AE54DD"/>
    <w:rsid w:val="00AF0998"/>
    <w:rsid w:val="00B00ED3"/>
    <w:rsid w:val="00B076E6"/>
    <w:rsid w:val="00B23C98"/>
    <w:rsid w:val="00B2571C"/>
    <w:rsid w:val="00B33185"/>
    <w:rsid w:val="00B33792"/>
    <w:rsid w:val="00B33FBA"/>
    <w:rsid w:val="00B44575"/>
    <w:rsid w:val="00B46788"/>
    <w:rsid w:val="00B5149A"/>
    <w:rsid w:val="00B53C9E"/>
    <w:rsid w:val="00B57BC5"/>
    <w:rsid w:val="00B701E3"/>
    <w:rsid w:val="00B703AC"/>
    <w:rsid w:val="00B764FF"/>
    <w:rsid w:val="00B8722F"/>
    <w:rsid w:val="00B9041B"/>
    <w:rsid w:val="00B90CFE"/>
    <w:rsid w:val="00B94F96"/>
    <w:rsid w:val="00B9B02A"/>
    <w:rsid w:val="00BA7A08"/>
    <w:rsid w:val="00BB3D04"/>
    <w:rsid w:val="00BB5336"/>
    <w:rsid w:val="00BB7988"/>
    <w:rsid w:val="00BC4099"/>
    <w:rsid w:val="00BC4941"/>
    <w:rsid w:val="00BD7B4D"/>
    <w:rsid w:val="00BF3413"/>
    <w:rsid w:val="00BF4079"/>
    <w:rsid w:val="00BF7324"/>
    <w:rsid w:val="00C026AA"/>
    <w:rsid w:val="00C05AB7"/>
    <w:rsid w:val="00C103E4"/>
    <w:rsid w:val="00C11AF6"/>
    <w:rsid w:val="00C13C06"/>
    <w:rsid w:val="00C17354"/>
    <w:rsid w:val="00C22E38"/>
    <w:rsid w:val="00C24507"/>
    <w:rsid w:val="00C32C26"/>
    <w:rsid w:val="00C436A3"/>
    <w:rsid w:val="00C448C8"/>
    <w:rsid w:val="00C47725"/>
    <w:rsid w:val="00C500CC"/>
    <w:rsid w:val="00C517EA"/>
    <w:rsid w:val="00C519A4"/>
    <w:rsid w:val="00C54FDE"/>
    <w:rsid w:val="00C62C27"/>
    <w:rsid w:val="00C73FB0"/>
    <w:rsid w:val="00C76BA1"/>
    <w:rsid w:val="00C833E8"/>
    <w:rsid w:val="00C83CCA"/>
    <w:rsid w:val="00C87820"/>
    <w:rsid w:val="00C95F1C"/>
    <w:rsid w:val="00CA1C0A"/>
    <w:rsid w:val="00CA2D6A"/>
    <w:rsid w:val="00CA2DF0"/>
    <w:rsid w:val="00CA3C06"/>
    <w:rsid w:val="00CA3D31"/>
    <w:rsid w:val="00CA52D1"/>
    <w:rsid w:val="00CA772D"/>
    <w:rsid w:val="00CA7823"/>
    <w:rsid w:val="00CB081A"/>
    <w:rsid w:val="00CB19CC"/>
    <w:rsid w:val="00CB3B2C"/>
    <w:rsid w:val="00CC743B"/>
    <w:rsid w:val="00CD1A07"/>
    <w:rsid w:val="00CD1BB0"/>
    <w:rsid w:val="00CD5045"/>
    <w:rsid w:val="00CE05C4"/>
    <w:rsid w:val="00CE133D"/>
    <w:rsid w:val="00CE1A00"/>
    <w:rsid w:val="00CE31BF"/>
    <w:rsid w:val="00CE56E6"/>
    <w:rsid w:val="00CF04DF"/>
    <w:rsid w:val="00CF05E7"/>
    <w:rsid w:val="00CF20D6"/>
    <w:rsid w:val="00CF47A2"/>
    <w:rsid w:val="00CF689B"/>
    <w:rsid w:val="00CF76DD"/>
    <w:rsid w:val="00D03BFC"/>
    <w:rsid w:val="00D04305"/>
    <w:rsid w:val="00D05802"/>
    <w:rsid w:val="00D0631C"/>
    <w:rsid w:val="00D11081"/>
    <w:rsid w:val="00D119BE"/>
    <w:rsid w:val="00D13001"/>
    <w:rsid w:val="00D133F5"/>
    <w:rsid w:val="00D228E9"/>
    <w:rsid w:val="00D258AE"/>
    <w:rsid w:val="00D26221"/>
    <w:rsid w:val="00D26F19"/>
    <w:rsid w:val="00D36BF8"/>
    <w:rsid w:val="00D416FA"/>
    <w:rsid w:val="00D4626F"/>
    <w:rsid w:val="00D46A31"/>
    <w:rsid w:val="00D5316B"/>
    <w:rsid w:val="00D54A69"/>
    <w:rsid w:val="00D6482F"/>
    <w:rsid w:val="00D64874"/>
    <w:rsid w:val="00D6792E"/>
    <w:rsid w:val="00D6DCCF"/>
    <w:rsid w:val="00D70122"/>
    <w:rsid w:val="00D76877"/>
    <w:rsid w:val="00D868F9"/>
    <w:rsid w:val="00D87C22"/>
    <w:rsid w:val="00D95A60"/>
    <w:rsid w:val="00DA5EEC"/>
    <w:rsid w:val="00DA7F28"/>
    <w:rsid w:val="00DB5868"/>
    <w:rsid w:val="00DB5B9E"/>
    <w:rsid w:val="00DB7851"/>
    <w:rsid w:val="00DD067D"/>
    <w:rsid w:val="00DD4BC0"/>
    <w:rsid w:val="00DD727D"/>
    <w:rsid w:val="00DF2E85"/>
    <w:rsid w:val="00DF3097"/>
    <w:rsid w:val="00DF3A87"/>
    <w:rsid w:val="00E019D3"/>
    <w:rsid w:val="00E034C5"/>
    <w:rsid w:val="00E07A14"/>
    <w:rsid w:val="00E10167"/>
    <w:rsid w:val="00E1787F"/>
    <w:rsid w:val="00E23B5D"/>
    <w:rsid w:val="00E3381D"/>
    <w:rsid w:val="00E36259"/>
    <w:rsid w:val="00E404F2"/>
    <w:rsid w:val="00E438EF"/>
    <w:rsid w:val="00E4743D"/>
    <w:rsid w:val="00E55A6F"/>
    <w:rsid w:val="00E62DA6"/>
    <w:rsid w:val="00E65BA9"/>
    <w:rsid w:val="00E66A4E"/>
    <w:rsid w:val="00E705E1"/>
    <w:rsid w:val="00E7414B"/>
    <w:rsid w:val="00E82A34"/>
    <w:rsid w:val="00E8717F"/>
    <w:rsid w:val="00E94624"/>
    <w:rsid w:val="00EA4011"/>
    <w:rsid w:val="00EA6991"/>
    <w:rsid w:val="00EB10AB"/>
    <w:rsid w:val="00EB1313"/>
    <w:rsid w:val="00EB34CC"/>
    <w:rsid w:val="00EB5BF6"/>
    <w:rsid w:val="00EC5489"/>
    <w:rsid w:val="00EC75B6"/>
    <w:rsid w:val="00ED2383"/>
    <w:rsid w:val="00ED33A6"/>
    <w:rsid w:val="00ED5B30"/>
    <w:rsid w:val="00ED7A49"/>
    <w:rsid w:val="00EE054B"/>
    <w:rsid w:val="00EE14B6"/>
    <w:rsid w:val="00EE176C"/>
    <w:rsid w:val="00EE3151"/>
    <w:rsid w:val="00EE5EFD"/>
    <w:rsid w:val="00EE6149"/>
    <w:rsid w:val="00EE7EFF"/>
    <w:rsid w:val="00EF580D"/>
    <w:rsid w:val="00EF78CE"/>
    <w:rsid w:val="00F1296F"/>
    <w:rsid w:val="00F136C8"/>
    <w:rsid w:val="00F165FD"/>
    <w:rsid w:val="00F2265D"/>
    <w:rsid w:val="00F2636E"/>
    <w:rsid w:val="00F265C5"/>
    <w:rsid w:val="00F266CC"/>
    <w:rsid w:val="00F31F3C"/>
    <w:rsid w:val="00F348EA"/>
    <w:rsid w:val="00F36D15"/>
    <w:rsid w:val="00F42A99"/>
    <w:rsid w:val="00F458CA"/>
    <w:rsid w:val="00F46C7C"/>
    <w:rsid w:val="00F47A7A"/>
    <w:rsid w:val="00F512EB"/>
    <w:rsid w:val="00F5365A"/>
    <w:rsid w:val="00F5424F"/>
    <w:rsid w:val="00F577ED"/>
    <w:rsid w:val="00F63D22"/>
    <w:rsid w:val="00F67AF0"/>
    <w:rsid w:val="00F70832"/>
    <w:rsid w:val="00F74048"/>
    <w:rsid w:val="00F74118"/>
    <w:rsid w:val="00F76AB3"/>
    <w:rsid w:val="00F77AFE"/>
    <w:rsid w:val="00F77CB9"/>
    <w:rsid w:val="00F86088"/>
    <w:rsid w:val="00F869B3"/>
    <w:rsid w:val="00F86E9B"/>
    <w:rsid w:val="00F90AC4"/>
    <w:rsid w:val="00F92B24"/>
    <w:rsid w:val="00F9312E"/>
    <w:rsid w:val="00F97C4D"/>
    <w:rsid w:val="00FA4913"/>
    <w:rsid w:val="00FB2431"/>
    <w:rsid w:val="00FB56F0"/>
    <w:rsid w:val="00FB5C23"/>
    <w:rsid w:val="00FC4E5A"/>
    <w:rsid w:val="00FC50B2"/>
    <w:rsid w:val="00FC7119"/>
    <w:rsid w:val="00FD06FD"/>
    <w:rsid w:val="00FD3868"/>
    <w:rsid w:val="00FD7E9B"/>
    <w:rsid w:val="00FE1726"/>
    <w:rsid w:val="00FE38DE"/>
    <w:rsid w:val="00FE621F"/>
    <w:rsid w:val="00FE65EF"/>
    <w:rsid w:val="00FF4613"/>
    <w:rsid w:val="00FF4D2F"/>
    <w:rsid w:val="00FF5F30"/>
    <w:rsid w:val="0121074F"/>
    <w:rsid w:val="0183BE44"/>
    <w:rsid w:val="01D2AE1C"/>
    <w:rsid w:val="01D55069"/>
    <w:rsid w:val="01F0C01A"/>
    <w:rsid w:val="0255808B"/>
    <w:rsid w:val="0292105B"/>
    <w:rsid w:val="0296297B"/>
    <w:rsid w:val="02AB38B8"/>
    <w:rsid w:val="03448F48"/>
    <w:rsid w:val="034A00F5"/>
    <w:rsid w:val="040BAE80"/>
    <w:rsid w:val="042DE0BC"/>
    <w:rsid w:val="04391B71"/>
    <w:rsid w:val="05544478"/>
    <w:rsid w:val="055EF66D"/>
    <w:rsid w:val="0569D486"/>
    <w:rsid w:val="05C9B11D"/>
    <w:rsid w:val="060116B1"/>
    <w:rsid w:val="06FAC6CE"/>
    <w:rsid w:val="07768365"/>
    <w:rsid w:val="079BEB6A"/>
    <w:rsid w:val="07AF015C"/>
    <w:rsid w:val="08156831"/>
    <w:rsid w:val="091B5BB9"/>
    <w:rsid w:val="091DD7B9"/>
    <w:rsid w:val="093ED8E8"/>
    <w:rsid w:val="0A876C22"/>
    <w:rsid w:val="0A8BE769"/>
    <w:rsid w:val="0A96E246"/>
    <w:rsid w:val="0B246EB6"/>
    <w:rsid w:val="0C0C19D5"/>
    <w:rsid w:val="0C1038A6"/>
    <w:rsid w:val="0C1831A9"/>
    <w:rsid w:val="0C20988F"/>
    <w:rsid w:val="0C723745"/>
    <w:rsid w:val="0CC03F17"/>
    <w:rsid w:val="0CD7B2BE"/>
    <w:rsid w:val="0EB9C491"/>
    <w:rsid w:val="0EC0CD4D"/>
    <w:rsid w:val="0EEB309D"/>
    <w:rsid w:val="0F210932"/>
    <w:rsid w:val="0FE6A502"/>
    <w:rsid w:val="0FF7DFD9"/>
    <w:rsid w:val="10D27A6F"/>
    <w:rsid w:val="114A7EFD"/>
    <w:rsid w:val="119735F1"/>
    <w:rsid w:val="11C20350"/>
    <w:rsid w:val="123837BA"/>
    <w:rsid w:val="1271A3A8"/>
    <w:rsid w:val="127391DB"/>
    <w:rsid w:val="1278F074"/>
    <w:rsid w:val="131F5FE3"/>
    <w:rsid w:val="135DD3B1"/>
    <w:rsid w:val="1363E5DD"/>
    <w:rsid w:val="143AB735"/>
    <w:rsid w:val="145EB567"/>
    <w:rsid w:val="1499C1D5"/>
    <w:rsid w:val="14B0CC55"/>
    <w:rsid w:val="14F9A412"/>
    <w:rsid w:val="1758391D"/>
    <w:rsid w:val="17592F9A"/>
    <w:rsid w:val="17C85778"/>
    <w:rsid w:val="183EA5F4"/>
    <w:rsid w:val="1844B149"/>
    <w:rsid w:val="188CC85F"/>
    <w:rsid w:val="192507C7"/>
    <w:rsid w:val="19AB9E62"/>
    <w:rsid w:val="1A9C26C9"/>
    <w:rsid w:val="1AC64BC2"/>
    <w:rsid w:val="1B4C1151"/>
    <w:rsid w:val="1C2CA0BD"/>
    <w:rsid w:val="1C4F166B"/>
    <w:rsid w:val="1C5703F1"/>
    <w:rsid w:val="1D011BE4"/>
    <w:rsid w:val="1D7DA307"/>
    <w:rsid w:val="1E2C18F6"/>
    <w:rsid w:val="1E8C4137"/>
    <w:rsid w:val="2005D035"/>
    <w:rsid w:val="213B76FB"/>
    <w:rsid w:val="21CE96BE"/>
    <w:rsid w:val="21EEDD06"/>
    <w:rsid w:val="228C5C20"/>
    <w:rsid w:val="23F25BEB"/>
    <w:rsid w:val="2437B2A2"/>
    <w:rsid w:val="24449EEE"/>
    <w:rsid w:val="25AAD485"/>
    <w:rsid w:val="272077AC"/>
    <w:rsid w:val="2757DFBD"/>
    <w:rsid w:val="278632D3"/>
    <w:rsid w:val="2799B698"/>
    <w:rsid w:val="293586F9"/>
    <w:rsid w:val="29BD4BCC"/>
    <w:rsid w:val="2B772E91"/>
    <w:rsid w:val="2BBD2CC7"/>
    <w:rsid w:val="2C42C487"/>
    <w:rsid w:val="2C5BECE4"/>
    <w:rsid w:val="2D22C747"/>
    <w:rsid w:val="2D52DA83"/>
    <w:rsid w:val="2DDE94E8"/>
    <w:rsid w:val="2E4C7487"/>
    <w:rsid w:val="2EBE97A8"/>
    <w:rsid w:val="2EC0DD34"/>
    <w:rsid w:val="2EE392B2"/>
    <w:rsid w:val="2EEEAAE4"/>
    <w:rsid w:val="2EFCBB0F"/>
    <w:rsid w:val="2F7A6549"/>
    <w:rsid w:val="2FA4C87D"/>
    <w:rsid w:val="2FFA7572"/>
    <w:rsid w:val="30289FC4"/>
    <w:rsid w:val="308A7B45"/>
    <w:rsid w:val="309064FA"/>
    <w:rsid w:val="30F76925"/>
    <w:rsid w:val="31563D60"/>
    <w:rsid w:val="32264BA6"/>
    <w:rsid w:val="32A4F4AC"/>
    <w:rsid w:val="32B9F391"/>
    <w:rsid w:val="32D0D300"/>
    <w:rsid w:val="344DD66C"/>
    <w:rsid w:val="346CA361"/>
    <w:rsid w:val="349CED06"/>
    <w:rsid w:val="34EBF639"/>
    <w:rsid w:val="34F69F9B"/>
    <w:rsid w:val="35C8E5D5"/>
    <w:rsid w:val="363CB106"/>
    <w:rsid w:val="3789F2CF"/>
    <w:rsid w:val="37A44423"/>
    <w:rsid w:val="37C9AE97"/>
    <w:rsid w:val="37DA7A04"/>
    <w:rsid w:val="38C3B99C"/>
    <w:rsid w:val="38ED8431"/>
    <w:rsid w:val="3921478F"/>
    <w:rsid w:val="3A946972"/>
    <w:rsid w:val="3ABD17F0"/>
    <w:rsid w:val="3B3A5396"/>
    <w:rsid w:val="3B6F0408"/>
    <w:rsid w:val="3DCC0A34"/>
    <w:rsid w:val="3E11F63B"/>
    <w:rsid w:val="3F67DA95"/>
    <w:rsid w:val="3F7E460E"/>
    <w:rsid w:val="40228CAE"/>
    <w:rsid w:val="4042752B"/>
    <w:rsid w:val="4073112F"/>
    <w:rsid w:val="4206F40A"/>
    <w:rsid w:val="422F1E06"/>
    <w:rsid w:val="42604AFA"/>
    <w:rsid w:val="42931EF1"/>
    <w:rsid w:val="429F7B57"/>
    <w:rsid w:val="42A91855"/>
    <w:rsid w:val="42D77031"/>
    <w:rsid w:val="4482C72B"/>
    <w:rsid w:val="45190A72"/>
    <w:rsid w:val="4607B81D"/>
    <w:rsid w:val="4667BCF7"/>
    <w:rsid w:val="4675DC36"/>
    <w:rsid w:val="467D0B98"/>
    <w:rsid w:val="46821A56"/>
    <w:rsid w:val="46F3749E"/>
    <w:rsid w:val="477ADA00"/>
    <w:rsid w:val="47A3887E"/>
    <w:rsid w:val="493F58AF"/>
    <w:rsid w:val="4956384E"/>
    <w:rsid w:val="4A0D97DB"/>
    <w:rsid w:val="4A30D2E4"/>
    <w:rsid w:val="4A3983D9"/>
    <w:rsid w:val="4A46066F"/>
    <w:rsid w:val="4ADB2940"/>
    <w:rsid w:val="4ADDC38E"/>
    <w:rsid w:val="4B17D2C3"/>
    <w:rsid w:val="4B640A20"/>
    <w:rsid w:val="4B8E1043"/>
    <w:rsid w:val="4C0E48C8"/>
    <w:rsid w:val="4D20F833"/>
    <w:rsid w:val="4E47A616"/>
    <w:rsid w:val="4ED43C3B"/>
    <w:rsid w:val="4EEBDA77"/>
    <w:rsid w:val="4EED6498"/>
    <w:rsid w:val="4EF203FE"/>
    <w:rsid w:val="4F248E50"/>
    <w:rsid w:val="4F298BEB"/>
    <w:rsid w:val="4F7E5921"/>
    <w:rsid w:val="4F7FBA2C"/>
    <w:rsid w:val="4FA4FEBC"/>
    <w:rsid w:val="501CE1DF"/>
    <w:rsid w:val="511B8A8D"/>
    <w:rsid w:val="515CEFE7"/>
    <w:rsid w:val="51974724"/>
    <w:rsid w:val="51FC56DC"/>
    <w:rsid w:val="523E1141"/>
    <w:rsid w:val="528240B8"/>
    <w:rsid w:val="538CCDDD"/>
    <w:rsid w:val="53F2C2FE"/>
    <w:rsid w:val="54B83AF2"/>
    <w:rsid w:val="54D69963"/>
    <w:rsid w:val="54F27814"/>
    <w:rsid w:val="555CA61C"/>
    <w:rsid w:val="557CABD9"/>
    <w:rsid w:val="55D5D353"/>
    <w:rsid w:val="55F743A1"/>
    <w:rsid w:val="565EC74A"/>
    <w:rsid w:val="56C1A8C0"/>
    <w:rsid w:val="5754A099"/>
    <w:rsid w:val="586B9860"/>
    <w:rsid w:val="58CDEFEC"/>
    <w:rsid w:val="5931AB60"/>
    <w:rsid w:val="59A45CDA"/>
    <w:rsid w:val="5BE7E0FD"/>
    <w:rsid w:val="5C7368F6"/>
    <w:rsid w:val="5CB0B392"/>
    <w:rsid w:val="5CC8F7E4"/>
    <w:rsid w:val="5CE1E751"/>
    <w:rsid w:val="5D67E264"/>
    <w:rsid w:val="5D778628"/>
    <w:rsid w:val="5E5B7AF4"/>
    <w:rsid w:val="5E64C845"/>
    <w:rsid w:val="5E8F6988"/>
    <w:rsid w:val="5F086826"/>
    <w:rsid w:val="5F5DD718"/>
    <w:rsid w:val="5F7CB599"/>
    <w:rsid w:val="5FA8C88B"/>
    <w:rsid w:val="60198813"/>
    <w:rsid w:val="6025BF87"/>
    <w:rsid w:val="605A210D"/>
    <w:rsid w:val="60C47299"/>
    <w:rsid w:val="60DE532F"/>
    <w:rsid w:val="610D2637"/>
    <w:rsid w:val="6179F359"/>
    <w:rsid w:val="61B55874"/>
    <w:rsid w:val="61ED4271"/>
    <w:rsid w:val="623496CB"/>
    <w:rsid w:val="627401DC"/>
    <w:rsid w:val="62BEC2D0"/>
    <w:rsid w:val="63A65D81"/>
    <w:rsid w:val="64DBF74F"/>
    <w:rsid w:val="64ECF936"/>
    <w:rsid w:val="65282375"/>
    <w:rsid w:val="66220F83"/>
    <w:rsid w:val="668AC354"/>
    <w:rsid w:val="66A60AFD"/>
    <w:rsid w:val="672FA7BD"/>
    <w:rsid w:val="67DA13EE"/>
    <w:rsid w:val="683DDA9B"/>
    <w:rsid w:val="6867FC55"/>
    <w:rsid w:val="690E9499"/>
    <w:rsid w:val="695AFA02"/>
    <w:rsid w:val="69D00F57"/>
    <w:rsid w:val="69E13E9A"/>
    <w:rsid w:val="6A1D8C8B"/>
    <w:rsid w:val="6A463B09"/>
    <w:rsid w:val="6AD81E74"/>
    <w:rsid w:val="6B089518"/>
    <w:rsid w:val="6B4B38D3"/>
    <w:rsid w:val="6BE14FC3"/>
    <w:rsid w:val="6C571F41"/>
    <w:rsid w:val="6C8D153F"/>
    <w:rsid w:val="6CD3856F"/>
    <w:rsid w:val="6CEA66B1"/>
    <w:rsid w:val="6E863712"/>
    <w:rsid w:val="6EF0FDAE"/>
    <w:rsid w:val="6F524894"/>
    <w:rsid w:val="6F74AB75"/>
    <w:rsid w:val="6F752AFD"/>
    <w:rsid w:val="700B2631"/>
    <w:rsid w:val="700D05A8"/>
    <w:rsid w:val="70537AAB"/>
    <w:rsid w:val="70BF23C3"/>
    <w:rsid w:val="70C4CF7B"/>
    <w:rsid w:val="71EF1DFD"/>
    <w:rsid w:val="721C420A"/>
    <w:rsid w:val="7239469F"/>
    <w:rsid w:val="7251403F"/>
    <w:rsid w:val="729514ED"/>
    <w:rsid w:val="73E09C04"/>
    <w:rsid w:val="74827863"/>
    <w:rsid w:val="7492F98F"/>
    <w:rsid w:val="74F21B19"/>
    <w:rsid w:val="7545DD31"/>
    <w:rsid w:val="75910AAD"/>
    <w:rsid w:val="75D25A47"/>
    <w:rsid w:val="763AD9C8"/>
    <w:rsid w:val="767F349C"/>
    <w:rsid w:val="770708ED"/>
    <w:rsid w:val="77AF90E9"/>
    <w:rsid w:val="786F1495"/>
    <w:rsid w:val="788AEE42"/>
    <w:rsid w:val="794F5F29"/>
    <w:rsid w:val="7955C985"/>
    <w:rsid w:val="79A617CA"/>
    <w:rsid w:val="7A62F887"/>
    <w:rsid w:val="7B25BE92"/>
    <w:rsid w:val="7B5021C6"/>
    <w:rsid w:val="7B615C9D"/>
    <w:rsid w:val="7C4B1A7B"/>
    <w:rsid w:val="7C956E64"/>
    <w:rsid w:val="7CAA1B4C"/>
    <w:rsid w:val="7D52D68F"/>
    <w:rsid w:val="7E6D5284"/>
    <w:rsid w:val="7ECB4A90"/>
    <w:rsid w:val="7F046016"/>
    <w:rsid w:val="7F7397F5"/>
    <w:rsid w:val="7FE1BC0E"/>
    <w:rsid w:val="7FF92FB5"/>
    <w:rsid w:val="7FFE550F"/>
  </w:rsids>
  <m:mathPr>
    <m:mathFont m:val="Cambria Math"/>
    <m:brkBin m:val="before"/>
    <m:brkBinSub m:val="--"/>
    <m:smallFrac m:val="0"/>
    <m:dispDef/>
    <m:lMargin m:val="0"/>
    <m:rMargin m:val="0"/>
    <m:defJc m:val="centerGroup"/>
    <m:wrapIndent m:val="1440"/>
    <m:intLim m:val="subSup"/>
    <m:naryLim m:val="undOvr"/>
  </m:mathPr>
  <w:themeFontLang w:val="gl-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lime,#9f6"/>
    </o:shapedefaults>
    <o:shapelayout v:ext="edit">
      <o:idmap v:ext="edit" data="1"/>
    </o:shapelayout>
  </w:shapeDefaults>
  <w:decimalSymbol w:val="."/>
  <w:listSeparator w:val=","/>
  <w14:docId w14:val="5C30F362"/>
  <w15:chartTrackingRefBased/>
  <w15:docId w15:val="{B17FDB0D-D99D-4DC6-A711-89005E02CA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Times New Roman" w:cs="Times New Roman"/>
        <w:lang w:val="gl-E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uiPriority w:val="0"/>
    <w:name w:val="Normal"/>
    <w:qFormat/>
    <w:rsid w:val="07AF015C"/>
    <w:rPr>
      <w:rFonts w:ascii="Times New Roman" w:hAnsi="Times New Roman"/>
      <w:noProof w:val="0"/>
      <w:sz w:val="24"/>
      <w:szCs w:val="24"/>
      <w:lang w:val="es-ES" w:eastAsia="en-US" w:bidi="en-US"/>
    </w:rPr>
  </w:style>
  <w:style w:type="paragraph" w:styleId="Ttulo1">
    <w:uiPriority w:val="9"/>
    <w:name w:val="heading 1"/>
    <w:basedOn w:val="Normal"/>
    <w:next w:val="Normal"/>
    <w:link w:val="Ttulo1Carc"/>
    <w:qFormat/>
    <w:rsid w:val="07AF015C"/>
    <w:rPr>
      <w:rFonts w:cs="Arial"/>
      <w:b w:val="1"/>
      <w:bCs w:val="1"/>
      <w:sz w:val="32"/>
      <w:szCs w:val="32"/>
    </w:rPr>
    <w:pPr>
      <w:keepNext w:val="1"/>
      <w:numPr>
        <w:ilvl w:val="0"/>
        <w:numId w:val="17"/>
      </w:numPr>
      <w:spacing w:before="240" w:after="60"/>
      <w:ind w:left="432" w:hanging="432"/>
      <w:outlineLvl w:val="0"/>
    </w:pPr>
  </w:style>
  <w:style w:type="paragraph" w:styleId="Ttulo2">
    <w:uiPriority w:val="9"/>
    <w:name w:val="heading 2"/>
    <w:basedOn w:val="Normal"/>
    <w:next w:val="Normal"/>
    <w:unhideWhenUsed/>
    <w:link w:val="Ttulo2Carc"/>
    <w:qFormat/>
    <w:rsid w:val="07AF015C"/>
    <w:rPr>
      <w:rFonts w:ascii="Cambria" w:hAnsi="Cambria" w:cs="Arial"/>
      <w:b w:val="1"/>
      <w:bCs w:val="1"/>
      <w:i w:val="1"/>
      <w:iCs w:val="1"/>
      <w:sz w:val="28"/>
      <w:szCs w:val="28"/>
    </w:rPr>
    <w:pPr>
      <w:keepNext w:val="1"/>
      <w:numPr>
        <w:ilvl w:val="1"/>
        <w:numId w:val="17"/>
      </w:numPr>
      <w:spacing w:before="240" w:after="60"/>
      <w:ind w:left="576" w:hanging="576"/>
      <w:outlineLvl w:val="1"/>
    </w:pPr>
  </w:style>
  <w:style w:type="paragraph" w:styleId="Ttulo3">
    <w:uiPriority w:val="9"/>
    <w:name w:val="heading 3"/>
    <w:basedOn w:val="Normal"/>
    <w:next w:val="Normal"/>
    <w:unhideWhenUsed/>
    <w:link w:val="Ttulo3Carc"/>
    <w:qFormat/>
    <w:rsid w:val="07AF015C"/>
    <w:rPr>
      <w:rFonts w:ascii="Cambria" w:hAnsi="Cambria" w:cs="Arial"/>
      <w:b w:val="1"/>
      <w:bCs w:val="1"/>
      <w:sz w:val="26"/>
      <w:szCs w:val="26"/>
    </w:rPr>
    <w:pPr>
      <w:keepNext w:val="1"/>
      <w:numPr>
        <w:ilvl w:val="2"/>
        <w:numId w:val="17"/>
      </w:numPr>
      <w:spacing w:before="240" w:after="60"/>
      <w:ind w:left="720" w:hanging="720"/>
      <w:outlineLvl w:val="2"/>
    </w:pPr>
  </w:style>
  <w:style w:type="paragraph" w:styleId="Ttulo4">
    <w:uiPriority w:val="9"/>
    <w:name w:val="heading 4"/>
    <w:basedOn w:val="Normal"/>
    <w:next w:val="Normal"/>
    <w:unhideWhenUsed/>
    <w:link w:val="Ttulo4Carc"/>
    <w:qFormat/>
    <w:rsid w:val="07AF015C"/>
    <w:rPr>
      <w:b w:val="1"/>
      <w:bCs w:val="1"/>
      <w:sz w:val="28"/>
      <w:szCs w:val="28"/>
    </w:rPr>
    <w:pPr>
      <w:keepNext w:val="1"/>
      <w:numPr>
        <w:ilvl w:val="3"/>
        <w:numId w:val="17"/>
      </w:numPr>
      <w:spacing w:before="240" w:after="60"/>
      <w:ind w:left="864" w:hanging="864"/>
      <w:outlineLvl w:val="3"/>
    </w:pPr>
  </w:style>
  <w:style w:type="paragraph" w:styleId="Ttulo5">
    <w:uiPriority w:val="9"/>
    <w:name w:val="heading 5"/>
    <w:basedOn w:val="Normal"/>
    <w:next w:val="Normal"/>
    <w:unhideWhenUsed/>
    <w:link w:val="Ttulo5Carc"/>
    <w:qFormat/>
    <w:rsid w:val="07AF015C"/>
    <w:rPr>
      <w:b w:val="1"/>
      <w:bCs w:val="1"/>
      <w:i w:val="1"/>
      <w:iCs w:val="1"/>
      <w:sz w:val="26"/>
      <w:szCs w:val="26"/>
    </w:rPr>
    <w:pPr>
      <w:numPr>
        <w:ilvl w:val="4"/>
        <w:numId w:val="17"/>
      </w:numPr>
      <w:spacing w:before="240" w:after="60"/>
      <w:ind w:left="1008" w:hanging="1008"/>
      <w:outlineLvl w:val="4"/>
    </w:pPr>
  </w:style>
  <w:style w:type="paragraph" w:styleId="Ttulo6">
    <w:uiPriority w:val="9"/>
    <w:name w:val="heading 6"/>
    <w:basedOn w:val="Normal"/>
    <w:next w:val="Normal"/>
    <w:unhideWhenUsed/>
    <w:link w:val="Ttulo6Carc"/>
    <w:qFormat/>
    <w:rsid w:val="07AF015C"/>
    <w:rPr>
      <w:b w:val="1"/>
      <w:bCs w:val="1"/>
      <w:sz w:val="22"/>
      <w:szCs w:val="22"/>
    </w:rPr>
    <w:pPr>
      <w:numPr>
        <w:ilvl w:val="5"/>
        <w:numId w:val="17"/>
      </w:numPr>
      <w:spacing w:before="240" w:after="60"/>
      <w:ind w:left="1152" w:hanging="1152"/>
      <w:outlineLvl w:val="5"/>
    </w:pPr>
  </w:style>
  <w:style w:type="paragraph" w:styleId="Ttulo7">
    <w:uiPriority w:val="9"/>
    <w:name w:val="heading 7"/>
    <w:basedOn w:val="Normal"/>
    <w:next w:val="Normal"/>
    <w:unhideWhenUsed/>
    <w:link w:val="Ttulo7Carc"/>
    <w:qFormat/>
    <w:rsid w:val="07AF015C"/>
    <w:pPr>
      <w:numPr>
        <w:ilvl w:val="6"/>
        <w:numId w:val="17"/>
      </w:numPr>
      <w:spacing w:before="240" w:after="60"/>
      <w:ind w:left="1296" w:hanging="1296"/>
      <w:outlineLvl w:val="6"/>
    </w:pPr>
  </w:style>
  <w:style w:type="paragraph" w:styleId="Ttulo8">
    <w:uiPriority w:val="9"/>
    <w:name w:val="heading 8"/>
    <w:basedOn w:val="Normal"/>
    <w:next w:val="Normal"/>
    <w:unhideWhenUsed/>
    <w:link w:val="Ttulo8Carc"/>
    <w:qFormat/>
    <w:rsid w:val="07AF015C"/>
    <w:rPr>
      <w:i w:val="1"/>
      <w:iCs w:val="1"/>
    </w:rPr>
    <w:pPr>
      <w:numPr>
        <w:ilvl w:val="7"/>
        <w:numId w:val="17"/>
      </w:numPr>
      <w:spacing w:before="240" w:after="60"/>
      <w:ind w:left="1440" w:hanging="1440"/>
      <w:outlineLvl w:val="7"/>
    </w:pPr>
  </w:style>
  <w:style w:type="paragraph" w:styleId="Ttulo9">
    <w:uiPriority w:val="9"/>
    <w:name w:val="heading 9"/>
    <w:basedOn w:val="Normal"/>
    <w:next w:val="Normal"/>
    <w:unhideWhenUsed/>
    <w:link w:val="Ttulo9Carc"/>
    <w:qFormat/>
    <w:rsid w:val="07AF015C"/>
    <w:rPr>
      <w:rFonts w:ascii="Cambria" w:hAnsi="Cambria" w:cs="Arial"/>
      <w:sz w:val="22"/>
      <w:szCs w:val="22"/>
    </w:rPr>
    <w:pPr>
      <w:numPr>
        <w:ilvl w:val="8"/>
        <w:numId w:val="17"/>
      </w:numPr>
      <w:spacing w:before="240" w:after="60"/>
      <w:ind w:left="1584" w:hanging="1584"/>
      <w:outlineLvl w:val="8"/>
    </w:pPr>
  </w:style>
  <w:style w:type="character" w:styleId="Tipodeletrapredefinidodopargrafo" w:default="1">
    <w:name w:val="Default Paragraph Font"/>
    <w:semiHidden/>
  </w:style>
  <w:style w:type="table" w:styleId="Tboanormal" w:default="1">
    <w:name w:val="Normal Table"/>
    <w:semiHidden/>
    <w:tblPr>
      <w:tblInd w:w="0" w:type="dxa"/>
      <w:tblCellMar>
        <w:top w:w="0" w:type="dxa"/>
        <w:left w:w="108" w:type="dxa"/>
        <w:bottom w:w="0" w:type="dxa"/>
        <w:right w:w="108" w:type="dxa"/>
      </w:tblCellMar>
    </w:tblPr>
  </w:style>
  <w:style w:type="numbering" w:styleId="Senlista" w:default="1">
    <w:name w:val="No List"/>
    <w:semiHidden/>
  </w:style>
  <w:style w:type="table" w:styleId="Tboacongrade">
    <w:name w:val="Table Grid"/>
    <w:basedOn w:val="Tboanormal"/>
    <w:rsid w:val="00D6482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beceira">
    <w:uiPriority w:val="1"/>
    <w:name w:val="header"/>
    <w:basedOn w:val="Normal"/>
    <w:rsid w:val="07AF015C"/>
    <w:pPr>
      <w:tabs>
        <w:tab w:val="center" w:leader="none" w:pos="4252"/>
        <w:tab w:val="right" w:leader="none" w:pos="8504"/>
      </w:tabs>
    </w:pPr>
  </w:style>
  <w:style w:type="paragraph" w:styleId="Pdepxina">
    <w:uiPriority w:val="1"/>
    <w:name w:val="footer"/>
    <w:basedOn w:val="Normal"/>
    <w:rsid w:val="07AF015C"/>
    <w:pPr>
      <w:tabs>
        <w:tab w:val="center" w:leader="none" w:pos="4252"/>
        <w:tab w:val="right" w:leader="none" w:pos="8504"/>
      </w:tabs>
    </w:pPr>
  </w:style>
  <w:style w:type="character" w:styleId="Nmerodepxina">
    <w:name w:val="page number"/>
    <w:basedOn w:val="Tipodeletrapredefinidodopargrafo"/>
    <w:rsid w:val="000C4199"/>
  </w:style>
  <w:style w:type="character" w:styleId="Hiperligazn">
    <w:name w:val="Hyperlink"/>
    <w:uiPriority w:val="99"/>
    <w:rsid w:val="003E3C81"/>
    <w:rPr>
      <w:b/>
      <w:sz w:val="24"/>
    </w:rPr>
  </w:style>
  <w:style w:type="paragraph" w:styleId="Tboadecontidos1">
    <w:uiPriority w:val="39"/>
    <w:name w:val="toc 1"/>
    <w:basedOn w:val="Normal"/>
    <w:next w:val="Normal"/>
    <w:rsid w:val="07AF015C"/>
    <w:rPr>
      <w:b w:val="1"/>
      <w:bCs w:val="1"/>
      <w:smallCaps w:val="1"/>
    </w:rPr>
    <w:pPr>
      <w:tabs>
        <w:tab w:val="left" w:leader="none" w:pos="284"/>
        <w:tab w:val="right" w:leader="dot" w:pos="8494"/>
      </w:tabs>
      <w:spacing w:before="120" w:after="120"/>
    </w:pPr>
  </w:style>
  <w:style w:type="paragraph" w:styleId="Tboadecontidos2">
    <w:uiPriority w:val="39"/>
    <w:name w:val="toc 2"/>
    <w:basedOn w:val="Normal"/>
    <w:next w:val="Normal"/>
    <w:rsid w:val="07AF015C"/>
    <w:rPr>
      <w:b w:val="1"/>
      <w:bCs w:val="1"/>
      <w:smallCaps w:val="1"/>
    </w:rPr>
    <w:pPr>
      <w:tabs>
        <w:tab w:val="left" w:leader="none" w:pos="709"/>
        <w:tab w:val="right" w:leader="dot" w:pos="8494"/>
      </w:tabs>
      <w:ind w:left="284"/>
    </w:pPr>
  </w:style>
  <w:style w:type="paragraph" w:styleId="Tboadecontidos3">
    <w:uiPriority w:val="39"/>
    <w:name w:val="toc 3"/>
    <w:basedOn w:val="Normal"/>
    <w:next w:val="Normal"/>
    <w:rsid w:val="07AF015C"/>
    <w:rPr>
      <w:b w:val="1"/>
      <w:bCs w:val="1"/>
      <w:smallCaps w:val="1"/>
    </w:rPr>
    <w:pPr>
      <w:ind w:left="709"/>
    </w:pPr>
  </w:style>
  <w:style w:type="paragraph" w:styleId="Textodenotaaopdepxina">
    <w:uiPriority w:val="1"/>
    <w:name w:val="footnote text"/>
    <w:basedOn w:val="Normal"/>
    <w:semiHidden/>
    <w:rsid w:val="07AF015C"/>
    <w:rPr>
      <w:sz w:val="20"/>
      <w:szCs w:val="20"/>
    </w:rPr>
  </w:style>
  <w:style w:type="paragraph" w:styleId="Tboadecontidos4">
    <w:uiPriority w:val="1"/>
    <w:name w:val="toc 4"/>
    <w:basedOn w:val="Normal"/>
    <w:next w:val="Normal"/>
    <w:semiHidden/>
    <w:rsid w:val="07AF015C"/>
    <w:rPr>
      <w:b w:val="1"/>
      <w:bCs w:val="1"/>
      <w:smallCaps w:val="1"/>
    </w:rPr>
    <w:pPr>
      <w:ind w:left="709"/>
    </w:pPr>
  </w:style>
  <w:style w:type="paragraph" w:styleId="Tboadecontidos5">
    <w:uiPriority w:val="1"/>
    <w:name w:val="toc 5"/>
    <w:basedOn w:val="Normal"/>
    <w:next w:val="Normal"/>
    <w:semiHidden/>
    <w:rsid w:val="07AF015C"/>
    <w:rPr>
      <w:sz w:val="20"/>
      <w:szCs w:val="20"/>
    </w:rPr>
    <w:pPr>
      <w:ind w:left="960"/>
    </w:pPr>
  </w:style>
  <w:style w:type="paragraph" w:styleId="Tboadecontidos6">
    <w:uiPriority w:val="1"/>
    <w:name w:val="toc 6"/>
    <w:basedOn w:val="Normal"/>
    <w:next w:val="Normal"/>
    <w:semiHidden/>
    <w:rsid w:val="07AF015C"/>
    <w:rPr>
      <w:sz w:val="20"/>
      <w:szCs w:val="20"/>
    </w:rPr>
    <w:pPr>
      <w:ind w:left="1200"/>
    </w:pPr>
  </w:style>
  <w:style w:type="paragraph" w:styleId="Tboadecontidos7">
    <w:uiPriority w:val="1"/>
    <w:name w:val="toc 7"/>
    <w:basedOn w:val="Normal"/>
    <w:next w:val="Normal"/>
    <w:semiHidden/>
    <w:rsid w:val="07AF015C"/>
    <w:rPr>
      <w:sz w:val="20"/>
      <w:szCs w:val="20"/>
    </w:rPr>
    <w:pPr>
      <w:ind w:left="1440"/>
    </w:pPr>
  </w:style>
  <w:style w:type="paragraph" w:styleId="Tboadecontidos8">
    <w:uiPriority w:val="1"/>
    <w:name w:val="toc 8"/>
    <w:basedOn w:val="Normal"/>
    <w:next w:val="Normal"/>
    <w:semiHidden/>
    <w:rsid w:val="07AF015C"/>
    <w:rPr>
      <w:sz w:val="20"/>
      <w:szCs w:val="20"/>
    </w:rPr>
    <w:pPr>
      <w:ind w:left="1680"/>
    </w:pPr>
  </w:style>
  <w:style w:type="paragraph" w:styleId="Tboadecontidos9">
    <w:uiPriority w:val="1"/>
    <w:name w:val="toc 9"/>
    <w:basedOn w:val="Normal"/>
    <w:next w:val="Normal"/>
    <w:semiHidden/>
    <w:rsid w:val="07AF015C"/>
    <w:rPr>
      <w:sz w:val="20"/>
      <w:szCs w:val="20"/>
    </w:rPr>
    <w:pPr>
      <w:ind w:left="1920"/>
    </w:pPr>
  </w:style>
  <w:style w:type="paragraph" w:styleId="Mapadodocumento">
    <w:uiPriority w:val="1"/>
    <w:name w:val="Document Map"/>
    <w:basedOn w:val="Normal"/>
    <w:semiHidden/>
    <w:rsid w:val="07AF015C"/>
    <w:rPr>
      <w:rFonts w:ascii="Tahoma" w:hAnsi="Tahoma" w:cs="Tahoma"/>
      <w:sz w:val="20"/>
      <w:szCs w:val="20"/>
    </w:rPr>
  </w:style>
  <w:style w:type="paragraph" w:styleId="TtulodeDocumento" w:customStyle="true">
    <w:uiPriority w:val="1"/>
    <w:name w:val="Título de Documento"/>
    <w:basedOn w:val="Normal"/>
    <w:next w:val="Normal"/>
    <w:rsid w:val="07AF015C"/>
    <w:rPr>
      <w:b w:val="1"/>
      <w:bCs w:val="1"/>
      <w:i w:val="1"/>
      <w:iCs w:val="1"/>
      <w:caps w:val="1"/>
      <w:sz w:val="40"/>
      <w:szCs w:val="40"/>
    </w:rPr>
    <w:pPr>
      <w:spacing w:before="480" w:after="480"/>
      <w:jc w:val="center"/>
    </w:pPr>
  </w:style>
  <w:style w:type="character" w:styleId="Referenciadenotaaopdepxina">
    <w:name w:val="footnote reference"/>
    <w:semiHidden/>
    <w:rsid w:val="00071938"/>
    <w:rPr>
      <w:vertAlign w:val="superscript"/>
    </w:rPr>
  </w:style>
  <w:style w:type="paragraph" w:styleId="Textoprincipal2">
    <w:uiPriority w:val="1"/>
    <w:name w:val="Body Text 2"/>
    <w:basedOn w:val="Normal"/>
    <w:rsid w:val="07AF015C"/>
    <w:rPr>
      <w:rFonts w:ascii="Verdana" w:hAnsi="Verdana"/>
      <w:sz w:val="20"/>
      <w:szCs w:val="20"/>
    </w:rPr>
    <w:pPr>
      <w:spacing w:before="120" w:after="120" w:line="480" w:lineRule="auto"/>
    </w:pPr>
  </w:style>
  <w:style w:type="paragraph" w:styleId="Pargrafodelista">
    <w:uiPriority w:val="34"/>
    <w:name w:val="List Paragraph"/>
    <w:basedOn w:val="Normal"/>
    <w:qFormat/>
    <w:rsid w:val="07AF015C"/>
    <w:pPr>
      <w:spacing/>
      <w:ind w:left="720"/>
      <w:contextualSpacing/>
    </w:pPr>
  </w:style>
  <w:style w:type="paragraph" w:styleId="Lenda">
    <w:uiPriority w:val="1"/>
    <w:name w:val="caption"/>
    <w:basedOn w:val="Normal"/>
    <w:next w:val="Normal"/>
    <w:unhideWhenUsed/>
    <w:rsid w:val="07AF015C"/>
    <w:rPr>
      <w:b w:val="1"/>
      <w:bCs w:val="1"/>
      <w:sz w:val="20"/>
      <w:szCs w:val="20"/>
    </w:rPr>
  </w:style>
  <w:style w:type="paragraph" w:styleId="Ttulodondice">
    <w:uiPriority w:val="39"/>
    <w:name w:val="TOC Heading"/>
    <w:basedOn w:val="Ttulo1"/>
    <w:next w:val="Normal"/>
    <w:semiHidden/>
    <w:unhideWhenUsed/>
    <w:qFormat/>
    <w:rsid w:val="07AF015C"/>
    <w:rPr>
      <w:rFonts w:cs="Times New Roman"/>
    </w:rPr>
  </w:style>
  <w:style w:type="character" w:styleId="Ttulo1Carc" w:customStyle="true">
    <w:uiPriority w:val="9"/>
    <w:name w:val="Título 1 Carác."/>
    <w:link w:val="Ttulo1"/>
    <w:rsid w:val="07AF015C"/>
    <w:rPr>
      <w:rFonts w:ascii="Times New Roman" w:hAnsi="Times New Roman" w:cs="Arial"/>
      <w:b w:val="1"/>
      <w:bCs w:val="1"/>
      <w:noProof w:val="0"/>
      <w:sz w:val="32"/>
      <w:szCs w:val="32"/>
      <w:lang w:val="es-ES" w:eastAsia="en-US" w:bidi="en-US"/>
    </w:rPr>
  </w:style>
  <w:style w:type="character" w:styleId="Ttulo2Carc" w:customStyle="true">
    <w:uiPriority w:val="9"/>
    <w:name w:val="Título 2 Carác."/>
    <w:link w:val="Ttulo2"/>
    <w:rsid w:val="07AF015C"/>
    <w:rPr>
      <w:rFonts w:ascii="Cambria" w:hAnsi="Cambria" w:cs="Arial"/>
      <w:b w:val="1"/>
      <w:bCs w:val="1"/>
      <w:i w:val="1"/>
      <w:iCs w:val="1"/>
      <w:noProof w:val="0"/>
      <w:sz w:val="28"/>
      <w:szCs w:val="28"/>
      <w:lang w:val="es-ES" w:eastAsia="en-US" w:bidi="en-US"/>
    </w:rPr>
  </w:style>
  <w:style w:type="character" w:styleId="Ttulo3Carc" w:customStyle="true">
    <w:uiPriority w:val="9"/>
    <w:name w:val="Título 3 Carác."/>
    <w:link w:val="Ttulo3"/>
    <w:rsid w:val="07AF015C"/>
    <w:rPr>
      <w:rFonts w:ascii="Cambria" w:hAnsi="Cambria" w:cs="Arial"/>
      <w:b w:val="1"/>
      <w:bCs w:val="1"/>
      <w:noProof w:val="0"/>
      <w:sz w:val="26"/>
      <w:szCs w:val="26"/>
      <w:lang w:val="es-ES" w:eastAsia="en-US" w:bidi="en-US"/>
    </w:rPr>
  </w:style>
  <w:style w:type="character" w:styleId="Ttulo4Carc" w:customStyle="true">
    <w:uiPriority w:val="9"/>
    <w:name w:val="Título 4 Carác."/>
    <w:link w:val="Ttulo4"/>
    <w:rsid w:val="07AF015C"/>
    <w:rPr>
      <w:rFonts w:ascii="Times New Roman" w:hAnsi="Times New Roman"/>
      <w:b w:val="1"/>
      <w:bCs w:val="1"/>
      <w:noProof w:val="0"/>
      <w:sz w:val="28"/>
      <w:szCs w:val="28"/>
      <w:lang w:val="es-ES" w:eastAsia="en-US" w:bidi="en-US"/>
    </w:rPr>
  </w:style>
  <w:style w:type="character" w:styleId="Ttulo5Carc" w:customStyle="true">
    <w:uiPriority w:val="9"/>
    <w:name w:val="Título 5 Carác."/>
    <w:link w:val="Ttulo5"/>
    <w:rsid w:val="07AF015C"/>
    <w:rPr>
      <w:rFonts w:ascii="Times New Roman" w:hAnsi="Times New Roman"/>
      <w:b w:val="1"/>
      <w:bCs w:val="1"/>
      <w:i w:val="1"/>
      <w:iCs w:val="1"/>
      <w:noProof w:val="0"/>
      <w:sz w:val="26"/>
      <w:szCs w:val="26"/>
      <w:lang w:val="es-ES" w:eastAsia="en-US" w:bidi="en-US"/>
    </w:rPr>
  </w:style>
  <w:style w:type="character" w:styleId="Ttulo6Carc" w:customStyle="true">
    <w:uiPriority w:val="9"/>
    <w:name w:val="Título 6 Carác."/>
    <w:link w:val="Ttulo6"/>
    <w:rsid w:val="07AF015C"/>
    <w:rPr>
      <w:rFonts w:ascii="Times New Roman" w:hAnsi="Times New Roman"/>
      <w:b w:val="1"/>
      <w:bCs w:val="1"/>
      <w:noProof w:val="0"/>
      <w:sz w:val="22"/>
      <w:szCs w:val="22"/>
      <w:lang w:val="es-ES" w:eastAsia="en-US" w:bidi="en-US"/>
    </w:rPr>
  </w:style>
  <w:style w:type="character" w:styleId="Ttulo7Carc" w:customStyle="true">
    <w:uiPriority w:val="9"/>
    <w:name w:val="Título 7 Carác."/>
    <w:link w:val="Ttulo7"/>
    <w:rsid w:val="07AF015C"/>
    <w:rPr>
      <w:rFonts w:ascii="Times New Roman" w:hAnsi="Times New Roman"/>
      <w:noProof w:val="0"/>
      <w:sz w:val="24"/>
      <w:szCs w:val="24"/>
      <w:lang w:val="es-ES" w:eastAsia="en-US" w:bidi="en-US"/>
    </w:rPr>
  </w:style>
  <w:style w:type="character" w:styleId="Ttulo8Carc" w:customStyle="true">
    <w:uiPriority w:val="9"/>
    <w:name w:val="Título 8 Carác."/>
    <w:link w:val="Ttulo8"/>
    <w:rsid w:val="07AF015C"/>
    <w:rPr>
      <w:rFonts w:ascii="Times New Roman" w:hAnsi="Times New Roman"/>
      <w:i w:val="1"/>
      <w:iCs w:val="1"/>
      <w:noProof w:val="0"/>
      <w:sz w:val="24"/>
      <w:szCs w:val="24"/>
      <w:lang w:val="es-ES" w:eastAsia="en-US" w:bidi="en-US"/>
    </w:rPr>
  </w:style>
  <w:style w:type="character" w:styleId="Ttulo9Carc" w:customStyle="true">
    <w:uiPriority w:val="9"/>
    <w:name w:val="Título 9 Carác."/>
    <w:link w:val="Ttulo9"/>
    <w:rsid w:val="07AF015C"/>
    <w:rPr>
      <w:rFonts w:ascii="Cambria" w:hAnsi="Cambria" w:cs="Arial"/>
      <w:noProof w:val="0"/>
      <w:sz w:val="22"/>
      <w:szCs w:val="22"/>
      <w:lang w:val="es-ES" w:eastAsia="en-US" w:bidi="en-US"/>
    </w:rPr>
  </w:style>
  <w:style w:type="paragraph" w:styleId="Ttulo">
    <w:uiPriority w:val="10"/>
    <w:name w:val="Title"/>
    <w:basedOn w:val="Normal"/>
    <w:next w:val="Normal"/>
    <w:link w:val="TtuloCarc"/>
    <w:qFormat/>
    <w:rsid w:val="07AF015C"/>
    <w:rPr>
      <w:rFonts w:ascii="Cambria" w:hAnsi="Cambria"/>
      <w:b w:val="1"/>
      <w:bCs w:val="1"/>
      <w:sz w:val="32"/>
      <w:szCs w:val="32"/>
    </w:rPr>
    <w:pPr>
      <w:spacing w:before="240" w:after="60"/>
      <w:jc w:val="center"/>
      <w:outlineLvl w:val="0"/>
    </w:pPr>
  </w:style>
  <w:style w:type="character" w:styleId="TtuloCarc" w:customStyle="true">
    <w:uiPriority w:val="10"/>
    <w:name w:val="Título Carác."/>
    <w:link w:val="Ttulo"/>
    <w:rsid w:val="07AF015C"/>
    <w:rPr>
      <w:rFonts w:ascii="Cambria" w:hAnsi="Cambria"/>
      <w:b w:val="1"/>
      <w:bCs w:val="1"/>
      <w:noProof w:val="0"/>
      <w:sz w:val="32"/>
      <w:szCs w:val="32"/>
      <w:lang w:val="es-ES"/>
    </w:rPr>
  </w:style>
  <w:style w:type="paragraph" w:styleId="Subttulo">
    <w:uiPriority w:val="11"/>
    <w:name w:val="Subtitle"/>
    <w:basedOn w:val="Normal"/>
    <w:next w:val="Normal"/>
    <w:link w:val="SubttuloCarc"/>
    <w:qFormat/>
    <w:rsid w:val="07AF015C"/>
    <w:rPr>
      <w:rFonts w:ascii="Cambria" w:hAnsi="Cambria"/>
    </w:rPr>
    <w:pPr>
      <w:spacing w:after="60"/>
      <w:jc w:val="center"/>
      <w:outlineLvl w:val="1"/>
    </w:pPr>
  </w:style>
  <w:style w:type="character" w:styleId="SubttuloCarc" w:customStyle="true">
    <w:uiPriority w:val="11"/>
    <w:name w:val="Subtítulo Carác."/>
    <w:link w:val="Subttulo"/>
    <w:rsid w:val="07AF015C"/>
    <w:rPr>
      <w:rFonts w:ascii="Cambria" w:hAnsi="Cambria"/>
      <w:noProof w:val="0"/>
      <w:sz w:val="24"/>
      <w:szCs w:val="24"/>
      <w:lang w:val="es-ES"/>
    </w:rPr>
  </w:style>
  <w:style w:type="character" w:styleId="Forte">
    <w:name w:val="Strong"/>
    <w:uiPriority w:val="22"/>
    <w:qFormat/>
    <w:rsid w:val="003036AA"/>
    <w:rPr>
      <w:b/>
      <w:bCs/>
    </w:rPr>
  </w:style>
  <w:style w:type="character" w:styleId="nfase">
    <w:name w:val="Emphasis"/>
    <w:uiPriority w:val="20"/>
    <w:qFormat/>
    <w:rsid w:val="003036AA"/>
    <w:rPr>
      <w:rFonts w:ascii="Calibri" w:hAnsi="Calibri"/>
      <w:b/>
      <w:i/>
      <w:iCs/>
    </w:rPr>
  </w:style>
  <w:style w:type="paragraph" w:styleId="Senespazamento">
    <w:uiPriority w:val="1"/>
    <w:name w:val="No Spacing"/>
    <w:basedOn w:val="Normal"/>
    <w:qFormat/>
    <w:rsid w:val="07AF015C"/>
  </w:style>
  <w:style w:type="paragraph" w:styleId="Cita">
    <w:uiPriority w:val="29"/>
    <w:name w:val="Quote"/>
    <w:basedOn w:val="Normal"/>
    <w:next w:val="Normal"/>
    <w:link w:val="CitaCarc"/>
    <w:qFormat/>
    <w:rsid w:val="07AF015C"/>
    <w:rPr>
      <w:i w:val="1"/>
      <w:iCs w:val="1"/>
    </w:rPr>
  </w:style>
  <w:style w:type="character" w:styleId="CitaCarc" w:customStyle="true">
    <w:uiPriority w:val="29"/>
    <w:name w:val="Cita Carác."/>
    <w:link w:val="Cita"/>
    <w:rsid w:val="07AF015C"/>
    <w:rPr>
      <w:i w:val="1"/>
      <w:iCs w:val="1"/>
      <w:noProof w:val="0"/>
      <w:sz w:val="24"/>
      <w:szCs w:val="24"/>
      <w:lang w:val="es-ES"/>
    </w:rPr>
  </w:style>
  <w:style w:type="paragraph" w:styleId="Citadestacada">
    <w:uiPriority w:val="30"/>
    <w:name w:val="Intense Quote"/>
    <w:basedOn w:val="Normal"/>
    <w:next w:val="Normal"/>
    <w:link w:val="CitadestacadaCarc"/>
    <w:qFormat/>
    <w:rsid w:val="07AF015C"/>
    <w:rPr>
      <w:b w:val="1"/>
      <w:bCs w:val="1"/>
      <w:i w:val="1"/>
      <w:iCs w:val="1"/>
    </w:rPr>
    <w:pPr>
      <w:ind w:left="720" w:right="720"/>
    </w:pPr>
  </w:style>
  <w:style w:type="character" w:styleId="CitadestacadaCarc" w:customStyle="true">
    <w:uiPriority w:val="30"/>
    <w:name w:val="Cita destacada Carác."/>
    <w:link w:val="Citadestacada"/>
    <w:rsid w:val="07AF015C"/>
    <w:rPr>
      <w:b w:val="1"/>
      <w:bCs w:val="1"/>
      <w:i w:val="1"/>
      <w:iCs w:val="1"/>
      <w:noProof w:val="0"/>
      <w:sz w:val="24"/>
      <w:szCs w:val="24"/>
      <w:lang w:val="es-ES"/>
    </w:rPr>
  </w:style>
  <w:style w:type="character" w:styleId="nfasetenue">
    <w:name w:val="Subtle Emphasis"/>
    <w:uiPriority w:val="19"/>
    <w:qFormat/>
    <w:rsid w:val="003036AA"/>
    <w:rPr>
      <w:i/>
      <w:color w:val="5A5A5A"/>
    </w:rPr>
  </w:style>
  <w:style w:type="character" w:styleId="nfaseintensa">
    <w:name w:val="Intense Emphasis"/>
    <w:uiPriority w:val="21"/>
    <w:qFormat/>
    <w:rsid w:val="003036AA"/>
    <w:rPr>
      <w:b/>
      <w:i/>
      <w:sz w:val="24"/>
      <w:szCs w:val="24"/>
      <w:u w:val="single"/>
    </w:rPr>
  </w:style>
  <w:style w:type="character" w:styleId="Referenciatenue">
    <w:name w:val="Subtle Reference"/>
    <w:uiPriority w:val="31"/>
    <w:qFormat/>
    <w:rsid w:val="003036AA"/>
    <w:rPr>
      <w:sz w:val="24"/>
      <w:szCs w:val="24"/>
      <w:u w:val="single"/>
    </w:rPr>
  </w:style>
  <w:style w:type="character" w:styleId="Referenciadestacada">
    <w:name w:val="Intense Reference"/>
    <w:uiPriority w:val="32"/>
    <w:qFormat/>
    <w:rsid w:val="003036AA"/>
    <w:rPr>
      <w:b/>
      <w:sz w:val="24"/>
      <w:u w:val="single"/>
    </w:rPr>
  </w:style>
  <w:style w:type="character" w:styleId="Ttulodolibro">
    <w:name w:val="Book Title"/>
    <w:uiPriority w:val="33"/>
    <w:qFormat/>
    <w:rsid w:val="003036AA"/>
    <w:rPr>
      <w:rFonts w:ascii="Cambria" w:hAnsi="Cambria" w:eastAsia="Times New Roman"/>
      <w:b/>
      <w:i/>
      <w:sz w:val="24"/>
      <w:szCs w:val="24"/>
    </w:rPr>
  </w:style>
  <w:style w:type="paragraph" w:styleId="Textodeglobo">
    <w:uiPriority w:val="1"/>
    <w:name w:val="Balloon Text"/>
    <w:basedOn w:val="Normal"/>
    <w:link w:val="TextodegloboCarc"/>
    <w:rsid w:val="07AF015C"/>
    <w:rPr>
      <w:rFonts w:ascii="Tahoma" w:hAnsi="Tahoma" w:cs="Tahoma"/>
      <w:sz w:val="16"/>
      <w:szCs w:val="16"/>
    </w:rPr>
  </w:style>
  <w:style w:type="character" w:styleId="TextodegloboCarc" w:customStyle="true">
    <w:uiPriority w:val="1"/>
    <w:name w:val="Texto de globo Carác."/>
    <w:link w:val="Textodeglobo"/>
    <w:rsid w:val="07AF015C"/>
    <w:rPr>
      <w:rFonts w:ascii="Tahoma" w:hAnsi="Tahoma" w:cs="Tahoma"/>
      <w:noProof w:val="0"/>
      <w:sz w:val="16"/>
      <w:szCs w:val="16"/>
      <w:lang w:val="es-ES" w:eastAsia="en-US" w:bidi="en-US"/>
    </w:rPr>
  </w:style>
  <w:style w:type="character" w:styleId="Referenciadecomentario">
    <w:name w:val="annotation reference"/>
    <w:rsid w:val="00F70832"/>
    <w:rPr>
      <w:sz w:val="16"/>
      <w:szCs w:val="16"/>
    </w:rPr>
  </w:style>
  <w:style w:type="paragraph" w:styleId="Textodecomentario">
    <w:uiPriority w:val="1"/>
    <w:name w:val="annotation text"/>
    <w:basedOn w:val="Normal"/>
    <w:link w:val="TextodecomentarioCarc"/>
    <w:rsid w:val="07AF015C"/>
    <w:rPr>
      <w:sz w:val="20"/>
      <w:szCs w:val="20"/>
    </w:rPr>
  </w:style>
  <w:style w:type="character" w:styleId="TextodecomentarioCarc" w:customStyle="true">
    <w:uiPriority w:val="1"/>
    <w:name w:val="Texto de comentario Carác."/>
    <w:link w:val="Textodecomentario"/>
    <w:rsid w:val="07AF015C"/>
    <w:rPr>
      <w:rFonts w:ascii="Times New Roman" w:hAnsi="Times New Roman"/>
      <w:noProof w:val="0"/>
      <w:lang w:val="es-ES" w:eastAsia="en-US" w:bidi="en-US"/>
    </w:rPr>
  </w:style>
  <w:style w:type="paragraph" w:styleId="Asuntodocomentario">
    <w:uiPriority w:val="1"/>
    <w:name w:val="annotation subject"/>
    <w:basedOn w:val="Textodecomentario"/>
    <w:next w:val="Textodecomentario"/>
    <w:link w:val="AsuntodocomentarioCarc"/>
    <w:rsid w:val="07AF015C"/>
    <w:rPr>
      <w:b w:val="1"/>
      <w:bCs w:val="1"/>
    </w:rPr>
  </w:style>
  <w:style w:type="character" w:styleId="AsuntodocomentarioCarc" w:customStyle="true">
    <w:uiPriority w:val="1"/>
    <w:name w:val="Asunto do comentario Carác."/>
    <w:link w:val="Asuntodocomentario"/>
    <w:rsid w:val="07AF015C"/>
    <w:rPr>
      <w:rFonts w:ascii="Times New Roman" w:hAnsi="Times New Roman"/>
      <w:b w:val="1"/>
      <w:bCs w:val="1"/>
      <w:noProof w:val="0"/>
      <w:lang w:val="es-ES" w:eastAsia="en-US" w:bidi="en-US"/>
    </w:rPr>
  </w:style>
  <w:style w:type="paragraph" w:styleId="EndnoteText">
    <w:uiPriority w:val="99"/>
    <w:name w:val="endnote text"/>
    <w:basedOn w:val="Normal"/>
    <w:semiHidden/>
    <w:unhideWhenUsed/>
    <w:link w:val="EndnoteTextChar"/>
    <w:rsid w:val="07AF015C"/>
    <w:rPr>
      <w:sz w:val="20"/>
      <w:szCs w:val="20"/>
    </w:rPr>
    <w:pPr>
      <w:spacing w:after="0" w:line="240" w:lineRule="auto"/>
    </w:pPr>
  </w:style>
  <w:style w:type="character" w:styleId="EndnoteTextChar" w:customStyle="true">
    <w:uiPriority w:val="99"/>
    <w:name w:val="Endnote Text Char"/>
    <w:basedOn w:val="Tipodeletrapredefinidodopargrafo"/>
    <w:semiHidden/>
    <w:link w:val="EndnoteText"/>
    <w:rsid w:val="07AF015C"/>
    <w:rPr>
      <w:noProof w:val="0"/>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theme" Target="theme/theme1.xml" Id="rId14" /><Relationship Type="http://schemas.openxmlformats.org/officeDocument/2006/relationships/image" Target="/media/image.jpg" Id="Rfc9ac190e5104f8f" /><Relationship Type="http://schemas.microsoft.com/office/2020/10/relationships/intelligence" Target="intelligence2.xml" Id="R4e25658f4a2146db" /><Relationship Type="http://schemas.openxmlformats.org/officeDocument/2006/relationships/image" Target="/media/image.png" Id="R31c488d533f3419a" /><Relationship Type="http://schemas.openxmlformats.org/officeDocument/2006/relationships/image" Target="/media/image2.png" Id="Rb6aaf6732a304459" /><Relationship Type="http://schemas.openxmlformats.org/officeDocument/2006/relationships/image" Target="/media/image3.png" Id="R54422b397cf14065" /><Relationship Type="http://schemas.openxmlformats.org/officeDocument/2006/relationships/image" Target="/media/image4.png" Id="R2dea48eec0d24268" /><Relationship Type="http://schemas.openxmlformats.org/officeDocument/2006/relationships/header" Target="header3.xml" Id="Rdf2c5e4f4b014cd4" /><Relationship Type="http://schemas.openxmlformats.org/officeDocument/2006/relationships/footer" Target="footer4.xml" Id="Re551ca8c50334949" /><Relationship Type="http://schemas.openxmlformats.org/officeDocument/2006/relationships/header" Target="header4.xml" Id="R8487861d12264be3" /><Relationship Type="http://schemas.openxmlformats.org/officeDocument/2006/relationships/header" Target="header5.xml" Id="R80336d038fef4504" /></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E2447-E056-48CA-AE89-E5BC1B62D1D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PV_PLT_09_014_07_PLANTILLA DE ACTA DE REUNION.dot</ap:Template>
  <ap:Application>Microsoft Word for the web</ap:Application>
  <ap:DocSecurity>0</ap:DocSecurity>
  <ap:ScaleCrop>false</ap:ScaleCrop>
  <ap:Company>Dark</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NOMBRE</dc:title>
  <dc:subject/>
  <dc:creator>jmdorado</dc:creator>
  <keywords/>
  <lastModifiedBy>vázquez tella paula</lastModifiedBy>
  <revision>21</revision>
  <lastPrinted>2010-11-25T00:59:00.0000000Z</lastPrinted>
  <dcterms:created xsi:type="dcterms:W3CDTF">2024-02-05T16:21:00.0000000Z</dcterms:created>
  <dcterms:modified xsi:type="dcterms:W3CDTF">2024-03-09T12:38:58.5346237Z</dcterms:modified>
</coreProperties>
</file>