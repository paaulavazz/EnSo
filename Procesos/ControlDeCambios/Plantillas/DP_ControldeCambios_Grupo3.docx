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F63D22" w:rsidR="00F42A99" w:rsidP="001061FB" w:rsidRDefault="00F42A99" w14:paraId="672A6659" wp14:textId="77777777" wp14:noSpellErr="1">
      <w:pPr>
        <w:rPr>
          <w:lang w:val="es-ES_tradnl"/>
        </w:rPr>
      </w:pPr>
    </w:p>
    <w:p xmlns:wp14="http://schemas.microsoft.com/office/word/2010/wordml" w:rsidRPr="000325D2" w:rsidR="00F42A99" w:rsidP="001061FB" w:rsidRDefault="00F42A99" w14:paraId="0A37501D" wp14:textId="77777777" wp14:noSpellErr="1">
      <w:pPr>
        <w:rPr>
          <w:lang w:val="es-ES_tradnl"/>
        </w:rPr>
      </w:pPr>
    </w:p>
    <w:p xmlns:wp14="http://schemas.microsoft.com/office/word/2010/wordml" w:rsidRPr="000325D2" w:rsidR="00F42A99" w:rsidP="001061FB" w:rsidRDefault="00F42A99" w14:paraId="5DAB6C7B" wp14:textId="77777777" wp14:noSpellErr="1">
      <w:pPr>
        <w:rPr>
          <w:lang w:val="es-ES_tradnl"/>
        </w:rPr>
      </w:pPr>
    </w:p>
    <w:p xmlns:wp14="http://schemas.microsoft.com/office/word/2010/wordml" w:rsidRPr="000325D2" w:rsidR="00F42A99" w:rsidP="001061FB" w:rsidRDefault="00F42A99" w14:paraId="02EB378F" wp14:textId="77777777" wp14:noSpellErr="1">
      <w:pPr>
        <w:rPr>
          <w:sz w:val="52"/>
          <w:szCs w:val="52"/>
          <w:lang w:val="es-ES_tradnl"/>
        </w:rPr>
      </w:pPr>
    </w:p>
    <w:p xmlns:wp14="http://schemas.microsoft.com/office/word/2010/wordml" w:rsidRPr="000325D2" w:rsidR="00F42A99" w:rsidP="001061FB" w:rsidRDefault="00F42A99" w14:paraId="6A05A809" wp14:textId="5B502A5A" wp14:noSpellErr="1">
      <w:pPr>
        <w:rPr>
          <w:sz w:val="52"/>
          <w:szCs w:val="52"/>
          <w:lang w:val="es-ES_tradnl"/>
        </w:rPr>
      </w:pPr>
    </w:p>
    <w:p w:rsidR="07AF015C" w:rsidP="07AF015C" w:rsidRDefault="07AF015C" w14:paraId="248477AD" w14:textId="58ED3178">
      <w:pPr>
        <w:pStyle w:val="Normal"/>
        <w:rPr>
          <w:sz w:val="52"/>
          <w:szCs w:val="52"/>
        </w:rPr>
      </w:pPr>
    </w:p>
    <w:p w:rsidR="07AF015C" w:rsidP="07AF015C" w:rsidRDefault="07AF015C" w14:paraId="51CBA013" w14:textId="077AC3A8">
      <w:pPr>
        <w:pStyle w:val="Normal"/>
        <w:rPr>
          <w:sz w:val="52"/>
          <w:szCs w:val="52"/>
        </w:rPr>
      </w:pPr>
    </w:p>
    <w:p xmlns:wp14="http://schemas.microsoft.com/office/word/2010/wordml" w:rsidRPr="000325D2" w:rsidR="00F42A99" w:rsidP="001061FB" w:rsidRDefault="00F42A99" w14:paraId="5A39BBE3" wp14:textId="77777777" wp14:noSpellErr="1">
      <w:pPr>
        <w:rPr>
          <w:sz w:val="52"/>
          <w:szCs w:val="52"/>
          <w:lang w:val="es-ES_tradnl"/>
        </w:rPr>
      </w:pPr>
    </w:p>
    <w:p xmlns:wp14="http://schemas.microsoft.com/office/word/2010/wordml" w:rsidRPr="000325D2" w:rsidR="00F42A99" w:rsidP="00F42A99" w:rsidRDefault="00F512EB" w14:paraId="3BD3AE95" wp14:textId="77777777" wp14:noSpellErr="1">
      <w:pPr>
        <w:jc w:val="center"/>
        <w:rPr>
          <w:sz w:val="72"/>
          <w:szCs w:val="72"/>
          <w:lang w:val="es-ES_tradnl"/>
        </w:rPr>
      </w:pPr>
      <w:r w:rsidRPr="2CFB0DE4" w:rsidR="00F512EB">
        <w:rPr>
          <w:sz w:val="72"/>
          <w:szCs w:val="72"/>
        </w:rPr>
        <w:t>Ingeniería de Software</w:t>
      </w:r>
    </w:p>
    <w:p xmlns:wp14="http://schemas.microsoft.com/office/word/2010/wordml" w:rsidRPr="00F512EB" w:rsidR="00F42A99" w:rsidP="00F42A99" w:rsidRDefault="00F42A99" w14:paraId="41C8F396" wp14:textId="77777777" wp14:noSpellErr="1">
      <w:pPr>
        <w:jc w:val="center"/>
        <w:rPr>
          <w:sz w:val="52"/>
          <w:szCs w:val="52"/>
          <w:lang w:val="es-ES_tradnl"/>
        </w:rPr>
      </w:pPr>
    </w:p>
    <w:p xmlns:wp14="http://schemas.microsoft.com/office/word/2010/wordml" w:rsidRPr="00F512EB" w:rsidR="0049326E" w:rsidP="00F42A99" w:rsidRDefault="0049326E" w14:paraId="72A3D3EC" wp14:textId="77777777" wp14:noSpellErr="1">
      <w:pPr>
        <w:jc w:val="center"/>
        <w:rPr>
          <w:sz w:val="52"/>
          <w:szCs w:val="52"/>
          <w:lang w:val="es-ES_tradnl"/>
        </w:rPr>
      </w:pPr>
    </w:p>
    <w:p xmlns:wp14="http://schemas.microsoft.com/office/word/2010/wordml" w:rsidRPr="00F512EB" w:rsidR="00F42A99" w:rsidP="07AF015C" w:rsidRDefault="00F512EB" w14:paraId="6FE51C30" wp14:textId="77777777" wp14:noSpellErr="1">
      <w:pPr>
        <w:jc w:val="center"/>
        <w:rPr>
          <w:b w:val="1"/>
          <w:bCs w:val="1"/>
          <w:sz w:val="56"/>
          <w:szCs w:val="56"/>
          <w:lang w:val="es-ES_tradnl"/>
        </w:rPr>
      </w:pPr>
      <w:r w:rsidRPr="2CFB0DE4" w:rsidR="00F512EB">
        <w:rPr>
          <w:b w:val="1"/>
          <w:bCs w:val="1"/>
          <w:sz w:val="56"/>
          <w:szCs w:val="56"/>
        </w:rPr>
        <w:t>Gestión</w:t>
      </w:r>
      <w:r w:rsidRPr="2CFB0DE4" w:rsidR="00F512EB">
        <w:rPr>
          <w:b w:val="1"/>
          <w:bCs w:val="1"/>
          <w:sz w:val="56"/>
          <w:szCs w:val="56"/>
        </w:rPr>
        <w:t xml:space="preserve"> de la </w:t>
      </w:r>
      <w:r w:rsidRPr="2CFB0DE4" w:rsidR="00F512EB">
        <w:rPr>
          <w:b w:val="1"/>
          <w:bCs w:val="1"/>
          <w:sz w:val="56"/>
          <w:szCs w:val="56"/>
        </w:rPr>
        <w:t>Configuración</w:t>
      </w:r>
      <w:r w:rsidRPr="2CFB0DE4" w:rsidR="00F512EB">
        <w:rPr>
          <w:b w:val="1"/>
          <w:bCs w:val="1"/>
          <w:sz w:val="56"/>
          <w:szCs w:val="56"/>
        </w:rPr>
        <w:t xml:space="preserve"> (CM)</w:t>
      </w:r>
    </w:p>
    <w:p xmlns:wp14="http://schemas.microsoft.com/office/word/2010/wordml" w:rsidRPr="000325D2" w:rsidR="00F42A99" w:rsidP="2CFB0DE4" w:rsidRDefault="00F512EB" w14:paraId="3943C1B5" wp14:textId="77777777" wp14:noSpellErr="1">
      <w:pPr>
        <w:jc w:val="center"/>
        <w:rPr>
          <w:b w:val="1"/>
          <w:bCs w:val="1"/>
          <w:i w:val="1"/>
          <w:iCs w:val="1"/>
          <w:sz w:val="40"/>
          <w:szCs w:val="40"/>
          <w:lang w:val="es-ES_tradnl"/>
        </w:rPr>
      </w:pPr>
      <w:r w:rsidRPr="2CFB0DE4" w:rsidR="00F512EB">
        <w:rPr>
          <w:b w:val="1"/>
          <w:bCs w:val="1"/>
          <w:i w:val="1"/>
          <w:iCs w:val="1"/>
          <w:sz w:val="40"/>
          <w:szCs w:val="40"/>
        </w:rPr>
        <w:t>Definición</w:t>
      </w:r>
      <w:r w:rsidRPr="2CFB0DE4" w:rsidR="00F512EB">
        <w:rPr>
          <w:b w:val="1"/>
          <w:bCs w:val="1"/>
          <w:i w:val="1"/>
          <w:iCs w:val="1"/>
          <w:sz w:val="40"/>
          <w:szCs w:val="40"/>
        </w:rPr>
        <w:t xml:space="preserve"> de un </w:t>
      </w:r>
      <w:r w:rsidRPr="2CFB0DE4" w:rsidR="00F512EB">
        <w:rPr>
          <w:b w:val="1"/>
          <w:bCs w:val="1"/>
          <w:i w:val="1"/>
          <w:iCs w:val="1"/>
          <w:sz w:val="40"/>
          <w:szCs w:val="40"/>
        </w:rPr>
        <w:t>Proceso</w:t>
      </w:r>
      <w:r w:rsidRPr="2CFB0DE4" w:rsidR="00F512EB">
        <w:rPr>
          <w:b w:val="1"/>
          <w:bCs w:val="1"/>
          <w:i w:val="1"/>
          <w:iCs w:val="1"/>
          <w:sz w:val="40"/>
          <w:szCs w:val="40"/>
        </w:rPr>
        <w:t xml:space="preserve"> de Control del Cambio</w:t>
      </w:r>
    </w:p>
    <w:p xmlns:wp14="http://schemas.microsoft.com/office/word/2010/wordml" w:rsidRPr="000325D2" w:rsidR="00F42A99" w:rsidP="00F512EB" w:rsidRDefault="00F512EB" w14:paraId="0D0B940D" wp14:textId="77777777" wp14:noSpellErr="1">
      <w:pPr>
        <w:tabs>
          <w:tab w:val="left" w:pos="4815"/>
        </w:tabs>
        <w:rPr>
          <w:sz w:val="52"/>
          <w:szCs w:val="52"/>
          <w:lang w:val="es-ES_tradnl"/>
        </w:rPr>
      </w:pPr>
      <w:r w:rsidRPr="000325D2">
        <w:rPr>
          <w:sz w:val="52"/>
          <w:szCs w:val="52"/>
          <w:lang w:val="es-ES_tradnl"/>
        </w:rPr>
        <w:tab/>
      </w:r>
    </w:p>
    <w:p xmlns:wp14="http://schemas.microsoft.com/office/word/2010/wordml" w:rsidRPr="000325D2" w:rsidR="0049326E" w:rsidP="00F42A99" w:rsidRDefault="0049326E" w14:paraId="0E27B00A" wp14:textId="77777777" wp14:noSpellErr="1">
      <w:pPr>
        <w:rPr>
          <w:sz w:val="32"/>
          <w:szCs w:val="32"/>
          <w:lang w:val="es-ES_tradnl"/>
        </w:rPr>
      </w:pPr>
    </w:p>
    <w:p xmlns:wp14="http://schemas.microsoft.com/office/word/2010/wordml" w:rsidRPr="000325D2" w:rsidR="0049326E" w:rsidP="00F42A99" w:rsidRDefault="0049326E" w14:paraId="60061E4C" wp14:textId="77777777" wp14:noSpellErr="1">
      <w:pPr>
        <w:rPr>
          <w:sz w:val="32"/>
          <w:szCs w:val="32"/>
          <w:lang w:val="es-ES_tradnl"/>
        </w:rPr>
      </w:pPr>
    </w:p>
    <w:p xmlns:wp14="http://schemas.microsoft.com/office/word/2010/wordml" w:rsidRPr="000325D2" w:rsidR="0049326E" w:rsidP="00F42A99" w:rsidRDefault="0049326E" w14:paraId="44EAFD9C" wp14:textId="77777777" wp14:noSpellErr="1">
      <w:pPr>
        <w:rPr>
          <w:sz w:val="32"/>
          <w:szCs w:val="32"/>
          <w:lang w:val="es-ES_tradnl"/>
        </w:rPr>
      </w:pPr>
    </w:p>
    <w:p xmlns:wp14="http://schemas.microsoft.com/office/word/2010/wordml" w:rsidRPr="000325D2" w:rsidR="0049326E" w:rsidP="4D0159E5" w:rsidRDefault="0049326E" w14:paraId="3DEEC669" wp14:noSpellErr="1" wp14:textId="6380AD17">
      <w:pPr>
        <w:pStyle w:val="Normal"/>
        <w:rPr>
          <w:sz w:val="32"/>
          <w:szCs w:val="32"/>
          <w:lang w:val="es-ES"/>
        </w:rPr>
      </w:pPr>
    </w:p>
    <w:p xmlns:wp14="http://schemas.microsoft.com/office/word/2010/wordml" w:rsidRPr="000325D2" w:rsidR="0049326E" w:rsidP="07AF015C" w:rsidRDefault="0049326E" w14:paraId="174ECF98" wp14:textId="490D82BC" w14:noSpellErr="1">
      <w:pPr>
        <w:pStyle w:val="Normal"/>
        <w:rPr>
          <w:sz w:val="32"/>
          <w:szCs w:val="32"/>
        </w:rPr>
      </w:pPr>
    </w:p>
    <w:p xmlns:wp14="http://schemas.microsoft.com/office/word/2010/wordml" w:rsidRPr="000325D2" w:rsidR="0049326E" w:rsidP="07AF015C" w:rsidRDefault="0049326E" w14:paraId="644DB49A" wp14:textId="4DDEF025">
      <w:pPr>
        <w:pStyle w:val="Normal"/>
        <w:rPr>
          <w:sz w:val="32"/>
          <w:szCs w:val="32"/>
        </w:rPr>
      </w:pPr>
    </w:p>
    <w:p xmlns:wp14="http://schemas.microsoft.com/office/word/2010/wordml" w:rsidRPr="000325D2" w:rsidR="0049326E" w:rsidP="07AF015C" w:rsidRDefault="0049326E" w14:paraId="45FB0818" wp14:textId="05B91F19">
      <w:pPr>
        <w:pStyle w:val="Normal"/>
        <w:rPr>
          <w:sz w:val="32"/>
          <w:szCs w:val="32"/>
          <w:lang w:val="es-ES_tradnl"/>
        </w:rPr>
      </w:pPr>
    </w:p>
    <w:p w:rsidR="605A210D" w:rsidP="2CFB0DE4" w:rsidRDefault="605A210D" w14:paraId="1CCAE9FF" w14:textId="39B9BF08">
      <w:pPr>
        <w:rPr>
          <w:rFonts w:ascii="Times New Roman" w:hAnsi="Times New Roman" w:eastAsia="Times New Roman" w:cs="Times New Roman"/>
          <w:b w:val="0"/>
          <w:bCs w:val="0"/>
          <w:i w:val="0"/>
          <w:iCs w:val="0"/>
          <w:caps w:val="0"/>
          <w:smallCaps w:val="0"/>
          <w:color w:val="000000" w:themeColor="text1" w:themeTint="FF" w:themeShade="FF"/>
          <w:sz w:val="32"/>
          <w:szCs w:val="32"/>
        </w:rPr>
      </w:pPr>
      <w:r w:rsidRPr="2CFB0DE4" w:rsidR="1844B149">
        <w:rPr>
          <w:rFonts w:ascii="Times New Roman" w:hAnsi="Times New Roman" w:eastAsia="Times New Roman" w:cs="Times New Roman"/>
          <w:b w:val="0"/>
          <w:bCs w:val="0"/>
          <w:i w:val="0"/>
          <w:iCs w:val="0"/>
          <w:caps w:val="0"/>
          <w:smallCaps w:val="0"/>
          <w:color w:val="000000" w:themeColor="text1" w:themeTint="FF" w:themeShade="FF"/>
          <w:sz w:val="32"/>
          <w:szCs w:val="32"/>
        </w:rPr>
        <w:t>MIEMBROS DEL GRUPO (1.3):</w:t>
      </w:r>
    </w:p>
    <w:p w:rsidR="605A210D" w:rsidP="2CFB0DE4" w:rsidRDefault="605A210D" w14:paraId="7C466C6E" w14:textId="06D3C821">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8"/>
          <w:szCs w:val="28"/>
        </w:rPr>
      </w:pPr>
      <w:r w:rsidRPr="2CFB0DE4" w:rsidR="605A210D">
        <w:rPr>
          <w:rFonts w:ascii="Times New Roman" w:hAnsi="Times New Roman" w:eastAsia="Times New Roman" w:cs="Times New Roman"/>
          <w:b w:val="0"/>
          <w:bCs w:val="0"/>
          <w:i w:val="0"/>
          <w:iCs w:val="0"/>
          <w:caps w:val="0"/>
          <w:smallCaps w:val="0"/>
          <w:color w:val="000000" w:themeColor="text1" w:themeTint="FF" w:themeShade="FF"/>
          <w:sz w:val="28"/>
          <w:szCs w:val="28"/>
        </w:rPr>
        <w:t xml:space="preserve">Sergio Álvarez </w:t>
      </w:r>
      <w:r w:rsidRPr="2CFB0DE4" w:rsidR="605A210D">
        <w:rPr>
          <w:rFonts w:ascii="Times New Roman" w:hAnsi="Times New Roman" w:eastAsia="Times New Roman" w:cs="Times New Roman"/>
          <w:b w:val="0"/>
          <w:bCs w:val="0"/>
          <w:i w:val="0"/>
          <w:iCs w:val="0"/>
          <w:caps w:val="0"/>
          <w:smallCaps w:val="0"/>
          <w:color w:val="000000" w:themeColor="text1" w:themeTint="FF" w:themeShade="FF"/>
          <w:sz w:val="28"/>
          <w:szCs w:val="28"/>
        </w:rPr>
        <w:t>Piñón</w:t>
      </w:r>
    </w:p>
    <w:p w:rsidR="605A210D" w:rsidP="2CFB0DE4" w:rsidRDefault="605A210D" w14:paraId="4FBE8868" w14:textId="0DBE5681">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8"/>
          <w:szCs w:val="28"/>
        </w:rPr>
      </w:pPr>
      <w:r w:rsidRPr="2CFB0DE4" w:rsidR="605A210D">
        <w:rPr>
          <w:rFonts w:ascii="Times New Roman" w:hAnsi="Times New Roman" w:eastAsia="Times New Roman" w:cs="Times New Roman"/>
          <w:b w:val="0"/>
          <w:bCs w:val="0"/>
          <w:i w:val="0"/>
          <w:iCs w:val="0"/>
          <w:caps w:val="0"/>
          <w:smallCaps w:val="0"/>
          <w:color w:val="000000" w:themeColor="text1" w:themeTint="FF" w:themeShade="FF"/>
          <w:sz w:val="28"/>
          <w:szCs w:val="28"/>
        </w:rPr>
        <w:t>David Carpintero Díaz</w:t>
      </w:r>
    </w:p>
    <w:p w:rsidR="605A210D" w:rsidP="2CFB0DE4" w:rsidRDefault="605A210D" w14:paraId="69FC7A9A" w14:textId="0D96BB53">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8"/>
          <w:szCs w:val="28"/>
        </w:rPr>
      </w:pPr>
      <w:r w:rsidRPr="2CFB0DE4" w:rsidR="605A210D">
        <w:rPr>
          <w:rFonts w:ascii="Times New Roman" w:hAnsi="Times New Roman" w:eastAsia="Times New Roman" w:cs="Times New Roman"/>
          <w:b w:val="0"/>
          <w:bCs w:val="0"/>
          <w:i w:val="0"/>
          <w:iCs w:val="0"/>
          <w:caps w:val="0"/>
          <w:smallCaps w:val="0"/>
          <w:color w:val="000000" w:themeColor="text1" w:themeTint="FF" w:themeShade="FF"/>
          <w:sz w:val="28"/>
          <w:szCs w:val="28"/>
        </w:rPr>
        <w:t>Lucas Domínguez Carballo</w:t>
      </w:r>
    </w:p>
    <w:p w:rsidR="605A210D" w:rsidP="2CFB0DE4" w:rsidRDefault="605A210D" w14:paraId="18AC47B2" w14:textId="3C20D459">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8"/>
          <w:szCs w:val="28"/>
        </w:rPr>
      </w:pPr>
      <w:r w:rsidRPr="2CFB0DE4" w:rsidR="5FFFCF58">
        <w:rPr>
          <w:rFonts w:ascii="Times New Roman" w:hAnsi="Times New Roman" w:eastAsia="Times New Roman" w:cs="Times New Roman"/>
          <w:b w:val="0"/>
          <w:bCs w:val="0"/>
          <w:i w:val="0"/>
          <w:iCs w:val="0"/>
          <w:caps w:val="0"/>
          <w:smallCaps w:val="0"/>
          <w:color w:val="000000" w:themeColor="text1" w:themeTint="FF" w:themeShade="FF"/>
          <w:sz w:val="28"/>
          <w:szCs w:val="28"/>
        </w:rPr>
        <w:t>Paula Vázquez Tella</w:t>
      </w:r>
    </w:p>
    <w:p w:rsidR="07AF015C" w:rsidP="2CFB0DE4" w:rsidRDefault="07AF015C" w14:paraId="65D4370E" w14:textId="7FC506B7">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0AE635B4">
        <w:rPr>
          <w:rFonts w:ascii="Times New Roman" w:hAnsi="Times New Roman" w:eastAsia="Times New Roman" w:cs="Times New Roman"/>
          <w:b w:val="0"/>
          <w:bCs w:val="0"/>
          <w:i w:val="0"/>
          <w:iCs w:val="0"/>
          <w:caps w:val="0"/>
          <w:smallCaps w:val="0"/>
          <w:color w:val="000000" w:themeColor="text1" w:themeTint="FF" w:themeShade="FF"/>
          <w:sz w:val="28"/>
          <w:szCs w:val="28"/>
        </w:rPr>
        <w:t>Brais</w:t>
      </w:r>
      <w:r w:rsidRPr="2CFB0DE4" w:rsidR="0AE635B4">
        <w:rPr>
          <w:rFonts w:ascii="Times New Roman" w:hAnsi="Times New Roman" w:eastAsia="Times New Roman" w:cs="Times New Roman"/>
          <w:b w:val="0"/>
          <w:bCs w:val="0"/>
          <w:i w:val="0"/>
          <w:iCs w:val="0"/>
          <w:caps w:val="0"/>
          <w:smallCaps w:val="0"/>
          <w:color w:val="000000" w:themeColor="text1" w:themeTint="FF" w:themeShade="FF"/>
          <w:sz w:val="28"/>
          <w:szCs w:val="28"/>
        </w:rPr>
        <w:t xml:space="preserve"> </w:t>
      </w:r>
      <w:r w:rsidRPr="2CFB0DE4" w:rsidR="0AE635B4">
        <w:rPr>
          <w:rFonts w:ascii="Times New Roman" w:hAnsi="Times New Roman" w:eastAsia="Times New Roman" w:cs="Times New Roman"/>
          <w:b w:val="0"/>
          <w:bCs w:val="0"/>
          <w:i w:val="0"/>
          <w:iCs w:val="0"/>
          <w:caps w:val="0"/>
          <w:smallCaps w:val="0"/>
          <w:color w:val="000000" w:themeColor="text1" w:themeTint="FF" w:themeShade="FF"/>
          <w:sz w:val="28"/>
          <w:szCs w:val="28"/>
        </w:rPr>
        <w:t>Lence</w:t>
      </w:r>
      <w:r w:rsidRPr="2CFB0DE4" w:rsidR="0AE635B4">
        <w:rPr>
          <w:rFonts w:ascii="Times New Roman" w:hAnsi="Times New Roman" w:eastAsia="Times New Roman" w:cs="Times New Roman"/>
          <w:b w:val="0"/>
          <w:bCs w:val="0"/>
          <w:i w:val="0"/>
          <w:iCs w:val="0"/>
          <w:caps w:val="0"/>
          <w:smallCaps w:val="0"/>
          <w:color w:val="000000" w:themeColor="text1" w:themeTint="FF" w:themeShade="FF"/>
          <w:sz w:val="28"/>
          <w:szCs w:val="28"/>
        </w:rPr>
        <w:t xml:space="preserve"> Martínez</w:t>
      </w:r>
    </w:p>
    <w:p w:rsidR="3DA512C7" w:rsidP="2CFB0DE4" w:rsidRDefault="3DA512C7" w14:paraId="30C6AB52" w14:textId="1C4F2679">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p>
    <w:p w:rsidR="605A210D" w:rsidP="4D0159E5" w:rsidRDefault="605A210D" w14:paraId="4426CD3F" w14:textId="3FAF4D52">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0159E5" w:rsidR="605A210D">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FECHA DE ENTREGA: </w:t>
      </w:r>
      <w:r w:rsidRPr="4D0159E5" w:rsidR="661A7D78">
        <w:rPr>
          <w:rFonts w:ascii="Times New Roman" w:hAnsi="Times New Roman" w:eastAsia="Times New Roman" w:cs="Times New Roman"/>
          <w:b w:val="0"/>
          <w:bCs w:val="0"/>
          <w:i w:val="0"/>
          <w:iCs w:val="0"/>
          <w:caps w:val="0"/>
          <w:smallCaps w:val="0"/>
          <w:color w:val="000000" w:themeColor="text1" w:themeTint="FF" w:themeShade="FF"/>
          <w:sz w:val="24"/>
          <w:szCs w:val="24"/>
        </w:rPr>
        <w:t>26</w:t>
      </w:r>
      <w:r w:rsidRPr="4D0159E5" w:rsidR="605A210D">
        <w:rPr>
          <w:rFonts w:ascii="Times New Roman" w:hAnsi="Times New Roman" w:eastAsia="Times New Roman" w:cs="Times New Roman"/>
          <w:b w:val="0"/>
          <w:bCs w:val="0"/>
          <w:i w:val="0"/>
          <w:iCs w:val="0"/>
          <w:caps w:val="0"/>
          <w:smallCaps w:val="0"/>
          <w:color w:val="000000" w:themeColor="text1" w:themeTint="FF" w:themeShade="FF"/>
          <w:sz w:val="24"/>
          <w:szCs w:val="24"/>
        </w:rPr>
        <w:t>/02/2024</w:t>
      </w:r>
    </w:p>
    <w:p w:rsidR="4D0159E5" w:rsidP="4D0159E5" w:rsidRDefault="4D0159E5" w14:paraId="79ED9244" w14:textId="1266300C">
      <w:pPr>
        <w:pStyle w:val="Normal"/>
      </w:pPr>
    </w:p>
    <w:p xmlns:wp14="http://schemas.microsoft.com/office/word/2010/wordml" w:rsidRPr="00F63D22" w:rsidR="003036AA" w:rsidP="003036AA" w:rsidRDefault="003036AA" w14:paraId="5AB5675B" wp14:textId="27CC398D">
      <w:pPr/>
      <w:r>
        <w:br w:type="page"/>
      </w:r>
    </w:p>
    <w:p xmlns:wp14="http://schemas.microsoft.com/office/word/2010/wordml" w:rsidRPr="00F63D22" w:rsidR="003036AA" w:rsidP="2CFB0DE4" w:rsidRDefault="003036AA" w14:paraId="4DDBEF00" wp14:textId="1B23CD50">
      <w:pPr>
        <w:pStyle w:val="Normal"/>
        <w:rPr>
          <w:rFonts w:ascii="Times New Roman" w:hAnsi="Times New Roman" w:eastAsia="Times New Roman" w:cs="Times New Roman"/>
          <w:b w:val="0"/>
          <w:bCs w:val="0"/>
          <w:i w:val="0"/>
          <w:iCs w:val="0"/>
          <w:caps w:val="0"/>
          <w:smallCaps w:val="0"/>
          <w:color w:val="000000" w:themeColor="text1" w:themeTint="FF" w:themeShade="FF"/>
          <w:sz w:val="24"/>
          <w:szCs w:val="24"/>
          <w:lang w:val="es-ES_tradnl"/>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66"/>
        <w:gridCol w:w="1052"/>
        <w:gridCol w:w="6176"/>
      </w:tblGrid>
      <w:tr xmlns:wp14="http://schemas.microsoft.com/office/word/2010/wordml" w:rsidRPr="00F63D22" w:rsidR="003036AA" w:rsidTr="4D0159E5" w14:paraId="55B0A165" wp14:textId="77777777">
        <w:trPr>
          <w:jc w:val="center"/>
        </w:trPr>
        <w:tc>
          <w:tcPr>
            <w:tcW w:w="8644" w:type="dxa"/>
            <w:gridSpan w:val="3"/>
            <w:tcBorders>
              <w:bottom w:val="single" w:color="auto" w:sz="4" w:space="0"/>
            </w:tcBorders>
            <w:shd w:val="clear" w:color="auto" w:fill="999999"/>
            <w:tcMar/>
          </w:tcPr>
          <w:p w:rsidRPr="00F63D22" w:rsidR="003036AA" w:rsidP="2CFB0DE4" w:rsidRDefault="003036AA" w14:paraId="53BE5B93" wp14:textId="77777777" wp14:noSpellErr="1">
            <w:pPr>
              <w:jc w:val="center"/>
              <w:rPr>
                <w:b w:val="1"/>
                <w:bCs w:val="1"/>
                <w:sz w:val="28"/>
                <w:szCs w:val="28"/>
                <w:lang w:val="es-ES_tradnl"/>
              </w:rPr>
            </w:pPr>
            <w:r w:rsidRPr="2CFB0DE4" w:rsidR="003036AA">
              <w:rPr>
                <w:b w:val="1"/>
                <w:bCs w:val="1"/>
                <w:sz w:val="28"/>
                <w:szCs w:val="28"/>
              </w:rPr>
              <w:t>CONTROL DE VERSIONES</w:t>
            </w:r>
          </w:p>
        </w:tc>
      </w:tr>
      <w:tr xmlns:wp14="http://schemas.microsoft.com/office/word/2010/wordml" w:rsidRPr="00F63D22" w:rsidR="003036AA" w:rsidTr="4D0159E5" w14:paraId="5DC86822" wp14:textId="77777777">
        <w:trPr>
          <w:jc w:val="center"/>
        </w:trPr>
        <w:tc>
          <w:tcPr>
            <w:tcW w:w="1270" w:type="dxa"/>
            <w:shd w:val="clear" w:color="auto" w:fill="C0C0C0"/>
            <w:tcMar/>
          </w:tcPr>
          <w:p w:rsidRPr="00F63D22" w:rsidR="003036AA" w:rsidP="07AF015C" w:rsidRDefault="002E2E8A" w14:paraId="4A3D906F" wp14:textId="77777777" wp14:noSpellErr="1">
            <w:pPr>
              <w:rPr>
                <w:b w:val="1"/>
                <w:bCs w:val="1"/>
                <w:sz w:val="20"/>
                <w:szCs w:val="20"/>
                <w:lang w:val="es-ES_tradnl"/>
              </w:rPr>
            </w:pPr>
            <w:r w:rsidRPr="2CFB0DE4" w:rsidR="603AA6CC">
              <w:rPr>
                <w:b w:val="1"/>
                <w:bCs w:val="1"/>
                <w:sz w:val="20"/>
                <w:szCs w:val="20"/>
              </w:rPr>
              <w:t>VERSION</w:t>
            </w:r>
          </w:p>
        </w:tc>
        <w:tc>
          <w:tcPr>
            <w:tcW w:w="1056" w:type="dxa"/>
            <w:shd w:val="clear" w:color="auto" w:fill="C0C0C0"/>
            <w:tcMar/>
          </w:tcPr>
          <w:p w:rsidRPr="00F63D22" w:rsidR="003036AA" w:rsidP="07AF015C" w:rsidRDefault="003036AA" w14:paraId="31CCF302" wp14:textId="77777777" wp14:noSpellErr="1">
            <w:pPr>
              <w:rPr>
                <w:b w:val="1"/>
                <w:bCs w:val="1"/>
                <w:sz w:val="20"/>
                <w:szCs w:val="20"/>
                <w:lang w:val="es-ES_tradnl"/>
              </w:rPr>
            </w:pPr>
            <w:r w:rsidRPr="2CFB0DE4" w:rsidR="003036AA">
              <w:rPr>
                <w:b w:val="1"/>
                <w:bCs w:val="1"/>
                <w:sz w:val="20"/>
                <w:szCs w:val="20"/>
              </w:rPr>
              <w:t>FECHA</w:t>
            </w:r>
          </w:p>
        </w:tc>
        <w:tc>
          <w:tcPr>
            <w:tcW w:w="6318" w:type="dxa"/>
            <w:shd w:val="clear" w:color="auto" w:fill="C0C0C0"/>
            <w:tcMar/>
          </w:tcPr>
          <w:p w:rsidRPr="00F63D22" w:rsidR="003036AA" w:rsidP="07AF015C" w:rsidRDefault="003036AA" w14:paraId="12243081" wp14:textId="77777777" wp14:noSpellErr="1">
            <w:pPr>
              <w:rPr>
                <w:b w:val="1"/>
                <w:bCs w:val="1"/>
                <w:sz w:val="20"/>
                <w:szCs w:val="20"/>
                <w:lang w:val="es-ES_tradnl"/>
              </w:rPr>
            </w:pPr>
            <w:r w:rsidRPr="2CFB0DE4" w:rsidR="003036AA">
              <w:rPr>
                <w:b w:val="1"/>
                <w:bCs w:val="1"/>
                <w:sz w:val="20"/>
                <w:szCs w:val="20"/>
              </w:rPr>
              <w:t>DESCRIPCIÓN DEL CAMBIO</w:t>
            </w:r>
          </w:p>
        </w:tc>
      </w:tr>
      <w:tr xmlns:wp14="http://schemas.microsoft.com/office/word/2010/wordml" w:rsidRPr="00F63D22" w:rsidR="003036AA" w:rsidTr="4D0159E5" w14:paraId="4B3AA50C" wp14:textId="77777777">
        <w:trPr>
          <w:trHeight w:val="465"/>
          <w:jc w:val="center"/>
        </w:trPr>
        <w:tc>
          <w:tcPr>
            <w:tcW w:w="1270" w:type="dxa"/>
            <w:tcMar/>
            <w:vAlign w:val="center"/>
          </w:tcPr>
          <w:p w:rsidRPr="00F63D22" w:rsidR="003036AA" w:rsidP="00C517EA" w:rsidRDefault="003036AA" w14:paraId="2ED06E6E" wp14:textId="77777777" wp14:noSpellErr="1">
            <w:pPr>
              <w:jc w:val="center"/>
              <w:rPr>
                <w:sz w:val="20"/>
                <w:szCs w:val="20"/>
                <w:lang w:val="es-ES_tradnl"/>
              </w:rPr>
            </w:pPr>
            <w:r w:rsidRPr="2CFB0DE4" w:rsidR="003036AA">
              <w:rPr>
                <w:sz w:val="20"/>
                <w:szCs w:val="20"/>
              </w:rPr>
              <w:t>1</w:t>
            </w:r>
            <w:r w:rsidRPr="2CFB0DE4" w:rsidR="0E572764">
              <w:rPr>
                <w:sz w:val="20"/>
                <w:szCs w:val="20"/>
              </w:rPr>
              <w:t>.0</w:t>
            </w:r>
          </w:p>
        </w:tc>
        <w:tc>
          <w:tcPr>
            <w:tcW w:w="1056" w:type="dxa"/>
            <w:tcMar/>
            <w:vAlign w:val="center"/>
          </w:tcPr>
          <w:p w:rsidRPr="00F63D22" w:rsidR="003036AA" w:rsidP="00C517EA" w:rsidRDefault="003036AA" w14:paraId="3461D779" wp14:textId="22E35441">
            <w:pPr>
              <w:jc w:val="center"/>
              <w:rPr>
                <w:sz w:val="20"/>
                <w:szCs w:val="20"/>
                <w:lang w:val="es-ES_tradnl"/>
              </w:rPr>
            </w:pPr>
            <w:r w:rsidRPr="2CFB0DE4" w:rsidR="4A38141F">
              <w:rPr>
                <w:sz w:val="20"/>
                <w:szCs w:val="20"/>
              </w:rPr>
              <w:t>05/02</w:t>
            </w:r>
          </w:p>
        </w:tc>
        <w:tc>
          <w:tcPr>
            <w:tcW w:w="6318" w:type="dxa"/>
            <w:tcMar/>
            <w:vAlign w:val="center"/>
          </w:tcPr>
          <w:p w:rsidRPr="00F63D22" w:rsidR="003036AA" w:rsidP="00C517EA" w:rsidRDefault="003036AA" w14:paraId="3CF2D8B6" wp14:textId="55E44D46">
            <w:pPr>
              <w:rPr>
                <w:sz w:val="20"/>
                <w:szCs w:val="20"/>
                <w:lang w:val="es-ES_tradnl"/>
              </w:rPr>
            </w:pPr>
            <w:r w:rsidRPr="2CFB0DE4" w:rsidR="44B5F093">
              <w:rPr>
                <w:sz w:val="20"/>
                <w:szCs w:val="20"/>
              </w:rPr>
              <w:t>Descripción</w:t>
            </w:r>
            <w:r w:rsidRPr="2CFB0DE4" w:rsidR="44B5F093">
              <w:rPr>
                <w:sz w:val="20"/>
                <w:szCs w:val="20"/>
              </w:rPr>
              <w:t xml:space="preserve"> del</w:t>
            </w:r>
            <w:r w:rsidRPr="2CFB0DE4" w:rsidR="7F0FACC3">
              <w:rPr>
                <w:sz w:val="20"/>
                <w:szCs w:val="20"/>
              </w:rPr>
              <w:t xml:space="preserve"> </w:t>
            </w:r>
            <w:r w:rsidRPr="2CFB0DE4" w:rsidR="44B5F093">
              <w:rPr>
                <w:sz w:val="20"/>
                <w:szCs w:val="20"/>
              </w:rPr>
              <w:t>proceso</w:t>
            </w:r>
            <w:r w:rsidRPr="2CFB0DE4" w:rsidR="1C77FBE1">
              <w:rPr>
                <w:sz w:val="20"/>
                <w:szCs w:val="20"/>
              </w:rPr>
              <w:t xml:space="preserve"> de control de </w:t>
            </w:r>
            <w:r w:rsidRPr="2CFB0DE4" w:rsidR="1C77FBE1">
              <w:rPr>
                <w:sz w:val="20"/>
                <w:szCs w:val="20"/>
              </w:rPr>
              <w:t>cambios</w:t>
            </w:r>
            <w:r w:rsidRPr="2CFB0DE4" w:rsidR="1C77FBE1">
              <w:rPr>
                <w:sz w:val="20"/>
                <w:szCs w:val="20"/>
              </w:rPr>
              <w:t>.</w:t>
            </w:r>
          </w:p>
        </w:tc>
      </w:tr>
      <w:tr xmlns:wp14="http://schemas.microsoft.com/office/word/2010/wordml" w:rsidRPr="00F63D22" w:rsidR="003036AA" w:rsidTr="4D0159E5" w14:paraId="0FB78278" wp14:textId="77777777">
        <w:trPr>
          <w:trHeight w:val="465"/>
          <w:jc w:val="center"/>
        </w:trPr>
        <w:tc>
          <w:tcPr>
            <w:tcW w:w="1270" w:type="dxa"/>
            <w:tcMar/>
            <w:vAlign w:val="center"/>
          </w:tcPr>
          <w:p w:rsidRPr="00F63D22" w:rsidR="003036AA" w:rsidP="163BFBF5" w:rsidRDefault="003036AA" w14:paraId="1FC39945" wp14:textId="16A7F496">
            <w:pPr>
              <w:jc w:val="center"/>
              <w:rPr>
                <w:sz w:val="20"/>
                <w:szCs w:val="20"/>
                <w:lang w:val="es-ES"/>
              </w:rPr>
            </w:pPr>
            <w:r w:rsidRPr="2CFB0DE4" w:rsidR="6CC21C29">
              <w:rPr>
                <w:sz w:val="20"/>
                <w:szCs w:val="20"/>
              </w:rPr>
              <w:t>2.0</w:t>
            </w:r>
          </w:p>
        </w:tc>
        <w:tc>
          <w:tcPr>
            <w:tcW w:w="1056" w:type="dxa"/>
            <w:tcMar/>
            <w:vAlign w:val="center"/>
          </w:tcPr>
          <w:p w:rsidRPr="00F63D22" w:rsidR="003036AA" w:rsidP="163BFBF5" w:rsidRDefault="003036AA" w14:paraId="0562CB0E" wp14:textId="094FD298">
            <w:pPr>
              <w:jc w:val="center"/>
              <w:rPr>
                <w:sz w:val="20"/>
                <w:szCs w:val="20"/>
                <w:lang w:val="es-ES"/>
              </w:rPr>
            </w:pPr>
            <w:r w:rsidRPr="2CFB0DE4" w:rsidR="6CC21C29">
              <w:rPr>
                <w:sz w:val="20"/>
                <w:szCs w:val="20"/>
              </w:rPr>
              <w:t>07/02</w:t>
            </w:r>
          </w:p>
        </w:tc>
        <w:tc>
          <w:tcPr>
            <w:tcW w:w="6318" w:type="dxa"/>
            <w:tcMar/>
            <w:vAlign w:val="center"/>
          </w:tcPr>
          <w:p w:rsidRPr="00F63D22" w:rsidR="003036AA" w:rsidP="163BFBF5" w:rsidRDefault="003036AA" w14:paraId="34CE0A41" wp14:textId="1D93BF0F">
            <w:pPr>
              <w:rPr>
                <w:sz w:val="20"/>
                <w:szCs w:val="20"/>
                <w:lang w:val="es-ES"/>
              </w:rPr>
            </w:pPr>
            <w:r w:rsidRPr="2CFB0DE4" w:rsidR="6CC21C29">
              <w:rPr>
                <w:sz w:val="20"/>
                <w:szCs w:val="20"/>
              </w:rPr>
              <w:t xml:space="preserve">Modificación y corrección del </w:t>
            </w:r>
            <w:r w:rsidRPr="2CFB0DE4" w:rsidR="6CC21C29">
              <w:rPr>
                <w:sz w:val="20"/>
                <w:szCs w:val="20"/>
              </w:rPr>
              <w:t>docum</w:t>
            </w:r>
            <w:r w:rsidRPr="2CFB0DE4" w:rsidR="6CC21C29">
              <w:rPr>
                <w:sz w:val="20"/>
                <w:szCs w:val="20"/>
              </w:rPr>
              <w:t>ento base.</w:t>
            </w:r>
          </w:p>
        </w:tc>
      </w:tr>
      <w:tr xmlns:wp14="http://schemas.microsoft.com/office/word/2010/wordml" w:rsidRPr="00F63D22" w:rsidR="003036AA" w:rsidTr="4D0159E5" w14:paraId="62EBF3C5" wp14:textId="77777777">
        <w:trPr>
          <w:trHeight w:val="465"/>
          <w:jc w:val="center"/>
        </w:trPr>
        <w:tc>
          <w:tcPr>
            <w:tcW w:w="1270" w:type="dxa"/>
            <w:tcMar/>
            <w:vAlign w:val="center"/>
          </w:tcPr>
          <w:p w:rsidRPr="00F63D22" w:rsidR="003036AA" w:rsidP="00C517EA" w:rsidRDefault="003036AA" w14:paraId="6D98A12B" wp14:textId="04E4E936">
            <w:pPr>
              <w:jc w:val="center"/>
              <w:rPr>
                <w:sz w:val="20"/>
                <w:szCs w:val="20"/>
                <w:lang w:val="es-ES_tradnl"/>
              </w:rPr>
            </w:pPr>
            <w:r w:rsidRPr="2CFB0DE4" w:rsidR="6984325E">
              <w:rPr>
                <w:sz w:val="20"/>
                <w:szCs w:val="20"/>
              </w:rPr>
              <w:t>2</w:t>
            </w:r>
            <w:r w:rsidRPr="2CFB0DE4" w:rsidR="28D22644">
              <w:rPr>
                <w:sz w:val="20"/>
                <w:szCs w:val="20"/>
              </w:rPr>
              <w:t>.</w:t>
            </w:r>
            <w:r w:rsidRPr="2CFB0DE4" w:rsidR="6668D4F8">
              <w:rPr>
                <w:sz w:val="20"/>
                <w:szCs w:val="20"/>
              </w:rPr>
              <w:t>1</w:t>
            </w:r>
          </w:p>
        </w:tc>
        <w:tc>
          <w:tcPr>
            <w:tcW w:w="1056" w:type="dxa"/>
            <w:tcMar/>
            <w:vAlign w:val="center"/>
          </w:tcPr>
          <w:p w:rsidRPr="00F63D22" w:rsidR="003036AA" w:rsidP="00C517EA" w:rsidRDefault="003036AA" w14:paraId="2946DB82" wp14:textId="46869B3A">
            <w:pPr>
              <w:jc w:val="center"/>
              <w:rPr>
                <w:sz w:val="20"/>
                <w:szCs w:val="20"/>
                <w:lang w:val="es-ES_tradnl"/>
              </w:rPr>
            </w:pPr>
            <w:r w:rsidRPr="2CFB0DE4" w:rsidR="28D22644">
              <w:rPr>
                <w:sz w:val="20"/>
                <w:szCs w:val="20"/>
              </w:rPr>
              <w:t>16/02</w:t>
            </w:r>
          </w:p>
        </w:tc>
        <w:tc>
          <w:tcPr>
            <w:tcW w:w="6318" w:type="dxa"/>
            <w:tcMar/>
            <w:vAlign w:val="center"/>
          </w:tcPr>
          <w:p w:rsidRPr="00F63D22" w:rsidR="003036AA" w:rsidP="2CFB0DE4" w:rsidRDefault="003036AA" w14:paraId="5997CC1D" wp14:textId="5CCC5731">
            <w:pPr>
              <w:pStyle w:val="Normal"/>
              <w:suppressLineNumbers w:val="0"/>
              <w:bidi w:val="0"/>
              <w:spacing w:before="0" w:beforeAutospacing="off" w:after="0" w:afterAutospacing="off" w:line="259" w:lineRule="auto"/>
              <w:ind w:left="0" w:right="0"/>
              <w:jc w:val="left"/>
              <w:rPr>
                <w:sz w:val="20"/>
                <w:szCs w:val="20"/>
              </w:rPr>
            </w:pPr>
            <w:r w:rsidRPr="2CFB0DE4" w:rsidR="4EF7515A">
              <w:rPr>
                <w:sz w:val="20"/>
                <w:szCs w:val="20"/>
              </w:rPr>
              <w:t>Inclusión del anexo 1.1 Cambios propuestos</w:t>
            </w:r>
            <w:r w:rsidRPr="2CFB0DE4" w:rsidR="0BBBFE29">
              <w:rPr>
                <w:sz w:val="20"/>
                <w:szCs w:val="20"/>
              </w:rPr>
              <w:t>.</w:t>
            </w:r>
          </w:p>
        </w:tc>
      </w:tr>
      <w:tr xmlns:wp14="http://schemas.microsoft.com/office/word/2010/wordml" w:rsidRPr="00F63D22" w:rsidR="003036AA" w:rsidTr="4D0159E5" w14:paraId="110FFD37" wp14:textId="77777777">
        <w:trPr>
          <w:trHeight w:val="465"/>
          <w:jc w:val="center"/>
        </w:trPr>
        <w:tc>
          <w:tcPr>
            <w:tcW w:w="1270" w:type="dxa"/>
            <w:tcMar/>
            <w:vAlign w:val="center"/>
          </w:tcPr>
          <w:p w:rsidRPr="00F63D22" w:rsidR="003036AA" w:rsidP="00C517EA" w:rsidRDefault="003036AA" w14:paraId="6B699379" wp14:textId="09BC31CE">
            <w:pPr>
              <w:jc w:val="center"/>
              <w:rPr>
                <w:sz w:val="20"/>
                <w:szCs w:val="20"/>
                <w:lang w:val="es-ES_tradnl"/>
              </w:rPr>
            </w:pPr>
            <w:r w:rsidRPr="2CFB0DE4" w:rsidR="6FF81783">
              <w:rPr>
                <w:sz w:val="20"/>
                <w:szCs w:val="20"/>
              </w:rPr>
              <w:t>2</w:t>
            </w:r>
            <w:r w:rsidRPr="2CFB0DE4" w:rsidR="4EF7515A">
              <w:rPr>
                <w:sz w:val="20"/>
                <w:szCs w:val="20"/>
              </w:rPr>
              <w:t>.</w:t>
            </w:r>
            <w:r w:rsidRPr="2CFB0DE4" w:rsidR="6FF81783">
              <w:rPr>
                <w:sz w:val="20"/>
                <w:szCs w:val="20"/>
              </w:rPr>
              <w:t>2</w:t>
            </w:r>
          </w:p>
        </w:tc>
        <w:tc>
          <w:tcPr>
            <w:tcW w:w="1056" w:type="dxa"/>
            <w:tcMar/>
            <w:vAlign w:val="center"/>
          </w:tcPr>
          <w:p w:rsidRPr="00F63D22" w:rsidR="003036AA" w:rsidP="00C517EA" w:rsidRDefault="003036AA" w14:paraId="3FE9F23F" wp14:textId="0903EC82">
            <w:pPr>
              <w:jc w:val="center"/>
              <w:rPr>
                <w:sz w:val="20"/>
                <w:szCs w:val="20"/>
                <w:lang w:val="es-ES_tradnl"/>
              </w:rPr>
            </w:pPr>
            <w:r w:rsidRPr="2CFB0DE4" w:rsidR="4EF7515A">
              <w:rPr>
                <w:sz w:val="20"/>
                <w:szCs w:val="20"/>
              </w:rPr>
              <w:t>19/02</w:t>
            </w:r>
          </w:p>
        </w:tc>
        <w:tc>
          <w:tcPr>
            <w:tcW w:w="6318" w:type="dxa"/>
            <w:tcMar/>
            <w:vAlign w:val="center"/>
          </w:tcPr>
          <w:p w:rsidRPr="00F63D22" w:rsidR="003036AA" w:rsidP="00C517EA" w:rsidRDefault="003036AA" w14:paraId="1F72F646" wp14:textId="6F90442E">
            <w:pPr>
              <w:rPr>
                <w:sz w:val="20"/>
                <w:szCs w:val="20"/>
                <w:lang w:val="es-ES_tradnl"/>
              </w:rPr>
            </w:pPr>
            <w:r w:rsidRPr="2CFB0DE4" w:rsidR="4EF7515A">
              <w:rPr>
                <w:sz w:val="20"/>
                <w:szCs w:val="20"/>
              </w:rPr>
              <w:t>Últimas modificaciones del documento base.</w:t>
            </w:r>
          </w:p>
        </w:tc>
      </w:tr>
      <w:tr xmlns:wp14="http://schemas.microsoft.com/office/word/2010/wordml" w:rsidRPr="00F63D22" w:rsidR="003036AA" w:rsidTr="4D0159E5" w14:paraId="08CE6F91" wp14:textId="77777777">
        <w:trPr>
          <w:trHeight w:val="465"/>
          <w:jc w:val="center"/>
        </w:trPr>
        <w:tc>
          <w:tcPr>
            <w:tcW w:w="1270" w:type="dxa"/>
            <w:tcMar/>
            <w:vAlign w:val="center"/>
          </w:tcPr>
          <w:p w:rsidRPr="00F63D22" w:rsidR="003036AA" w:rsidP="4D0159E5" w:rsidRDefault="003036AA" w14:paraId="61CDCEAD" wp14:textId="0EA9523D">
            <w:pPr>
              <w:jc w:val="center"/>
              <w:rPr>
                <w:sz w:val="20"/>
                <w:szCs w:val="20"/>
                <w:lang w:val="es-ES"/>
              </w:rPr>
            </w:pPr>
            <w:r w:rsidRPr="4D0159E5" w:rsidR="124A84CC">
              <w:rPr>
                <w:sz w:val="20"/>
                <w:szCs w:val="20"/>
                <w:lang w:val="es-ES"/>
              </w:rPr>
              <w:t>3.0</w:t>
            </w:r>
          </w:p>
        </w:tc>
        <w:tc>
          <w:tcPr>
            <w:tcW w:w="1056" w:type="dxa"/>
            <w:tcMar/>
            <w:vAlign w:val="center"/>
          </w:tcPr>
          <w:p w:rsidRPr="00F63D22" w:rsidR="003036AA" w:rsidP="4D0159E5" w:rsidRDefault="003036AA" w14:paraId="6BB9E253" wp14:textId="3FF2A2A4">
            <w:pPr>
              <w:jc w:val="center"/>
              <w:rPr>
                <w:sz w:val="20"/>
                <w:szCs w:val="20"/>
                <w:lang w:val="es-ES"/>
              </w:rPr>
            </w:pPr>
            <w:r w:rsidRPr="4D0159E5" w:rsidR="124A84CC">
              <w:rPr>
                <w:sz w:val="20"/>
                <w:szCs w:val="20"/>
                <w:lang w:val="es-ES"/>
              </w:rPr>
              <w:t>26/02</w:t>
            </w:r>
          </w:p>
        </w:tc>
        <w:tc>
          <w:tcPr>
            <w:tcW w:w="6318" w:type="dxa"/>
            <w:tcMar/>
            <w:vAlign w:val="center"/>
          </w:tcPr>
          <w:p w:rsidRPr="00F63D22" w:rsidR="003036AA" w:rsidP="4D0159E5" w:rsidRDefault="003036AA" w14:paraId="23DE523C" wp14:textId="3F03C05F">
            <w:pPr>
              <w:rPr>
                <w:sz w:val="20"/>
                <w:szCs w:val="20"/>
                <w:lang w:val="es-ES"/>
              </w:rPr>
            </w:pPr>
            <w:r w:rsidRPr="4D0159E5" w:rsidR="32F81233">
              <w:rPr>
                <w:sz w:val="20"/>
                <w:szCs w:val="20"/>
                <w:lang w:val="es-ES"/>
              </w:rPr>
              <w:t>Uso de git y poker Scrum.</w:t>
            </w:r>
          </w:p>
        </w:tc>
      </w:tr>
      <w:tr xmlns:wp14="http://schemas.microsoft.com/office/word/2010/wordml" w:rsidRPr="00F63D22" w:rsidR="003036AA" w:rsidTr="4D0159E5" w14:paraId="52E56223" wp14:textId="77777777">
        <w:trPr>
          <w:trHeight w:val="465"/>
          <w:jc w:val="center"/>
        </w:trPr>
        <w:tc>
          <w:tcPr>
            <w:tcW w:w="1270" w:type="dxa"/>
            <w:tcMar/>
            <w:vAlign w:val="center"/>
          </w:tcPr>
          <w:p w:rsidRPr="00F63D22" w:rsidR="003036AA" w:rsidP="00C517EA" w:rsidRDefault="003036AA" w14:paraId="07547A01" wp14:textId="77777777" wp14:noSpellErr="1">
            <w:pPr>
              <w:jc w:val="center"/>
              <w:rPr>
                <w:sz w:val="20"/>
                <w:szCs w:val="20"/>
                <w:lang w:val="es-ES_tradnl"/>
              </w:rPr>
            </w:pPr>
          </w:p>
        </w:tc>
        <w:tc>
          <w:tcPr>
            <w:tcW w:w="1056" w:type="dxa"/>
            <w:tcMar/>
            <w:vAlign w:val="center"/>
          </w:tcPr>
          <w:p w:rsidRPr="00F63D22" w:rsidR="003036AA" w:rsidP="00C517EA" w:rsidRDefault="003036AA" w14:paraId="5043CB0F" wp14:textId="77777777" wp14:noSpellErr="1">
            <w:pPr>
              <w:jc w:val="center"/>
              <w:rPr>
                <w:sz w:val="20"/>
                <w:szCs w:val="20"/>
                <w:lang w:val="es-ES_tradnl"/>
              </w:rPr>
            </w:pPr>
          </w:p>
        </w:tc>
        <w:tc>
          <w:tcPr>
            <w:tcW w:w="6318" w:type="dxa"/>
            <w:tcMar/>
            <w:vAlign w:val="center"/>
          </w:tcPr>
          <w:p w:rsidRPr="00F63D22" w:rsidR="003036AA" w:rsidP="00C517EA" w:rsidRDefault="003036AA" w14:paraId="07459315" wp14:textId="77777777" wp14:noSpellErr="1">
            <w:pPr>
              <w:rPr>
                <w:sz w:val="20"/>
                <w:szCs w:val="20"/>
                <w:lang w:val="es-ES_tradnl"/>
              </w:rPr>
            </w:pPr>
          </w:p>
        </w:tc>
      </w:tr>
    </w:tbl>
    <w:p xmlns:wp14="http://schemas.microsoft.com/office/word/2010/wordml" w:rsidR="002E2E8A" w:rsidP="07AF015C" w:rsidRDefault="002E2E8A" w14:paraId="6DFB9E20" wp14:textId="6B3938C9" wp14:noSpellErr="1">
      <w:pPr>
        <w:pStyle w:val="Normal"/>
        <w:rPr>
          <w:lang w:val="es-ES_tradnl"/>
        </w:rPr>
      </w:pPr>
    </w:p>
    <w:p xmlns:wp14="http://schemas.microsoft.com/office/word/2010/wordml" w:rsidR="002E2E8A" w:rsidP="003036AA" w:rsidRDefault="002E2E8A" w14:paraId="70DF9E56" wp14:textId="77777777" wp14:noSpellErr="1">
      <w:pPr>
        <w:rPr>
          <w:lang w:val="es-ES_tradnl"/>
        </w:rPr>
      </w:pPr>
    </w:p>
    <w:p xmlns:wp14="http://schemas.microsoft.com/office/word/2010/wordml" w:rsidR="002E2E8A" w:rsidP="003036AA" w:rsidRDefault="002E2E8A" w14:paraId="44E871BC" wp14:textId="77777777" wp14:noSpellErr="1">
      <w:pPr>
        <w:rPr>
          <w:lang w:val="es-ES_tradnl"/>
        </w:rPr>
      </w:pPr>
    </w:p>
    <w:p xmlns:wp14="http://schemas.microsoft.com/office/word/2010/wordml" w:rsidR="002E2E8A" w:rsidP="003036AA" w:rsidRDefault="002E2E8A" w14:paraId="144A5D23" wp14:textId="77777777" wp14:noSpellErr="1">
      <w:pPr>
        <w:rPr>
          <w:lang w:val="es-ES_tradnl"/>
        </w:rPr>
      </w:pPr>
    </w:p>
    <w:p xmlns:wp14="http://schemas.microsoft.com/office/word/2010/wordml" w:rsidRPr="00F63D22" w:rsidR="002E2E8A" w:rsidP="003036AA" w:rsidRDefault="002E2E8A" w14:paraId="738610EB" wp14:textId="77777777" wp14:noSpellErr="1">
      <w:pPr>
        <w:rPr>
          <w:lang w:val="es-ES_tradnl"/>
        </w:rPr>
        <w:sectPr w:rsidRPr="00F63D22" w:rsidR="002E2E8A" w:rsidSect="00F63D22">
          <w:headerReference w:type="default" r:id="rId8"/>
          <w:footerReference w:type="first" r:id="rId9"/>
          <w:pgSz w:w="11906" w:h="16838" w:orient="portrait"/>
          <w:pgMar w:top="1270" w:right="1701" w:bottom="1417" w:left="1701" w:header="708" w:footer="708" w:gutter="0"/>
          <w:pgNumType w:start="0"/>
          <w:cols w:space="708"/>
          <w:titlePg/>
          <w:docGrid w:linePitch="360"/>
          <w:footerReference w:type="default" r:id="Rbca7a5ef4ad64228"/>
          <w:headerReference w:type="first" r:id="Re0ab4723233e47ec"/>
        </w:sectPr>
      </w:pPr>
    </w:p>
    <w:p xmlns:wp14="http://schemas.microsoft.com/office/word/2010/wordml" w:rsidRPr="00F63D22" w:rsidR="00211400" w:rsidP="07AF015C" w:rsidRDefault="001061FB" w14:paraId="018D1C8F" wp14:textId="37539B13">
      <w:pPr>
        <w:pStyle w:val="Normal"/>
        <w:rPr>
          <w:b w:val="1"/>
          <w:bCs w:val="1"/>
          <w:sz w:val="28"/>
          <w:szCs w:val="28"/>
          <w:lang w:val="es-ES_tradnl"/>
        </w:rPr>
      </w:pPr>
      <w:r w:rsidRPr="2CFB0DE4" w:rsidR="001061FB">
        <w:rPr>
          <w:b w:val="1"/>
          <w:bCs w:val="1"/>
          <w:sz w:val="28"/>
          <w:szCs w:val="28"/>
        </w:rPr>
        <w:t>ÍNDICE</w:t>
      </w:r>
    </w:p>
    <w:p xmlns:wp14="http://schemas.microsoft.com/office/word/2010/wordml" w:rsidRPr="00F63D22" w:rsidR="003036AA" w:rsidP="07AF015C" w:rsidRDefault="003036AA" w14:paraId="5630AD66" wp14:textId="2095CE5F" wp14:noSpellErr="1">
      <w:pPr>
        <w:pStyle w:val="Normal"/>
        <w:rPr>
          <w:lang w:val="es-ES_tradnl"/>
        </w:rPr>
      </w:pPr>
    </w:p>
    <w:p xmlns:wp14="http://schemas.microsoft.com/office/word/2010/wordml" w:rsidRPr="0081101D" w:rsidR="004D546D" w:rsidP="4D0159E5" w:rsidRDefault="00FB5C23" w14:paraId="069A2E96" wp14:textId="45462657">
      <w:pPr>
        <w:pStyle w:val="Tboadecontidos1"/>
        <w:tabs>
          <w:tab w:val="left" w:leader="none" w:pos="480"/>
          <w:tab w:val="right" w:leader="dot" w:pos="8490"/>
        </w:tabs>
        <w:rPr>
          <w:rFonts w:ascii="Calibri" w:hAnsi="Calibri"/>
          <w:b w:val="0"/>
          <w:bCs w:val="0"/>
          <w:caps w:val="0"/>
          <w:smallCaps w:val="0"/>
          <w:noProof/>
          <w:sz w:val="22"/>
          <w:szCs w:val="22"/>
          <w:lang w:val="es-ES" w:eastAsia="es-ES" w:bidi="ar-SA"/>
        </w:rPr>
      </w:pPr>
      <w:r>
        <w:fldChar w:fldCharType="begin"/>
      </w:r>
      <w:r>
        <w:instrText xml:space="preserve">TOC \o "1-3" \h \z \u</w:instrText>
      </w:r>
      <w:r>
        <w:fldChar w:fldCharType="separate"/>
      </w:r>
      <w:hyperlink w:anchor="_Toc1145242241">
        <w:r w:rsidRPr="4D0159E5" w:rsidR="4D0159E5">
          <w:rPr>
            <w:rStyle w:val="Hiperligazn"/>
          </w:rPr>
          <w:t>1</w:t>
        </w:r>
        <w:r>
          <w:tab/>
        </w:r>
        <w:r w:rsidRPr="4D0159E5" w:rsidR="4D0159E5">
          <w:rPr>
            <w:rStyle w:val="Hiperligazn"/>
          </w:rPr>
          <w:t>Información sobre la práctica a realizar</w:t>
        </w:r>
        <w:r>
          <w:tab/>
        </w:r>
        <w:r>
          <w:fldChar w:fldCharType="begin"/>
        </w:r>
        <w:r>
          <w:instrText xml:space="preserve">PAGEREF _Toc1145242241 \h</w:instrText>
        </w:r>
        <w:r>
          <w:fldChar w:fldCharType="separate"/>
        </w:r>
        <w:r w:rsidRPr="4D0159E5" w:rsidR="4D0159E5">
          <w:rPr>
            <w:rStyle w:val="Hiperligazn"/>
          </w:rPr>
          <w:t>4</w:t>
        </w:r>
        <w:r>
          <w:fldChar w:fldCharType="end"/>
        </w:r>
      </w:hyperlink>
    </w:p>
    <w:p xmlns:wp14="http://schemas.microsoft.com/office/word/2010/wordml" w:rsidRPr="0081101D" w:rsidR="004D546D" w:rsidP="4D0159E5" w:rsidRDefault="004D546D" w14:paraId="32BC862E" wp14:textId="745CC9EF">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1668397627">
        <w:r w:rsidRPr="4D0159E5" w:rsidR="4D0159E5">
          <w:rPr>
            <w:rStyle w:val="Hiperligazn"/>
          </w:rPr>
          <w:t>1.1</w:t>
        </w:r>
        <w:r>
          <w:tab/>
        </w:r>
        <w:r w:rsidRPr="4D0159E5" w:rsidR="4D0159E5">
          <w:rPr>
            <w:rStyle w:val="Hiperligazn"/>
          </w:rPr>
          <w:t>Descripción de la práctica</w:t>
        </w:r>
        <w:r>
          <w:tab/>
        </w:r>
        <w:r>
          <w:fldChar w:fldCharType="begin"/>
        </w:r>
        <w:r>
          <w:instrText xml:space="preserve">PAGEREF _Toc1668397627 \h</w:instrText>
        </w:r>
        <w:r>
          <w:fldChar w:fldCharType="separate"/>
        </w:r>
        <w:r w:rsidRPr="4D0159E5" w:rsidR="4D0159E5">
          <w:rPr>
            <w:rStyle w:val="Hiperligazn"/>
          </w:rPr>
          <w:t>4</w:t>
        </w:r>
        <w:r>
          <w:fldChar w:fldCharType="end"/>
        </w:r>
      </w:hyperlink>
    </w:p>
    <w:p xmlns:wp14="http://schemas.microsoft.com/office/word/2010/wordml" w:rsidRPr="0081101D" w:rsidR="004D546D" w:rsidP="4D0159E5" w:rsidRDefault="004D546D" w14:paraId="5FE86535" wp14:textId="2DF95DFA">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1871683829">
        <w:r w:rsidRPr="4D0159E5" w:rsidR="4D0159E5">
          <w:rPr>
            <w:rStyle w:val="Hiperligazn"/>
          </w:rPr>
          <w:t>1.2</w:t>
        </w:r>
        <w:r>
          <w:tab/>
        </w:r>
        <w:r w:rsidRPr="4D0159E5" w:rsidR="4D0159E5">
          <w:rPr>
            <w:rStyle w:val="Hiperligazn"/>
          </w:rPr>
          <w:t>Descripción del grupo de trabajo</w:t>
        </w:r>
        <w:r>
          <w:tab/>
        </w:r>
        <w:r>
          <w:fldChar w:fldCharType="begin"/>
        </w:r>
        <w:r>
          <w:instrText xml:space="preserve">PAGEREF _Toc1871683829 \h</w:instrText>
        </w:r>
        <w:r>
          <w:fldChar w:fldCharType="separate"/>
        </w:r>
        <w:r w:rsidRPr="4D0159E5" w:rsidR="4D0159E5">
          <w:rPr>
            <w:rStyle w:val="Hiperligazn"/>
          </w:rPr>
          <w:t>4</w:t>
        </w:r>
        <w:r>
          <w:fldChar w:fldCharType="end"/>
        </w:r>
      </w:hyperlink>
    </w:p>
    <w:p xmlns:wp14="http://schemas.microsoft.com/office/word/2010/wordml" w:rsidRPr="0081101D" w:rsidR="004D546D" w:rsidP="4D0159E5" w:rsidRDefault="004D546D" w14:paraId="4CC08D79" wp14:textId="5BA7CCAD">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70598024">
        <w:r w:rsidRPr="4D0159E5" w:rsidR="4D0159E5">
          <w:rPr>
            <w:rStyle w:val="Hiperligazn"/>
          </w:rPr>
          <w:t>1.3</w:t>
        </w:r>
        <w:r>
          <w:tab/>
        </w:r>
        <w:r w:rsidRPr="4D0159E5" w:rsidR="4D0159E5">
          <w:rPr>
            <w:rStyle w:val="Hiperligazn"/>
          </w:rPr>
          <w:t>Seguimiento de la práctica</w:t>
        </w:r>
        <w:r>
          <w:tab/>
        </w:r>
        <w:r>
          <w:fldChar w:fldCharType="begin"/>
        </w:r>
        <w:r>
          <w:instrText xml:space="preserve">PAGEREF _Toc70598024 \h</w:instrText>
        </w:r>
        <w:r>
          <w:fldChar w:fldCharType="separate"/>
        </w:r>
        <w:r w:rsidRPr="4D0159E5" w:rsidR="4D0159E5">
          <w:rPr>
            <w:rStyle w:val="Hiperligazn"/>
          </w:rPr>
          <w:t>4</w:t>
        </w:r>
        <w:r>
          <w:fldChar w:fldCharType="end"/>
        </w:r>
      </w:hyperlink>
    </w:p>
    <w:p xmlns:wp14="http://schemas.microsoft.com/office/word/2010/wordml" w:rsidRPr="0081101D" w:rsidR="004D546D" w:rsidP="4D0159E5" w:rsidRDefault="004D546D" w14:paraId="7E387BF7" wp14:textId="273944A0">
      <w:pPr>
        <w:pStyle w:val="Tboadecontidos1"/>
        <w:tabs>
          <w:tab w:val="left" w:leader="none" w:pos="480"/>
          <w:tab w:val="right" w:leader="dot" w:pos="8490"/>
        </w:tabs>
        <w:rPr>
          <w:rFonts w:ascii="Calibri" w:hAnsi="Calibri"/>
          <w:b w:val="0"/>
          <w:bCs w:val="0"/>
          <w:caps w:val="0"/>
          <w:smallCaps w:val="0"/>
          <w:noProof/>
          <w:sz w:val="22"/>
          <w:szCs w:val="22"/>
          <w:lang w:val="es-ES" w:eastAsia="es-ES" w:bidi="ar-SA"/>
        </w:rPr>
      </w:pPr>
      <w:hyperlink w:anchor="_Toc1428893854">
        <w:r w:rsidRPr="4D0159E5" w:rsidR="4D0159E5">
          <w:rPr>
            <w:rStyle w:val="Hiperligazn"/>
          </w:rPr>
          <w:t>2</w:t>
        </w:r>
        <w:r>
          <w:tab/>
        </w:r>
        <w:r w:rsidRPr="4D0159E5" w:rsidR="4D0159E5">
          <w:rPr>
            <w:rStyle w:val="Hiperligazn"/>
          </w:rPr>
          <w:t>DOCUMENTACIÓN DE LA PRÁCTICA</w:t>
        </w:r>
        <w:r>
          <w:tab/>
        </w:r>
        <w:r>
          <w:fldChar w:fldCharType="begin"/>
        </w:r>
        <w:r>
          <w:instrText xml:space="preserve">PAGEREF _Toc1428893854 \h</w:instrText>
        </w:r>
        <w:r>
          <w:fldChar w:fldCharType="separate"/>
        </w:r>
        <w:r w:rsidRPr="4D0159E5" w:rsidR="4D0159E5">
          <w:rPr>
            <w:rStyle w:val="Hiperligazn"/>
          </w:rPr>
          <w:t>4</w:t>
        </w:r>
        <w:r>
          <w:fldChar w:fldCharType="end"/>
        </w:r>
      </w:hyperlink>
    </w:p>
    <w:p xmlns:wp14="http://schemas.microsoft.com/office/word/2010/wordml" w:rsidRPr="0081101D" w:rsidR="004D546D" w:rsidP="4D0159E5" w:rsidRDefault="004D546D" w14:paraId="3D02604C" wp14:textId="158E816E">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1568391303">
        <w:r w:rsidRPr="4D0159E5" w:rsidR="4D0159E5">
          <w:rPr>
            <w:rStyle w:val="Hiperligazn"/>
          </w:rPr>
          <w:t>2.1</w:t>
        </w:r>
        <w:r>
          <w:tab/>
        </w:r>
        <w:r w:rsidRPr="4D0159E5" w:rsidR="4D0159E5">
          <w:rPr>
            <w:rStyle w:val="Hiperligazn"/>
          </w:rPr>
          <w:t>Descripción del proceso de control de cambios</w:t>
        </w:r>
        <w:r>
          <w:tab/>
        </w:r>
        <w:r>
          <w:fldChar w:fldCharType="begin"/>
        </w:r>
        <w:r>
          <w:instrText xml:space="preserve">PAGEREF _Toc1568391303 \h</w:instrText>
        </w:r>
        <w:r>
          <w:fldChar w:fldCharType="separate"/>
        </w:r>
        <w:r w:rsidRPr="4D0159E5" w:rsidR="4D0159E5">
          <w:rPr>
            <w:rStyle w:val="Hiperligazn"/>
          </w:rPr>
          <w:t>5</w:t>
        </w:r>
        <w:r>
          <w:fldChar w:fldCharType="end"/>
        </w:r>
      </w:hyperlink>
    </w:p>
    <w:p xmlns:wp14="http://schemas.microsoft.com/office/word/2010/wordml" w:rsidRPr="0081101D" w:rsidR="004D546D" w:rsidP="4D0159E5" w:rsidRDefault="004D546D" w14:paraId="3205F92F" wp14:textId="17CD15B3">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286245368">
        <w:r w:rsidRPr="4D0159E5" w:rsidR="4D0159E5">
          <w:rPr>
            <w:rStyle w:val="Hiperligazn"/>
          </w:rPr>
          <w:t>2.1.1</w:t>
        </w:r>
        <w:r>
          <w:tab/>
        </w:r>
        <w:r w:rsidRPr="4D0159E5" w:rsidR="4D0159E5">
          <w:rPr>
            <w:rStyle w:val="Hiperligazn"/>
          </w:rPr>
          <w:t>Control de versiones</w:t>
        </w:r>
        <w:r>
          <w:tab/>
        </w:r>
        <w:r>
          <w:fldChar w:fldCharType="begin"/>
        </w:r>
        <w:r>
          <w:instrText xml:space="preserve">PAGEREF _Toc286245368 \h</w:instrText>
        </w:r>
        <w:r>
          <w:fldChar w:fldCharType="separate"/>
        </w:r>
        <w:r w:rsidRPr="4D0159E5" w:rsidR="4D0159E5">
          <w:rPr>
            <w:rStyle w:val="Hiperligazn"/>
          </w:rPr>
          <w:t>5</w:t>
        </w:r>
        <w:r>
          <w:fldChar w:fldCharType="end"/>
        </w:r>
      </w:hyperlink>
    </w:p>
    <w:p xmlns:wp14="http://schemas.microsoft.com/office/word/2010/wordml" w:rsidRPr="0081101D" w:rsidR="004D546D" w:rsidP="4D0159E5" w:rsidRDefault="004D546D" w14:paraId="04FC694B" wp14:textId="7D1BBAB0">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1765816960">
        <w:r w:rsidRPr="4D0159E5" w:rsidR="4D0159E5">
          <w:rPr>
            <w:rStyle w:val="Hiperligazn"/>
          </w:rPr>
          <w:t>2.2</w:t>
        </w:r>
        <w:r>
          <w:tab/>
        </w:r>
        <w:r w:rsidRPr="4D0159E5" w:rsidR="4D0159E5">
          <w:rPr>
            <w:rStyle w:val="Hiperligazn"/>
          </w:rPr>
          <w:t>Diagrama de actividades</w:t>
        </w:r>
        <w:r>
          <w:tab/>
        </w:r>
        <w:r>
          <w:fldChar w:fldCharType="begin"/>
        </w:r>
        <w:r>
          <w:instrText xml:space="preserve">PAGEREF _Toc1765816960 \h</w:instrText>
        </w:r>
        <w:r>
          <w:fldChar w:fldCharType="separate"/>
        </w:r>
        <w:r w:rsidRPr="4D0159E5" w:rsidR="4D0159E5">
          <w:rPr>
            <w:rStyle w:val="Hiperligazn"/>
          </w:rPr>
          <w:t>9</w:t>
        </w:r>
        <w:r>
          <w:fldChar w:fldCharType="end"/>
        </w:r>
      </w:hyperlink>
    </w:p>
    <w:p xmlns:wp14="http://schemas.microsoft.com/office/word/2010/wordml" w:rsidRPr="0081101D" w:rsidR="004D546D" w:rsidP="4D0159E5" w:rsidRDefault="004D546D" w14:paraId="7AF19D8B" wp14:textId="60F61B8E">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1123948050">
        <w:r w:rsidRPr="4D0159E5" w:rsidR="4D0159E5">
          <w:rPr>
            <w:rStyle w:val="Hiperligazn"/>
          </w:rPr>
          <w:t>2.3</w:t>
        </w:r>
        <w:r>
          <w:tab/>
        </w:r>
        <w:r w:rsidRPr="4D0159E5" w:rsidR="4D0159E5">
          <w:rPr>
            <w:rStyle w:val="Hiperligazn"/>
          </w:rPr>
          <w:t>Definición de Actividades</w:t>
        </w:r>
        <w:r>
          <w:tab/>
        </w:r>
        <w:r>
          <w:fldChar w:fldCharType="begin"/>
        </w:r>
        <w:r>
          <w:instrText xml:space="preserve">PAGEREF _Toc1123948050 \h</w:instrText>
        </w:r>
        <w:r>
          <w:fldChar w:fldCharType="separate"/>
        </w:r>
        <w:r w:rsidRPr="4D0159E5" w:rsidR="4D0159E5">
          <w:rPr>
            <w:rStyle w:val="Hiperligazn"/>
          </w:rPr>
          <w:t>9</w:t>
        </w:r>
        <w:r>
          <w:fldChar w:fldCharType="end"/>
        </w:r>
      </w:hyperlink>
    </w:p>
    <w:p xmlns:wp14="http://schemas.microsoft.com/office/word/2010/wordml" w:rsidRPr="0081101D" w:rsidR="004D546D" w:rsidP="4D0159E5" w:rsidRDefault="004D546D" w14:paraId="3A3DF237" wp14:textId="4CDFB89C">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728978898">
        <w:r w:rsidRPr="4D0159E5" w:rsidR="4D0159E5">
          <w:rPr>
            <w:rStyle w:val="Hiperligazn"/>
          </w:rPr>
          <w:t>2.3.1</w:t>
        </w:r>
        <w:r>
          <w:tab/>
        </w:r>
        <w:r w:rsidRPr="4D0159E5" w:rsidR="4D0159E5">
          <w:rPr>
            <w:rStyle w:val="Hiperligazn"/>
          </w:rPr>
          <w:t>Actividad 1: Identificación del cambio</w:t>
        </w:r>
        <w:r>
          <w:tab/>
        </w:r>
        <w:r>
          <w:fldChar w:fldCharType="begin"/>
        </w:r>
        <w:r>
          <w:instrText xml:space="preserve">PAGEREF _Toc728978898 \h</w:instrText>
        </w:r>
        <w:r>
          <w:fldChar w:fldCharType="separate"/>
        </w:r>
        <w:r w:rsidRPr="4D0159E5" w:rsidR="4D0159E5">
          <w:rPr>
            <w:rStyle w:val="Hiperligazn"/>
          </w:rPr>
          <w:t>9</w:t>
        </w:r>
        <w:r>
          <w:fldChar w:fldCharType="end"/>
        </w:r>
      </w:hyperlink>
    </w:p>
    <w:p xmlns:wp14="http://schemas.microsoft.com/office/word/2010/wordml" w:rsidRPr="0081101D" w:rsidR="004D546D" w:rsidP="4D0159E5" w:rsidRDefault="004D546D" w14:paraId="63F7BAF3" wp14:textId="2704FDFC">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1612309738">
        <w:r w:rsidRPr="4D0159E5" w:rsidR="4D0159E5">
          <w:rPr>
            <w:rStyle w:val="Hiperligazn"/>
          </w:rPr>
          <w:t>2.3.2</w:t>
        </w:r>
        <w:r>
          <w:tab/>
        </w:r>
        <w:r w:rsidRPr="4D0159E5" w:rsidR="4D0159E5">
          <w:rPr>
            <w:rStyle w:val="Hiperligazn"/>
          </w:rPr>
          <w:t>Actividad 2: Análisis del cambio</w:t>
        </w:r>
        <w:r>
          <w:tab/>
        </w:r>
        <w:r>
          <w:fldChar w:fldCharType="begin"/>
        </w:r>
        <w:r>
          <w:instrText xml:space="preserve">PAGEREF _Toc1612309738 \h</w:instrText>
        </w:r>
        <w:r>
          <w:fldChar w:fldCharType="separate"/>
        </w:r>
        <w:r w:rsidRPr="4D0159E5" w:rsidR="4D0159E5">
          <w:rPr>
            <w:rStyle w:val="Hiperligazn"/>
          </w:rPr>
          <w:t>10</w:t>
        </w:r>
        <w:r>
          <w:fldChar w:fldCharType="end"/>
        </w:r>
      </w:hyperlink>
    </w:p>
    <w:p xmlns:wp14="http://schemas.microsoft.com/office/word/2010/wordml" w:rsidRPr="0081101D" w:rsidR="004D546D" w:rsidP="4D0159E5" w:rsidRDefault="004D546D" w14:paraId="221611A7" wp14:textId="2E2FC4BB">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1354405015">
        <w:r w:rsidRPr="4D0159E5" w:rsidR="4D0159E5">
          <w:rPr>
            <w:rStyle w:val="Hiperligazn"/>
          </w:rPr>
          <w:t>2.3.3</w:t>
        </w:r>
        <w:r>
          <w:tab/>
        </w:r>
        <w:r w:rsidRPr="4D0159E5" w:rsidR="4D0159E5">
          <w:rPr>
            <w:rStyle w:val="Hiperligazn"/>
          </w:rPr>
          <w:t>Actividad 3: Aprobación del cambio</w:t>
        </w:r>
        <w:r>
          <w:tab/>
        </w:r>
        <w:r>
          <w:fldChar w:fldCharType="begin"/>
        </w:r>
        <w:r>
          <w:instrText xml:space="preserve">PAGEREF _Toc1354405015 \h</w:instrText>
        </w:r>
        <w:r>
          <w:fldChar w:fldCharType="separate"/>
        </w:r>
        <w:r w:rsidRPr="4D0159E5" w:rsidR="4D0159E5">
          <w:rPr>
            <w:rStyle w:val="Hiperligazn"/>
          </w:rPr>
          <w:t>10</w:t>
        </w:r>
        <w:r>
          <w:fldChar w:fldCharType="end"/>
        </w:r>
      </w:hyperlink>
    </w:p>
    <w:p xmlns:wp14="http://schemas.microsoft.com/office/word/2010/wordml" w:rsidRPr="0081101D" w:rsidR="004D546D" w:rsidP="4D0159E5" w:rsidRDefault="004D546D" w14:paraId="01EBACF4" wp14:textId="650CF4A6">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1668075211">
        <w:r w:rsidRPr="4D0159E5" w:rsidR="4D0159E5">
          <w:rPr>
            <w:rStyle w:val="Hiperligazn"/>
          </w:rPr>
          <w:t>2.3.4</w:t>
        </w:r>
        <w:r>
          <w:tab/>
        </w:r>
        <w:r w:rsidRPr="4D0159E5" w:rsidR="4D0159E5">
          <w:rPr>
            <w:rStyle w:val="Hiperligazn"/>
          </w:rPr>
          <w:t>Actividad 4: Implementación del cambio</w:t>
        </w:r>
        <w:r>
          <w:tab/>
        </w:r>
        <w:r>
          <w:fldChar w:fldCharType="begin"/>
        </w:r>
        <w:r>
          <w:instrText xml:space="preserve">PAGEREF _Toc1668075211 \h</w:instrText>
        </w:r>
        <w:r>
          <w:fldChar w:fldCharType="separate"/>
        </w:r>
        <w:r w:rsidRPr="4D0159E5" w:rsidR="4D0159E5">
          <w:rPr>
            <w:rStyle w:val="Hiperligazn"/>
          </w:rPr>
          <w:t>11</w:t>
        </w:r>
        <w:r>
          <w:fldChar w:fldCharType="end"/>
        </w:r>
      </w:hyperlink>
    </w:p>
    <w:p xmlns:wp14="http://schemas.microsoft.com/office/word/2010/wordml" w:rsidRPr="0081101D" w:rsidR="004D546D" w:rsidP="4D0159E5" w:rsidRDefault="004D546D" w14:paraId="0CCC11C3" wp14:textId="420C8F06">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434656458">
        <w:r w:rsidRPr="4D0159E5" w:rsidR="4D0159E5">
          <w:rPr>
            <w:rStyle w:val="Hiperligazn"/>
          </w:rPr>
          <w:t>2.3.5</w:t>
        </w:r>
        <w:r>
          <w:tab/>
        </w:r>
        <w:r w:rsidRPr="4D0159E5" w:rsidR="4D0159E5">
          <w:rPr>
            <w:rStyle w:val="Hiperligazn"/>
          </w:rPr>
          <w:t>Actividad 5: Seguimiento del cambio</w:t>
        </w:r>
        <w:r>
          <w:tab/>
        </w:r>
        <w:r>
          <w:fldChar w:fldCharType="begin"/>
        </w:r>
        <w:r>
          <w:instrText xml:space="preserve">PAGEREF _Toc434656458 \h</w:instrText>
        </w:r>
        <w:r>
          <w:fldChar w:fldCharType="separate"/>
        </w:r>
        <w:r w:rsidRPr="4D0159E5" w:rsidR="4D0159E5">
          <w:rPr>
            <w:rStyle w:val="Hiperligazn"/>
          </w:rPr>
          <w:t>12</w:t>
        </w:r>
        <w:r>
          <w:fldChar w:fldCharType="end"/>
        </w:r>
      </w:hyperlink>
    </w:p>
    <w:p xmlns:wp14="http://schemas.microsoft.com/office/word/2010/wordml" w:rsidRPr="0081101D" w:rsidR="004D546D" w:rsidP="4D0159E5" w:rsidRDefault="004D546D" w14:paraId="35ABE584" wp14:textId="1D4F2A64">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1472307948">
        <w:r w:rsidRPr="4D0159E5" w:rsidR="4D0159E5">
          <w:rPr>
            <w:rStyle w:val="Hiperligazn"/>
          </w:rPr>
          <w:t>2.4</w:t>
        </w:r>
        <w:r>
          <w:tab/>
        </w:r>
        <w:r w:rsidRPr="4D0159E5" w:rsidR="4D0159E5">
          <w:rPr>
            <w:rStyle w:val="Hiperligazn"/>
          </w:rPr>
          <w:t>Plantillas del proceso</w:t>
        </w:r>
        <w:r>
          <w:tab/>
        </w:r>
        <w:r>
          <w:fldChar w:fldCharType="begin"/>
        </w:r>
        <w:r>
          <w:instrText xml:space="preserve">PAGEREF _Toc1472307948 \h</w:instrText>
        </w:r>
        <w:r>
          <w:fldChar w:fldCharType="separate"/>
        </w:r>
        <w:r w:rsidRPr="4D0159E5" w:rsidR="4D0159E5">
          <w:rPr>
            <w:rStyle w:val="Hiperligazn"/>
          </w:rPr>
          <w:t>13</w:t>
        </w:r>
        <w:r>
          <w:fldChar w:fldCharType="end"/>
        </w:r>
      </w:hyperlink>
    </w:p>
    <w:p w:rsidR="63A65D81" w:rsidP="63A65D81" w:rsidRDefault="63A65D81" w14:paraId="5B9ECC73" w14:textId="2336C198">
      <w:pPr>
        <w:pStyle w:val="Tboadecontidos3"/>
        <w:tabs>
          <w:tab w:val="left" w:leader="none" w:pos="1200"/>
          <w:tab w:val="right" w:leader="dot" w:pos="8490"/>
        </w:tabs>
      </w:pPr>
      <w:hyperlink w:anchor="_Toc205105607">
        <w:r w:rsidRPr="4D0159E5" w:rsidR="4D0159E5">
          <w:rPr>
            <w:rStyle w:val="Hiperligazn"/>
          </w:rPr>
          <w:t>2.4.1</w:t>
        </w:r>
        <w:r>
          <w:tab/>
        </w:r>
        <w:r w:rsidRPr="4D0159E5" w:rsidR="4D0159E5">
          <w:rPr>
            <w:rStyle w:val="Hiperligazn"/>
          </w:rPr>
          <w:t>Plantilla A: Identificación del cambio</w:t>
        </w:r>
        <w:r>
          <w:tab/>
        </w:r>
        <w:r>
          <w:fldChar w:fldCharType="begin"/>
        </w:r>
        <w:r>
          <w:instrText xml:space="preserve">PAGEREF _Toc205105607 \h</w:instrText>
        </w:r>
        <w:r>
          <w:fldChar w:fldCharType="separate"/>
        </w:r>
        <w:r w:rsidRPr="4D0159E5" w:rsidR="4D0159E5">
          <w:rPr>
            <w:rStyle w:val="Hiperligazn"/>
          </w:rPr>
          <w:t>13</w:t>
        </w:r>
        <w:r>
          <w:fldChar w:fldCharType="end"/>
        </w:r>
      </w:hyperlink>
    </w:p>
    <w:p w:rsidR="63A65D81" w:rsidP="63A65D81" w:rsidRDefault="63A65D81" w14:paraId="7C116BC1" w14:textId="2C4AB8BC">
      <w:pPr>
        <w:pStyle w:val="Tboadecontidos3"/>
        <w:tabs>
          <w:tab w:val="left" w:leader="none" w:pos="1200"/>
          <w:tab w:val="right" w:leader="dot" w:pos="8490"/>
        </w:tabs>
      </w:pPr>
      <w:hyperlink w:anchor="_Toc1487954426">
        <w:r w:rsidRPr="4D0159E5" w:rsidR="4D0159E5">
          <w:rPr>
            <w:rStyle w:val="Hiperligazn"/>
          </w:rPr>
          <w:t>2.4.2</w:t>
        </w:r>
        <w:r>
          <w:tab/>
        </w:r>
        <w:r w:rsidRPr="4D0159E5" w:rsidR="4D0159E5">
          <w:rPr>
            <w:rStyle w:val="Hiperligazn"/>
          </w:rPr>
          <w:t>Plantilla B: Análisis del cambio</w:t>
        </w:r>
        <w:r>
          <w:tab/>
        </w:r>
        <w:r>
          <w:fldChar w:fldCharType="begin"/>
        </w:r>
        <w:r>
          <w:instrText xml:space="preserve">PAGEREF _Toc1487954426 \h</w:instrText>
        </w:r>
        <w:r>
          <w:fldChar w:fldCharType="separate"/>
        </w:r>
        <w:r w:rsidRPr="4D0159E5" w:rsidR="4D0159E5">
          <w:rPr>
            <w:rStyle w:val="Hiperligazn"/>
          </w:rPr>
          <w:t>14</w:t>
        </w:r>
        <w:r>
          <w:fldChar w:fldCharType="end"/>
        </w:r>
      </w:hyperlink>
    </w:p>
    <w:p w:rsidR="63A65D81" w:rsidP="4D0159E5" w:rsidRDefault="63A65D81" w14:paraId="570553CD" w14:textId="62E6B61B">
      <w:pPr>
        <w:pStyle w:val="Tboadecontidos3"/>
        <w:tabs>
          <w:tab w:val="left" w:leader="none" w:pos="1200"/>
          <w:tab w:val="right" w:leader="dot" w:pos="8490"/>
        </w:tabs>
      </w:pPr>
      <w:hyperlink w:anchor="_Toc390434316">
        <w:r w:rsidRPr="4D0159E5" w:rsidR="4D0159E5">
          <w:rPr>
            <w:rStyle w:val="Hiperligazn"/>
          </w:rPr>
          <w:t>2.4.3</w:t>
        </w:r>
        <w:r>
          <w:tab/>
        </w:r>
        <w:r w:rsidRPr="4D0159E5" w:rsidR="4D0159E5">
          <w:rPr>
            <w:rStyle w:val="Hiperligazn"/>
          </w:rPr>
          <w:t>Plantilla C: Aprobación del cambio</w:t>
        </w:r>
        <w:r>
          <w:tab/>
        </w:r>
        <w:r>
          <w:fldChar w:fldCharType="begin"/>
        </w:r>
        <w:r>
          <w:instrText xml:space="preserve">PAGEREF _Toc390434316 \h</w:instrText>
        </w:r>
        <w:r>
          <w:fldChar w:fldCharType="separate"/>
        </w:r>
        <w:r w:rsidRPr="4D0159E5" w:rsidR="4D0159E5">
          <w:rPr>
            <w:rStyle w:val="Hiperligazn"/>
          </w:rPr>
          <w:t>16</w:t>
        </w:r>
        <w:r>
          <w:fldChar w:fldCharType="end"/>
        </w:r>
      </w:hyperlink>
    </w:p>
    <w:p w:rsidR="63A65D81" w:rsidP="3DA512C7" w:rsidRDefault="63A65D81" w14:paraId="2140BCFF" w14:textId="05EA554F">
      <w:pPr>
        <w:pStyle w:val="Tboadecontidos3"/>
        <w:tabs>
          <w:tab w:val="left" w:leader="none" w:pos="1200"/>
          <w:tab w:val="right" w:leader="dot" w:pos="8490"/>
        </w:tabs>
      </w:pPr>
      <w:hyperlink w:anchor="_Toc2007031978">
        <w:r w:rsidRPr="4D0159E5" w:rsidR="4D0159E5">
          <w:rPr>
            <w:rStyle w:val="Hiperligazn"/>
          </w:rPr>
          <w:t>2.4.4</w:t>
        </w:r>
        <w:r>
          <w:tab/>
        </w:r>
        <w:r w:rsidRPr="4D0159E5" w:rsidR="4D0159E5">
          <w:rPr>
            <w:rStyle w:val="Hiperligazn"/>
          </w:rPr>
          <w:t>Plantilla D: Implementación del cambio</w:t>
        </w:r>
        <w:r>
          <w:tab/>
        </w:r>
        <w:r>
          <w:fldChar w:fldCharType="begin"/>
        </w:r>
        <w:r>
          <w:instrText xml:space="preserve">PAGEREF _Toc2007031978 \h</w:instrText>
        </w:r>
        <w:r>
          <w:fldChar w:fldCharType="separate"/>
        </w:r>
        <w:r w:rsidRPr="4D0159E5" w:rsidR="4D0159E5">
          <w:rPr>
            <w:rStyle w:val="Hiperligazn"/>
          </w:rPr>
          <w:t>18</w:t>
        </w:r>
        <w:r>
          <w:fldChar w:fldCharType="end"/>
        </w:r>
      </w:hyperlink>
    </w:p>
    <w:p w:rsidR="63A65D81" w:rsidP="2CFB0DE4" w:rsidRDefault="63A65D81" w14:paraId="4C47102C" w14:textId="7D85D997">
      <w:pPr>
        <w:pStyle w:val="Tboadecontidos3"/>
        <w:tabs>
          <w:tab w:val="left" w:leader="none" w:pos="1200"/>
          <w:tab w:val="right" w:leader="dot" w:pos="8490"/>
        </w:tabs>
      </w:pPr>
      <w:hyperlink w:anchor="_Toc1511614120">
        <w:r w:rsidRPr="4D0159E5" w:rsidR="4D0159E5">
          <w:rPr>
            <w:rStyle w:val="Hiperligazn"/>
          </w:rPr>
          <w:t>2.4.5</w:t>
        </w:r>
        <w:r>
          <w:tab/>
        </w:r>
        <w:r w:rsidRPr="4D0159E5" w:rsidR="4D0159E5">
          <w:rPr>
            <w:rStyle w:val="Hiperligazn"/>
          </w:rPr>
          <w:t>Plantilla E: Seguimiento del cambio</w:t>
        </w:r>
        <w:r>
          <w:tab/>
        </w:r>
        <w:r>
          <w:fldChar w:fldCharType="begin"/>
        </w:r>
        <w:r>
          <w:instrText xml:space="preserve">PAGEREF _Toc1511614120 \h</w:instrText>
        </w:r>
        <w:r>
          <w:fldChar w:fldCharType="separate"/>
        </w:r>
        <w:r w:rsidRPr="4D0159E5" w:rsidR="4D0159E5">
          <w:rPr>
            <w:rStyle w:val="Hiperligazn"/>
          </w:rPr>
          <w:t>20</w:t>
        </w:r>
        <w:r>
          <w:fldChar w:fldCharType="end"/>
        </w:r>
      </w:hyperlink>
    </w:p>
    <w:p w:rsidR="63A65D81" w:rsidP="4D0159E5" w:rsidRDefault="63A65D81" w14:paraId="75428F64" w14:textId="63CD1A6B">
      <w:pPr>
        <w:pStyle w:val="Tboadecontidos1"/>
        <w:tabs>
          <w:tab w:val="left" w:leader="none" w:pos="480"/>
          <w:tab w:val="right" w:leader="dot" w:pos="8490"/>
        </w:tabs>
      </w:pPr>
      <w:hyperlink w:anchor="_Toc1466313339">
        <w:r w:rsidRPr="4D0159E5" w:rsidR="4D0159E5">
          <w:rPr>
            <w:rStyle w:val="Hiperligazn"/>
          </w:rPr>
          <w:t>3</w:t>
        </w:r>
        <w:r>
          <w:tab/>
        </w:r>
        <w:r w:rsidRPr="4D0159E5" w:rsidR="4D0159E5">
          <w:rPr>
            <w:rStyle w:val="Hiperligazn"/>
          </w:rPr>
          <w:t>ANEXOS</w:t>
        </w:r>
        <w:r>
          <w:tab/>
        </w:r>
        <w:r>
          <w:fldChar w:fldCharType="begin"/>
        </w:r>
        <w:r>
          <w:instrText xml:space="preserve">PAGEREF _Toc1466313339 \h</w:instrText>
        </w:r>
        <w:r>
          <w:fldChar w:fldCharType="separate"/>
        </w:r>
        <w:r w:rsidRPr="4D0159E5" w:rsidR="4D0159E5">
          <w:rPr>
            <w:rStyle w:val="Hiperligazn"/>
          </w:rPr>
          <w:t>23</w:t>
        </w:r>
        <w:r>
          <w:fldChar w:fldCharType="end"/>
        </w:r>
      </w:hyperlink>
    </w:p>
    <w:p w:rsidR="63A65D81" w:rsidP="4D0159E5" w:rsidRDefault="63A65D81" w14:paraId="1DB52924" w14:textId="49F53B17">
      <w:pPr>
        <w:pStyle w:val="Tboadecontidos2"/>
        <w:tabs>
          <w:tab w:val="left" w:leader="none" w:pos="720"/>
          <w:tab w:val="right" w:leader="dot" w:pos="8490"/>
        </w:tabs>
      </w:pPr>
      <w:hyperlink w:anchor="_Toc1765019342">
        <w:r w:rsidRPr="4D0159E5" w:rsidR="4D0159E5">
          <w:rPr>
            <w:rStyle w:val="Hiperligazn"/>
          </w:rPr>
          <w:t>3.1</w:t>
        </w:r>
        <w:r>
          <w:tab/>
        </w:r>
        <w:r w:rsidRPr="4D0159E5" w:rsidR="4D0159E5">
          <w:rPr>
            <w:rStyle w:val="Hiperligazn"/>
          </w:rPr>
          <w:t>Anexo 1.- Cambios propuestos por cada miembro del grupo</w:t>
        </w:r>
        <w:r>
          <w:tab/>
        </w:r>
        <w:r>
          <w:fldChar w:fldCharType="begin"/>
        </w:r>
        <w:r>
          <w:instrText xml:space="preserve">PAGEREF _Toc1765019342 \h</w:instrText>
        </w:r>
        <w:r>
          <w:fldChar w:fldCharType="separate"/>
        </w:r>
        <w:r w:rsidRPr="4D0159E5" w:rsidR="4D0159E5">
          <w:rPr>
            <w:rStyle w:val="Hiperligazn"/>
          </w:rPr>
          <w:t>24</w:t>
        </w:r>
        <w:r>
          <w:fldChar w:fldCharType="end"/>
        </w:r>
      </w:hyperlink>
    </w:p>
    <w:p w:rsidR="3DA512C7" w:rsidP="2CFB0DE4" w:rsidRDefault="3DA512C7" w14:paraId="227057BD" w14:textId="3789B2D4">
      <w:pPr>
        <w:pStyle w:val="Tboadecontidos3"/>
        <w:tabs>
          <w:tab w:val="left" w:leader="none" w:pos="1200"/>
          <w:tab w:val="right" w:leader="dot" w:pos="8490"/>
        </w:tabs>
      </w:pPr>
      <w:hyperlink w:anchor="_Toc1347774001">
        <w:r w:rsidRPr="4D0159E5" w:rsidR="4D0159E5">
          <w:rPr>
            <w:rStyle w:val="Hiperligazn"/>
          </w:rPr>
          <w:t>3.1.1</w:t>
        </w:r>
        <w:r>
          <w:tab/>
        </w:r>
        <w:r w:rsidRPr="4D0159E5" w:rsidR="4D0159E5">
          <w:rPr>
            <w:rStyle w:val="Hiperligazn"/>
          </w:rPr>
          <w:t>Cambios propuestos por Sergio Álvarez Piñón</w:t>
        </w:r>
        <w:r>
          <w:tab/>
        </w:r>
        <w:r>
          <w:fldChar w:fldCharType="begin"/>
        </w:r>
        <w:r>
          <w:instrText xml:space="preserve">PAGEREF _Toc1347774001 \h</w:instrText>
        </w:r>
        <w:r>
          <w:fldChar w:fldCharType="separate"/>
        </w:r>
        <w:r w:rsidRPr="4D0159E5" w:rsidR="4D0159E5">
          <w:rPr>
            <w:rStyle w:val="Hiperligazn"/>
          </w:rPr>
          <w:t>24</w:t>
        </w:r>
        <w:r>
          <w:fldChar w:fldCharType="end"/>
        </w:r>
      </w:hyperlink>
    </w:p>
    <w:p w:rsidR="2CFB0DE4" w:rsidP="4D0159E5" w:rsidRDefault="2CFB0DE4" w14:paraId="66C785C0" w14:textId="25FFEC74">
      <w:pPr>
        <w:pStyle w:val="Tboadecontidos3"/>
        <w:tabs>
          <w:tab w:val="left" w:leader="none" w:pos="1200"/>
          <w:tab w:val="right" w:leader="dot" w:pos="8490"/>
        </w:tabs>
      </w:pPr>
      <w:hyperlink w:anchor="_Toc1308541684">
        <w:r w:rsidRPr="4D0159E5" w:rsidR="4D0159E5">
          <w:rPr>
            <w:rStyle w:val="Hiperligazn"/>
          </w:rPr>
          <w:t>3.1.2</w:t>
        </w:r>
        <w:r>
          <w:tab/>
        </w:r>
        <w:r w:rsidRPr="4D0159E5" w:rsidR="4D0159E5">
          <w:rPr>
            <w:rStyle w:val="Hiperligazn"/>
          </w:rPr>
          <w:t>Cambios propuestos por David Carpintero Díaz</w:t>
        </w:r>
        <w:r>
          <w:tab/>
        </w:r>
        <w:r>
          <w:fldChar w:fldCharType="begin"/>
        </w:r>
        <w:r>
          <w:instrText xml:space="preserve">PAGEREF _Toc1308541684 \h</w:instrText>
        </w:r>
        <w:r>
          <w:fldChar w:fldCharType="separate"/>
        </w:r>
        <w:r w:rsidRPr="4D0159E5" w:rsidR="4D0159E5">
          <w:rPr>
            <w:rStyle w:val="Hiperligazn"/>
          </w:rPr>
          <w:t>24</w:t>
        </w:r>
        <w:r>
          <w:fldChar w:fldCharType="end"/>
        </w:r>
      </w:hyperlink>
    </w:p>
    <w:p w:rsidR="2CFB0DE4" w:rsidP="4D0159E5" w:rsidRDefault="2CFB0DE4" w14:paraId="56BB713B" w14:textId="4F0EAF52">
      <w:pPr>
        <w:pStyle w:val="Tboadecontidos3"/>
        <w:tabs>
          <w:tab w:val="left" w:leader="none" w:pos="1200"/>
          <w:tab w:val="right" w:leader="dot" w:pos="8490"/>
        </w:tabs>
      </w:pPr>
      <w:hyperlink w:anchor="_Toc478203558">
        <w:r w:rsidRPr="4D0159E5" w:rsidR="4D0159E5">
          <w:rPr>
            <w:rStyle w:val="Hiperligazn"/>
          </w:rPr>
          <w:t>3.1.3</w:t>
        </w:r>
        <w:r>
          <w:tab/>
        </w:r>
        <w:r w:rsidRPr="4D0159E5" w:rsidR="4D0159E5">
          <w:rPr>
            <w:rStyle w:val="Hiperligazn"/>
          </w:rPr>
          <w:t>Cambios propuestos por Lucas Domínguez Carballo</w:t>
        </w:r>
        <w:r>
          <w:tab/>
        </w:r>
        <w:r>
          <w:fldChar w:fldCharType="begin"/>
        </w:r>
        <w:r>
          <w:instrText xml:space="preserve">PAGEREF _Toc478203558 \h</w:instrText>
        </w:r>
        <w:r>
          <w:fldChar w:fldCharType="separate"/>
        </w:r>
        <w:r w:rsidRPr="4D0159E5" w:rsidR="4D0159E5">
          <w:rPr>
            <w:rStyle w:val="Hiperligazn"/>
          </w:rPr>
          <w:t>24</w:t>
        </w:r>
        <w:r>
          <w:fldChar w:fldCharType="end"/>
        </w:r>
      </w:hyperlink>
    </w:p>
    <w:p w:rsidR="2CFB0DE4" w:rsidP="2CFB0DE4" w:rsidRDefault="2CFB0DE4" w14:paraId="07CEC973" w14:textId="74112965">
      <w:pPr>
        <w:pStyle w:val="Tboadecontidos3"/>
        <w:tabs>
          <w:tab w:val="left" w:leader="none" w:pos="1200"/>
          <w:tab w:val="right" w:leader="dot" w:pos="8490"/>
        </w:tabs>
      </w:pPr>
      <w:hyperlink w:anchor="_Toc1040962222">
        <w:r w:rsidRPr="4D0159E5" w:rsidR="4D0159E5">
          <w:rPr>
            <w:rStyle w:val="Hiperligazn"/>
          </w:rPr>
          <w:t>3.1.4</w:t>
        </w:r>
        <w:r>
          <w:tab/>
        </w:r>
        <w:r w:rsidRPr="4D0159E5" w:rsidR="4D0159E5">
          <w:rPr>
            <w:rStyle w:val="Hiperligazn"/>
          </w:rPr>
          <w:t>Cambios propuestos por Paula Vázquez Tella</w:t>
        </w:r>
        <w:r>
          <w:tab/>
        </w:r>
        <w:r>
          <w:fldChar w:fldCharType="begin"/>
        </w:r>
        <w:r>
          <w:instrText xml:space="preserve">PAGEREF _Toc1040962222 \h</w:instrText>
        </w:r>
        <w:r>
          <w:fldChar w:fldCharType="separate"/>
        </w:r>
        <w:r w:rsidRPr="4D0159E5" w:rsidR="4D0159E5">
          <w:rPr>
            <w:rStyle w:val="Hiperligazn"/>
          </w:rPr>
          <w:t>25</w:t>
        </w:r>
        <w:r>
          <w:fldChar w:fldCharType="end"/>
        </w:r>
      </w:hyperlink>
    </w:p>
    <w:p w:rsidR="2CFB0DE4" w:rsidP="2CFB0DE4" w:rsidRDefault="2CFB0DE4" w14:paraId="0EFECF13" w14:textId="7E53DA96">
      <w:pPr>
        <w:pStyle w:val="Tboadecontidos3"/>
        <w:tabs>
          <w:tab w:val="left" w:leader="none" w:pos="1200"/>
          <w:tab w:val="right" w:leader="dot" w:pos="8490"/>
        </w:tabs>
      </w:pPr>
      <w:hyperlink w:anchor="_Toc90984831">
        <w:r w:rsidRPr="4D0159E5" w:rsidR="4D0159E5">
          <w:rPr>
            <w:rStyle w:val="Hiperligazn"/>
          </w:rPr>
          <w:t>3.1.5</w:t>
        </w:r>
        <w:r>
          <w:tab/>
        </w:r>
        <w:r w:rsidRPr="4D0159E5" w:rsidR="4D0159E5">
          <w:rPr>
            <w:rStyle w:val="Hiperligazn"/>
          </w:rPr>
          <w:t>Cambios propuestos por Brais Lence Martínez</w:t>
        </w:r>
        <w:r>
          <w:tab/>
        </w:r>
        <w:r>
          <w:fldChar w:fldCharType="begin"/>
        </w:r>
        <w:r>
          <w:instrText xml:space="preserve">PAGEREF _Toc90984831 \h</w:instrText>
        </w:r>
        <w:r>
          <w:fldChar w:fldCharType="separate"/>
        </w:r>
        <w:r w:rsidRPr="4D0159E5" w:rsidR="4D0159E5">
          <w:rPr>
            <w:rStyle w:val="Hiperligazn"/>
          </w:rPr>
          <w:t>26</w:t>
        </w:r>
        <w:r>
          <w:fldChar w:fldCharType="end"/>
        </w:r>
      </w:hyperlink>
    </w:p>
    <w:p w:rsidR="2CFB0DE4" w:rsidP="4D0159E5" w:rsidRDefault="2CFB0DE4" w14:paraId="1872DA6C" w14:textId="178BC552">
      <w:pPr>
        <w:pStyle w:val="Tboadecontidos2"/>
        <w:tabs>
          <w:tab w:val="left" w:leader="none" w:pos="720"/>
          <w:tab w:val="right" w:leader="dot" w:pos="8490"/>
        </w:tabs>
      </w:pPr>
      <w:hyperlink w:anchor="_Toc801068079">
        <w:r w:rsidRPr="4D0159E5" w:rsidR="4D0159E5">
          <w:rPr>
            <w:rStyle w:val="Hiperligazn"/>
          </w:rPr>
          <w:t>3.2</w:t>
        </w:r>
        <w:r>
          <w:tab/>
        </w:r>
        <w:r w:rsidRPr="4D0159E5" w:rsidR="4D0159E5">
          <w:rPr>
            <w:rStyle w:val="Hiperligazn"/>
          </w:rPr>
          <w:t>Anexo 2.- Bibliografía y material utilizado</w:t>
        </w:r>
        <w:r>
          <w:tab/>
        </w:r>
        <w:r>
          <w:fldChar w:fldCharType="begin"/>
        </w:r>
        <w:r>
          <w:instrText xml:space="preserve">PAGEREF _Toc801068079 \h</w:instrText>
        </w:r>
        <w:r>
          <w:fldChar w:fldCharType="separate"/>
        </w:r>
        <w:r w:rsidRPr="4D0159E5" w:rsidR="4D0159E5">
          <w:rPr>
            <w:rStyle w:val="Hiperligazn"/>
          </w:rPr>
          <w:t>26</w:t>
        </w:r>
        <w:r>
          <w:fldChar w:fldCharType="end"/>
        </w:r>
      </w:hyperlink>
    </w:p>
    <w:p w:rsidR="2CFB0DE4" w:rsidP="4D0159E5" w:rsidRDefault="2CFB0DE4" w14:paraId="6D2D84A7" w14:textId="1B3159C3">
      <w:pPr>
        <w:pStyle w:val="Tboadecontidos2"/>
        <w:tabs>
          <w:tab w:val="left" w:leader="none" w:pos="720"/>
          <w:tab w:val="right" w:leader="dot" w:pos="8490"/>
        </w:tabs>
      </w:pPr>
      <w:hyperlink w:anchor="_Toc473408409">
        <w:r w:rsidRPr="4D0159E5" w:rsidR="4D0159E5">
          <w:rPr>
            <w:rStyle w:val="Hiperligazn"/>
          </w:rPr>
          <w:t>3.3</w:t>
        </w:r>
        <w:r>
          <w:tab/>
        </w:r>
        <w:r w:rsidRPr="4D0159E5" w:rsidR="4D0159E5">
          <w:rPr>
            <w:rStyle w:val="Hiperligazn"/>
          </w:rPr>
          <w:t>Anexo 3.- Relatorio de documentos asociados a éste</w:t>
        </w:r>
        <w:r>
          <w:tab/>
        </w:r>
        <w:r>
          <w:fldChar w:fldCharType="begin"/>
        </w:r>
        <w:r>
          <w:instrText xml:space="preserve">PAGEREF _Toc473408409 \h</w:instrText>
        </w:r>
        <w:r>
          <w:fldChar w:fldCharType="separate"/>
        </w:r>
        <w:r w:rsidRPr="4D0159E5" w:rsidR="4D0159E5">
          <w:rPr>
            <w:rStyle w:val="Hiperligazn"/>
          </w:rPr>
          <w:t>26</w:t>
        </w:r>
        <w:r>
          <w:fldChar w:fldCharType="end"/>
        </w:r>
      </w:hyperlink>
      <w:r>
        <w:fldChar w:fldCharType="end"/>
      </w:r>
    </w:p>
    <w:p xmlns:wp14="http://schemas.microsoft.com/office/word/2010/wordml" w:rsidRPr="00F63D22" w:rsidR="008F7E73" w:rsidP="63A65D81" w:rsidRDefault="00FB5C23" w14:paraId="61829076" wp14:textId="77777777" wp14:noSpellErr="1">
      <w:pPr>
        <w:rPr>
          <w:lang w:val="es-ES"/>
        </w:rPr>
      </w:pPr>
    </w:p>
    <w:p xmlns:wp14="http://schemas.microsoft.com/office/word/2010/wordml" w:rsidRPr="00F63D22" w:rsidR="009F4572" w:rsidP="2CFB0DE4" w:rsidRDefault="001D7957" w14:paraId="198FD934" wp14:textId="77777777" wp14:noSpellErr="1">
      <w:pPr>
        <w:pStyle w:val="Tboadecontidos1"/>
        <w:rPr>
          <w:rFonts w:ascii="Calibri" w:hAnsi="Calibri"/>
          <w:noProof/>
          <w:sz w:val="22"/>
          <w:szCs w:val="22"/>
          <w:lang w:val="es-ES_tradnl" w:eastAsia="gl-ES"/>
        </w:rPr>
      </w:pPr>
      <w:r w:rsidRPr="2CFB0DE4">
        <w:rPr>
          <w:lang w:val="es-ES"/>
        </w:rPr>
        <w:fldChar w:fldCharType="begin"/>
      </w:r>
      <w:r w:rsidRPr="2CFB0DE4">
        <w:rPr>
          <w:lang w:val="es-ES"/>
        </w:rPr>
        <w:instrText xml:space="preserve"> TOC \o "1-3" \h \z \u </w:instrText>
      </w:r>
      <w:r w:rsidRPr="2CFB0DE4">
        <w:rPr>
          <w:lang w:val="es-ES"/>
        </w:rPr>
        <w:fldChar w:fldCharType="separate"/>
      </w:r>
    </w:p>
    <w:p xmlns:wp14="http://schemas.microsoft.com/office/word/2010/wordml" w:rsidRPr="00F63D22" w:rsidR="00211400" w:rsidP="07AF015C" w:rsidRDefault="00211400" w14:paraId="17AD93B2" wp14:textId="08BACF80" wp14:noSpellErr="1">
      <w:pPr>
        <w:pStyle w:val="Normal"/>
        <w:rPr>
          <w:lang w:val="es-ES_tradnl"/>
        </w:rPr>
      </w:pPr>
      <w:r w:rsidRPr="2CFB0DE4">
        <w:rPr>
          <w:lang w:val="es-ES"/>
        </w:rPr>
        <w:fldChar w:fldCharType="end"/>
      </w:r>
    </w:p>
    <w:p xmlns:wp14="http://schemas.microsoft.com/office/word/2010/wordml" w:rsidRPr="00F63D22" w:rsidR="00211400" w:rsidP="001061FB" w:rsidRDefault="00211400" w14:paraId="0DE4B5B7" wp14:textId="77777777" wp14:noSpellErr="1">
      <w:pPr>
        <w:rPr>
          <w:lang w:val="es-ES_tradnl"/>
        </w:rPr>
      </w:pPr>
    </w:p>
    <w:p xmlns:wp14="http://schemas.microsoft.com/office/word/2010/wordml" w:rsidRPr="00F63D22" w:rsidR="00211400" w:rsidP="001061FB" w:rsidRDefault="00211400" w14:paraId="66204FF1" wp14:textId="77777777" wp14:noSpellErr="1">
      <w:pPr>
        <w:rPr>
          <w:lang w:val="es-ES_tradnl"/>
        </w:rPr>
      </w:pPr>
    </w:p>
    <w:p xmlns:wp14="http://schemas.microsoft.com/office/word/2010/wordml" w:rsidRPr="00F63D22" w:rsidR="00211400" w:rsidP="001061FB" w:rsidRDefault="00211400" w14:paraId="2DBF0D7D" wp14:textId="77777777" wp14:noSpellErr="1">
      <w:pPr>
        <w:rPr>
          <w:lang w:val="es-ES_tradnl"/>
        </w:rPr>
      </w:pPr>
    </w:p>
    <w:p xmlns:wp14="http://schemas.microsoft.com/office/word/2010/wordml" w:rsidRPr="00F63D22" w:rsidR="00211400" w:rsidP="001061FB" w:rsidRDefault="00211400" w14:paraId="6B62F1B3" wp14:textId="77777777" wp14:noSpellErr="1">
      <w:pPr>
        <w:rPr>
          <w:lang w:val="es-ES_tradnl"/>
        </w:rPr>
      </w:pPr>
    </w:p>
    <w:p xmlns:wp14="http://schemas.microsoft.com/office/word/2010/wordml" w:rsidR="006B6897" w:rsidP="001061FB" w:rsidRDefault="006B6897" w14:paraId="02F2C34E" wp14:textId="77777777" wp14:noSpellErr="1">
      <w:pPr>
        <w:rPr>
          <w:lang w:val="es-ES_tradnl"/>
        </w:rPr>
        <w:sectPr w:rsidR="006B6897" w:rsidSect="00173FFA">
          <w:headerReference w:type="default" r:id="rId10"/>
          <w:footerReference w:type="default" r:id="rId11"/>
          <w:pgSz w:w="11906" w:h="16838" w:orient="portrait"/>
          <w:pgMar w:top="1270" w:right="1701" w:bottom="1417" w:left="1701" w:header="708" w:footer="708" w:gutter="0"/>
          <w:pgNumType w:fmt="lowerRoman" w:start="1"/>
          <w:cols w:space="708"/>
          <w:docGrid w:linePitch="360"/>
          <w:headerReference w:type="first" r:id="R0f6a258d0c1c4c62"/>
        </w:sectPr>
      </w:pPr>
    </w:p>
    <w:p xmlns:wp14="http://schemas.microsoft.com/office/word/2010/wordml" w:rsidRPr="00F63D22" w:rsidR="001061FB" w:rsidP="001061FB" w:rsidRDefault="001061FB" w14:paraId="680A4E5D" wp14:textId="77777777" wp14:noSpellErr="1">
      <w:pPr>
        <w:rPr>
          <w:lang w:val="es-ES_tradnl"/>
        </w:rPr>
      </w:pPr>
    </w:p>
    <w:p xmlns:wp14="http://schemas.microsoft.com/office/word/2010/wordml" w:rsidRPr="006B6897" w:rsidR="00405635" w:rsidP="00405635" w:rsidRDefault="00405635" w14:paraId="080DA54E" wp14:textId="77777777" wp14:noSpellErr="1">
      <w:pPr>
        <w:pStyle w:val="Ttulo1"/>
        <w:rPr>
          <w:lang w:val="es-ES"/>
        </w:rPr>
      </w:pPr>
      <w:bookmarkStart w:name="_Toc1145242241" w:id="983792015"/>
      <w:r w:rsidR="42604AFA">
        <w:rPr/>
        <w:t>Información sobre la práctica a realizar</w:t>
      </w:r>
      <w:bookmarkEnd w:id="983792015"/>
    </w:p>
    <w:p xmlns:wp14="http://schemas.microsoft.com/office/word/2010/wordml" w:rsidRPr="00F63D22" w:rsidR="001061FB" w:rsidP="4D0159E5" w:rsidRDefault="001061FB" w14:paraId="19219836" wp14:textId="71A128BC">
      <w:pPr>
        <w:pStyle w:val="Ttulo2"/>
        <w:rPr>
          <w:lang w:val="es-ES"/>
        </w:rPr>
      </w:pPr>
      <w:r w:rsidR="5D67E264">
        <w:rPr/>
        <w:t xml:space="preserve"> </w:t>
      </w:r>
      <w:bookmarkStart w:name="_Toc1668397627" w:id="1987444063"/>
      <w:r w:rsidR="42604AFA">
        <w:rPr/>
        <w:t>Descripción de la práctica</w:t>
      </w:r>
      <w:bookmarkEnd w:id="1987444063"/>
    </w:p>
    <w:p xmlns:wp14="http://schemas.microsoft.com/office/word/2010/wordml" w:rsidRPr="00F63D22" w:rsidR="00211400" w:rsidP="2CFB0DE4" w:rsidRDefault="00211400" w14:paraId="13712EA4" wp14:textId="7E99E53B">
      <w:pPr>
        <w:pStyle w:val="Normal"/>
      </w:pPr>
    </w:p>
    <w:p xmlns:wp14="http://schemas.microsoft.com/office/word/2010/wordml" w:rsidRPr="00F63D22" w:rsidR="00211400" w:rsidP="2CFB0DE4" w:rsidRDefault="00211400" w14:paraId="7194DBDC" wp14:textId="077E5DB4">
      <w:pPr>
        <w:pStyle w:val="Normal"/>
        <w:ind w:firstLine="708"/>
        <w:jc w:val="both"/>
        <w:rPr>
          <w:lang w:val="es-ES_tradnl"/>
        </w:rPr>
      </w:pPr>
      <w:r w:rsidR="4BA40FC0">
        <w:rPr/>
        <w:t>El propósito de la práctica es adquirir habilidades en la gestión de cambios, lo cual implica identificar las actividades asociadas con el proceso de gestión de cambios y detallar cada una de ellas. Se creará una plantilla para cada actividad que simulará la documentación requerida en una empresa real al solicitar un cambio en un proyecto.</w:t>
      </w:r>
    </w:p>
    <w:p xmlns:wp14="http://schemas.microsoft.com/office/word/2010/wordml" w:rsidRPr="00F63D22" w:rsidR="001061FB" w:rsidP="001061FB" w:rsidRDefault="001061FB" w14:paraId="769D0D3C" wp14:textId="77777777" wp14:noSpellErr="1">
      <w:pPr>
        <w:rPr>
          <w:lang w:val="es-ES_tradnl"/>
        </w:rPr>
      </w:pPr>
    </w:p>
    <w:p w:rsidR="2CFB0DE4" w:rsidP="2CFB0DE4" w:rsidRDefault="2CFB0DE4" w14:paraId="5ECC747F" w14:textId="43C5480C">
      <w:pPr>
        <w:pStyle w:val="Normal"/>
      </w:pPr>
    </w:p>
    <w:p xmlns:wp14="http://schemas.microsoft.com/office/word/2010/wordml" w:rsidRPr="00F63D22" w:rsidR="001061FB" w:rsidP="63A65D81" w:rsidRDefault="003036AA" w14:paraId="5192F32C" wp14:textId="05181CDA">
      <w:pPr>
        <w:pStyle w:val="Ttulo2"/>
        <w:rPr>
          <w:lang w:val="es-ES"/>
        </w:rPr>
      </w:pPr>
      <w:bookmarkStart w:name="_Toc1871683829" w:id="675866980"/>
      <w:r w:rsidR="21EEDD06">
        <w:rPr/>
        <w:t>D</w:t>
      </w:r>
      <w:r w:rsidR="123837BA">
        <w:rPr/>
        <w:t>escripción del grupo de trabajo</w:t>
      </w:r>
      <w:bookmarkEnd w:id="675866980"/>
    </w:p>
    <w:p w:rsidR="0CB03D0D" w:rsidP="2CFB0DE4" w:rsidRDefault="0CB03D0D" w14:paraId="1E35A16E" w14:textId="12AFEFDF">
      <w:pPr>
        <w:pStyle w:val="Normal"/>
        <w:ind w:firstLine="576"/>
        <w:jc w:val="both"/>
        <w:rPr>
          <w:sz w:val="24"/>
          <w:szCs w:val="24"/>
        </w:rPr>
      </w:pPr>
      <w:r w:rsidRPr="2CFB0DE4" w:rsidR="0CB03D0D">
        <w:rPr>
          <w:sz w:val="24"/>
          <w:szCs w:val="24"/>
        </w:rPr>
        <w:t xml:space="preserve">Este equipo </w:t>
      </w:r>
      <w:r w:rsidRPr="2CFB0DE4" w:rsidR="60C35E11">
        <w:rPr>
          <w:sz w:val="24"/>
          <w:szCs w:val="24"/>
        </w:rPr>
        <w:t>se corresponde con e</w:t>
      </w:r>
      <w:r w:rsidRPr="2CFB0DE4" w:rsidR="0CB03D0D">
        <w:rPr>
          <w:sz w:val="24"/>
          <w:szCs w:val="24"/>
        </w:rPr>
        <w:t>l grupo 3 y está formado por los siguientes integrantes:</w:t>
      </w:r>
    </w:p>
    <w:p w:rsidR="2CFB0DE4" w:rsidP="2CFB0DE4" w:rsidRDefault="2CFB0DE4" w14:paraId="26850AA5" w14:textId="2B7AAEF4">
      <w:pPr>
        <w:pStyle w:val="Normal"/>
        <w:jc w:val="both"/>
        <w:rPr>
          <w:sz w:val="24"/>
          <w:szCs w:val="24"/>
        </w:rPr>
      </w:pPr>
    </w:p>
    <w:p w:rsidR="0CB03D0D" w:rsidP="2CFB0DE4" w:rsidRDefault="0CB03D0D" w14:paraId="1F8F8E90" w14:textId="280CF6C5">
      <w:pPr>
        <w:pStyle w:val="Pargrafodelista"/>
        <w:numPr>
          <w:ilvl w:val="0"/>
          <w:numId w:val="128"/>
        </w:numPr>
        <w:jc w:val="both"/>
        <w:rPr>
          <w:sz w:val="24"/>
          <w:szCs w:val="24"/>
        </w:rPr>
      </w:pPr>
      <w:r w:rsidRPr="2CFB0DE4" w:rsidR="0CB03D0D">
        <w:rPr>
          <w:sz w:val="24"/>
          <w:szCs w:val="24"/>
        </w:rPr>
        <w:t>Sergio Álvarez Piñón</w:t>
      </w:r>
    </w:p>
    <w:p w:rsidR="0CB03D0D" w:rsidP="2CFB0DE4" w:rsidRDefault="0CB03D0D" w14:paraId="1A56E2CD" w14:textId="0E26D8F0">
      <w:pPr>
        <w:pStyle w:val="Pargrafodelista"/>
        <w:numPr>
          <w:ilvl w:val="0"/>
          <w:numId w:val="128"/>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0CB03D0D">
        <w:rPr>
          <w:rFonts w:ascii="Times New Roman" w:hAnsi="Times New Roman" w:eastAsia="Times New Roman" w:cs="Times New Roman"/>
          <w:b w:val="0"/>
          <w:bCs w:val="0"/>
          <w:i w:val="0"/>
          <w:iCs w:val="0"/>
          <w:caps w:val="0"/>
          <w:smallCaps w:val="0"/>
          <w:color w:val="000000" w:themeColor="text1" w:themeTint="FF" w:themeShade="FF"/>
          <w:sz w:val="24"/>
          <w:szCs w:val="24"/>
        </w:rPr>
        <w:t>David Carpintero Díaz</w:t>
      </w:r>
    </w:p>
    <w:p w:rsidR="0CB03D0D" w:rsidP="2CFB0DE4" w:rsidRDefault="0CB03D0D" w14:paraId="5D6E5EF2" w14:textId="14F29875">
      <w:pPr>
        <w:pStyle w:val="Pargrafodelista"/>
        <w:numPr>
          <w:ilvl w:val="0"/>
          <w:numId w:val="128"/>
        </w:numPr>
        <w:jc w:val="both"/>
        <w:rPr>
          <w:sz w:val="24"/>
          <w:szCs w:val="24"/>
        </w:rPr>
      </w:pPr>
      <w:r w:rsidRPr="2CFB0DE4" w:rsidR="0CB03D0D">
        <w:rPr>
          <w:sz w:val="24"/>
          <w:szCs w:val="24"/>
        </w:rPr>
        <w:t>Lucas Domínguez Carballo</w:t>
      </w:r>
    </w:p>
    <w:p w:rsidR="0CB03D0D" w:rsidP="2CFB0DE4" w:rsidRDefault="0CB03D0D" w14:paraId="3B31C18E" w14:textId="659D3FB2">
      <w:pPr>
        <w:pStyle w:val="Pargrafodelista"/>
        <w:numPr>
          <w:ilvl w:val="0"/>
          <w:numId w:val="128"/>
        </w:numPr>
        <w:jc w:val="both"/>
        <w:rPr>
          <w:sz w:val="24"/>
          <w:szCs w:val="24"/>
        </w:rPr>
      </w:pPr>
      <w:r w:rsidRPr="2CFB0DE4" w:rsidR="0CB03D0D">
        <w:rPr>
          <w:sz w:val="24"/>
          <w:szCs w:val="24"/>
        </w:rPr>
        <w:t>Paula Vázquez Tella</w:t>
      </w:r>
    </w:p>
    <w:p w:rsidR="0CB03D0D" w:rsidP="2CFB0DE4" w:rsidRDefault="0CB03D0D" w14:paraId="0EB8A387" w14:textId="56D4E0DD">
      <w:pPr>
        <w:pStyle w:val="Pargrafodelista"/>
        <w:numPr>
          <w:ilvl w:val="0"/>
          <w:numId w:val="128"/>
        </w:numPr>
        <w:jc w:val="both"/>
        <w:rPr>
          <w:sz w:val="24"/>
          <w:szCs w:val="24"/>
        </w:rPr>
      </w:pPr>
      <w:r w:rsidRPr="2CFB0DE4" w:rsidR="0CB03D0D">
        <w:rPr>
          <w:sz w:val="24"/>
          <w:szCs w:val="24"/>
        </w:rPr>
        <w:t>Brais</w:t>
      </w:r>
      <w:r w:rsidRPr="2CFB0DE4" w:rsidR="0CB03D0D">
        <w:rPr>
          <w:sz w:val="24"/>
          <w:szCs w:val="24"/>
        </w:rPr>
        <w:t xml:space="preserve"> </w:t>
      </w:r>
      <w:r w:rsidRPr="2CFB0DE4" w:rsidR="0CB03D0D">
        <w:rPr>
          <w:sz w:val="24"/>
          <w:szCs w:val="24"/>
        </w:rPr>
        <w:t>Lence</w:t>
      </w:r>
      <w:r w:rsidRPr="2CFB0DE4" w:rsidR="0CB03D0D">
        <w:rPr>
          <w:sz w:val="24"/>
          <w:szCs w:val="24"/>
        </w:rPr>
        <w:t xml:space="preserve"> Martínez</w:t>
      </w:r>
    </w:p>
    <w:p w:rsidR="2CFB0DE4" w:rsidP="2CFB0DE4" w:rsidRDefault="2CFB0DE4" w14:paraId="587263F9" w14:textId="4ECD0C2C">
      <w:pPr>
        <w:pStyle w:val="Normal"/>
        <w:ind w:left="0"/>
        <w:jc w:val="both"/>
        <w:rPr>
          <w:sz w:val="24"/>
          <w:szCs w:val="24"/>
        </w:rPr>
      </w:pPr>
    </w:p>
    <w:p xmlns:wp14="http://schemas.microsoft.com/office/word/2010/wordml" w:rsidRPr="00F63D22" w:rsidR="001061FB" w:rsidP="2CFB0DE4" w:rsidRDefault="001061FB" w14:paraId="54CD245A" wp14:textId="6D037214">
      <w:pPr>
        <w:ind w:firstLine="708"/>
        <w:jc w:val="both"/>
        <w:rPr>
          <w:lang w:val="es-ES_tradnl"/>
        </w:rPr>
      </w:pPr>
      <w:r w:rsidR="254AA785">
        <w:rPr/>
        <w:t xml:space="preserve">Todos los cuales hemos trabajado con un rol simétrico, </w:t>
      </w:r>
      <w:r w:rsidR="116A46E6">
        <w:rPr/>
        <w:t>desempeñando las mismas actividades.</w:t>
      </w:r>
    </w:p>
    <w:p xmlns:wp14="http://schemas.microsoft.com/office/word/2010/wordml" w:rsidRPr="00F63D22" w:rsidR="001061FB" w:rsidP="2CFB0DE4" w:rsidRDefault="001061FB" w14:paraId="7196D064" wp14:noSpellErr="1" wp14:textId="3E2BEC2F">
      <w:pPr>
        <w:pStyle w:val="Normal"/>
        <w:rPr>
          <w:lang w:val="es-ES_tradnl"/>
        </w:rPr>
      </w:pPr>
    </w:p>
    <w:p xmlns:wp14="http://schemas.microsoft.com/office/word/2010/wordml" w:rsidRPr="00F63D22" w:rsidR="001061FB" w:rsidP="001061FB" w:rsidRDefault="001061FB" w14:paraId="34FF1C98" wp14:textId="77777777" wp14:noSpellErr="1">
      <w:pPr>
        <w:rPr>
          <w:lang w:val="es-ES_tradnl"/>
        </w:rPr>
      </w:pPr>
    </w:p>
    <w:p xmlns:wp14="http://schemas.microsoft.com/office/word/2010/wordml" w:rsidRPr="00F63D22" w:rsidR="001061FB" w:rsidP="63A65D81" w:rsidRDefault="00EF580D" w14:paraId="0248A1CC" wp14:textId="77777777" wp14:noSpellErr="1">
      <w:pPr>
        <w:pStyle w:val="Ttulo2"/>
        <w:rPr>
          <w:lang w:val="es-ES"/>
        </w:rPr>
      </w:pPr>
      <w:bookmarkStart w:name="_Toc70598024" w:id="535411815"/>
      <w:r w:rsidR="7239469F">
        <w:rPr/>
        <w:t>Seguimiento</w:t>
      </w:r>
      <w:r w:rsidR="123837BA">
        <w:rPr/>
        <w:t xml:space="preserve"> de la </w:t>
      </w:r>
      <w:r w:rsidR="69D00F57">
        <w:rPr/>
        <w:t>práctica</w:t>
      </w:r>
      <w:bookmarkEnd w:id="535411815"/>
    </w:p>
    <w:p xmlns:wp14="http://schemas.microsoft.com/office/word/2010/wordml" w:rsidRPr="00F63D22" w:rsidR="001061FB" w:rsidP="2CFB0DE4" w:rsidRDefault="001061FB" w14:paraId="6D072C0D" wp14:textId="512AD3F4">
      <w:pPr>
        <w:pStyle w:val="Pargrafodelista"/>
        <w:numPr>
          <w:ilvl w:val="0"/>
          <w:numId w:val="127"/>
        </w:numPr>
        <w:jc w:val="both"/>
        <w:rPr>
          <w:sz w:val="24"/>
          <w:szCs w:val="24"/>
          <w:lang w:val="es-ES_tradnl"/>
        </w:rPr>
      </w:pPr>
      <w:r w:rsidR="72694609">
        <w:rPr/>
        <w:t>Lucas Domínguez Carballo: el tiempo ejercido en esta actividad ha sido el disponible en las clases interactivas de la asignatura y unas 3 horas de trabajo fuera del horario de prácticas.</w:t>
      </w:r>
    </w:p>
    <w:p w:rsidR="15D57E3A" w:rsidP="2CFB0DE4" w:rsidRDefault="15D57E3A" w14:paraId="11EF629A" w14:textId="7BC13B99">
      <w:pPr>
        <w:pStyle w:val="Pargrafodelista"/>
        <w:numPr>
          <w:ilvl w:val="0"/>
          <w:numId w:val="127"/>
        </w:numPr>
        <w:jc w:val="both"/>
        <w:rPr>
          <w:sz w:val="24"/>
          <w:szCs w:val="24"/>
        </w:rPr>
      </w:pPr>
      <w:r w:rsidRPr="2CFB0DE4" w:rsidR="15D57E3A">
        <w:rPr>
          <w:sz w:val="24"/>
          <w:szCs w:val="24"/>
        </w:rPr>
        <w:t xml:space="preserve">Paula Vázquez Tella: </w:t>
      </w:r>
      <w:r w:rsidRPr="2CFB0DE4" w:rsidR="1E119E4D">
        <w:rPr>
          <w:sz w:val="24"/>
          <w:szCs w:val="24"/>
        </w:rPr>
        <w:t>además del t</w:t>
      </w:r>
      <w:r w:rsidRPr="2CFB0DE4" w:rsidR="2959650D">
        <w:rPr>
          <w:sz w:val="24"/>
          <w:szCs w:val="24"/>
        </w:rPr>
        <w:t xml:space="preserve">rabajo </w:t>
      </w:r>
      <w:r w:rsidRPr="2CFB0DE4" w:rsidR="1E119E4D">
        <w:rPr>
          <w:sz w:val="24"/>
          <w:szCs w:val="24"/>
        </w:rPr>
        <w:t xml:space="preserve">de las sesiones interactivas, el </w:t>
      </w:r>
      <w:r w:rsidRPr="2CFB0DE4" w:rsidR="58E77E1E">
        <w:rPr>
          <w:sz w:val="24"/>
          <w:szCs w:val="24"/>
        </w:rPr>
        <w:t xml:space="preserve">tiempo de </w:t>
      </w:r>
      <w:r w:rsidRPr="2CFB0DE4" w:rsidR="1E119E4D">
        <w:rPr>
          <w:sz w:val="24"/>
          <w:szCs w:val="24"/>
        </w:rPr>
        <w:t xml:space="preserve">trabajo </w:t>
      </w:r>
      <w:r w:rsidRPr="2CFB0DE4" w:rsidR="182F3A0B">
        <w:rPr>
          <w:sz w:val="24"/>
          <w:szCs w:val="24"/>
        </w:rPr>
        <w:t xml:space="preserve">individual </w:t>
      </w:r>
      <w:r w:rsidRPr="2CFB0DE4" w:rsidR="1E119E4D">
        <w:rPr>
          <w:sz w:val="24"/>
          <w:szCs w:val="24"/>
        </w:rPr>
        <w:t>gira en torno a 5 horas</w:t>
      </w:r>
      <w:r w:rsidRPr="2CFB0DE4" w:rsidR="5D254C28">
        <w:rPr>
          <w:sz w:val="24"/>
          <w:szCs w:val="24"/>
        </w:rPr>
        <w:t>, teniéndose en cuenta la corrección de errores</w:t>
      </w:r>
      <w:r w:rsidRPr="2CFB0DE4" w:rsidR="5D254C28">
        <w:rPr>
          <w:sz w:val="24"/>
          <w:szCs w:val="24"/>
        </w:rPr>
        <w:t xml:space="preserve"> de formato</w:t>
      </w:r>
      <w:r w:rsidRPr="2CFB0DE4" w:rsidR="6C2BACC9">
        <w:rPr>
          <w:sz w:val="24"/>
          <w:szCs w:val="24"/>
        </w:rPr>
        <w:t xml:space="preserve">, de </w:t>
      </w:r>
      <w:r w:rsidRPr="2CFB0DE4" w:rsidR="6C2BACC9">
        <w:rPr>
          <w:sz w:val="24"/>
          <w:szCs w:val="24"/>
        </w:rPr>
        <w:t>or</w:t>
      </w:r>
      <w:r w:rsidRPr="2CFB0DE4" w:rsidR="6C2BACC9">
        <w:rPr>
          <w:sz w:val="24"/>
          <w:szCs w:val="24"/>
        </w:rPr>
        <w:t>ganización del documento</w:t>
      </w:r>
      <w:r w:rsidRPr="2CFB0DE4" w:rsidR="5D254C28">
        <w:rPr>
          <w:sz w:val="24"/>
          <w:szCs w:val="24"/>
        </w:rPr>
        <w:t xml:space="preserve"> y demás.</w:t>
      </w:r>
    </w:p>
    <w:p w:rsidR="61479033" w:rsidP="2CFB0DE4" w:rsidRDefault="61479033" w14:paraId="45D0A986" w14:textId="53AFDD26">
      <w:pPr>
        <w:pStyle w:val="Pargrafodelista"/>
        <w:numPr>
          <w:ilvl w:val="0"/>
          <w:numId w:val="127"/>
        </w:numPr>
        <w:jc w:val="both"/>
        <w:rPr>
          <w:sz w:val="24"/>
          <w:szCs w:val="24"/>
        </w:rPr>
      </w:pPr>
      <w:r w:rsidRPr="2CFB0DE4" w:rsidR="61479033">
        <w:rPr>
          <w:sz w:val="24"/>
          <w:szCs w:val="24"/>
        </w:rPr>
        <w:t xml:space="preserve">Sergio Álvarez </w:t>
      </w:r>
      <w:r w:rsidRPr="2CFB0DE4" w:rsidR="61479033">
        <w:rPr>
          <w:sz w:val="24"/>
          <w:szCs w:val="24"/>
        </w:rPr>
        <w:t>Piñ</w:t>
      </w:r>
      <w:r w:rsidRPr="2CFB0DE4" w:rsidR="61479033">
        <w:rPr>
          <w:sz w:val="24"/>
          <w:szCs w:val="24"/>
        </w:rPr>
        <w:t xml:space="preserve">ón: </w:t>
      </w:r>
      <w:r w:rsidRPr="2CFB0DE4" w:rsidR="2F1E09F1">
        <w:rPr>
          <w:sz w:val="24"/>
          <w:szCs w:val="24"/>
        </w:rPr>
        <w:t>se dedicó unas 4 horas, aproximadamente, de trabajo autónomo, a parte de las clases interactivas.</w:t>
      </w:r>
    </w:p>
    <w:p w:rsidR="6722EBB9" w:rsidP="2CFB0DE4" w:rsidRDefault="6722EBB9" w14:paraId="50FD6418" w14:textId="0888910C">
      <w:pPr>
        <w:pStyle w:val="Pargrafodelista"/>
        <w:numPr>
          <w:ilvl w:val="0"/>
          <w:numId w:val="127"/>
        </w:numPr>
        <w:jc w:val="both"/>
        <w:rPr>
          <w:sz w:val="24"/>
          <w:szCs w:val="24"/>
        </w:rPr>
      </w:pPr>
      <w:r w:rsidRPr="2CFB0DE4" w:rsidR="6722EBB9">
        <w:rPr>
          <w:sz w:val="24"/>
          <w:szCs w:val="24"/>
        </w:rPr>
        <w:t xml:space="preserve">David Carpintero Diaz: </w:t>
      </w:r>
      <w:r w:rsidRPr="2CFB0DE4" w:rsidR="11B64E79">
        <w:rPr>
          <w:sz w:val="24"/>
          <w:szCs w:val="24"/>
        </w:rPr>
        <w:t>tiempo disponible en las clases interactivas y 3-4 horas de trabajo individual.</w:t>
      </w:r>
    </w:p>
    <w:p w:rsidR="574B1505" w:rsidP="2CFB0DE4" w:rsidRDefault="574B1505" w14:paraId="7D88A907" w14:textId="50C67F14">
      <w:pPr>
        <w:pStyle w:val="Pargrafodelista"/>
        <w:numPr>
          <w:ilvl w:val="0"/>
          <w:numId w:val="127"/>
        </w:numPr>
        <w:jc w:val="both"/>
        <w:rPr>
          <w:sz w:val="24"/>
          <w:szCs w:val="24"/>
        </w:rPr>
      </w:pPr>
      <w:r w:rsidRPr="2CFB0DE4" w:rsidR="574B1505">
        <w:rPr>
          <w:sz w:val="24"/>
          <w:szCs w:val="24"/>
        </w:rPr>
        <w:t xml:space="preserve">Brais Lence Martínez: se han dedicado las horas de </w:t>
      </w:r>
      <w:r w:rsidRPr="2CFB0DE4" w:rsidR="076DCBB8">
        <w:rPr>
          <w:sz w:val="24"/>
          <w:szCs w:val="24"/>
        </w:rPr>
        <w:t xml:space="preserve">sesiones de </w:t>
      </w:r>
      <w:r w:rsidRPr="2CFB0DE4" w:rsidR="574B1505">
        <w:rPr>
          <w:sz w:val="24"/>
          <w:szCs w:val="24"/>
        </w:rPr>
        <w:t>prácticas y 3 horas de trabajo independiente, seguido de 1 hora de revisión del documento.</w:t>
      </w:r>
    </w:p>
    <w:p xmlns:wp14="http://schemas.microsoft.com/office/word/2010/wordml" w:rsidRPr="00F63D22" w:rsidR="00211400" w:rsidP="001061FB" w:rsidRDefault="00211400" w14:paraId="48A21919" wp14:textId="77777777" wp14:noSpellErr="1">
      <w:pPr>
        <w:rPr>
          <w:lang w:val="es-ES_tradnl"/>
        </w:rPr>
      </w:pPr>
    </w:p>
    <w:p xmlns:wp14="http://schemas.microsoft.com/office/word/2010/wordml" w:rsidRPr="00F63D22" w:rsidR="00211400" w:rsidP="001061FB" w:rsidRDefault="00211400" w14:paraId="6BD18F9B" wp14:textId="77777777" wp14:noSpellErr="1">
      <w:pPr>
        <w:rPr>
          <w:lang w:val="es-ES_tradnl"/>
        </w:rPr>
      </w:pPr>
    </w:p>
    <w:p xmlns:wp14="http://schemas.microsoft.com/office/word/2010/wordml" w:rsidRPr="00F63D22" w:rsidR="00211400" w:rsidP="001061FB" w:rsidRDefault="00211400" w14:paraId="238601FE" wp14:textId="77777777" wp14:noSpellErr="1">
      <w:pPr>
        <w:rPr>
          <w:lang w:val="es-ES_tradnl"/>
        </w:rPr>
      </w:pPr>
    </w:p>
    <w:p xmlns:wp14="http://schemas.microsoft.com/office/word/2010/wordml" w:rsidRPr="00F63D22" w:rsidR="001061FB" w:rsidP="001061FB" w:rsidRDefault="001061FB" w14:paraId="0F3CABC7" wp14:textId="77777777" wp14:noSpellErr="1">
      <w:pPr>
        <w:rPr>
          <w:lang w:val="es-ES_tradnl"/>
        </w:rPr>
      </w:pPr>
      <w:r>
        <w:br w:type="page"/>
      </w:r>
    </w:p>
    <w:p xmlns:wp14="http://schemas.microsoft.com/office/word/2010/wordml" w:rsidRPr="00F512EB" w:rsidR="00211400" w:rsidP="63A65D81" w:rsidRDefault="00405635" w14:paraId="1E65AC73" wp14:textId="77777777" wp14:noSpellErr="1">
      <w:pPr>
        <w:pStyle w:val="Ttulo1"/>
        <w:rPr>
          <w:lang w:val="es-ES"/>
        </w:rPr>
      </w:pPr>
      <w:bookmarkStart w:name="_Toc1428893854" w:id="1261194756"/>
      <w:r w:rsidR="42604AFA">
        <w:rPr/>
        <w:t>DOCUMENTACIÓN</w:t>
      </w:r>
      <w:r w:rsidR="5F5DD718">
        <w:rPr/>
        <w:t xml:space="preserve"> DE LA PRÁCTICA</w:t>
      </w:r>
      <w:bookmarkEnd w:id="1261194756"/>
    </w:p>
    <w:p xmlns:wp14="http://schemas.microsoft.com/office/word/2010/wordml" w:rsidRPr="00F63D22" w:rsidR="00211400" w:rsidP="07AF015C" w:rsidRDefault="00211400" w14:paraId="5B08B5D1" wp14:textId="77777777" wp14:noSpellErr="1">
      <w:pPr>
        <w:rPr>
          <w:lang w:val="es-ES_tradnl"/>
        </w:rPr>
      </w:pPr>
    </w:p>
    <w:p w:rsidR="5BC87193" w:rsidP="2CFB0DE4" w:rsidRDefault="5BC87193" w14:paraId="6B1FF751" w14:textId="36856AA2">
      <w:pPr>
        <w:pStyle w:val="Ttulo2"/>
        <w:rPr>
          <w:sz w:val="32"/>
          <w:szCs w:val="32"/>
        </w:rPr>
      </w:pPr>
      <w:bookmarkStart w:name="_Toc1568391303" w:id="933905732"/>
      <w:r w:rsidR="5BC87193">
        <w:rPr/>
        <w:t>Descripción del proceso de control de cambios</w:t>
      </w:r>
      <w:bookmarkEnd w:id="933905732"/>
    </w:p>
    <w:p w:rsidR="4D0159E5" w:rsidP="4D0159E5" w:rsidRDefault="4D0159E5" w14:paraId="00CDD9FC" w14:textId="4F04EA18">
      <w:pPr>
        <w:pStyle w:val="Normal"/>
      </w:pPr>
    </w:p>
    <w:p w:rsidR="5BC87193" w:rsidP="2CFB0DE4" w:rsidRDefault="5BC87193" w14:paraId="1B5C4D18" w14:textId="594EB8DB">
      <w:pPr>
        <w:pStyle w:val="Normal"/>
        <w:ind w:firstLine="708"/>
        <w:jc w:val="both"/>
        <w:rPr>
          <w:i w:val="0"/>
          <w:iCs w:val="0"/>
        </w:rPr>
      </w:pPr>
      <w:r w:rsidRPr="2CFB0DE4" w:rsidR="5BC87193">
        <w:rPr>
          <w:i w:val="0"/>
          <w:iCs w:val="0"/>
        </w:rPr>
        <w:t>El proceso de control de cambios es una parte esencial en la gestión de proyectos. Proporciona una estructura para manejar las modificaciones propuestas, evaluando su viabilidad e impacto y asegurando su implementación de forma controlada.</w:t>
      </w:r>
    </w:p>
    <w:p w:rsidR="2CFB0DE4" w:rsidP="2CFB0DE4" w:rsidRDefault="2CFB0DE4" w14:paraId="794B5762" w14:textId="061079B1">
      <w:pPr>
        <w:pStyle w:val="Normal"/>
        <w:jc w:val="both"/>
        <w:rPr>
          <w:i w:val="0"/>
          <w:iCs w:val="0"/>
        </w:rPr>
      </w:pPr>
    </w:p>
    <w:p w:rsidR="5BC87193" w:rsidP="2CFB0DE4" w:rsidRDefault="5BC87193" w14:paraId="67369254" w14:textId="152689CF">
      <w:pPr>
        <w:pStyle w:val="Normal"/>
        <w:ind w:firstLine="576"/>
        <w:jc w:val="both"/>
        <w:rPr>
          <w:i w:val="0"/>
          <w:iCs w:val="0"/>
        </w:rPr>
      </w:pPr>
      <w:r w:rsidRPr="4D0159E5" w:rsidR="5BC87193">
        <w:rPr>
          <w:i w:val="0"/>
          <w:iCs w:val="0"/>
        </w:rPr>
        <w:t xml:space="preserve">Hemos organizado este proceso en la siguiente secuencia de actividades: </w:t>
      </w:r>
      <w:r w:rsidRPr="4D0159E5" w:rsidR="5BC87193">
        <w:rPr>
          <w:i w:val="0"/>
          <w:iCs w:val="0"/>
        </w:rPr>
        <w:t>Identificación del problema, Análisis del cambio, Aprobación del cambio, Implementación del cambio y Seguimiento y control</w:t>
      </w:r>
      <w:r w:rsidRPr="4D0159E5" w:rsidR="5BC87193">
        <w:rPr>
          <w:i w:val="0"/>
          <w:iCs w:val="0"/>
        </w:rPr>
        <w:t xml:space="preserve">. Las razones para esta organización se deben a que la secuencia seguirá un flujo lógico y cronológico en el manejo de cambios en el proyecto. </w:t>
      </w:r>
      <w:r w:rsidRPr="4D0159E5" w:rsidR="5BC87193">
        <w:rPr>
          <w:i w:val="0"/>
          <w:iCs w:val="0"/>
        </w:rPr>
        <w:t>Además, se proporcionará una evaluación integral de la propuesta de cambio, asegurando así que la toma de decisiones, a la hora de aprobar o desestimar un cambio, se realice de forma informada y respaldada por una comprensión completa del cambio propuesto.</w:t>
      </w:r>
    </w:p>
    <w:p w:rsidR="4D0159E5" w:rsidP="4D0159E5" w:rsidRDefault="4D0159E5" w14:paraId="69B47B06" w14:textId="137D890A">
      <w:pPr>
        <w:pStyle w:val="Normal"/>
        <w:ind w:firstLine="0"/>
        <w:jc w:val="both"/>
        <w:rPr>
          <w:i w:val="0"/>
          <w:iCs w:val="0"/>
        </w:rPr>
      </w:pPr>
    </w:p>
    <w:p w:rsidR="4D0159E5" w:rsidP="4D0159E5" w:rsidRDefault="4D0159E5" w14:paraId="00A9BA18" w14:textId="62548B0E">
      <w:pPr>
        <w:pStyle w:val="Normal"/>
        <w:ind w:firstLine="0"/>
        <w:jc w:val="both"/>
        <w:rPr>
          <w:i w:val="0"/>
          <w:iCs w:val="0"/>
        </w:rPr>
      </w:pPr>
    </w:p>
    <w:p w:rsidR="43485A8E" w:rsidP="2CFB0DE4" w:rsidRDefault="43485A8E" w14:paraId="07AB93C4" w14:textId="38455220">
      <w:pPr>
        <w:pStyle w:val="Ttulo3"/>
        <w:suppressLineNumbers w:val="0"/>
        <w:bidi w:val="0"/>
        <w:spacing w:before="240" w:beforeAutospacing="off" w:after="60" w:afterAutospacing="off" w:line="259" w:lineRule="auto"/>
        <w:ind w:left="720" w:right="0" w:hanging="720"/>
        <w:jc w:val="left"/>
        <w:rPr/>
      </w:pPr>
      <w:bookmarkStart w:name="_Toc286245368" w:id="1202865858"/>
      <w:r w:rsidR="43485A8E">
        <w:rPr/>
        <w:t>C</w:t>
      </w:r>
      <w:r w:rsidR="43485A8E">
        <w:rPr/>
        <w:t>ontrol de versiones</w:t>
      </w:r>
      <w:bookmarkEnd w:id="1202865858"/>
    </w:p>
    <w:p w:rsidR="4D0159E5" w:rsidP="4D0159E5" w:rsidRDefault="4D0159E5" w14:paraId="2D03EE24" w14:textId="31142712">
      <w:pPr>
        <w:pStyle w:val="Normal"/>
        <w:jc w:val="both"/>
      </w:pPr>
    </w:p>
    <w:p w:rsidR="43485A8E" w:rsidP="4D0159E5" w:rsidRDefault="43485A8E" w14:paraId="05484FCB" w14:textId="2EBE6C1B">
      <w:pPr>
        <w:pStyle w:val="Normal"/>
        <w:ind w:firstLine="708"/>
        <w:jc w:val="both"/>
        <w:rPr>
          <w:noProof w:val="0"/>
          <w:lang w:val="es-ES"/>
        </w:rPr>
      </w:pPr>
      <w:r w:rsidR="43485A8E">
        <w:rPr/>
        <w:t>Para hacer un control de las versiones de los documentos u otro tipo de archivos utilizaremos Git, un sistema de control de versiones distribuido que rastrea y gestiona cambios en archivos de código y documentos</w:t>
      </w:r>
      <w:r w:rsidR="36788E86">
        <w:rPr/>
        <w:t>, p</w:t>
      </w:r>
      <w:r w:rsidR="43485A8E">
        <w:rPr/>
        <w:t>ermitiéndonos realizar el seguimiento de versiones, ramificar el trabajo y fusionar cambios de manera cómoda y eficiente.</w:t>
      </w:r>
    </w:p>
    <w:p w:rsidR="4D0159E5" w:rsidP="4D0159E5" w:rsidRDefault="4D0159E5" w14:paraId="715A4C56" w14:textId="1AD7555F">
      <w:pPr>
        <w:pStyle w:val="Normal"/>
        <w:jc w:val="both"/>
      </w:pPr>
    </w:p>
    <w:p w:rsidR="1C850D3B" w:rsidP="4D0159E5" w:rsidRDefault="1C850D3B" w14:paraId="7C28435D" w14:textId="1B02B552">
      <w:pPr>
        <w:pStyle w:val="Ttulo4"/>
        <w:bidi w:val="0"/>
        <w:rPr/>
      </w:pPr>
      <w:r w:rsidR="49ED03B0">
        <w:rPr/>
        <w:t xml:space="preserve"> </w:t>
      </w:r>
      <w:r w:rsidR="1C850D3B">
        <w:rPr/>
        <w:t>Descripción del repositorio</w:t>
      </w:r>
    </w:p>
    <w:p w:rsidR="4D0159E5" w:rsidP="4D0159E5" w:rsidRDefault="4D0159E5" w14:paraId="2E53FB05" w14:textId="2C84F65D">
      <w:pPr>
        <w:pStyle w:val="Normal"/>
        <w:bidi w:val="0"/>
        <w:jc w:val="both"/>
      </w:pPr>
    </w:p>
    <w:p w:rsidR="1C850D3B" w:rsidP="4D0159E5" w:rsidRDefault="1C850D3B" w14:paraId="6CF7A48E" w14:textId="239C35BD">
      <w:pPr>
        <w:pStyle w:val="Normal"/>
        <w:bidi w:val="0"/>
        <w:ind w:firstLine="708"/>
        <w:jc w:val="both"/>
      </w:pPr>
      <w:r w:rsidR="1C850D3B">
        <w:rPr/>
        <w:t>El repositorio c</w:t>
      </w:r>
      <w:r w:rsidR="71F14512">
        <w:rPr/>
        <w:t xml:space="preserve">ontará con </w:t>
      </w:r>
      <w:r w:rsidR="1C850D3B">
        <w:rPr/>
        <w:t xml:space="preserve">una única rama </w:t>
      </w:r>
      <w:r w:rsidR="1C850D3B">
        <w:rPr/>
        <w:t>main</w:t>
      </w:r>
      <w:r w:rsidR="1C850D3B">
        <w:rPr/>
        <w:t xml:space="preserve"> que contendrá los siguientes directorios y archivos:</w:t>
      </w:r>
    </w:p>
    <w:p w:rsidR="2CFB0DE4" w:rsidP="2CFB0DE4" w:rsidRDefault="2CFB0DE4" w14:paraId="7F34A50F" w14:textId="0351C6C2">
      <w:pPr>
        <w:pStyle w:val="Normal"/>
        <w:bidi w:val="0"/>
        <w:jc w:val="both"/>
      </w:pPr>
    </w:p>
    <w:p w:rsidR="3BD4F014" w:rsidP="4D0159E5" w:rsidRDefault="3BD4F014" w14:paraId="40ECC088" w14:textId="25A96F9C">
      <w:pPr>
        <w:pStyle w:val="Pargrafodelista"/>
        <w:numPr>
          <w:ilvl w:val="0"/>
          <w:numId w:val="163"/>
        </w:numPr>
        <w:bidi w:val="0"/>
        <w:jc w:val="both"/>
        <w:rPr>
          <w:sz w:val="24"/>
          <w:szCs w:val="24"/>
        </w:rPr>
      </w:pPr>
      <w:r w:rsidRPr="4D0159E5" w:rsidR="3BD4F014">
        <w:rPr>
          <w:b w:val="1"/>
          <w:bCs w:val="1"/>
        </w:rPr>
        <w:t>Plantillas</w:t>
      </w:r>
      <w:r w:rsidR="3BD4F014">
        <w:rPr/>
        <w:t>: Será una carpeta que contendrá las plantillas sin cubrir de las diferentes actividades del proceso de control de cambios.</w:t>
      </w:r>
    </w:p>
    <w:p w:rsidR="4D0159E5" w:rsidP="4D0159E5" w:rsidRDefault="4D0159E5" w14:paraId="71FA06C8" w14:textId="00D685C7">
      <w:pPr>
        <w:pStyle w:val="Normal"/>
        <w:bidi w:val="0"/>
        <w:jc w:val="both"/>
      </w:pPr>
    </w:p>
    <w:p w:rsidR="3BD4F014" w:rsidP="4D0159E5" w:rsidRDefault="3BD4F014" w14:paraId="0DE76F21" w14:textId="38D09F9D">
      <w:pPr>
        <w:pStyle w:val="Pargrafodelista"/>
        <w:numPr>
          <w:ilvl w:val="0"/>
          <w:numId w:val="163"/>
        </w:numPr>
        <w:bidi w:val="0"/>
        <w:jc w:val="both"/>
        <w:rPr>
          <w:sz w:val="24"/>
          <w:szCs w:val="24"/>
        </w:rPr>
      </w:pPr>
      <w:r w:rsidRPr="4D0159E5" w:rsidR="3BD4F014">
        <w:rPr>
          <w:b w:val="1"/>
          <w:bCs w:val="1"/>
          <w:sz w:val="24"/>
          <w:szCs w:val="24"/>
        </w:rPr>
        <w:t>Cubiertas</w:t>
      </w:r>
      <w:r w:rsidRPr="4D0159E5" w:rsidR="3BD4F014">
        <w:rPr>
          <w:sz w:val="24"/>
          <w:szCs w:val="24"/>
        </w:rPr>
        <w:t>: Será un directorio que contendrá las siguientes carpetas:</w:t>
      </w:r>
    </w:p>
    <w:p w:rsidR="4567B51D" w:rsidP="4D0159E5" w:rsidRDefault="4567B51D" w14:paraId="74A32BEE" w14:textId="4E1FBA7E">
      <w:pPr>
        <w:pStyle w:val="Pargrafodelista"/>
        <w:numPr>
          <w:ilvl w:val="1"/>
          <w:numId w:val="163"/>
        </w:numPr>
        <w:bidi w:val="0"/>
        <w:jc w:val="both"/>
        <w:rPr>
          <w:sz w:val="24"/>
          <w:szCs w:val="24"/>
        </w:rPr>
      </w:pPr>
      <w:r w:rsidRPr="4D0159E5" w:rsidR="4567B51D">
        <w:rPr>
          <w:b w:val="1"/>
          <w:bCs w:val="1"/>
          <w:sz w:val="24"/>
          <w:szCs w:val="24"/>
        </w:rPr>
        <w:t>Cambios a procesar</w:t>
      </w:r>
      <w:r w:rsidRPr="4D0159E5" w:rsidR="4567B51D">
        <w:rPr>
          <w:b w:val="1"/>
          <w:bCs w:val="1"/>
          <w:sz w:val="24"/>
          <w:szCs w:val="24"/>
        </w:rPr>
        <w:t>:</w:t>
      </w:r>
      <w:r w:rsidRPr="4D0159E5" w:rsidR="4567B51D">
        <w:rPr>
          <w:sz w:val="24"/>
          <w:szCs w:val="24"/>
        </w:rPr>
        <w:t xml:space="preserve"> carpeta correspondiente a las plantillas cubiertas de la actividad 1 (Identificación del cambio)</w:t>
      </w:r>
      <w:r w:rsidRPr="4D0159E5" w:rsidR="5F9C9891">
        <w:rPr>
          <w:sz w:val="24"/>
          <w:szCs w:val="24"/>
        </w:rPr>
        <w:t>.</w:t>
      </w:r>
    </w:p>
    <w:p w:rsidR="5F9C9891" w:rsidP="4D0159E5" w:rsidRDefault="5F9C9891" w14:paraId="19F991A9" w14:textId="2836A10B">
      <w:pPr>
        <w:pStyle w:val="Pargrafodelista"/>
        <w:numPr>
          <w:ilvl w:val="2"/>
          <w:numId w:val="163"/>
        </w:numPr>
        <w:bidi w:val="0"/>
        <w:jc w:val="both"/>
        <w:rPr>
          <w:sz w:val="24"/>
          <w:szCs w:val="24"/>
        </w:rPr>
      </w:pPr>
      <w:r w:rsidRPr="4D0159E5" w:rsidR="5F9C9891">
        <w:rPr>
          <w:sz w:val="24"/>
          <w:szCs w:val="24"/>
        </w:rPr>
        <w:t>Dentro de esta por cada cambio habrá otra carpeta ya que puede que haya anexo</w:t>
      </w:r>
      <w:r w:rsidRPr="4D0159E5" w:rsidR="5F9C9891">
        <w:rPr>
          <w:sz w:val="24"/>
          <w:szCs w:val="24"/>
        </w:rPr>
        <w:t>s</w:t>
      </w:r>
      <w:r w:rsidRPr="4D0159E5" w:rsidR="727A454C">
        <w:rPr>
          <w:sz w:val="24"/>
          <w:szCs w:val="24"/>
        </w:rPr>
        <w:t>, donde se guardará la plantilla y los demás documentos</w:t>
      </w:r>
      <w:r w:rsidRPr="4D0159E5" w:rsidR="5F9C9891">
        <w:rPr>
          <w:sz w:val="24"/>
          <w:szCs w:val="24"/>
        </w:rPr>
        <w:t>.</w:t>
      </w:r>
    </w:p>
    <w:p w:rsidR="4D0159E5" w:rsidRDefault="4D0159E5" w14:paraId="1E0611D9" w14:textId="4D678ABB">
      <w:r>
        <w:br w:type="page"/>
      </w:r>
    </w:p>
    <w:p w:rsidR="4D0159E5" w:rsidP="4D0159E5" w:rsidRDefault="4D0159E5" w14:paraId="6CC9E67F" w14:textId="1E5FAE23">
      <w:pPr>
        <w:pStyle w:val="Normal"/>
        <w:bidi w:val="0"/>
        <w:ind w:left="0"/>
        <w:jc w:val="both"/>
        <w:rPr>
          <w:sz w:val="24"/>
          <w:szCs w:val="24"/>
        </w:rPr>
      </w:pPr>
    </w:p>
    <w:p w:rsidR="4567B51D" w:rsidP="4D0159E5" w:rsidRDefault="4567B51D" w14:paraId="0726C491" w14:textId="44982677">
      <w:pPr>
        <w:pStyle w:val="Pargrafodelista"/>
        <w:numPr>
          <w:ilvl w:val="1"/>
          <w:numId w:val="163"/>
        </w:numPr>
        <w:bidi w:val="0"/>
        <w:jc w:val="both"/>
        <w:rPr>
          <w:sz w:val="24"/>
          <w:szCs w:val="24"/>
        </w:rPr>
      </w:pPr>
      <w:r w:rsidRPr="4D0159E5" w:rsidR="4567B51D">
        <w:rPr>
          <w:b w:val="1"/>
          <w:bCs w:val="1"/>
          <w:sz w:val="24"/>
          <w:szCs w:val="24"/>
        </w:rPr>
        <w:t>Cambios analizados</w:t>
      </w:r>
      <w:r w:rsidRPr="4D0159E5" w:rsidR="4567B51D">
        <w:rPr>
          <w:sz w:val="24"/>
          <w:szCs w:val="24"/>
        </w:rPr>
        <w:t>: carpeta correspondiente a las plantillas cubiertas de la actividad 2 (Análisis del cambio).</w:t>
      </w:r>
    </w:p>
    <w:p w:rsidR="1327D2B4" w:rsidP="4D0159E5" w:rsidRDefault="1327D2B4" w14:paraId="3D51267C" w14:textId="40BA90B0">
      <w:pPr>
        <w:pStyle w:val="Pargrafodelista"/>
        <w:numPr>
          <w:ilvl w:val="2"/>
          <w:numId w:val="163"/>
        </w:numPr>
        <w:bidi w:val="0"/>
        <w:jc w:val="both"/>
        <w:rPr>
          <w:sz w:val="24"/>
          <w:szCs w:val="24"/>
        </w:rPr>
      </w:pPr>
      <w:r w:rsidRPr="4D0159E5" w:rsidR="1327D2B4">
        <w:rPr>
          <w:sz w:val="24"/>
          <w:szCs w:val="24"/>
        </w:rPr>
        <w:t xml:space="preserve">Dentro de esta por cada cambio habrá otra carpeta con el documento de todos los productos del </w:t>
      </w:r>
      <w:r w:rsidRPr="4D0159E5" w:rsidR="32929CA2">
        <w:rPr>
          <w:sz w:val="24"/>
          <w:szCs w:val="24"/>
        </w:rPr>
        <w:t>análisis</w:t>
      </w:r>
      <w:r w:rsidRPr="4D0159E5" w:rsidR="1327D2B4">
        <w:rPr>
          <w:sz w:val="24"/>
          <w:szCs w:val="24"/>
        </w:rPr>
        <w:t xml:space="preserve"> de cambio</w:t>
      </w:r>
      <w:r w:rsidRPr="4D0159E5" w:rsidR="03A4704F">
        <w:rPr>
          <w:sz w:val="24"/>
          <w:szCs w:val="24"/>
        </w:rPr>
        <w:t>, donde además de este se guardará la plantilla cubierta</w:t>
      </w:r>
      <w:r w:rsidRPr="4D0159E5" w:rsidR="1327D2B4">
        <w:rPr>
          <w:sz w:val="24"/>
          <w:szCs w:val="24"/>
        </w:rPr>
        <w:t>.</w:t>
      </w:r>
    </w:p>
    <w:p w:rsidR="2DE27C43" w:rsidP="4D0159E5" w:rsidRDefault="2DE27C43" w14:paraId="5F812584" w14:textId="2F24C76A">
      <w:pPr>
        <w:pStyle w:val="Pargrafodelista"/>
        <w:numPr>
          <w:ilvl w:val="1"/>
          <w:numId w:val="163"/>
        </w:numPr>
        <w:bidi w:val="0"/>
        <w:jc w:val="both"/>
        <w:rPr>
          <w:sz w:val="24"/>
          <w:szCs w:val="24"/>
        </w:rPr>
      </w:pPr>
      <w:r w:rsidRPr="4D0159E5" w:rsidR="2DE27C43">
        <w:rPr>
          <w:b w:val="1"/>
          <w:bCs w:val="1"/>
          <w:sz w:val="24"/>
          <w:szCs w:val="24"/>
        </w:rPr>
        <w:t>Cambios aprobados</w:t>
      </w:r>
      <w:r w:rsidRPr="4D0159E5" w:rsidR="2DE27C43">
        <w:rPr>
          <w:sz w:val="24"/>
          <w:szCs w:val="24"/>
        </w:rPr>
        <w:t>: carpeta correspondiente a las plantillas cubiertas de la actividad 3 (Aprobación del cambio)</w:t>
      </w:r>
      <w:r w:rsidRPr="4D0159E5" w:rsidR="76636958">
        <w:rPr>
          <w:sz w:val="24"/>
          <w:szCs w:val="24"/>
        </w:rPr>
        <w:t>.</w:t>
      </w:r>
    </w:p>
    <w:p w:rsidR="1E3F08D2" w:rsidP="4D0159E5" w:rsidRDefault="1E3F08D2" w14:paraId="214F84A4" w14:textId="0AFC2D09">
      <w:pPr>
        <w:pStyle w:val="Pargrafodelista"/>
        <w:numPr>
          <w:ilvl w:val="2"/>
          <w:numId w:val="163"/>
        </w:numPr>
        <w:bidi w:val="0"/>
        <w:jc w:val="both"/>
        <w:rPr>
          <w:sz w:val="24"/>
          <w:szCs w:val="24"/>
        </w:rPr>
      </w:pPr>
      <w:r w:rsidRPr="4D0159E5" w:rsidR="1E3F08D2">
        <w:rPr>
          <w:sz w:val="24"/>
          <w:szCs w:val="24"/>
        </w:rPr>
        <w:t>Dentro de esta por cada cambio habrá otra carpeta donde se situará la plantilla cubierta y toda la documentación necesaria de la aprobación del cambio</w:t>
      </w:r>
      <w:r w:rsidRPr="4D0159E5" w:rsidR="4BB9C301">
        <w:rPr>
          <w:sz w:val="24"/>
          <w:szCs w:val="24"/>
        </w:rPr>
        <w:t>.</w:t>
      </w:r>
    </w:p>
    <w:p w:rsidR="603E66CE" w:rsidP="4D0159E5" w:rsidRDefault="603E66CE" w14:paraId="47A39F1E" w14:textId="02367F03">
      <w:pPr>
        <w:pStyle w:val="Pargrafodelista"/>
        <w:numPr>
          <w:ilvl w:val="1"/>
          <w:numId w:val="163"/>
        </w:numPr>
        <w:bidi w:val="0"/>
        <w:jc w:val="both"/>
        <w:rPr>
          <w:sz w:val="24"/>
          <w:szCs w:val="24"/>
        </w:rPr>
      </w:pPr>
      <w:r w:rsidRPr="4D0159E5" w:rsidR="603E66CE">
        <w:rPr>
          <w:b w:val="1"/>
          <w:bCs w:val="1"/>
          <w:sz w:val="24"/>
          <w:szCs w:val="24"/>
        </w:rPr>
        <w:t xml:space="preserve">Cambios </w:t>
      </w:r>
      <w:r w:rsidRPr="4D0159E5" w:rsidR="5E1BA8B3">
        <w:rPr>
          <w:b w:val="1"/>
          <w:bCs w:val="1"/>
          <w:sz w:val="24"/>
          <w:szCs w:val="24"/>
        </w:rPr>
        <w:t>implementados</w:t>
      </w:r>
      <w:r w:rsidRPr="4D0159E5" w:rsidR="5E1BA8B3">
        <w:rPr>
          <w:sz w:val="24"/>
          <w:szCs w:val="24"/>
        </w:rPr>
        <w:t xml:space="preserve">: </w:t>
      </w:r>
      <w:r w:rsidRPr="4D0159E5" w:rsidR="4A9C6FC1">
        <w:rPr>
          <w:sz w:val="24"/>
          <w:szCs w:val="24"/>
        </w:rPr>
        <w:t>carpeta correspondiente a las plantillas cubiertas de la actividad 4 (</w:t>
      </w:r>
      <w:r w:rsidRPr="4D0159E5" w:rsidR="4A9C6FC1">
        <w:rPr>
          <w:sz w:val="24"/>
          <w:szCs w:val="24"/>
        </w:rPr>
        <w:t>Implementació</w:t>
      </w:r>
      <w:r w:rsidRPr="4D0159E5" w:rsidR="4A9C6FC1">
        <w:rPr>
          <w:sz w:val="24"/>
          <w:szCs w:val="24"/>
        </w:rPr>
        <w:t>n del cambio).</w:t>
      </w:r>
    </w:p>
    <w:p w:rsidR="4A9C6FC1" w:rsidP="4D0159E5" w:rsidRDefault="4A9C6FC1" w14:paraId="79D1F98A" w14:textId="20103A6F">
      <w:pPr>
        <w:pStyle w:val="Pargrafodelista"/>
        <w:numPr>
          <w:ilvl w:val="1"/>
          <w:numId w:val="163"/>
        </w:numPr>
        <w:bidi w:val="0"/>
        <w:jc w:val="both"/>
        <w:rPr>
          <w:sz w:val="24"/>
          <w:szCs w:val="24"/>
        </w:rPr>
      </w:pPr>
      <w:r w:rsidRPr="4D0159E5" w:rsidR="4A9C6FC1">
        <w:rPr>
          <w:b w:val="1"/>
          <w:bCs w:val="1"/>
          <w:sz w:val="24"/>
          <w:szCs w:val="24"/>
        </w:rPr>
        <w:t>Seguimientos de cambios</w:t>
      </w:r>
      <w:r w:rsidRPr="4D0159E5" w:rsidR="4A9C6FC1">
        <w:rPr>
          <w:sz w:val="24"/>
          <w:szCs w:val="24"/>
        </w:rPr>
        <w:t>: carpeta correspondiente a las plantillas cubiertas de la actividad 5 (Seguimiento del cambio).</w:t>
      </w:r>
    </w:p>
    <w:p w:rsidR="4D0159E5" w:rsidP="4D0159E5" w:rsidRDefault="4D0159E5" w14:paraId="0CC6817E" w14:textId="682DF084">
      <w:pPr>
        <w:pStyle w:val="Normal"/>
        <w:bidi w:val="0"/>
        <w:ind w:left="0"/>
        <w:rPr>
          <w:sz w:val="24"/>
          <w:szCs w:val="24"/>
        </w:rPr>
      </w:pPr>
    </w:p>
    <w:p w:rsidR="4D0159E5" w:rsidP="4D0159E5" w:rsidRDefault="4D0159E5" w14:paraId="627A0BA8" w14:textId="430C3C57">
      <w:pPr>
        <w:pStyle w:val="Normal"/>
        <w:bidi w:val="0"/>
        <w:ind w:left="0"/>
        <w:rPr>
          <w:sz w:val="24"/>
          <w:szCs w:val="24"/>
        </w:rPr>
      </w:pPr>
    </w:p>
    <w:p w:rsidR="1C850D3B" w:rsidP="4D0159E5" w:rsidRDefault="1C850D3B" w14:paraId="23FCFC78" w14:textId="13D0A570">
      <w:pPr>
        <w:pStyle w:val="Ttulo4"/>
        <w:bidi w:val="0"/>
        <w:rPr/>
      </w:pPr>
      <w:r w:rsidR="2C79DE08">
        <w:rPr/>
        <w:t xml:space="preserve"> </w:t>
      </w:r>
      <w:r w:rsidR="1C850D3B">
        <w:rPr/>
        <w:t>Descripción de quién, cuándo y cómo se cambian los ficheros en el repositorio</w:t>
      </w:r>
    </w:p>
    <w:p w:rsidR="2CFB0DE4" w:rsidP="4D0159E5" w:rsidRDefault="2CFB0DE4" w14:paraId="798FBCAA" w14:textId="7F1DC9B7">
      <w:pPr>
        <w:pStyle w:val="Normal"/>
        <w:bidi w:val="0"/>
        <w:jc w:val="both"/>
      </w:pPr>
    </w:p>
    <w:p w:rsidR="2CFB0DE4" w:rsidP="4D0159E5" w:rsidRDefault="2CFB0DE4" w14:paraId="0A20F6FA" w14:textId="579A6888">
      <w:pPr>
        <w:pStyle w:val="Normal"/>
        <w:bidi w:val="0"/>
        <w:ind w:firstLine="708"/>
        <w:jc w:val="both"/>
      </w:pPr>
      <w:r w:rsidR="2CC40E9F">
        <w:rPr/>
        <w:t>En el repositorio, los cambios en los archivos serán realizados por desarrolladores que trabajan en el proyecto, como los miembros del equipo. Los cambios pueden realizarse en cualquier momento durante el ciclo de desarrollo del software.</w:t>
      </w:r>
    </w:p>
    <w:p w:rsidR="2CFB0DE4" w:rsidP="4D0159E5" w:rsidRDefault="2CFB0DE4" w14:paraId="6F700FE6" w14:textId="53F1CF29">
      <w:pPr>
        <w:pStyle w:val="Normal"/>
        <w:bidi w:val="0"/>
        <w:jc w:val="both"/>
      </w:pPr>
    </w:p>
    <w:p w:rsidR="2CFB0DE4" w:rsidP="4D0159E5" w:rsidRDefault="2CFB0DE4" w14:paraId="32B12A75" w14:textId="4C196A2C">
      <w:pPr>
        <w:pStyle w:val="Normal"/>
        <w:bidi w:val="0"/>
        <w:ind w:firstLine="708"/>
        <w:jc w:val="both"/>
      </w:pPr>
      <w:r w:rsidR="2CC40E9F">
        <w:rPr/>
        <w:t>Los desarrolladores pueden modificar archivos existentes, agregar nuevos archivos o eliminar archivos según sea necesario para agregar nuevas características, solucionar errores, mejorar el rendimiento o realizar cualquier otra tarea relacionada con el desarrollo de software.</w:t>
      </w:r>
    </w:p>
    <w:p w:rsidR="2CFB0DE4" w:rsidP="4D0159E5" w:rsidRDefault="2CFB0DE4" w14:paraId="7022E985" w14:textId="64B78D85">
      <w:pPr>
        <w:pStyle w:val="Normal"/>
        <w:bidi w:val="0"/>
        <w:jc w:val="both"/>
      </w:pPr>
    </w:p>
    <w:p w:rsidR="2CFB0DE4" w:rsidP="4D0159E5" w:rsidRDefault="2CFB0DE4" w14:paraId="06090C9A" w14:textId="13A7FE6F">
      <w:pPr>
        <w:pStyle w:val="Normal"/>
        <w:bidi w:val="0"/>
        <w:ind w:firstLine="708"/>
        <w:jc w:val="both"/>
      </w:pPr>
      <w:r w:rsidR="2CC40E9F">
        <w:rPr/>
        <w:t>Los cambios en los archivos se realizarán utilizando herramientas de control de versiones, en este caso Git</w:t>
      </w:r>
      <w:r w:rsidR="2827E36A">
        <w:rPr/>
        <w:t>, a través de la creación de</w:t>
      </w:r>
      <w:r w:rsidR="2CC40E9F">
        <w:rPr/>
        <w:t xml:space="preserve"> ramas separadas para trabajar en características específicas o solucionar problemas.</w:t>
      </w:r>
    </w:p>
    <w:p w:rsidR="2CFB0DE4" w:rsidP="4D0159E5" w:rsidRDefault="2CFB0DE4" w14:paraId="2B574BA2" w14:textId="10E3B29D">
      <w:pPr>
        <w:pStyle w:val="Normal"/>
        <w:bidi w:val="0"/>
        <w:jc w:val="both"/>
      </w:pPr>
    </w:p>
    <w:p w:rsidR="2CFB0DE4" w:rsidP="4D0159E5" w:rsidRDefault="2CFB0DE4" w14:paraId="76ECC49B" w14:textId="422F18AE">
      <w:pPr>
        <w:pStyle w:val="Normal"/>
        <w:bidi w:val="0"/>
        <w:ind w:firstLine="708"/>
        <w:jc w:val="both"/>
      </w:pPr>
      <w:r w:rsidR="2CC40E9F">
        <w:rPr/>
        <w:t>Una vez que hayan completado sus cambios en una rama específica, enviarán una solicitud de extracción (</w:t>
      </w:r>
      <w:r w:rsidR="2CC40E9F">
        <w:rPr/>
        <w:t>pull</w:t>
      </w:r>
      <w:r w:rsidR="2CC40E9F">
        <w:rPr/>
        <w:t xml:space="preserve"> </w:t>
      </w:r>
      <w:r w:rsidR="2CC40E9F">
        <w:rPr/>
        <w:t>request</w:t>
      </w:r>
      <w:r w:rsidR="2CC40E9F">
        <w:rPr/>
        <w:t>) para fusionar esos cambios en la rama principal (</w:t>
      </w:r>
      <w:r w:rsidR="2CC40E9F">
        <w:rPr/>
        <w:t>main</w:t>
      </w:r>
      <w:r w:rsidR="2CC40E9F">
        <w:rPr/>
        <w:t>).</w:t>
      </w:r>
      <w:r w:rsidR="0174A778">
        <w:rPr/>
        <w:t xml:space="preserve"> </w:t>
      </w:r>
      <w:r w:rsidR="2CC40E9F">
        <w:rPr/>
        <w:t>Antes de que los cambios se fusionen en la rama principal, pueden ser revisados por otros miembros del equipo para garantizar la calidad del código y cumplir con las pautas de desarrollo del proyecto.</w:t>
      </w:r>
    </w:p>
    <w:p w:rsidR="2CFB0DE4" w:rsidP="4D0159E5" w:rsidRDefault="2CFB0DE4" w14:paraId="0AF34F12" w14:textId="05E5B037">
      <w:pPr>
        <w:pStyle w:val="Normal"/>
        <w:bidi w:val="0"/>
        <w:ind w:firstLine="708"/>
        <w:jc w:val="both"/>
      </w:pPr>
    </w:p>
    <w:p w:rsidR="2CFB0DE4" w:rsidP="4D0159E5" w:rsidRDefault="2CFB0DE4" w14:paraId="1AA978B9" w14:textId="3D50A050">
      <w:pPr>
        <w:pStyle w:val="Normal"/>
        <w:bidi w:val="0"/>
        <w:ind w:firstLine="708"/>
        <w:jc w:val="both"/>
      </w:pPr>
      <w:r w:rsidR="2CC40E9F">
        <w:rPr/>
        <w:t>Los ficheros en el repositorio pueden ser cambiados de varias maneras:</w:t>
      </w:r>
    </w:p>
    <w:p w:rsidR="2CFB0DE4" w:rsidRDefault="2CFB0DE4" w14:paraId="4214E9E9" w14:textId="5B1A3F2D">
      <w:r>
        <w:br w:type="page"/>
      </w:r>
    </w:p>
    <w:p w:rsidR="2CFB0DE4" w:rsidP="4D0159E5" w:rsidRDefault="2CFB0DE4" w14:paraId="11CC249E" w14:textId="27A49DB3">
      <w:pPr>
        <w:pStyle w:val="Normal"/>
        <w:bidi w:val="0"/>
        <w:ind w:firstLine="708"/>
        <w:jc w:val="both"/>
      </w:pPr>
    </w:p>
    <w:p w:rsidR="2CFB0DE4" w:rsidP="4D0159E5" w:rsidRDefault="2CFB0DE4" w14:paraId="327ABFEB" w14:textId="0A782E65">
      <w:pPr>
        <w:pStyle w:val="Normal"/>
        <w:bidi w:val="0"/>
        <w:jc w:val="both"/>
      </w:pPr>
    </w:p>
    <w:p w:rsidR="2CFB0DE4" w:rsidP="4D0159E5" w:rsidRDefault="2CFB0DE4" w14:paraId="7454A811" w14:textId="0B1E4DD9">
      <w:pPr>
        <w:pStyle w:val="Pargrafodelista"/>
        <w:numPr>
          <w:ilvl w:val="0"/>
          <w:numId w:val="162"/>
        </w:numPr>
        <w:bidi w:val="0"/>
        <w:jc w:val="both"/>
        <w:rPr>
          <w:sz w:val="24"/>
          <w:szCs w:val="24"/>
        </w:rPr>
      </w:pPr>
      <w:r w:rsidRPr="4D0159E5" w:rsidR="2CC40E9F">
        <w:rPr>
          <w:b w:val="1"/>
          <w:bCs w:val="1"/>
        </w:rPr>
        <w:t>Edición directa</w:t>
      </w:r>
      <w:r w:rsidRPr="4D0159E5" w:rsidR="2CC40E9F">
        <w:rPr>
          <w:b w:val="1"/>
          <w:bCs w:val="1"/>
        </w:rPr>
        <w:t>:</w:t>
      </w:r>
      <w:r w:rsidR="2CC40E9F">
        <w:rPr/>
        <w:t xml:space="preserve"> Los desarrolladores pueden editar archivos directamente en su entorno local utilizando editores de texto o </w:t>
      </w:r>
      <w:r w:rsidR="2CC40E9F">
        <w:rPr/>
        <w:t>IDEs</w:t>
      </w:r>
      <w:r w:rsidR="2CC40E9F">
        <w:rPr/>
        <w:t>.</w:t>
      </w:r>
    </w:p>
    <w:p w:rsidR="2CFB0DE4" w:rsidP="4D0159E5" w:rsidRDefault="2CFB0DE4" w14:paraId="6CBBABC8" w14:textId="60CB7B56">
      <w:pPr>
        <w:pStyle w:val="Pargrafodelista"/>
        <w:numPr>
          <w:ilvl w:val="0"/>
          <w:numId w:val="162"/>
        </w:numPr>
        <w:bidi w:val="0"/>
        <w:jc w:val="both"/>
        <w:rPr/>
      </w:pPr>
      <w:r w:rsidRPr="4D0159E5" w:rsidR="2CC40E9F">
        <w:rPr>
          <w:b w:val="1"/>
          <w:bCs w:val="1"/>
        </w:rPr>
        <w:t>Creación de nuevos archivos:</w:t>
      </w:r>
      <w:r w:rsidR="2CC40E9F">
        <w:rPr/>
        <w:t xml:space="preserve"> Los desarrolladores pueden crear nuevos archivos para agregar funcionalidades, documentación u otros recursos necesarios para el proyecto.</w:t>
      </w:r>
    </w:p>
    <w:p w:rsidR="2CFB0DE4" w:rsidP="4D0159E5" w:rsidRDefault="2CFB0DE4" w14:paraId="7AFA1A2C" w14:textId="4B3CCB11">
      <w:pPr>
        <w:pStyle w:val="Pargrafodelista"/>
        <w:numPr>
          <w:ilvl w:val="0"/>
          <w:numId w:val="162"/>
        </w:numPr>
        <w:bidi w:val="0"/>
        <w:jc w:val="both"/>
        <w:rPr/>
      </w:pPr>
      <w:r w:rsidRPr="4D0159E5" w:rsidR="2CC40E9F">
        <w:rPr>
          <w:b w:val="1"/>
          <w:bCs w:val="1"/>
        </w:rPr>
        <w:t>Eliminación de archivos:</w:t>
      </w:r>
      <w:r w:rsidR="2CC40E9F">
        <w:rPr/>
        <w:t xml:space="preserve"> Los archivos obsoletos o que ya no son necesarios pueden ser eliminados del repositorio.</w:t>
      </w:r>
    </w:p>
    <w:p w:rsidR="2CFB0DE4" w:rsidP="4D0159E5" w:rsidRDefault="2CFB0DE4" w14:paraId="41CEFA30" w14:textId="3959670D">
      <w:pPr>
        <w:pStyle w:val="Pargrafodelista"/>
        <w:numPr>
          <w:ilvl w:val="0"/>
          <w:numId w:val="162"/>
        </w:numPr>
        <w:bidi w:val="0"/>
        <w:jc w:val="both"/>
        <w:rPr>
          <w:sz w:val="24"/>
          <w:szCs w:val="24"/>
        </w:rPr>
      </w:pPr>
      <w:r w:rsidRPr="4D0159E5" w:rsidR="2CC40E9F">
        <w:rPr>
          <w:b w:val="1"/>
          <w:bCs w:val="1"/>
        </w:rPr>
        <w:t>Fusionar cambios:</w:t>
      </w:r>
      <w:r w:rsidR="2CC40E9F">
        <w:rPr/>
        <w:t xml:space="preserve"> Después de que se revisen y aprueben los cambios en una solicitud de extracción, se pueden fusionar con la rama principal utilizando Git.</w:t>
      </w:r>
    </w:p>
    <w:p w:rsidR="2CFB0DE4" w:rsidP="4D0159E5" w:rsidRDefault="2CFB0DE4" w14:paraId="32732F3B" w14:textId="05159C6F">
      <w:pPr>
        <w:pStyle w:val="Normal"/>
        <w:bidi w:val="0"/>
        <w:jc w:val="both"/>
      </w:pPr>
    </w:p>
    <w:p w:rsidR="2CFB0DE4" w:rsidP="4D0159E5" w:rsidRDefault="2CFB0DE4" w14:paraId="302948C7" w14:textId="639BA83F">
      <w:pPr>
        <w:pStyle w:val="Normal"/>
        <w:bidi w:val="0"/>
        <w:ind w:firstLine="708"/>
        <w:jc w:val="both"/>
      </w:pPr>
      <w:r w:rsidR="2CC40E9F">
        <w:rPr/>
        <w:t>E</w:t>
      </w:r>
      <w:r w:rsidR="6749CA5F">
        <w:rPr/>
        <w:t>n resumen, el</w:t>
      </w:r>
      <w:r w:rsidR="2CC40E9F">
        <w:rPr/>
        <w:t xml:space="preserve"> proceso de cambio de archivos en el repositorio seguirá las prácticas de desarrollo colaborativo y control de versiones establecidas por el equipo de desarrollo, que puede incluir la utilización de ramas separadas para el desarrollo de nuevas características, pruebas automatizadas para garantizar la integridad del código y revisión de código por pares para mejorar la calidad del software.</w:t>
      </w:r>
    </w:p>
    <w:p w:rsidR="2CFB0DE4" w:rsidP="4D0159E5" w:rsidRDefault="2CFB0DE4" w14:paraId="18A9FA88" w14:textId="326B5468">
      <w:pPr>
        <w:pStyle w:val="Normal"/>
        <w:bidi w:val="0"/>
      </w:pPr>
    </w:p>
    <w:p w:rsidR="2CFB0DE4" w:rsidP="4D0159E5" w:rsidRDefault="2CFB0DE4" w14:paraId="155DC016" w14:textId="6821B2FE">
      <w:pPr>
        <w:pStyle w:val="Normal"/>
        <w:bidi w:val="0"/>
      </w:pPr>
    </w:p>
    <w:p w:rsidR="2CFB0DE4" w:rsidP="4D0159E5" w:rsidRDefault="2CFB0DE4" w14:paraId="36108BB0" w14:textId="74BEDB3A">
      <w:pPr>
        <w:pStyle w:val="Ttulo4"/>
        <w:bidi w:val="0"/>
        <w:rPr/>
      </w:pPr>
      <w:r w:rsidR="75F5DB57">
        <w:rPr/>
        <w:t xml:space="preserve"> </w:t>
      </w:r>
      <w:r w:rsidR="4D276B6F">
        <w:rPr/>
        <w:t>Proceso de etiquetado de estados del proyecto</w:t>
      </w:r>
    </w:p>
    <w:p w:rsidR="2CFB0DE4" w:rsidP="4D0159E5" w:rsidRDefault="2CFB0DE4" w14:paraId="3A46A4E2" w14:textId="3B298CEF">
      <w:pPr>
        <w:pStyle w:val="Normal"/>
        <w:bidi w:val="0"/>
        <w:rPr>
          <w:noProof w:val="0"/>
          <w:lang w:val="es-ES"/>
        </w:rPr>
      </w:pPr>
    </w:p>
    <w:p w:rsidR="2CFB0DE4" w:rsidP="4D0159E5" w:rsidRDefault="2CFB0DE4" w14:paraId="3F846AF9" w14:textId="536FDF46">
      <w:pPr>
        <w:bidi w:val="0"/>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4D0159E5" w:rsidR="4D27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En Git, los tags, o etiquetas, son puntos de referencia específicos en el historial de un repositorio que representan versiones importantes del proyecto. A diferencia de las ramas, que son móviles y evolucionan con nuevos </w:t>
      </w:r>
      <w:r w:rsidRPr="4D0159E5" w:rsidR="4D27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commits</w:t>
      </w:r>
      <w:r w:rsidRPr="4D0159E5" w:rsidR="4D27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las etiquetas son inmutables y apuntan a un </w:t>
      </w:r>
      <w:r w:rsidRPr="4D0159E5" w:rsidR="4D27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commit</w:t>
      </w:r>
      <w:r w:rsidRPr="4D0159E5" w:rsidR="4D27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específico. Estas facilitan la identificación de versiones estables y proporcionan una forma clara de documentar y comunicar cambios significativos en el proyecto.</w:t>
      </w:r>
    </w:p>
    <w:p w:rsidR="2CFB0DE4" w:rsidP="4D0159E5" w:rsidRDefault="2CFB0DE4" w14:paraId="0993E8A7" w14:textId="123C565F">
      <w:pPr>
        <w:bidi w:val="0"/>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4D0159E5" w:rsidR="4D27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La responsabilidad de etiquetar los distintos estados del proyecto recaerá sobre el director del proyecto y se realizará en momentos que representen hitos importantes de este, facilitando la identificación y el seguimiento de versiones específicas a lo largo del tiempo. En este caso concreto, se etiquetará un estado al iniciarse la solicitud de un cambio, al aprobarse o rechazarse dicha solicitud y si corresponde, cuándo se implemente dicho cambio aprobado. Para ello, se seguirá la semántica de versionado “</w:t>
      </w:r>
      <w:r w:rsidRPr="4D0159E5" w:rsidR="4D27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SemVer</w:t>
      </w:r>
      <w:r w:rsidRPr="4D0159E5" w:rsidR="4D276B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además se incluirá una referencia al cambio junto con un mensaje descriptivo. Un ejemplo sería: </w:t>
      </w:r>
      <w:r w:rsidRPr="4D0159E5" w:rsidR="4D276B6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git</w:t>
      </w:r>
      <w:r w:rsidRPr="4D0159E5" w:rsidR="4D276B6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 xml:space="preserve"> tag -a v1.0.0 -m "Versión 1.0.0 - Cambio </w:t>
      </w:r>
      <w:r w:rsidRPr="4D0159E5" w:rsidR="4D276B6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IdfPrbl_num</w:t>
      </w:r>
      <w:r w:rsidRPr="4D0159E5" w:rsidR="4D276B6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t xml:space="preserve"> propuesto".</w:t>
      </w:r>
    </w:p>
    <w:p w:rsidR="2CFB0DE4" w:rsidP="4D0159E5" w:rsidRDefault="2CFB0DE4" w14:paraId="24640393" w14:textId="0E533668">
      <w:pPr>
        <w:pStyle w:val="Normal"/>
        <w:bidi w:val="0"/>
        <w:spacing w:after="160" w:line="259" w:lineRule="auto"/>
        <w:ind w:firstLine="708"/>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pPr>
    </w:p>
    <w:p w:rsidR="2CFB0DE4" w:rsidP="4D0159E5" w:rsidRDefault="2CFB0DE4" w14:paraId="793E03D0" w14:textId="5852DF80">
      <w:pPr>
        <w:pStyle w:val="Normal"/>
        <w:bidi w:val="0"/>
        <w:spacing w:after="160" w:line="259" w:lineRule="auto"/>
        <w:ind w:firstLine="708"/>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pPr>
    </w:p>
    <w:p w:rsidR="2CFB0DE4" w:rsidRDefault="2CFB0DE4" w14:paraId="4E9DCDCB" w14:textId="0F8980E3">
      <w:r>
        <w:br w:type="page"/>
      </w:r>
    </w:p>
    <w:p w:rsidR="2CFB0DE4" w:rsidP="4D0159E5" w:rsidRDefault="2CFB0DE4" w14:paraId="303CBC71" w14:textId="482CDD06">
      <w:pPr>
        <w:pStyle w:val="Normal"/>
        <w:bidi w:val="0"/>
        <w:spacing w:after="160" w:line="259" w:lineRule="auto"/>
        <w:ind w:firstLine="708"/>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ES"/>
        </w:rPr>
      </w:pPr>
    </w:p>
    <w:p w:rsidR="2CFB0DE4" w:rsidP="4D0159E5" w:rsidRDefault="2CFB0DE4" w14:paraId="6C4E1E77" w14:textId="081A33AF">
      <w:pPr>
        <w:pStyle w:val="Ttulo4"/>
        <w:suppressLineNumbers w:val="0"/>
        <w:bidi w:val="0"/>
        <w:spacing w:before="240" w:beforeAutospacing="off" w:after="60" w:afterAutospacing="off" w:line="259" w:lineRule="auto"/>
        <w:ind w:left="864" w:right="0" w:hanging="864"/>
        <w:jc w:val="left"/>
        <w:rPr/>
      </w:pPr>
      <w:r w:rsidR="1AB8DD6F">
        <w:rPr/>
        <w:t xml:space="preserve">Modo de </w:t>
      </w:r>
      <w:r w:rsidR="7FE683EB">
        <w:rPr/>
        <w:t xml:space="preserve">empleo </w:t>
      </w:r>
      <w:r w:rsidR="1AB8DD6F">
        <w:rPr/>
        <w:t xml:space="preserve">de </w:t>
      </w:r>
      <w:r w:rsidR="1AB8DD6F">
        <w:rPr/>
        <w:t>poker</w:t>
      </w:r>
      <w:r w:rsidR="1AB8DD6F">
        <w:rPr/>
        <w:t xml:space="preserve"> Scrum en el proyecto</w:t>
      </w:r>
    </w:p>
    <w:p w:rsidR="2CFB0DE4" w:rsidP="4D0159E5" w:rsidRDefault="2CFB0DE4" w14:paraId="085F7C50" w14:textId="01AAA5CB">
      <w:pPr>
        <w:pStyle w:val="Normal"/>
        <w:bidi w:val="0"/>
      </w:pPr>
    </w:p>
    <w:p w:rsidR="2CFB0DE4" w:rsidP="4D0159E5" w:rsidRDefault="2CFB0DE4" w14:paraId="3A47F084" w14:textId="59758443">
      <w:pPr>
        <w:pStyle w:val="Normal"/>
        <w:bidi w:val="0"/>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4D0159E5" w:rsidR="3A082B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El </w:t>
      </w:r>
      <w:r w:rsidRPr="4D0159E5" w:rsidR="3A082B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Poker</w:t>
      </w:r>
      <w:r w:rsidRPr="4D0159E5" w:rsidR="3A082B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Scrum es una técnica de estimación utilizada para evaluar el esfuerzo requerido para completar una tarea. Este proceso implica la participación</w:t>
      </w:r>
      <w:r w:rsidRPr="4D0159E5" w:rsidR="654E95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4D0159E5" w:rsidR="3A082B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de todo el equipo, de forma que todos sus integrantes se vean obligados a entender </w:t>
      </w:r>
      <w:r w:rsidRPr="4D0159E5" w:rsidR="5AB5B9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el problema y </w:t>
      </w:r>
      <w:r w:rsidRPr="4D0159E5" w:rsidR="528505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expresen su opinión libremente.</w:t>
      </w:r>
      <w:r w:rsidRPr="4D0159E5" w:rsidR="63D285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Con </w:t>
      </w:r>
      <w:r w:rsidRPr="4D0159E5" w:rsidR="05FC23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ello</w:t>
      </w:r>
      <w:r w:rsidRPr="4D0159E5" w:rsidR="63D285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 pretende </w:t>
      </w:r>
      <w:r w:rsidRPr="4D0159E5" w:rsidR="2859C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detectar </w:t>
      </w:r>
      <w:r w:rsidRPr="4D0159E5" w:rsidR="5A06CE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 tiempo</w:t>
      </w:r>
      <w:r w:rsidRPr="4D0159E5" w:rsidR="2859C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discrepancias en el equipo o p</w:t>
      </w:r>
      <w:r w:rsidRPr="4D0159E5" w:rsidR="048012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oner</w:t>
      </w:r>
      <w:r w:rsidRPr="4D0159E5" w:rsidR="2859C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4D0159E5" w:rsidR="2859CE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en común distintos puntos de vista sobre los cambios a abordar.</w:t>
      </w:r>
      <w:r w:rsidRPr="4D0159E5" w:rsidR="5AB5B9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2CFB0DE4" w:rsidP="4D0159E5" w:rsidRDefault="2CFB0DE4" w14:paraId="19CB3F64" w14:textId="591B9E86">
      <w:pPr>
        <w:pStyle w:val="Normal"/>
        <w:bidi w:val="0"/>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4D0159E5" w:rsidR="5767DF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Para que cada individuo pueda expresar su opinión, se establece una baraja en la que cada número representa una cantidad relativa de complejidad y esfuerzo asociado a una tarea. </w:t>
      </w:r>
      <w:r w:rsidRPr="4D0159E5" w:rsidR="50DD8B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En este caso, </w:t>
      </w:r>
      <w:r w:rsidRPr="4D0159E5" w:rsidR="274528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definimos nuestra</w:t>
      </w:r>
      <w:r w:rsidRPr="4D0159E5" w:rsidR="50DD8B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baraja</w:t>
      </w:r>
      <w:r w:rsidRPr="4D0159E5" w:rsidR="42ACC5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como</w:t>
      </w:r>
      <w:r w:rsidRPr="4D0159E5" w:rsidR="50DD8B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una combinación de valores numéricos de la serie de Fibonacci y cartas especiales para abordar distintas situaciones durante la estimación</w:t>
      </w:r>
      <w:r w:rsidRPr="4D0159E5" w:rsidR="397087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concretamente ½, 1, 2, 3, 5, 8, 13, ni idea (?) y ya está hecho (0).</w:t>
      </w:r>
    </w:p>
    <w:p w:rsidR="2CFB0DE4" w:rsidP="4D0159E5" w:rsidRDefault="2CFB0DE4" w14:paraId="2BE91BB0" w14:textId="64C9B92D">
      <w:pPr>
        <w:pStyle w:val="Normal"/>
        <w:suppressLineNumbers w:val="0"/>
        <w:bidi w:val="0"/>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4D0159E5" w:rsidR="1BA29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En particular</w:t>
      </w:r>
      <w:r w:rsidRPr="4D0159E5" w:rsidR="2B1653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una carta con un valor más bajo se considera más simple que otra con un valor más alto, pudiendo ser estos valores interpretados como días de trabajo. Además, l</w:t>
      </w:r>
      <w:r w:rsidRPr="4D0159E5" w:rsidR="6A383A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a carta ‘ni idea’ permite a un miembro indicar que no tiene suficiente información o comprensión para estimar la tarea correctamente, mientras que la carta ‘ya está hecho’ </w:t>
      </w:r>
      <w:r w:rsidRPr="4D0159E5" w:rsidR="63D1A4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se utiliza para indicar que la tarea ya está completada</w:t>
      </w:r>
      <w:r w:rsidRPr="4D0159E5" w:rsidR="2819D4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2CFB0DE4" w:rsidP="4D0159E5" w:rsidRDefault="2CFB0DE4" w14:paraId="76617B9A" w14:textId="4F6DE3AF">
      <w:pPr>
        <w:pStyle w:val="Normal"/>
        <w:bidi w:val="0"/>
        <w:spacing w:after="160" w:line="259"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4D0159E5" w:rsidR="570558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Par</w:t>
      </w:r>
      <w:r w:rsidRPr="4D0159E5" w:rsidR="689620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 llevar a cabo la votación</w:t>
      </w:r>
      <w:r w:rsidRPr="4D0159E5" w:rsidR="570558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se siguen los siguientes pasos:</w:t>
      </w:r>
    </w:p>
    <w:p w:rsidR="2CFB0DE4" w:rsidP="4D0159E5" w:rsidRDefault="2CFB0DE4" w14:paraId="2993E5EA" w14:textId="1EF2C21B">
      <w:pPr>
        <w:pStyle w:val="Pargrafodelista"/>
        <w:numPr>
          <w:ilvl w:val="0"/>
          <w:numId w:val="166"/>
        </w:numPr>
        <w:bidi w:val="0"/>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4D0159E5" w:rsidR="44BC642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Se define la cuestión a votar</w:t>
      </w:r>
      <w:r w:rsidRPr="4D0159E5" w:rsidR="44BC64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el grupo identifica y establece claramente el tema o la cuestión que se va a someter a votación.</w:t>
      </w:r>
      <w:r>
        <w:br/>
      </w:r>
    </w:p>
    <w:p w:rsidR="2CFB0DE4" w:rsidP="4D0159E5" w:rsidRDefault="2CFB0DE4" w14:paraId="73BA730B" w14:textId="55D8E3E6">
      <w:pPr>
        <w:pStyle w:val="Pargrafodelista"/>
        <w:numPr>
          <w:ilvl w:val="0"/>
          <w:numId w:val="166"/>
        </w:numPr>
        <w:bidi w:val="0"/>
        <w:spacing w:after="160" w:line="259" w:lineRule="auto"/>
        <w:jc w:val="both"/>
        <w:rPr>
          <w:noProof w:val="0"/>
          <w:sz w:val="24"/>
          <w:szCs w:val="24"/>
          <w:lang w:val="es-ES"/>
        </w:rPr>
      </w:pPr>
      <w:r w:rsidRPr="4D0159E5" w:rsidR="4438320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Se lleva a cabo la votación</w:t>
      </w:r>
      <w:r w:rsidRPr="4D0159E5" w:rsidR="443832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4D0159E5" w:rsidR="4438320C">
        <w:rPr>
          <w:noProof w:val="0"/>
          <w:lang w:val="es-ES"/>
        </w:rPr>
        <w:t>cada individuo selecciona la carta que considera que mejor estima el esfuerzo asociado a la tarea en cuestión. Cada miembro realiza su elección de manera independiente</w:t>
      </w:r>
      <w:r w:rsidRPr="4D0159E5" w:rsidR="55F4C84A">
        <w:rPr>
          <w:noProof w:val="0"/>
          <w:lang w:val="es-ES"/>
        </w:rPr>
        <w:t xml:space="preserve"> y, una vez todos han seleccionado una carta, se voltean para ver los resultados.</w:t>
      </w:r>
      <w:r>
        <w:br/>
      </w:r>
    </w:p>
    <w:p w:rsidR="2CFB0DE4" w:rsidP="4D0159E5" w:rsidRDefault="2CFB0DE4" w14:paraId="7406B16F" w14:textId="72E3E3AF">
      <w:pPr>
        <w:pStyle w:val="Pargrafodelista"/>
        <w:numPr>
          <w:ilvl w:val="1"/>
          <w:numId w:val="166"/>
        </w:numPr>
        <w:bidi w:val="0"/>
        <w:spacing w:after="160" w:line="259" w:lineRule="auto"/>
        <w:jc w:val="both"/>
        <w:rPr>
          <w:noProof w:val="0"/>
          <w:sz w:val="24"/>
          <w:szCs w:val="24"/>
          <w:lang w:val="es-ES"/>
        </w:rPr>
      </w:pPr>
      <w:r w:rsidRPr="4D0159E5" w:rsidR="6FDB85D4">
        <w:rPr>
          <w:b w:val="1"/>
          <w:bCs w:val="1"/>
          <w:noProof w:val="0"/>
          <w:sz w:val="24"/>
          <w:szCs w:val="24"/>
          <w:lang w:val="es-ES"/>
        </w:rPr>
        <w:t>Hay convergencia</w:t>
      </w:r>
      <w:r w:rsidRPr="4D0159E5" w:rsidR="6FDB85D4">
        <w:rPr>
          <w:noProof w:val="0"/>
          <w:sz w:val="24"/>
          <w:szCs w:val="24"/>
          <w:lang w:val="es-ES"/>
        </w:rPr>
        <w:t xml:space="preserve"> si </w:t>
      </w:r>
      <w:r w:rsidRPr="4D0159E5" w:rsidR="6FDB85D4">
        <w:rPr>
          <w:noProof w:val="0"/>
          <w:sz w:val="24"/>
          <w:szCs w:val="24"/>
          <w:lang w:val="es-ES"/>
        </w:rPr>
        <w:t>todas las votaciones se corresponden con 3 cartas consecutivas, finalizando el proceso con un acuerdo común.</w:t>
      </w:r>
      <w:r>
        <w:br/>
      </w:r>
    </w:p>
    <w:p w:rsidR="2CFB0DE4" w:rsidP="4D0159E5" w:rsidRDefault="2CFB0DE4" w14:paraId="00250229" w14:textId="643217E0">
      <w:pPr>
        <w:pStyle w:val="Pargrafodelista"/>
        <w:numPr>
          <w:ilvl w:val="1"/>
          <w:numId w:val="166"/>
        </w:numPr>
        <w:bidi w:val="0"/>
        <w:spacing w:after="160" w:line="259" w:lineRule="auto"/>
        <w:jc w:val="both"/>
        <w:rPr>
          <w:noProof w:val="0"/>
          <w:sz w:val="24"/>
          <w:szCs w:val="24"/>
          <w:lang w:val="es-ES"/>
        </w:rPr>
      </w:pPr>
      <w:r w:rsidRPr="4D0159E5" w:rsidR="3C5725F9">
        <w:rPr>
          <w:b w:val="1"/>
          <w:bCs w:val="1"/>
          <w:noProof w:val="0"/>
          <w:sz w:val="24"/>
          <w:szCs w:val="24"/>
          <w:lang w:val="es-ES"/>
        </w:rPr>
        <w:t>Si no hay convergencia</w:t>
      </w:r>
      <w:r w:rsidRPr="4D0159E5" w:rsidR="6C647333">
        <w:rPr>
          <w:b w:val="1"/>
          <w:bCs w:val="1"/>
          <w:noProof w:val="0"/>
          <w:sz w:val="24"/>
          <w:szCs w:val="24"/>
          <w:lang w:val="es-ES"/>
        </w:rPr>
        <w:t xml:space="preserve"> </w:t>
      </w:r>
      <w:r w:rsidRPr="4D0159E5" w:rsidR="636447DB">
        <w:rPr>
          <w:b w:val="1"/>
          <w:bCs w:val="1"/>
          <w:noProof w:val="0"/>
          <w:sz w:val="24"/>
          <w:szCs w:val="24"/>
          <w:lang w:val="es-ES"/>
        </w:rPr>
        <w:t xml:space="preserve">se </w:t>
      </w:r>
      <w:r w:rsidRPr="4D0159E5" w:rsidR="6C647333">
        <w:rPr>
          <w:b w:val="1"/>
          <w:bCs w:val="1"/>
          <w:noProof w:val="0"/>
          <w:sz w:val="24"/>
          <w:szCs w:val="24"/>
          <w:lang w:val="es-ES"/>
        </w:rPr>
        <w:t>discuten los resultados</w:t>
      </w:r>
      <w:r w:rsidRPr="4D0159E5" w:rsidR="6C647333">
        <w:rPr>
          <w:noProof w:val="0"/>
          <w:sz w:val="24"/>
          <w:szCs w:val="24"/>
          <w:lang w:val="es-ES"/>
        </w:rPr>
        <w:t xml:space="preserve">: </w:t>
      </w:r>
      <w:r w:rsidRPr="4D0159E5" w:rsidR="1C956300">
        <w:rPr>
          <w:noProof w:val="0"/>
          <w:sz w:val="24"/>
          <w:szCs w:val="24"/>
          <w:lang w:val="es-ES"/>
        </w:rPr>
        <w:t>se discuten las posturas extremas y se vuelve a votar.</w:t>
      </w:r>
      <w:r w:rsidRPr="4D0159E5" w:rsidR="6C647333">
        <w:rPr>
          <w:noProof w:val="0"/>
          <w:sz w:val="24"/>
          <w:szCs w:val="24"/>
          <w:lang w:val="es-ES"/>
        </w:rPr>
        <w:t xml:space="preserve"> Los miembros pueden explicar sus razonamientos y </w:t>
      </w:r>
      <w:r w:rsidRPr="4D0159E5" w:rsidR="2277C742">
        <w:rPr>
          <w:noProof w:val="0"/>
          <w:sz w:val="24"/>
          <w:szCs w:val="24"/>
          <w:lang w:val="es-ES"/>
        </w:rPr>
        <w:t>a</w:t>
      </w:r>
      <w:r w:rsidRPr="4D0159E5" w:rsidR="6C647333">
        <w:rPr>
          <w:noProof w:val="0"/>
          <w:sz w:val="24"/>
          <w:szCs w:val="24"/>
          <w:lang w:val="es-ES"/>
        </w:rPr>
        <w:t>r</w:t>
      </w:r>
      <w:r w:rsidRPr="4D0159E5" w:rsidR="2277C742">
        <w:rPr>
          <w:noProof w:val="0"/>
          <w:sz w:val="24"/>
          <w:szCs w:val="24"/>
          <w:lang w:val="es-ES"/>
        </w:rPr>
        <w:t>gumentar su postura exponiendo</w:t>
      </w:r>
      <w:r w:rsidRPr="4D0159E5" w:rsidR="6C647333">
        <w:rPr>
          <w:noProof w:val="0"/>
          <w:sz w:val="24"/>
          <w:szCs w:val="24"/>
          <w:lang w:val="es-ES"/>
        </w:rPr>
        <w:t xml:space="preserve"> </w:t>
      </w:r>
      <w:r w:rsidRPr="4D0159E5" w:rsidR="6C647333">
        <w:rPr>
          <w:noProof w:val="0"/>
          <w:sz w:val="24"/>
          <w:szCs w:val="24"/>
          <w:lang w:val="es-ES"/>
        </w:rPr>
        <w:t xml:space="preserve">los factores que afectan </w:t>
      </w:r>
      <w:r w:rsidRPr="4D0159E5" w:rsidR="432554A9">
        <w:rPr>
          <w:noProof w:val="0"/>
          <w:sz w:val="24"/>
          <w:szCs w:val="24"/>
          <w:lang w:val="es-ES"/>
        </w:rPr>
        <w:t>a</w:t>
      </w:r>
      <w:r w:rsidRPr="4D0159E5" w:rsidR="0AA1332E">
        <w:rPr>
          <w:noProof w:val="0"/>
          <w:sz w:val="24"/>
          <w:szCs w:val="24"/>
          <w:lang w:val="es-ES"/>
        </w:rPr>
        <w:t xml:space="preserve"> </w:t>
      </w:r>
      <w:r w:rsidRPr="4D0159E5" w:rsidR="6C647333">
        <w:rPr>
          <w:noProof w:val="0"/>
          <w:sz w:val="24"/>
          <w:szCs w:val="24"/>
          <w:lang w:val="es-ES"/>
        </w:rPr>
        <w:t>la</w:t>
      </w:r>
      <w:r w:rsidRPr="4D0159E5" w:rsidR="6C647333">
        <w:rPr>
          <w:noProof w:val="0"/>
          <w:sz w:val="24"/>
          <w:szCs w:val="24"/>
          <w:lang w:val="es-ES"/>
        </w:rPr>
        <w:t xml:space="preserve"> complejidad de la tarea.</w:t>
      </w:r>
    </w:p>
    <w:p w:rsidR="2CFB0DE4" w:rsidP="4D0159E5" w:rsidRDefault="2CFB0DE4" w14:paraId="4C57E44D" w14:textId="03FA3475">
      <w:pPr>
        <w:pStyle w:val="Normal"/>
        <w:bidi w:val="0"/>
        <w:spacing w:after="160" w:line="259" w:lineRule="auto"/>
        <w:ind w:firstLine="708"/>
        <w:jc w:val="both"/>
        <w:rPr>
          <w:noProof w:val="0"/>
          <w:sz w:val="24"/>
          <w:szCs w:val="24"/>
          <w:lang w:val="es-ES"/>
        </w:rPr>
      </w:pPr>
      <w:r w:rsidRPr="4D0159E5" w:rsidR="4C01C9C8">
        <w:rPr>
          <w:noProof w:val="0"/>
          <w:sz w:val="24"/>
          <w:szCs w:val="24"/>
          <w:lang w:val="es-ES"/>
        </w:rPr>
        <w:t xml:space="preserve">Este proceso iterativo finaliza cuando se llega a un acuerdo, es decir, cuando hay convergencia, proponiéndose como tiempo final el tiempo </w:t>
      </w:r>
      <w:r w:rsidRPr="4D0159E5" w:rsidR="4C01C9C8">
        <w:rPr>
          <w:noProof w:val="0"/>
          <w:sz w:val="24"/>
          <w:szCs w:val="24"/>
          <w:lang w:val="es-ES"/>
        </w:rPr>
        <w:t>Pert</w:t>
      </w:r>
      <w:r w:rsidRPr="4D0159E5" w:rsidR="4C01C9C8">
        <w:rPr>
          <w:noProof w:val="0"/>
          <w:sz w:val="24"/>
          <w:szCs w:val="24"/>
          <w:lang w:val="es-ES"/>
        </w:rPr>
        <w:t>.</w:t>
      </w:r>
    </w:p>
    <w:p w:rsidR="549A63A7" w:rsidP="4D0159E5" w:rsidRDefault="549A63A7" w14:paraId="6555980C" w14:textId="2F872F5B">
      <w:pPr>
        <w:pStyle w:val="Normal"/>
        <w:bidi w:val="0"/>
        <w:spacing w:after="160" w:line="259" w:lineRule="auto"/>
        <w:ind w:firstLine="708"/>
        <w:jc w:val="center"/>
      </w:pPr>
      <w:r w:rsidR="549A63A7">
        <w:drawing>
          <wp:inline wp14:editId="26732A6B" wp14:anchorId="0C3CC447">
            <wp:extent cx="1482384" cy="464565"/>
            <wp:effectExtent l="0" t="0" r="0" b="0"/>
            <wp:docPr id="1757725359" name="" title=""/>
            <wp:cNvGraphicFramePr>
              <a:graphicFrameLocks noChangeAspect="1"/>
            </wp:cNvGraphicFramePr>
            <a:graphic>
              <a:graphicData uri="http://schemas.openxmlformats.org/drawingml/2006/picture">
                <pic:pic>
                  <pic:nvPicPr>
                    <pic:cNvPr id="0" name=""/>
                    <pic:cNvPicPr/>
                  </pic:nvPicPr>
                  <pic:blipFill>
                    <a:blip r:embed="R09283f285efd4708">
                      <a:extLst>
                        <a:ext xmlns:a="http://schemas.openxmlformats.org/drawingml/2006/main" uri="{28A0092B-C50C-407E-A947-70E740481C1C}">
                          <a14:useLocalDpi val="0"/>
                        </a:ext>
                      </a:extLst>
                    </a:blip>
                    <a:stretch>
                      <a:fillRect/>
                    </a:stretch>
                  </pic:blipFill>
                  <pic:spPr>
                    <a:xfrm>
                      <a:off x="0" y="0"/>
                      <a:ext cx="1482384" cy="464565"/>
                    </a:xfrm>
                    <a:prstGeom prst="rect">
                      <a:avLst/>
                    </a:prstGeom>
                  </pic:spPr>
                </pic:pic>
              </a:graphicData>
            </a:graphic>
          </wp:inline>
        </w:drawing>
      </w:r>
    </w:p>
    <w:p w:rsidR="549A63A7" w:rsidP="4D0159E5" w:rsidRDefault="549A63A7" w14:paraId="074B94D1" w14:textId="408C4F77">
      <w:pPr>
        <w:pStyle w:val="Normal"/>
        <w:bidi w:val="0"/>
        <w:spacing w:after="160" w:line="259" w:lineRule="auto"/>
        <w:ind w:firstLine="708"/>
        <w:jc w:val="both"/>
        <w:rPr>
          <w:vertAlign w:val="subscript"/>
        </w:rPr>
      </w:pPr>
      <w:r w:rsidR="549A63A7">
        <w:rPr/>
        <w:t xml:space="preserve">Siendo </w:t>
      </w:r>
      <w:r w:rsidR="549A63A7">
        <w:rPr/>
        <w:t>T</w:t>
      </w:r>
      <w:r w:rsidRPr="4D0159E5" w:rsidR="549A63A7">
        <w:rPr>
          <w:vertAlign w:val="subscript"/>
        </w:rPr>
        <w:t>p</w:t>
      </w:r>
      <w:r w:rsidRPr="4D0159E5" w:rsidR="549A63A7">
        <w:rPr>
          <w:vertAlign w:val="subscript"/>
        </w:rPr>
        <w:t xml:space="preserve"> </w:t>
      </w:r>
      <w:r w:rsidRPr="4D0159E5" w:rsidR="09AC83D0">
        <w:rPr>
          <w:rFonts w:ascii="Times New Roman" w:hAnsi="Times New Roman" w:eastAsia="Times New Roman" w:cs="Times New Roman"/>
          <w:noProof w:val="0"/>
          <w:sz w:val="24"/>
          <w:szCs w:val="24"/>
          <w:lang w:val="es-ES"/>
        </w:rPr>
        <w:t xml:space="preserve">el tiempo más largo propuesto, </w:t>
      </w:r>
      <w:r w:rsidRPr="4D0159E5" w:rsidR="09AC83D0">
        <w:rPr>
          <w:rFonts w:ascii="Times New Roman" w:hAnsi="Times New Roman" w:eastAsia="Times New Roman" w:cs="Times New Roman"/>
          <w:noProof w:val="0"/>
          <w:sz w:val="24"/>
          <w:szCs w:val="24"/>
          <w:lang w:val="es-ES"/>
        </w:rPr>
        <w:t>T</w:t>
      </w:r>
      <w:r w:rsidRPr="4D0159E5" w:rsidR="09AC83D0">
        <w:rPr>
          <w:vertAlign w:val="subscript"/>
        </w:rPr>
        <w:t>o</w:t>
      </w:r>
      <w:r w:rsidRPr="4D0159E5" w:rsidR="23F37AD3">
        <w:rPr>
          <w:vertAlign w:val="subscript"/>
        </w:rPr>
        <w:t xml:space="preserve"> </w:t>
      </w:r>
      <w:r w:rsidRPr="4D0159E5" w:rsidR="23F37AD3">
        <w:rPr>
          <w:rFonts w:ascii="Times New Roman" w:hAnsi="Times New Roman" w:eastAsia="Times New Roman" w:cs="Times New Roman"/>
          <w:noProof w:val="0"/>
          <w:sz w:val="24"/>
          <w:szCs w:val="24"/>
          <w:lang w:val="es-ES"/>
        </w:rPr>
        <w:t xml:space="preserve">el más corto y </w:t>
      </w:r>
      <w:r w:rsidRPr="4D0159E5" w:rsidR="23F37AD3">
        <w:rPr>
          <w:rFonts w:ascii="Times New Roman" w:hAnsi="Times New Roman" w:eastAsia="Times New Roman" w:cs="Times New Roman"/>
          <w:noProof w:val="0"/>
          <w:sz w:val="24"/>
          <w:szCs w:val="24"/>
          <w:lang w:val="es-ES"/>
        </w:rPr>
        <w:t>T</w:t>
      </w:r>
      <w:r w:rsidRPr="4D0159E5" w:rsidR="23F37AD3">
        <w:rPr>
          <w:vertAlign w:val="subscript"/>
        </w:rPr>
        <w:t>mp</w:t>
      </w:r>
      <w:r w:rsidRPr="4D0159E5" w:rsidR="23F37AD3">
        <w:rPr>
          <w:vertAlign w:val="subscript"/>
        </w:rPr>
        <w:t xml:space="preserve"> </w:t>
      </w:r>
      <w:r w:rsidRPr="4D0159E5" w:rsidR="23F37AD3">
        <w:rPr>
          <w:rFonts w:ascii="Times New Roman" w:hAnsi="Times New Roman" w:eastAsia="Times New Roman" w:cs="Times New Roman"/>
          <w:noProof w:val="0"/>
          <w:sz w:val="24"/>
          <w:szCs w:val="24"/>
          <w:lang w:val="es-ES"/>
        </w:rPr>
        <w:t>el más repetido.</w:t>
      </w:r>
    </w:p>
    <w:p w:rsidR="4D0159E5" w:rsidRDefault="4D0159E5" w14:paraId="7897E050" w14:textId="2487E80F">
      <w:r>
        <w:br w:type="page"/>
      </w:r>
    </w:p>
    <w:p w:rsidR="4D0159E5" w:rsidP="4D0159E5" w:rsidRDefault="4D0159E5" w14:paraId="17E309E8" w14:textId="50B23759">
      <w:pPr>
        <w:pStyle w:val="Normal"/>
        <w:bidi w:val="0"/>
        <w:spacing w:after="160" w:line="259" w:lineRule="auto"/>
        <w:ind w:firstLine="708"/>
        <w:jc w:val="both"/>
        <w:rPr>
          <w:rFonts w:ascii="Times New Roman" w:hAnsi="Times New Roman" w:eastAsia="Times New Roman" w:cs="Times New Roman"/>
          <w:noProof w:val="0"/>
          <w:sz w:val="24"/>
          <w:szCs w:val="24"/>
          <w:lang w:val="es-ES"/>
        </w:rPr>
      </w:pPr>
    </w:p>
    <w:p xmlns:wp14="http://schemas.microsoft.com/office/word/2010/wordml" w:rsidR="00F512EB" w:rsidP="63A65D81" w:rsidRDefault="00F512EB" w14:paraId="5DC4766E" wp14:textId="485E7318" wp14:noSpellErr="1">
      <w:pPr>
        <w:pStyle w:val="Ttulo2"/>
        <w:rPr>
          <w:sz w:val="32"/>
          <w:szCs w:val="32"/>
          <w:lang w:val="es-ES"/>
        </w:rPr>
      </w:pPr>
      <w:bookmarkStart w:name="_Toc1765816960" w:id="581016601"/>
      <w:r w:rsidRPr="4D0159E5" w:rsidR="08156831">
        <w:rPr>
          <w:sz w:val="32"/>
          <w:szCs w:val="32"/>
        </w:rPr>
        <w:t>Diagrama de actividades</w:t>
      </w:r>
      <w:bookmarkEnd w:id="581016601"/>
    </w:p>
    <w:p w:rsidR="07AF015C" w:rsidP="07AF015C" w:rsidRDefault="07AF015C" w14:paraId="29FBBBDA" w14:textId="15B6CB18">
      <w:pPr>
        <w:pStyle w:val="Normal"/>
      </w:pPr>
    </w:p>
    <w:p w:rsidR="40228CAE" w:rsidP="07AF015C" w:rsidRDefault="40228CAE" w14:paraId="1135C3A1" w14:textId="6969FCEC">
      <w:pPr>
        <w:pStyle w:val="Normal"/>
        <w:jc w:val="center"/>
      </w:pPr>
      <w:r w:rsidR="40228CAE">
        <w:drawing>
          <wp:inline wp14:editId="7CE473CA" wp14:anchorId="459D2726">
            <wp:extent cx="5476876" cy="4381500"/>
            <wp:effectExtent l="0" t="0" r="0" b="0"/>
            <wp:docPr id="2043701122" name="" title=""/>
            <wp:cNvGraphicFramePr>
              <a:graphicFrameLocks noChangeAspect="1"/>
            </wp:cNvGraphicFramePr>
            <a:graphic>
              <a:graphicData uri="http://schemas.openxmlformats.org/drawingml/2006/picture">
                <pic:pic>
                  <pic:nvPicPr>
                    <pic:cNvPr id="0" name=""/>
                    <pic:cNvPicPr/>
                  </pic:nvPicPr>
                  <pic:blipFill>
                    <a:blip r:embed="Rc459479fd9764e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76876" cy="4381500"/>
                    </a:xfrm>
                    <a:prstGeom prst="rect">
                      <a:avLst/>
                    </a:prstGeom>
                  </pic:spPr>
                </pic:pic>
              </a:graphicData>
            </a:graphic>
          </wp:inline>
        </w:drawing>
      </w:r>
    </w:p>
    <w:p w:rsidR="00F512EB" w:rsidP="07AF015C" w:rsidRDefault="00F512EB" w14:paraId="10EB5A10" w14:textId="62C7AB9F">
      <w:pPr>
        <w:pStyle w:val="Ttulo2"/>
        <w:rPr>
          <w:sz w:val="32"/>
          <w:szCs w:val="32"/>
        </w:rPr>
      </w:pPr>
      <w:bookmarkStart w:name="_Toc1123948050" w:id="21264323"/>
      <w:r w:rsidRPr="4D0159E5" w:rsidR="08156831">
        <w:rPr>
          <w:sz w:val="32"/>
          <w:szCs w:val="32"/>
        </w:rPr>
        <w:t>Definición de Actividades</w:t>
      </w:r>
      <w:bookmarkEnd w:id="21264323"/>
    </w:p>
    <w:p w:rsidR="3B3A5396" w:rsidP="07AF015C" w:rsidRDefault="3B3A5396" w14:paraId="69207B9A" w14:textId="76986DD9">
      <w:pPr>
        <w:pStyle w:val="Ttulo3"/>
        <w:rPr>
          <w:sz w:val="28"/>
          <w:szCs w:val="28"/>
        </w:rPr>
      </w:pPr>
      <w:bookmarkStart w:name="_Toc728978898" w:id="1066452267"/>
      <w:r w:rsidRPr="4D0159E5" w:rsidR="770708ED">
        <w:rPr>
          <w:sz w:val="28"/>
          <w:szCs w:val="28"/>
        </w:rPr>
        <w:t>Actividad</w:t>
      </w:r>
      <w:r w:rsidRPr="4D0159E5" w:rsidR="770708ED">
        <w:rPr>
          <w:sz w:val="28"/>
          <w:szCs w:val="28"/>
        </w:rPr>
        <w:t xml:space="preserve"> 1: </w:t>
      </w:r>
      <w:r w:rsidRPr="4D0159E5" w:rsidR="770708ED">
        <w:rPr>
          <w:sz w:val="28"/>
          <w:szCs w:val="28"/>
        </w:rPr>
        <w:t>Identificación</w:t>
      </w:r>
      <w:r w:rsidRPr="4D0159E5" w:rsidR="770708ED">
        <w:rPr>
          <w:sz w:val="28"/>
          <w:szCs w:val="28"/>
        </w:rPr>
        <w:t xml:space="preserve"> del </w:t>
      </w:r>
      <w:r w:rsidRPr="4D0159E5" w:rsidR="770708ED">
        <w:rPr>
          <w:sz w:val="28"/>
          <w:szCs w:val="28"/>
        </w:rPr>
        <w:t>cambio</w:t>
      </w:r>
      <w:bookmarkEnd w:id="1066452267"/>
    </w:p>
    <w:p w:rsidR="07AF015C" w:rsidP="07AF015C" w:rsidRDefault="07AF015C" w14:paraId="2EB5F515" w14:textId="0245966A">
      <w:pPr>
        <w:pStyle w:val="Normal"/>
      </w:pPr>
    </w:p>
    <w:p w:rsidR="672FA7BD" w:rsidP="07AF015C" w:rsidRDefault="672FA7BD" w14:paraId="3B4A35D9" w14:textId="7B803BC2">
      <w:pPr>
        <w:pStyle w:val="Pargrafodelista"/>
        <w:numPr>
          <w:ilvl w:val="0"/>
          <w:numId w:val="23"/>
        </w:numPr>
        <w:jc w:val="both"/>
        <w:rPr/>
      </w:pPr>
      <w:r w:rsidRPr="2CFB0DE4" w:rsidR="672FA7BD">
        <w:rPr>
          <w:b w:val="1"/>
          <w:bCs w:val="1"/>
        </w:rPr>
        <w:t>Descripción</w:t>
      </w:r>
      <w:r w:rsidR="672FA7BD">
        <w:rPr/>
        <w:t xml:space="preserve">: Esta </w:t>
      </w:r>
      <w:r w:rsidR="672FA7BD">
        <w:rPr/>
        <w:t>actividad</w:t>
      </w:r>
      <w:r w:rsidR="672FA7BD">
        <w:rPr/>
        <w:t xml:space="preserve"> se </w:t>
      </w:r>
      <w:r w:rsidR="672FA7BD">
        <w:rPr/>
        <w:t>encarga</w:t>
      </w:r>
      <w:r w:rsidR="672FA7BD">
        <w:rPr/>
        <w:t xml:space="preserve"> de </w:t>
      </w:r>
      <w:r w:rsidR="672FA7BD">
        <w:rPr/>
        <w:t>recoger</w:t>
      </w:r>
      <w:r w:rsidR="672FA7BD">
        <w:rPr/>
        <w:t xml:space="preserve"> y </w:t>
      </w:r>
      <w:r w:rsidR="672FA7BD">
        <w:rPr/>
        <w:t>documentar</w:t>
      </w:r>
      <w:r w:rsidR="672FA7BD">
        <w:rPr/>
        <w:t xml:space="preserve"> </w:t>
      </w:r>
      <w:r w:rsidR="672FA7BD">
        <w:rPr/>
        <w:t>cualquier</w:t>
      </w:r>
      <w:r w:rsidR="672FA7BD">
        <w:rPr/>
        <w:t xml:space="preserve"> </w:t>
      </w:r>
      <w:r w:rsidR="672FA7BD">
        <w:rPr/>
        <w:t>solicitud</w:t>
      </w:r>
      <w:r w:rsidR="672FA7BD">
        <w:rPr/>
        <w:t xml:space="preserve"> o </w:t>
      </w:r>
      <w:r w:rsidR="672FA7BD">
        <w:rPr/>
        <w:t>propuesta</w:t>
      </w:r>
      <w:r w:rsidR="672FA7BD">
        <w:rPr/>
        <w:t xml:space="preserve"> de </w:t>
      </w:r>
      <w:r w:rsidR="672FA7BD">
        <w:rPr/>
        <w:t>cambio</w:t>
      </w:r>
      <w:r w:rsidR="672FA7BD">
        <w:rPr/>
        <w:t xml:space="preserve"> </w:t>
      </w:r>
      <w:r w:rsidR="672FA7BD">
        <w:rPr/>
        <w:t>en</w:t>
      </w:r>
      <w:r w:rsidR="672FA7BD">
        <w:rPr/>
        <w:t xml:space="preserve"> </w:t>
      </w:r>
      <w:r w:rsidR="672FA7BD">
        <w:rPr/>
        <w:t>el</w:t>
      </w:r>
      <w:r w:rsidR="672FA7BD">
        <w:rPr/>
        <w:t xml:space="preserve"> </w:t>
      </w:r>
      <w:r w:rsidR="672FA7BD">
        <w:rPr/>
        <w:t>proyecto</w:t>
      </w:r>
      <w:r w:rsidR="672FA7BD">
        <w:rPr/>
        <w:t xml:space="preserve">. Debe </w:t>
      </w:r>
      <w:r w:rsidR="672FA7BD">
        <w:rPr/>
        <w:t>asegurarse</w:t>
      </w:r>
      <w:r w:rsidR="672FA7BD">
        <w:rPr/>
        <w:t xml:space="preserve"> la </w:t>
      </w:r>
      <w:r w:rsidR="672FA7BD">
        <w:rPr/>
        <w:t>obtención</w:t>
      </w:r>
      <w:r w:rsidR="672FA7BD">
        <w:rPr/>
        <w:t xml:space="preserve"> de </w:t>
      </w:r>
      <w:r w:rsidR="672FA7BD">
        <w:rPr/>
        <w:t>toda</w:t>
      </w:r>
      <w:r w:rsidR="672FA7BD">
        <w:rPr/>
        <w:t xml:space="preserve"> la </w:t>
      </w:r>
      <w:r w:rsidR="672FA7BD">
        <w:rPr/>
        <w:t>información</w:t>
      </w:r>
      <w:r w:rsidR="672FA7BD">
        <w:rPr/>
        <w:t xml:space="preserve"> </w:t>
      </w:r>
      <w:r w:rsidR="672FA7BD">
        <w:rPr/>
        <w:t>necesaria</w:t>
      </w:r>
      <w:r w:rsidR="672FA7BD">
        <w:rPr/>
        <w:t xml:space="preserve"> para </w:t>
      </w:r>
      <w:r w:rsidR="672FA7BD">
        <w:rPr/>
        <w:t>evaluar</w:t>
      </w:r>
      <w:r w:rsidR="672FA7BD">
        <w:rPr/>
        <w:t xml:space="preserve"> </w:t>
      </w:r>
      <w:r w:rsidR="672FA7BD">
        <w:rPr/>
        <w:t>adecuadamente</w:t>
      </w:r>
      <w:r w:rsidR="672FA7BD">
        <w:rPr/>
        <w:t xml:space="preserve"> </w:t>
      </w:r>
      <w:r w:rsidR="672FA7BD">
        <w:rPr/>
        <w:t>el</w:t>
      </w:r>
      <w:r w:rsidR="672FA7BD">
        <w:rPr/>
        <w:t xml:space="preserve"> </w:t>
      </w:r>
      <w:r w:rsidR="672FA7BD">
        <w:rPr/>
        <w:t>cambio</w:t>
      </w:r>
      <w:r w:rsidR="672FA7BD">
        <w:rPr/>
        <w:t xml:space="preserve"> </w:t>
      </w:r>
      <w:r w:rsidR="672FA7BD">
        <w:rPr/>
        <w:t>propuesto</w:t>
      </w:r>
      <w:r w:rsidR="672FA7BD">
        <w:rPr/>
        <w:t xml:space="preserve">. </w:t>
      </w:r>
    </w:p>
    <w:p w:rsidR="3DA512C7" w:rsidP="3DA512C7" w:rsidRDefault="3DA512C7" w14:paraId="2C0F7BE7" w14:textId="2C6483BA">
      <w:pPr>
        <w:pStyle w:val="Normal"/>
        <w:ind w:left="0"/>
        <w:jc w:val="both"/>
        <w:rPr>
          <w:sz w:val="24"/>
          <w:szCs w:val="24"/>
        </w:rPr>
      </w:pPr>
    </w:p>
    <w:p w:rsidR="672FA7BD" w:rsidP="07AF015C" w:rsidRDefault="672FA7BD" w14:paraId="1CE5E8FB" w14:textId="6D74D2DE">
      <w:pPr>
        <w:pStyle w:val="Pargrafodelista"/>
        <w:numPr>
          <w:ilvl w:val="0"/>
          <w:numId w:val="23"/>
        </w:numPr>
        <w:jc w:val="both"/>
        <w:rPr>
          <w:sz w:val="24"/>
          <w:szCs w:val="24"/>
        </w:rPr>
      </w:pPr>
      <w:r w:rsidRPr="2CFB0DE4" w:rsidR="672FA7BD">
        <w:rPr>
          <w:b w:val="1"/>
          <w:bCs w:val="1"/>
        </w:rPr>
        <w:t>Involucrados</w:t>
      </w:r>
      <w:r w:rsidR="672FA7BD">
        <w:rPr/>
        <w:t xml:space="preserve">: Las partes </w:t>
      </w:r>
      <w:r w:rsidR="672FA7BD">
        <w:rPr/>
        <w:t>interesadas</w:t>
      </w:r>
      <w:r w:rsidR="672FA7BD">
        <w:rPr/>
        <w:t xml:space="preserve"> </w:t>
      </w:r>
      <w:r w:rsidR="672FA7BD">
        <w:rPr/>
        <w:t>en</w:t>
      </w:r>
      <w:r w:rsidR="672FA7BD">
        <w:rPr/>
        <w:t xml:space="preserve"> </w:t>
      </w:r>
      <w:r w:rsidR="672FA7BD">
        <w:rPr/>
        <w:t>el</w:t>
      </w:r>
      <w:r w:rsidR="672FA7BD">
        <w:rPr/>
        <w:t xml:space="preserve"> </w:t>
      </w:r>
      <w:r w:rsidR="672FA7BD">
        <w:rPr/>
        <w:t>proyecto</w:t>
      </w:r>
      <w:r w:rsidR="672FA7BD">
        <w:rPr/>
        <w:t xml:space="preserve">, </w:t>
      </w:r>
      <w:r w:rsidR="672FA7BD">
        <w:rPr/>
        <w:t>excluido</w:t>
      </w:r>
      <w:r w:rsidR="672FA7BD">
        <w:rPr/>
        <w:t xml:space="preserve"> </w:t>
      </w:r>
      <w:r w:rsidR="672FA7BD">
        <w:rPr/>
        <w:t>el</w:t>
      </w:r>
      <w:r w:rsidR="672FA7BD">
        <w:rPr/>
        <w:t xml:space="preserve"> </w:t>
      </w:r>
      <w:r w:rsidR="672FA7BD">
        <w:rPr/>
        <w:t>equipo</w:t>
      </w:r>
      <w:r w:rsidR="672FA7BD">
        <w:rPr/>
        <w:t xml:space="preserve"> de </w:t>
      </w:r>
      <w:r w:rsidR="672FA7BD">
        <w:rPr/>
        <w:t>desarrollo</w:t>
      </w:r>
      <w:r w:rsidR="672FA7BD">
        <w:rPr/>
        <w:t xml:space="preserve">, </w:t>
      </w:r>
      <w:r w:rsidR="672FA7BD">
        <w:rPr/>
        <w:t>por</w:t>
      </w:r>
      <w:r w:rsidR="672FA7BD">
        <w:rPr/>
        <w:t xml:space="preserve"> </w:t>
      </w:r>
      <w:r w:rsidR="672FA7BD">
        <w:rPr/>
        <w:t>ejemplo</w:t>
      </w:r>
      <w:r w:rsidR="672FA7BD">
        <w:rPr/>
        <w:t xml:space="preserve">, </w:t>
      </w:r>
      <w:r w:rsidR="672FA7BD">
        <w:rPr/>
        <w:t>el</w:t>
      </w:r>
      <w:r w:rsidR="672FA7BD">
        <w:rPr/>
        <w:t xml:space="preserve"> </w:t>
      </w:r>
      <w:r w:rsidR="672FA7BD">
        <w:rPr/>
        <w:t>equipo</w:t>
      </w:r>
      <w:r w:rsidR="672FA7BD">
        <w:rPr/>
        <w:t xml:space="preserve"> de </w:t>
      </w:r>
      <w:r w:rsidR="672FA7BD">
        <w:rPr/>
        <w:t>gestión</w:t>
      </w:r>
      <w:r w:rsidR="672FA7BD">
        <w:rPr/>
        <w:t xml:space="preserve"> de </w:t>
      </w:r>
      <w:r w:rsidR="672FA7BD">
        <w:rPr/>
        <w:t>proyectos</w:t>
      </w:r>
      <w:r w:rsidR="672FA7BD">
        <w:rPr/>
        <w:t xml:space="preserve">. </w:t>
      </w:r>
      <w:r w:rsidR="672FA7BD">
        <w:rPr/>
        <w:t>Juega</w:t>
      </w:r>
      <w:r w:rsidR="672FA7BD">
        <w:rPr/>
        <w:t xml:space="preserve"> un </w:t>
      </w:r>
      <w:r w:rsidR="672FA7BD">
        <w:rPr/>
        <w:t>papel</w:t>
      </w:r>
      <w:r w:rsidR="672FA7BD">
        <w:rPr/>
        <w:t xml:space="preserve"> </w:t>
      </w:r>
      <w:r w:rsidR="672FA7BD">
        <w:rPr/>
        <w:t>importante</w:t>
      </w:r>
      <w:r w:rsidR="672FA7BD">
        <w:rPr/>
        <w:t xml:space="preserve"> </w:t>
      </w:r>
      <w:r w:rsidR="672FA7BD">
        <w:rPr/>
        <w:t>el</w:t>
      </w:r>
      <w:r w:rsidR="672FA7BD">
        <w:rPr/>
        <w:t xml:space="preserve"> personal </w:t>
      </w:r>
      <w:r w:rsidR="672FA7BD">
        <w:rPr/>
        <w:t>encargado</w:t>
      </w:r>
      <w:r w:rsidR="672FA7BD">
        <w:rPr/>
        <w:t xml:space="preserve"> del </w:t>
      </w:r>
      <w:r w:rsidR="672FA7BD">
        <w:rPr/>
        <w:t>servicio</w:t>
      </w:r>
      <w:r w:rsidR="672FA7BD">
        <w:rPr/>
        <w:t xml:space="preserve"> de </w:t>
      </w:r>
      <w:r w:rsidR="672FA7BD">
        <w:rPr/>
        <w:t>atención</w:t>
      </w:r>
      <w:r w:rsidR="672FA7BD">
        <w:rPr/>
        <w:t xml:space="preserve"> al </w:t>
      </w:r>
      <w:r w:rsidR="672FA7BD">
        <w:rPr/>
        <w:t>cliente</w:t>
      </w:r>
      <w:r w:rsidR="672FA7BD">
        <w:rPr/>
        <w:t xml:space="preserve">. </w:t>
      </w:r>
    </w:p>
    <w:p w:rsidR="07AF015C" w:rsidP="07AF015C" w:rsidRDefault="07AF015C" w14:paraId="7DEA49ED" w14:textId="76CF938F">
      <w:pPr>
        <w:pStyle w:val="Normal"/>
        <w:ind w:left="0"/>
        <w:jc w:val="both"/>
        <w:rPr>
          <w:sz w:val="24"/>
          <w:szCs w:val="24"/>
        </w:rPr>
      </w:pPr>
    </w:p>
    <w:p w:rsidR="672FA7BD" w:rsidP="07AF015C" w:rsidRDefault="672FA7BD" w14:paraId="2C27D3DE" w14:textId="7744C042">
      <w:pPr>
        <w:pStyle w:val="Pargrafodelista"/>
        <w:numPr>
          <w:ilvl w:val="0"/>
          <w:numId w:val="23"/>
        </w:numPr>
        <w:jc w:val="both"/>
        <w:rPr>
          <w:sz w:val="24"/>
          <w:szCs w:val="24"/>
        </w:rPr>
      </w:pPr>
      <w:r w:rsidRPr="2CFB0DE4" w:rsidR="672FA7BD">
        <w:rPr>
          <w:b w:val="1"/>
          <w:bCs w:val="1"/>
        </w:rPr>
        <w:t xml:space="preserve">Entradas </w:t>
      </w:r>
      <w:r w:rsidRPr="2CFB0DE4" w:rsidR="672FA7BD">
        <w:rPr>
          <w:b w:val="1"/>
          <w:bCs w:val="1"/>
        </w:rPr>
        <w:t>requeridas</w:t>
      </w:r>
      <w:r w:rsidR="672FA7BD">
        <w:rPr/>
        <w:t xml:space="preserve">: Una </w:t>
      </w:r>
      <w:r w:rsidR="672FA7BD">
        <w:rPr/>
        <w:t>llamada</w:t>
      </w:r>
      <w:r w:rsidR="672FA7BD">
        <w:rPr/>
        <w:t xml:space="preserve"> o </w:t>
      </w:r>
      <w:r w:rsidR="672FA7BD">
        <w:rPr/>
        <w:t>correo</w:t>
      </w:r>
      <w:r w:rsidR="672FA7BD">
        <w:rPr/>
        <w:t xml:space="preserve"> </w:t>
      </w:r>
      <w:r w:rsidR="672FA7BD">
        <w:rPr/>
        <w:t>electrónico</w:t>
      </w:r>
      <w:r w:rsidR="672FA7BD">
        <w:rPr/>
        <w:t xml:space="preserve"> </w:t>
      </w:r>
      <w:r w:rsidR="672FA7BD">
        <w:rPr/>
        <w:t>notificando</w:t>
      </w:r>
      <w:r w:rsidR="672FA7BD">
        <w:rPr/>
        <w:t xml:space="preserve"> un </w:t>
      </w:r>
      <w:r w:rsidR="672FA7BD">
        <w:rPr/>
        <w:t>problema</w:t>
      </w:r>
      <w:r w:rsidR="672FA7BD">
        <w:rPr/>
        <w:t xml:space="preserve"> </w:t>
      </w:r>
      <w:r w:rsidR="672FA7BD">
        <w:rPr/>
        <w:t>por</w:t>
      </w:r>
      <w:r w:rsidR="672FA7BD">
        <w:rPr/>
        <w:t xml:space="preserve"> </w:t>
      </w:r>
      <w:r w:rsidR="672FA7BD">
        <w:rPr/>
        <w:t>parte</w:t>
      </w:r>
      <w:r w:rsidR="672FA7BD">
        <w:rPr/>
        <w:t xml:space="preserve"> de </w:t>
      </w:r>
      <w:r w:rsidR="672FA7BD">
        <w:rPr/>
        <w:t>algún</w:t>
      </w:r>
      <w:r w:rsidR="672FA7BD">
        <w:rPr/>
        <w:t xml:space="preserve"> </w:t>
      </w:r>
      <w:r w:rsidR="672FA7BD">
        <w:rPr/>
        <w:t>interesado</w:t>
      </w:r>
      <w:r w:rsidR="672FA7BD">
        <w:rPr/>
        <w:t xml:space="preserve">. </w:t>
      </w:r>
      <w:r w:rsidR="672FA7BD">
        <w:rPr/>
        <w:t>Además</w:t>
      </w:r>
      <w:r w:rsidR="672FA7BD">
        <w:rPr/>
        <w:t xml:space="preserve">, la </w:t>
      </w:r>
      <w:r w:rsidR="672FA7BD">
        <w:rPr/>
        <w:t>plantilla</w:t>
      </w:r>
      <w:r w:rsidR="672FA7BD">
        <w:rPr/>
        <w:t xml:space="preserve"> “</w:t>
      </w:r>
      <w:r w:rsidR="672FA7BD">
        <w:rPr/>
        <w:t>Identificación</w:t>
      </w:r>
      <w:r w:rsidR="672FA7BD">
        <w:rPr/>
        <w:t xml:space="preserve"> del </w:t>
      </w:r>
      <w:r w:rsidR="672FA7BD">
        <w:rPr/>
        <w:t>problema</w:t>
      </w:r>
      <w:r w:rsidR="672FA7BD">
        <w:rPr/>
        <w:t xml:space="preserve">” </w:t>
      </w:r>
      <w:r w:rsidR="672FA7BD">
        <w:rPr/>
        <w:t>deberá</w:t>
      </w:r>
      <w:r w:rsidR="672FA7BD">
        <w:rPr/>
        <w:t xml:space="preserve"> </w:t>
      </w:r>
      <w:r w:rsidR="672FA7BD">
        <w:rPr/>
        <w:t>estar</w:t>
      </w:r>
      <w:r w:rsidR="672FA7BD">
        <w:rPr/>
        <w:t xml:space="preserve"> </w:t>
      </w:r>
      <w:r w:rsidR="672FA7BD">
        <w:rPr/>
        <w:t>preparada</w:t>
      </w:r>
      <w:r w:rsidR="672FA7BD">
        <w:rPr/>
        <w:t xml:space="preserve"> y </w:t>
      </w:r>
      <w:r w:rsidR="672FA7BD">
        <w:rPr/>
        <w:t>en</w:t>
      </w:r>
      <w:r w:rsidR="672FA7BD">
        <w:rPr/>
        <w:t xml:space="preserve"> </w:t>
      </w:r>
      <w:r w:rsidR="672FA7BD">
        <w:rPr/>
        <w:t>blanco</w:t>
      </w:r>
      <w:r w:rsidR="672FA7BD">
        <w:rPr/>
        <w:t xml:space="preserve">, </w:t>
      </w:r>
      <w:r w:rsidR="672FA7BD">
        <w:rPr/>
        <w:t>lista</w:t>
      </w:r>
      <w:r w:rsidR="672FA7BD">
        <w:rPr/>
        <w:t xml:space="preserve"> para ser </w:t>
      </w:r>
      <w:r w:rsidR="672FA7BD">
        <w:rPr/>
        <w:t>completada</w:t>
      </w:r>
      <w:r w:rsidR="672FA7BD">
        <w:rPr/>
        <w:t xml:space="preserve">. </w:t>
      </w:r>
    </w:p>
    <w:p w:rsidR="07AF015C" w:rsidP="07AF015C" w:rsidRDefault="07AF015C" w14:paraId="77348623" w14:textId="5AE4A978">
      <w:pPr>
        <w:pStyle w:val="Normal"/>
        <w:jc w:val="both"/>
        <w:rPr>
          <w:sz w:val="24"/>
          <w:szCs w:val="24"/>
        </w:rPr>
      </w:pPr>
    </w:p>
    <w:p w:rsidR="672FA7BD" w:rsidP="07AF015C" w:rsidRDefault="672FA7BD" w14:paraId="7757F9DE" w14:textId="47B59E5F">
      <w:pPr>
        <w:pStyle w:val="Pargrafodelista"/>
        <w:numPr>
          <w:ilvl w:val="0"/>
          <w:numId w:val="23"/>
        </w:numPr>
        <w:jc w:val="both"/>
        <w:rPr/>
      </w:pPr>
      <w:r w:rsidRPr="2CFB0DE4" w:rsidR="672FA7BD">
        <w:rPr>
          <w:b w:val="1"/>
          <w:bCs w:val="1"/>
        </w:rPr>
        <w:t>Productos</w:t>
      </w:r>
      <w:r w:rsidRPr="2CFB0DE4" w:rsidR="672FA7BD">
        <w:rPr>
          <w:b w:val="1"/>
          <w:bCs w:val="1"/>
        </w:rPr>
        <w:t xml:space="preserve"> de </w:t>
      </w:r>
      <w:r w:rsidRPr="2CFB0DE4" w:rsidR="672FA7BD">
        <w:rPr>
          <w:b w:val="1"/>
          <w:bCs w:val="1"/>
        </w:rPr>
        <w:t>trabajo</w:t>
      </w:r>
      <w:r w:rsidR="672FA7BD">
        <w:rPr/>
        <w:t xml:space="preserve">: La </w:t>
      </w:r>
      <w:r w:rsidR="672FA7BD">
        <w:rPr/>
        <w:t>plantilla</w:t>
      </w:r>
      <w:r w:rsidR="672FA7BD">
        <w:rPr/>
        <w:t xml:space="preserve"> “</w:t>
      </w:r>
      <w:r w:rsidR="672FA7BD">
        <w:rPr/>
        <w:t>Identificación</w:t>
      </w:r>
      <w:r w:rsidR="672FA7BD">
        <w:rPr/>
        <w:t xml:space="preserve"> del </w:t>
      </w:r>
      <w:r w:rsidR="672FA7BD">
        <w:rPr/>
        <w:t>problema</w:t>
      </w:r>
      <w:r w:rsidR="672FA7BD">
        <w:rPr/>
        <w:t xml:space="preserve">” con sus campos </w:t>
      </w:r>
      <w:r w:rsidR="672FA7BD">
        <w:rPr/>
        <w:t>cubiertos</w:t>
      </w:r>
      <w:r w:rsidR="672FA7BD">
        <w:rPr/>
        <w:t xml:space="preserve"> y </w:t>
      </w:r>
      <w:r w:rsidR="672FA7BD">
        <w:rPr/>
        <w:t>almacenada</w:t>
      </w:r>
      <w:r w:rsidR="672FA7BD">
        <w:rPr/>
        <w:t xml:space="preserve"> </w:t>
      </w:r>
      <w:r w:rsidR="672FA7BD">
        <w:rPr/>
        <w:t>en</w:t>
      </w:r>
      <w:r w:rsidR="672FA7BD">
        <w:rPr/>
        <w:t xml:space="preserve"> </w:t>
      </w:r>
      <w:r w:rsidR="672FA7BD">
        <w:rPr/>
        <w:t>una</w:t>
      </w:r>
      <w:r w:rsidR="672FA7BD">
        <w:rPr/>
        <w:t xml:space="preserve"> </w:t>
      </w:r>
      <w:r w:rsidR="672FA7BD">
        <w:rPr/>
        <w:t>carpeta</w:t>
      </w:r>
      <w:r w:rsidR="672FA7BD">
        <w:rPr/>
        <w:t xml:space="preserve"> de “</w:t>
      </w:r>
      <w:r w:rsidR="672FA7BD">
        <w:rPr/>
        <w:t>cambios</w:t>
      </w:r>
      <w:r w:rsidR="672FA7BD">
        <w:rPr/>
        <w:t xml:space="preserve"> a </w:t>
      </w:r>
      <w:r w:rsidR="672FA7BD">
        <w:rPr/>
        <w:t>procesar</w:t>
      </w:r>
      <w:r w:rsidR="672FA7BD">
        <w:rPr/>
        <w:t>”</w:t>
      </w:r>
      <w:r w:rsidR="6EA7821C">
        <w:rPr/>
        <w:t xml:space="preserve">, junto a posibles anexos que el interesado haya </w:t>
      </w:r>
      <w:r w:rsidR="0D26BE79">
        <w:rPr/>
        <w:t xml:space="preserve">querido </w:t>
      </w:r>
      <w:r w:rsidR="6EA7821C">
        <w:rPr/>
        <w:t>aportar.</w:t>
      </w:r>
    </w:p>
    <w:p w:rsidR="07AF015C" w:rsidP="07AF015C" w:rsidRDefault="07AF015C" w14:paraId="409FFE71" w14:textId="26C7195B">
      <w:pPr>
        <w:pStyle w:val="Normal"/>
        <w:ind w:left="0"/>
        <w:jc w:val="both"/>
        <w:rPr>
          <w:sz w:val="24"/>
          <w:szCs w:val="24"/>
        </w:rPr>
      </w:pPr>
    </w:p>
    <w:p w:rsidR="672FA7BD" w:rsidP="07AF015C" w:rsidRDefault="672FA7BD" w14:paraId="23900B63" w14:textId="2AA3DF88">
      <w:pPr>
        <w:pStyle w:val="Pargrafodelista"/>
        <w:numPr>
          <w:ilvl w:val="0"/>
          <w:numId w:val="23"/>
        </w:numPr>
        <w:jc w:val="both"/>
        <w:rPr>
          <w:sz w:val="24"/>
          <w:szCs w:val="24"/>
        </w:rPr>
      </w:pPr>
      <w:r w:rsidRPr="2CFB0DE4" w:rsidR="672FA7BD">
        <w:rPr>
          <w:b w:val="1"/>
          <w:bCs w:val="1"/>
        </w:rPr>
        <w:t>Criterios</w:t>
      </w:r>
      <w:r w:rsidRPr="2CFB0DE4" w:rsidR="672FA7BD">
        <w:rPr>
          <w:b w:val="1"/>
          <w:bCs w:val="1"/>
        </w:rPr>
        <w:t xml:space="preserve"> de entrada</w:t>
      </w:r>
      <w:r w:rsidR="672FA7BD">
        <w:rPr/>
        <w:t xml:space="preserve">: </w:t>
      </w:r>
      <w:r w:rsidR="672FA7BD">
        <w:rPr/>
        <w:t>Recepción</w:t>
      </w:r>
      <w:r w:rsidR="672FA7BD">
        <w:rPr/>
        <w:t xml:space="preserve"> de </w:t>
      </w:r>
      <w:r w:rsidR="672FA7BD">
        <w:rPr/>
        <w:t>una</w:t>
      </w:r>
      <w:r w:rsidR="672FA7BD">
        <w:rPr/>
        <w:t xml:space="preserve"> </w:t>
      </w:r>
      <w:r w:rsidR="672FA7BD">
        <w:rPr/>
        <w:t>llamada</w:t>
      </w:r>
      <w:r w:rsidR="672FA7BD">
        <w:rPr/>
        <w:t xml:space="preserve"> o </w:t>
      </w:r>
      <w:r w:rsidR="672FA7BD">
        <w:rPr/>
        <w:t>correo</w:t>
      </w:r>
      <w:r w:rsidR="672FA7BD">
        <w:rPr/>
        <w:t xml:space="preserve"> </w:t>
      </w:r>
      <w:r w:rsidR="672FA7BD">
        <w:rPr/>
        <w:t>electrónico</w:t>
      </w:r>
      <w:r w:rsidR="672FA7BD">
        <w:rPr/>
        <w:t xml:space="preserve"> </w:t>
      </w:r>
      <w:r w:rsidR="672FA7BD">
        <w:rPr/>
        <w:t>en</w:t>
      </w:r>
      <w:r w:rsidR="672FA7BD">
        <w:rPr/>
        <w:t xml:space="preserve"> </w:t>
      </w:r>
      <w:r w:rsidR="672FA7BD">
        <w:rPr/>
        <w:t>el</w:t>
      </w:r>
      <w:r w:rsidR="672FA7BD">
        <w:rPr/>
        <w:t xml:space="preserve"> que se propone un </w:t>
      </w:r>
      <w:r w:rsidR="672FA7BD">
        <w:rPr/>
        <w:t>cambio</w:t>
      </w:r>
      <w:r w:rsidR="672FA7BD">
        <w:rPr/>
        <w:t xml:space="preserve">. </w:t>
      </w:r>
    </w:p>
    <w:p w:rsidR="07AF015C" w:rsidP="07AF015C" w:rsidRDefault="07AF015C" w14:paraId="5569EB5F" w14:textId="1E7B35B1">
      <w:pPr>
        <w:pStyle w:val="Normal"/>
        <w:ind w:left="0"/>
        <w:jc w:val="both"/>
        <w:rPr>
          <w:sz w:val="24"/>
          <w:szCs w:val="24"/>
        </w:rPr>
      </w:pPr>
    </w:p>
    <w:p w:rsidR="672FA7BD" w:rsidP="07AF015C" w:rsidRDefault="672FA7BD" w14:paraId="0A02B149" w14:textId="4555C961">
      <w:pPr>
        <w:pStyle w:val="Pargrafodelista"/>
        <w:numPr>
          <w:ilvl w:val="0"/>
          <w:numId w:val="23"/>
        </w:numPr>
        <w:jc w:val="both"/>
        <w:rPr>
          <w:sz w:val="24"/>
          <w:szCs w:val="24"/>
        </w:rPr>
      </w:pPr>
      <w:r w:rsidRPr="2CFB0DE4" w:rsidR="672FA7BD">
        <w:rPr>
          <w:b w:val="1"/>
          <w:bCs w:val="1"/>
        </w:rPr>
        <w:t>Criterios</w:t>
      </w:r>
      <w:r w:rsidRPr="2CFB0DE4" w:rsidR="672FA7BD">
        <w:rPr>
          <w:b w:val="1"/>
          <w:bCs w:val="1"/>
        </w:rPr>
        <w:t xml:space="preserve"> de </w:t>
      </w:r>
      <w:r w:rsidRPr="2CFB0DE4" w:rsidR="672FA7BD">
        <w:rPr>
          <w:b w:val="1"/>
          <w:bCs w:val="1"/>
        </w:rPr>
        <w:t>salida</w:t>
      </w:r>
      <w:r w:rsidR="672FA7BD">
        <w:rPr/>
        <w:t xml:space="preserve">: La </w:t>
      </w:r>
      <w:r w:rsidR="672FA7BD">
        <w:rPr/>
        <w:t>plantilla</w:t>
      </w:r>
      <w:r w:rsidR="672FA7BD">
        <w:rPr/>
        <w:t xml:space="preserve"> “</w:t>
      </w:r>
      <w:r w:rsidR="672FA7BD">
        <w:rPr/>
        <w:t>Identificación</w:t>
      </w:r>
      <w:r w:rsidR="672FA7BD">
        <w:rPr/>
        <w:t xml:space="preserve"> del </w:t>
      </w:r>
      <w:r w:rsidR="672FA7BD">
        <w:rPr/>
        <w:t>problema</w:t>
      </w:r>
      <w:r w:rsidR="672FA7BD">
        <w:rPr/>
        <w:t xml:space="preserve">” </w:t>
      </w:r>
      <w:r w:rsidR="672FA7BD">
        <w:rPr/>
        <w:t>tiene</w:t>
      </w:r>
      <w:r w:rsidR="672FA7BD">
        <w:rPr/>
        <w:t xml:space="preserve"> </w:t>
      </w:r>
      <w:r w:rsidR="672FA7BD">
        <w:rPr/>
        <w:t>todos</w:t>
      </w:r>
      <w:r w:rsidR="672FA7BD">
        <w:rPr/>
        <w:t xml:space="preserve"> sus campos </w:t>
      </w:r>
      <w:r w:rsidR="672FA7BD">
        <w:rPr/>
        <w:t>cubiertos</w:t>
      </w:r>
      <w:r w:rsidR="672FA7BD">
        <w:rPr/>
        <w:t>.</w:t>
      </w:r>
    </w:p>
    <w:p w:rsidR="46821A56" w:rsidP="2CFB0DE4" w:rsidRDefault="46821A56" w14:paraId="4BFAB5A8" w14:textId="472F4514">
      <w:pPr>
        <w:pStyle w:val="Ttulo4"/>
        <w:rPr>
          <w:sz w:val="26"/>
          <w:szCs w:val="26"/>
        </w:rPr>
      </w:pPr>
      <w:r w:rsidRPr="4D0159E5" w:rsidR="46821A56">
        <w:rPr>
          <w:sz w:val="26"/>
          <w:szCs w:val="26"/>
        </w:rPr>
        <w:t>Subactividad</w:t>
      </w:r>
      <w:r w:rsidRPr="4D0159E5" w:rsidR="46821A56">
        <w:rPr>
          <w:sz w:val="26"/>
          <w:szCs w:val="26"/>
        </w:rPr>
        <w:t xml:space="preserve"> 1.1</w:t>
      </w:r>
    </w:p>
    <w:p w:rsidR="5931AB60" w:rsidP="23F25BEB" w:rsidRDefault="5931AB60" w14:paraId="6FA7B1DB" w14:textId="310A86EC">
      <w:pPr>
        <w:pStyle w:val="Normal"/>
        <w:ind w:firstLine="0"/>
      </w:pPr>
      <w:r w:rsidR="4FA4FEBC">
        <w:rPr/>
        <w:t>Completar</w:t>
      </w:r>
      <w:r w:rsidR="4FA4FEBC">
        <w:rPr/>
        <w:t xml:space="preserve"> la </w:t>
      </w:r>
      <w:r w:rsidR="4FA4FEBC">
        <w:rPr/>
        <w:t>plantilla</w:t>
      </w:r>
      <w:r w:rsidR="4FA4FEBC">
        <w:rPr/>
        <w:t>.</w:t>
      </w:r>
    </w:p>
    <w:p w:rsidR="5931AB60" w:rsidP="2CFB0DE4" w:rsidRDefault="5931AB60" w14:paraId="0C0DB8F6" w14:textId="55788A88">
      <w:pPr>
        <w:pStyle w:val="Ttulo4"/>
        <w:rPr>
          <w:sz w:val="26"/>
          <w:szCs w:val="26"/>
        </w:rPr>
      </w:pPr>
      <w:r w:rsidRPr="4D0159E5" w:rsidR="5931AB60">
        <w:rPr>
          <w:sz w:val="26"/>
          <w:szCs w:val="26"/>
        </w:rPr>
        <w:t>Subactividad</w:t>
      </w:r>
      <w:r w:rsidRPr="4D0159E5" w:rsidR="5931AB60">
        <w:rPr>
          <w:sz w:val="26"/>
          <w:szCs w:val="26"/>
        </w:rPr>
        <w:t xml:space="preserve"> 1.2</w:t>
      </w:r>
    </w:p>
    <w:p w:rsidR="5931AB60" w:rsidP="07AF015C" w:rsidRDefault="5931AB60" w14:paraId="7F560695" w14:textId="7B8E3F6B">
      <w:pPr>
        <w:pStyle w:val="Normal"/>
        <w:ind w:firstLine="0"/>
        <w:jc w:val="both"/>
      </w:pPr>
      <w:r w:rsidR="5931AB60">
        <w:rPr/>
        <w:t xml:space="preserve">Revisar que la </w:t>
      </w:r>
      <w:r w:rsidR="5931AB60">
        <w:rPr/>
        <w:t>solicitud</w:t>
      </w:r>
      <w:r w:rsidR="5931AB60">
        <w:rPr/>
        <w:t xml:space="preserve"> del </w:t>
      </w:r>
      <w:r w:rsidR="5931AB60">
        <w:rPr/>
        <w:t>cambio</w:t>
      </w:r>
      <w:r w:rsidR="5931AB60">
        <w:rPr/>
        <w:t xml:space="preserve"> es </w:t>
      </w:r>
      <w:r w:rsidR="5931AB60">
        <w:rPr/>
        <w:t>clara</w:t>
      </w:r>
      <w:r w:rsidR="5931AB60">
        <w:rPr/>
        <w:t xml:space="preserve"> y </w:t>
      </w:r>
      <w:r w:rsidR="5931AB60">
        <w:rPr/>
        <w:t>proporciona</w:t>
      </w:r>
      <w:r w:rsidR="5931AB60">
        <w:rPr/>
        <w:t xml:space="preserve"> </w:t>
      </w:r>
      <w:r w:rsidR="5931AB60">
        <w:rPr/>
        <w:t>toda</w:t>
      </w:r>
      <w:r w:rsidR="5931AB60">
        <w:rPr/>
        <w:t xml:space="preserve"> la </w:t>
      </w:r>
      <w:r w:rsidR="5931AB60">
        <w:rPr/>
        <w:t>información</w:t>
      </w:r>
      <w:r w:rsidR="5931AB60">
        <w:rPr/>
        <w:t xml:space="preserve"> </w:t>
      </w:r>
      <w:r w:rsidR="5931AB60">
        <w:rPr/>
        <w:t>necesaria</w:t>
      </w:r>
      <w:r w:rsidR="5931AB60">
        <w:rPr/>
        <w:t>.</w:t>
      </w:r>
    </w:p>
    <w:p w:rsidR="07AF015C" w:rsidP="07AF015C" w:rsidRDefault="07AF015C" w14:paraId="62B89BE0" w14:textId="170829A8">
      <w:pPr>
        <w:pStyle w:val="Normal"/>
      </w:pPr>
    </w:p>
    <w:p w:rsidR="079BEB6A" w:rsidP="07AF015C" w:rsidRDefault="079BEB6A" w14:paraId="06A724D5" w14:textId="399F0CB9">
      <w:pPr>
        <w:pStyle w:val="Ttulo3"/>
        <w:rPr>
          <w:sz w:val="28"/>
          <w:szCs w:val="28"/>
        </w:rPr>
      </w:pPr>
      <w:bookmarkStart w:name="_Toc1612309738" w:id="2064652617"/>
      <w:r w:rsidRPr="4D0159E5" w:rsidR="38ED8431">
        <w:rPr>
          <w:sz w:val="28"/>
          <w:szCs w:val="28"/>
        </w:rPr>
        <w:t>Actividad</w:t>
      </w:r>
      <w:r w:rsidRPr="4D0159E5" w:rsidR="38ED8431">
        <w:rPr>
          <w:sz w:val="28"/>
          <w:szCs w:val="28"/>
        </w:rPr>
        <w:t xml:space="preserve"> 2: </w:t>
      </w:r>
      <w:r w:rsidRPr="4D0159E5" w:rsidR="65282375">
        <w:rPr>
          <w:sz w:val="28"/>
          <w:szCs w:val="28"/>
        </w:rPr>
        <w:t>Análisis</w:t>
      </w:r>
      <w:r w:rsidRPr="4D0159E5" w:rsidR="1B4C1151">
        <w:rPr>
          <w:sz w:val="28"/>
          <w:szCs w:val="28"/>
        </w:rPr>
        <w:t xml:space="preserve"> del cambio</w:t>
      </w:r>
      <w:bookmarkEnd w:id="2064652617"/>
    </w:p>
    <w:p w:rsidR="1B4C1151" w:rsidP="2CFB0DE4" w:rsidRDefault="1B4C1151" w14:paraId="325D7D84" w14:textId="0C195028">
      <w:pPr>
        <w:pStyle w:val="Pargrafodelista"/>
        <w:numPr>
          <w:ilvl w:val="0"/>
          <w:numId w:val="70"/>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CFB0DE4" w:rsidR="66A60AFD">
        <w:rPr>
          <w:rFonts w:ascii="Times New Roman" w:hAnsi="Times New Roman" w:eastAsia="Times New Roman" w:cs="Times New Roman"/>
          <w:b w:val="1"/>
          <w:bCs w:val="1"/>
          <w:i w:val="0"/>
          <w:iCs w:val="0"/>
          <w:strike w:val="0"/>
          <w:dstrike w:val="0"/>
          <w:color w:val="000000" w:themeColor="text1" w:themeTint="FF" w:themeShade="FF"/>
          <w:sz w:val="24"/>
          <w:szCs w:val="24"/>
          <w:u w:val="none"/>
        </w:rPr>
        <w:t>Descripción:</w:t>
      </w:r>
      <w:r w:rsidRPr="2CFB0DE4" w:rsidR="66A60AFD">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Esta actividad se centra en la evaluación detallada de un cambio propuesto en el sistema. El objetivo es comprender completamente el impacto y los requisitos asociados con el cambio antes de proceder con su implementación.</w:t>
      </w:r>
      <w:r>
        <w:br/>
      </w:r>
    </w:p>
    <w:p w:rsidR="1B4C1151" w:rsidP="2CFB0DE4" w:rsidRDefault="1B4C1151" w14:paraId="6C054C83" w14:textId="49B7FE17">
      <w:pPr>
        <w:pStyle w:val="Pargrafodelista"/>
        <w:numPr>
          <w:ilvl w:val="0"/>
          <w:numId w:val="71"/>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CFB0DE4" w:rsidR="66A60AFD">
        <w:rPr>
          <w:rFonts w:ascii="Times New Roman" w:hAnsi="Times New Roman" w:eastAsia="Times New Roman" w:cs="Times New Roman"/>
          <w:b w:val="1"/>
          <w:bCs w:val="1"/>
          <w:i w:val="0"/>
          <w:iCs w:val="0"/>
          <w:strike w:val="0"/>
          <w:dstrike w:val="0"/>
          <w:color w:val="000000" w:themeColor="text1" w:themeTint="FF" w:themeShade="FF"/>
          <w:sz w:val="24"/>
          <w:szCs w:val="24"/>
          <w:u w:val="none"/>
        </w:rPr>
        <w:t>Involucrados:</w:t>
      </w:r>
      <w:r w:rsidRPr="2CFB0DE4" w:rsidR="66A60AFD">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Equipo de desarrollo, equipo de control de calidad, equipo de gestión de proyectos.</w:t>
      </w:r>
      <w:r>
        <w:br/>
      </w:r>
    </w:p>
    <w:p w:rsidR="1B4C1151" w:rsidP="2CFB0DE4" w:rsidRDefault="1B4C1151" w14:paraId="7C3DE69C" w14:textId="4D981D54">
      <w:pPr>
        <w:pStyle w:val="Pargrafodelista"/>
        <w:numPr>
          <w:ilvl w:val="0"/>
          <w:numId w:val="72"/>
        </w:numPr>
        <w:spacing w:before="240" w:beforeAutospacing="off" w:after="240" w:afterAutospacing="off"/>
        <w:jc w:val="both"/>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CFB0DE4" w:rsidR="1B4C1151">
        <w:rPr>
          <w:rFonts w:ascii="Times New Roman" w:hAnsi="Times New Roman" w:eastAsia="Times New Roman" w:cs="Times New Roman"/>
          <w:b w:val="1"/>
          <w:bCs w:val="1"/>
          <w:i w:val="0"/>
          <w:iCs w:val="0"/>
          <w:strike w:val="0"/>
          <w:dstrike w:val="0"/>
          <w:color w:val="000000" w:themeColor="text1" w:themeTint="FF" w:themeShade="FF"/>
          <w:sz w:val="24"/>
          <w:szCs w:val="24"/>
          <w:u w:val="none"/>
        </w:rPr>
        <w:t>Entradas requeridas:</w:t>
      </w:r>
      <w:r w:rsidRPr="2CFB0DE4" w:rsidR="1B4C115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Solicitud formal de cambio, descripción detallada del cambio propuesto, documentación técnica relacionada con el área afectada por el cambio.</w:t>
      </w:r>
      <w:r>
        <w:br/>
      </w:r>
    </w:p>
    <w:p w:rsidR="1B4C1151" w:rsidP="2CFB0DE4" w:rsidRDefault="1B4C1151" w14:paraId="14CF53A8" w14:textId="2FDADF9E">
      <w:pPr>
        <w:pStyle w:val="Pargrafodelista"/>
        <w:numPr>
          <w:ilvl w:val="0"/>
          <w:numId w:val="7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CFB0DE4" w:rsidR="66A60AFD">
        <w:rPr>
          <w:rFonts w:ascii="Times New Roman" w:hAnsi="Times New Roman" w:eastAsia="Times New Roman" w:cs="Times New Roman"/>
          <w:b w:val="1"/>
          <w:bCs w:val="1"/>
          <w:i w:val="0"/>
          <w:iCs w:val="0"/>
          <w:strike w:val="0"/>
          <w:dstrike w:val="0"/>
          <w:color w:val="000000" w:themeColor="text1" w:themeTint="FF" w:themeShade="FF"/>
          <w:sz w:val="24"/>
          <w:szCs w:val="24"/>
          <w:u w:val="none"/>
        </w:rPr>
        <w:t>Productos de trabajo:</w:t>
      </w:r>
      <w:r w:rsidRPr="2CFB0DE4" w:rsidR="66A60AFD">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Análisis de impacto del cambio</w:t>
      </w:r>
      <w:r w:rsidRPr="2CFB0DE4" w:rsidR="00F65B6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análisis del impacto en los intereses de los </w:t>
      </w:r>
      <w:r w:rsidRPr="2CFB0DE4" w:rsidR="00F65B6E">
        <w:rPr>
          <w:rFonts w:ascii="Times New Roman" w:hAnsi="Times New Roman" w:eastAsia="Times New Roman" w:cs="Times New Roman"/>
          <w:b w:val="0"/>
          <w:bCs w:val="0"/>
          <w:i w:val="0"/>
          <w:iCs w:val="0"/>
          <w:strike w:val="0"/>
          <w:dstrike w:val="0"/>
          <w:color w:val="000000" w:themeColor="text1" w:themeTint="FF" w:themeShade="FF"/>
          <w:sz w:val="24"/>
          <w:szCs w:val="24"/>
          <w:u w:val="none"/>
        </w:rPr>
        <w:t>stakeholders</w:t>
      </w:r>
      <w:r w:rsidRPr="2CFB0DE4" w:rsidR="66A60AFD">
        <w:rPr>
          <w:rFonts w:ascii="Times New Roman" w:hAnsi="Times New Roman" w:eastAsia="Times New Roman" w:cs="Times New Roman"/>
          <w:b w:val="0"/>
          <w:bCs w:val="0"/>
          <w:i w:val="0"/>
          <w:iCs w:val="0"/>
          <w:strike w:val="0"/>
          <w:dstrike w:val="0"/>
          <w:color w:val="000000" w:themeColor="text1" w:themeTint="FF" w:themeShade="FF"/>
          <w:sz w:val="24"/>
          <w:szCs w:val="24"/>
          <w:u w:val="none"/>
        </w:rPr>
        <w:t>, requisitos actualizados, estimación de esfuerzo y recursos necesarios</w:t>
      </w:r>
      <w:r w:rsidRPr="2CFB0DE4" w:rsidR="5776B78C">
        <w:rPr>
          <w:rFonts w:ascii="Times New Roman" w:hAnsi="Times New Roman" w:eastAsia="Times New Roman" w:cs="Times New Roman"/>
          <w:b w:val="0"/>
          <w:bCs w:val="0"/>
          <w:i w:val="0"/>
          <w:iCs w:val="0"/>
          <w:strike w:val="0"/>
          <w:dstrike w:val="0"/>
          <w:color w:val="000000" w:themeColor="text1" w:themeTint="FF" w:themeShade="FF"/>
          <w:sz w:val="24"/>
          <w:szCs w:val="24"/>
          <w:u w:val="none"/>
        </w:rPr>
        <w:t>, plantilla cubierta almacenada en la carpeta “cambios analizados”</w:t>
      </w:r>
      <w:r w:rsidRPr="2CFB0DE4" w:rsidR="66A60AFD">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r>
        <w:br/>
      </w:r>
    </w:p>
    <w:p w:rsidR="1B4C1151" w:rsidP="2CFB0DE4" w:rsidRDefault="1B4C1151" w14:paraId="5AE55D7A" w14:textId="46FE994B">
      <w:pPr>
        <w:pStyle w:val="Pargrafodelista"/>
        <w:numPr>
          <w:ilvl w:val="0"/>
          <w:numId w:val="74"/>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CFB0DE4" w:rsidR="66A60AFD">
        <w:rPr>
          <w:rFonts w:ascii="Times New Roman" w:hAnsi="Times New Roman" w:eastAsia="Times New Roman" w:cs="Times New Roman"/>
          <w:b w:val="1"/>
          <w:bCs w:val="1"/>
          <w:i w:val="0"/>
          <w:iCs w:val="0"/>
          <w:strike w:val="0"/>
          <w:dstrike w:val="0"/>
          <w:color w:val="000000" w:themeColor="text1" w:themeTint="FF" w:themeShade="FF"/>
          <w:sz w:val="24"/>
          <w:szCs w:val="24"/>
          <w:u w:val="none"/>
        </w:rPr>
        <w:t>Criterios de entrada:</w:t>
      </w:r>
      <w:r w:rsidRPr="2CFB0DE4" w:rsidR="66A60AFD">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Recepción de una solicitud formal de cambio con detalles completos y claros.</w:t>
      </w:r>
      <w:r>
        <w:br/>
      </w:r>
    </w:p>
    <w:p w:rsidR="1B4C1151" w:rsidP="2CFB0DE4" w:rsidRDefault="1B4C1151" w14:paraId="45C8077B" w14:textId="1277B0F9">
      <w:pPr>
        <w:pStyle w:val="Pargrafodelista"/>
        <w:numPr>
          <w:ilvl w:val="0"/>
          <w:numId w:val="75"/>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CFB0DE4" w:rsidR="1B4C1151">
        <w:rPr>
          <w:rFonts w:ascii="Times New Roman" w:hAnsi="Times New Roman" w:eastAsia="Times New Roman" w:cs="Times New Roman"/>
          <w:b w:val="1"/>
          <w:bCs w:val="1"/>
          <w:i w:val="0"/>
          <w:iCs w:val="0"/>
          <w:strike w:val="0"/>
          <w:dstrike w:val="0"/>
          <w:color w:val="000000" w:themeColor="text1" w:themeTint="FF" w:themeShade="FF"/>
          <w:sz w:val="24"/>
          <w:szCs w:val="24"/>
          <w:u w:val="none"/>
        </w:rPr>
        <w:t>Criterios de salida:</w:t>
      </w:r>
      <w:r w:rsidRPr="2CFB0DE4" w:rsidR="1B4C115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Plantilla correspondiente al análisis del cambio cubierta.</w:t>
      </w:r>
    </w:p>
    <w:p w:rsidR="07AF015C" w:rsidP="2CFB0DE4" w:rsidRDefault="07AF015C" w14:paraId="76D8B11D" w14:textId="2D36D02D">
      <w:pPr>
        <w:pStyle w:val="Ttulo4"/>
        <w:rPr>
          <w:sz w:val="26"/>
          <w:szCs w:val="26"/>
        </w:rPr>
      </w:pPr>
      <w:r w:rsidRPr="4D0159E5" w:rsidR="2EC0DD34">
        <w:rPr>
          <w:sz w:val="26"/>
          <w:szCs w:val="26"/>
        </w:rPr>
        <w:t>Subactividad</w:t>
      </w:r>
      <w:r w:rsidRPr="4D0159E5" w:rsidR="2EC0DD34">
        <w:rPr>
          <w:sz w:val="26"/>
          <w:szCs w:val="26"/>
        </w:rPr>
        <w:t xml:space="preserve"> </w:t>
      </w:r>
      <w:r w:rsidRPr="4D0159E5" w:rsidR="0C20988F">
        <w:rPr>
          <w:sz w:val="26"/>
          <w:szCs w:val="26"/>
        </w:rPr>
        <w:t>2</w:t>
      </w:r>
      <w:r w:rsidRPr="4D0159E5" w:rsidR="2EC0DD34">
        <w:rPr>
          <w:sz w:val="26"/>
          <w:szCs w:val="26"/>
        </w:rPr>
        <w:t>.1</w:t>
      </w:r>
    </w:p>
    <w:p w:rsidR="07AF015C" w:rsidP="2CFB0DE4" w:rsidRDefault="07AF015C" w14:paraId="53CC58AD" w14:textId="41A5427C">
      <w:pPr>
        <w:pStyle w:val="Normal"/>
        <w:spacing w:before="0" w:beforeAutospacing="off" w:after="0" w:afterAutospacing="off"/>
        <w:ind w:left="0"/>
        <w:jc w:val="both"/>
        <w:rPr>
          <w:rFonts w:ascii="Arial" w:hAnsi="Arial" w:eastAsia="Arial" w:cs="Arial"/>
          <w:b w:val="0"/>
          <w:bCs w:val="0"/>
          <w:i w:val="0"/>
          <w:iCs w:val="0"/>
          <w:strike w:val="0"/>
          <w:dstrike w:val="0"/>
          <w:noProof w:val="0"/>
          <w:color w:val="000000" w:themeColor="text1" w:themeTint="FF" w:themeShade="FF"/>
          <w:sz w:val="24"/>
          <w:szCs w:val="24"/>
          <w:u w:val="none"/>
          <w:lang w:val="es-ES"/>
        </w:rPr>
      </w:pPr>
      <w:r w:rsidRPr="2CFB0DE4" w:rsidR="54F27814">
        <w:rPr>
          <w:rFonts w:ascii="Times New Roman" w:hAnsi="Times New Roman" w:eastAsia="Times New Roman" w:cs="Times New Roman"/>
          <w:b w:val="0"/>
          <w:bCs w:val="0"/>
          <w:i w:val="0"/>
          <w:iCs w:val="0"/>
          <w:strike w:val="0"/>
          <w:dstrike w:val="0"/>
          <w:color w:val="000000" w:themeColor="text1" w:themeTint="FF" w:themeShade="FF"/>
          <w:sz w:val="24"/>
          <w:szCs w:val="24"/>
          <w:u w:val="none"/>
        </w:rPr>
        <w:t>Presentar el informe de análisis de</w:t>
      </w:r>
      <w:r w:rsidRPr="2CFB0DE4" w:rsidR="46F4F971">
        <w:rPr>
          <w:rFonts w:ascii="Times New Roman" w:hAnsi="Times New Roman" w:eastAsia="Times New Roman" w:cs="Times New Roman"/>
          <w:b w:val="0"/>
          <w:bCs w:val="0"/>
          <w:i w:val="0"/>
          <w:iCs w:val="0"/>
          <w:strike w:val="0"/>
          <w:dstrike w:val="0"/>
          <w:color w:val="000000" w:themeColor="text1" w:themeTint="FF" w:themeShade="FF"/>
          <w:sz w:val="24"/>
          <w:szCs w:val="24"/>
          <w:u w:val="none"/>
        </w:rPr>
        <w:t>l</w:t>
      </w:r>
      <w:r w:rsidRPr="2CFB0DE4" w:rsidR="54F27814">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cambio a</w:t>
      </w:r>
      <w:r w:rsidRPr="2CFB0DE4" w:rsidR="12BCC56C">
        <w:rPr>
          <w:rFonts w:ascii="Times New Roman" w:hAnsi="Times New Roman" w:eastAsia="Times New Roman" w:cs="Times New Roman"/>
          <w:b w:val="0"/>
          <w:bCs w:val="0"/>
          <w:i w:val="0"/>
          <w:iCs w:val="0"/>
          <w:strike w:val="0"/>
          <w:dstrike w:val="0"/>
          <w:color w:val="000000" w:themeColor="text1" w:themeTint="FF" w:themeShade="FF"/>
          <w:sz w:val="24"/>
          <w:szCs w:val="24"/>
          <w:u w:val="none"/>
        </w:rPr>
        <w:t>l equipo de desarrollo</w:t>
      </w:r>
      <w:r w:rsidRPr="2CFB0DE4" w:rsidR="4D5B8FD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y al gerente del proyecto</w:t>
      </w:r>
      <w:r w:rsidRPr="2CFB0DE4" w:rsidR="54F27814">
        <w:rPr>
          <w:rFonts w:ascii="Arial" w:hAnsi="Arial" w:eastAsia="Arial" w:cs="Arial"/>
          <w:b w:val="0"/>
          <w:bCs w:val="0"/>
          <w:i w:val="0"/>
          <w:iCs w:val="0"/>
          <w:strike w:val="0"/>
          <w:dstrike w:val="0"/>
          <w:color w:val="000000" w:themeColor="text1" w:themeTint="FF" w:themeShade="FF"/>
          <w:sz w:val="24"/>
          <w:szCs w:val="24"/>
          <w:u w:val="none"/>
        </w:rPr>
        <w:t>.</w:t>
      </w:r>
    </w:p>
    <w:p w:rsidR="07AF015C" w:rsidP="2CFB0DE4" w:rsidRDefault="07AF015C" w14:paraId="1B48E861" w14:textId="2E274A7E">
      <w:pPr>
        <w:pStyle w:val="Ttulo4"/>
        <w:rPr>
          <w:sz w:val="26"/>
          <w:szCs w:val="26"/>
        </w:rPr>
      </w:pPr>
      <w:r w:rsidRPr="4D0159E5" w:rsidR="7545DD31">
        <w:rPr>
          <w:sz w:val="26"/>
          <w:szCs w:val="26"/>
        </w:rPr>
        <w:t>Subactividad 2.</w:t>
      </w:r>
      <w:r w:rsidRPr="4D0159E5" w:rsidR="093ED8E8">
        <w:rPr>
          <w:sz w:val="26"/>
          <w:szCs w:val="26"/>
        </w:rPr>
        <w:t>2</w:t>
      </w:r>
    </w:p>
    <w:p w:rsidR="7545DD31" w:rsidP="2CFB0DE4" w:rsidRDefault="7545DD31" w14:paraId="7193C65D" w14:textId="3F589607">
      <w:pPr>
        <w:pStyle w:val="Normal"/>
        <w:spacing w:before="0" w:beforeAutospacing="off" w:after="0" w:afterAutospacing="off"/>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CFB0DE4" w:rsidR="7545DD31">
        <w:rPr>
          <w:rFonts w:ascii="Times New Roman" w:hAnsi="Times New Roman" w:eastAsia="Times New Roman" w:cs="Times New Roman"/>
          <w:b w:val="0"/>
          <w:bCs w:val="0"/>
          <w:i w:val="0"/>
          <w:iCs w:val="0"/>
          <w:strike w:val="0"/>
          <w:dstrike w:val="0"/>
          <w:color w:val="000000" w:themeColor="text1" w:themeTint="FF" w:themeShade="FF"/>
          <w:sz w:val="24"/>
          <w:szCs w:val="24"/>
          <w:u w:val="none"/>
        </w:rPr>
        <w:t>Facilitar discusiones y negociaciones sobre el cambio propuesto, si es necesario.</w:t>
      </w:r>
    </w:p>
    <w:p w:rsidR="2CFB0DE4" w:rsidP="2CFB0DE4" w:rsidRDefault="2CFB0DE4" w14:paraId="0E7E3E0A" w14:textId="0CE32CCA">
      <w:pPr>
        <w:pStyle w:val="Normal"/>
        <w:spacing w:before="0" w:beforeAutospacing="off" w:after="0" w:afterAutospacing="off"/>
        <w:ind w:left="0"/>
        <w:jc w:val="both"/>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p w:rsidR="07AF015C" w:rsidP="23F25BEB" w:rsidRDefault="07AF015C" w14:paraId="3A6A204D" w14:textId="361989E5">
      <w:pPr>
        <w:pStyle w:val="Ttulo3"/>
        <w:rPr>
          <w:sz w:val="28"/>
          <w:szCs w:val="28"/>
        </w:rPr>
      </w:pPr>
      <w:bookmarkStart w:name="_Toc1354405015" w:id="1992580794"/>
      <w:r w:rsidRPr="4D0159E5" w:rsidR="0569D486">
        <w:rPr>
          <w:sz w:val="28"/>
          <w:szCs w:val="28"/>
        </w:rPr>
        <w:t>Actividad</w:t>
      </w:r>
      <w:r w:rsidRPr="4D0159E5" w:rsidR="0569D486">
        <w:rPr>
          <w:sz w:val="28"/>
          <w:szCs w:val="28"/>
        </w:rPr>
        <w:t xml:space="preserve"> 3</w:t>
      </w:r>
      <w:r w:rsidRPr="4D0159E5" w:rsidR="6AD81E74">
        <w:rPr>
          <w:sz w:val="28"/>
          <w:szCs w:val="28"/>
        </w:rPr>
        <w:t xml:space="preserve">: </w:t>
      </w:r>
      <w:r w:rsidRPr="4D0159E5" w:rsidR="6AD81E74">
        <w:rPr>
          <w:sz w:val="28"/>
          <w:szCs w:val="28"/>
        </w:rPr>
        <w:t>Aprobación</w:t>
      </w:r>
      <w:r w:rsidRPr="4D0159E5" w:rsidR="6AD81E74">
        <w:rPr>
          <w:sz w:val="28"/>
          <w:szCs w:val="28"/>
        </w:rPr>
        <w:t xml:space="preserve"> del </w:t>
      </w:r>
      <w:r w:rsidRPr="4D0159E5" w:rsidR="6AD81E74">
        <w:rPr>
          <w:sz w:val="28"/>
          <w:szCs w:val="28"/>
        </w:rPr>
        <w:t>cambio</w:t>
      </w:r>
      <w:bookmarkEnd w:id="1992580794"/>
    </w:p>
    <w:p w:rsidR="07AF015C" w:rsidP="2CFB0DE4" w:rsidRDefault="07AF015C" w14:paraId="2270B672" w14:textId="18861BA9">
      <w:pPr>
        <w:pStyle w:val="Normal"/>
      </w:pPr>
    </w:p>
    <w:p w:rsidR="07AF015C" w:rsidP="2CFB0DE4" w:rsidRDefault="07AF015C" w14:paraId="6DCF05B2" w14:textId="0B6E4EF8">
      <w:pPr>
        <w:pStyle w:val="Pargrafodelista"/>
        <w:numPr>
          <w:ilvl w:val="0"/>
          <w:numId w:val="126"/>
        </w:numPr>
        <w:jc w:val="both"/>
        <w:rPr>
          <w:sz w:val="24"/>
          <w:szCs w:val="24"/>
        </w:rPr>
      </w:pPr>
      <w:r w:rsidRPr="2CFB0DE4" w:rsidR="2DE3ACF6">
        <w:rPr>
          <w:b w:val="1"/>
          <w:bCs w:val="1"/>
        </w:rPr>
        <w:t>Descripción</w:t>
      </w:r>
      <w:r w:rsidR="2DE3ACF6">
        <w:rPr/>
        <w:t xml:space="preserve">: Esta </w:t>
      </w:r>
      <w:r w:rsidR="2DE3ACF6">
        <w:rPr/>
        <w:t>actividad</w:t>
      </w:r>
      <w:r w:rsidR="2DE3ACF6">
        <w:rPr/>
        <w:t xml:space="preserve"> </w:t>
      </w:r>
      <w:r w:rsidR="2DE3ACF6">
        <w:rPr/>
        <w:t>implica</w:t>
      </w:r>
      <w:r w:rsidR="2DE3ACF6">
        <w:rPr/>
        <w:t xml:space="preserve"> la </w:t>
      </w:r>
      <w:r w:rsidR="2DE3ACF6">
        <w:rPr/>
        <w:t>revisión</w:t>
      </w:r>
      <w:r w:rsidR="2DE3ACF6">
        <w:rPr/>
        <w:t xml:space="preserve"> y </w:t>
      </w:r>
      <w:r w:rsidR="2DE3ACF6">
        <w:rPr/>
        <w:t>aprobación</w:t>
      </w:r>
      <w:r w:rsidR="2DE3ACF6">
        <w:rPr/>
        <w:t xml:space="preserve"> formal</w:t>
      </w:r>
      <w:r w:rsidR="2DE3ACF6">
        <w:rPr/>
        <w:t xml:space="preserve"> </w:t>
      </w:r>
      <w:r w:rsidR="2DE3ACF6">
        <w:rPr/>
        <w:t xml:space="preserve">de las solicitudes de </w:t>
      </w:r>
      <w:r w:rsidR="2DE3ACF6">
        <w:rPr/>
        <w:t>cambio</w:t>
      </w:r>
      <w:r w:rsidR="2DE3ACF6">
        <w:rPr/>
        <w:t xml:space="preserve"> </w:t>
      </w:r>
      <w:r w:rsidR="2DE3ACF6">
        <w:rPr/>
        <w:t>presentadas</w:t>
      </w:r>
      <w:r w:rsidR="2DE3ACF6">
        <w:rPr/>
        <w:t xml:space="preserve"> </w:t>
      </w:r>
      <w:r w:rsidR="2DE3ACF6">
        <w:rPr/>
        <w:t>en</w:t>
      </w:r>
      <w:r w:rsidR="2DE3ACF6">
        <w:rPr/>
        <w:t xml:space="preserve"> </w:t>
      </w:r>
      <w:r w:rsidR="2DE3ACF6">
        <w:rPr/>
        <w:t>el</w:t>
      </w:r>
      <w:r w:rsidR="2DE3ACF6">
        <w:rPr/>
        <w:t xml:space="preserve"> </w:t>
      </w:r>
      <w:r w:rsidR="2DE3ACF6">
        <w:rPr/>
        <w:t>proceso</w:t>
      </w:r>
      <w:r w:rsidR="2DE3ACF6">
        <w:rPr/>
        <w:t xml:space="preserve"> de control de </w:t>
      </w:r>
      <w:r w:rsidR="2DE3ACF6">
        <w:rPr/>
        <w:t>cambios</w:t>
      </w:r>
      <w:r w:rsidR="2DE3ACF6">
        <w:rPr/>
        <w:t xml:space="preserve">. El </w:t>
      </w:r>
      <w:r w:rsidR="2DE3ACF6">
        <w:rPr/>
        <w:t>objetivo</w:t>
      </w:r>
      <w:r w:rsidR="2DE3ACF6">
        <w:rPr/>
        <w:t xml:space="preserve"> es </w:t>
      </w:r>
      <w:r w:rsidR="2DE3ACF6">
        <w:rPr/>
        <w:t>garantizar</w:t>
      </w:r>
      <w:r w:rsidR="2DE3ACF6">
        <w:rPr/>
        <w:t xml:space="preserve"> que </w:t>
      </w:r>
      <w:r w:rsidR="2DE3ACF6">
        <w:rPr/>
        <w:t>todos</w:t>
      </w:r>
      <w:r w:rsidR="2DE3ACF6">
        <w:rPr/>
        <w:t xml:space="preserve"> </w:t>
      </w:r>
      <w:r w:rsidR="2DE3ACF6">
        <w:rPr/>
        <w:t>los</w:t>
      </w:r>
      <w:r w:rsidR="2DE3ACF6">
        <w:rPr/>
        <w:t xml:space="preserve"> </w:t>
      </w:r>
      <w:r w:rsidR="2DE3ACF6">
        <w:rPr/>
        <w:t>cambios</w:t>
      </w:r>
      <w:r w:rsidR="2DE3ACF6">
        <w:rPr/>
        <w:t xml:space="preserve"> </w:t>
      </w:r>
      <w:r w:rsidR="2DE3ACF6">
        <w:rPr/>
        <w:t>propuestos</w:t>
      </w:r>
      <w:r w:rsidR="2DE3ACF6">
        <w:rPr/>
        <w:t xml:space="preserve"> </w:t>
      </w:r>
      <w:r w:rsidR="2DE3ACF6">
        <w:rPr/>
        <w:t>sean</w:t>
      </w:r>
      <w:r w:rsidR="2DE3ACF6">
        <w:rPr/>
        <w:t xml:space="preserve"> </w:t>
      </w:r>
      <w:r w:rsidR="2DE3ACF6">
        <w:rPr/>
        <w:t>evaluados</w:t>
      </w:r>
      <w:r w:rsidR="2DE3ACF6">
        <w:rPr/>
        <w:t xml:space="preserve"> </w:t>
      </w:r>
      <w:r w:rsidR="2DE3ACF6">
        <w:rPr/>
        <w:t>en</w:t>
      </w:r>
      <w:r w:rsidR="2DE3ACF6">
        <w:rPr/>
        <w:t xml:space="preserve"> </w:t>
      </w:r>
      <w:r w:rsidR="2DE3ACF6">
        <w:rPr/>
        <w:t>profundidad</w:t>
      </w:r>
      <w:r w:rsidR="2DE3ACF6">
        <w:rPr/>
        <w:t xml:space="preserve"> y </w:t>
      </w:r>
      <w:r w:rsidR="2DE3ACF6">
        <w:rPr/>
        <w:t>autorizados</w:t>
      </w:r>
      <w:r w:rsidR="2DE3ACF6">
        <w:rPr/>
        <w:t xml:space="preserve"> antes de </w:t>
      </w:r>
      <w:r w:rsidR="2DE3ACF6">
        <w:rPr/>
        <w:t>su</w:t>
      </w:r>
      <w:r w:rsidR="2DE3ACF6">
        <w:rPr/>
        <w:t xml:space="preserve"> </w:t>
      </w:r>
      <w:r w:rsidR="2DE3ACF6">
        <w:rPr/>
        <w:t>implementación</w:t>
      </w:r>
      <w:r w:rsidR="2DE3ACF6">
        <w:rPr/>
        <w:t>.</w:t>
      </w:r>
      <w:r w:rsidR="1668196B">
        <w:rPr/>
        <w:t xml:space="preserve"> Esta responsabilidad recaerá sobre el director del proyecto.</w:t>
      </w:r>
      <w:r>
        <w:br/>
      </w:r>
    </w:p>
    <w:p w:rsidR="07AF015C" w:rsidP="2CFB0DE4" w:rsidRDefault="07AF015C" w14:paraId="409464DE" w14:textId="3E422990">
      <w:pPr>
        <w:pStyle w:val="Pargrafodelista"/>
        <w:numPr>
          <w:ilvl w:val="0"/>
          <w:numId w:val="126"/>
        </w:numPr>
        <w:jc w:val="both"/>
        <w:rPr>
          <w:sz w:val="24"/>
          <w:szCs w:val="24"/>
        </w:rPr>
      </w:pPr>
      <w:r w:rsidRPr="2CFB0DE4" w:rsidR="2DE3ACF6">
        <w:rPr>
          <w:b w:val="1"/>
          <w:bCs w:val="1"/>
        </w:rPr>
        <w:t>Involucrados</w:t>
      </w:r>
      <w:r w:rsidR="2DE3ACF6">
        <w:rPr/>
        <w:t xml:space="preserve">: El </w:t>
      </w:r>
      <w:r w:rsidR="2DE3ACF6">
        <w:rPr/>
        <w:t>equipo</w:t>
      </w:r>
      <w:r w:rsidR="2DE3ACF6">
        <w:rPr/>
        <w:t xml:space="preserve"> de </w:t>
      </w:r>
      <w:r w:rsidR="2DE3ACF6">
        <w:rPr/>
        <w:t>desarrollo</w:t>
      </w:r>
      <w:r w:rsidR="2DE3ACF6">
        <w:rPr/>
        <w:t xml:space="preserve">, </w:t>
      </w:r>
      <w:r w:rsidR="2DE3ACF6">
        <w:rPr/>
        <w:t>el</w:t>
      </w:r>
      <w:r w:rsidR="2DE3ACF6">
        <w:rPr/>
        <w:t xml:space="preserve"> </w:t>
      </w:r>
      <w:r w:rsidR="0377BEAE">
        <w:rPr/>
        <w:t xml:space="preserve">director </w:t>
      </w:r>
      <w:r w:rsidR="2DE3ACF6">
        <w:rPr/>
        <w:t xml:space="preserve">del </w:t>
      </w:r>
      <w:r w:rsidR="2DE3ACF6">
        <w:rPr/>
        <w:t>proyecto</w:t>
      </w:r>
      <w:r w:rsidR="2DE3ACF6">
        <w:rPr/>
        <w:t xml:space="preserve"> y </w:t>
      </w:r>
      <w:r w:rsidR="2DE3ACF6">
        <w:rPr/>
        <w:t>el</w:t>
      </w:r>
      <w:r w:rsidR="2DE3ACF6">
        <w:rPr/>
        <w:t xml:space="preserve"> </w:t>
      </w:r>
      <w:r w:rsidR="2DE3ACF6">
        <w:rPr/>
        <w:t>responsable</w:t>
      </w:r>
      <w:r w:rsidR="2DE3ACF6">
        <w:rPr/>
        <w:t xml:space="preserve"> de </w:t>
      </w:r>
      <w:r w:rsidR="2DE3ACF6">
        <w:rPr/>
        <w:t>configuración</w:t>
      </w:r>
      <w:r w:rsidR="2DE3ACF6">
        <w:rPr/>
        <w:t>.</w:t>
      </w:r>
      <w:r>
        <w:br/>
      </w:r>
    </w:p>
    <w:p w:rsidR="07AF015C" w:rsidP="2CFB0DE4" w:rsidRDefault="07AF015C" w14:paraId="786578CE" w14:textId="039462B6">
      <w:pPr>
        <w:pStyle w:val="Pargrafodelista"/>
        <w:numPr>
          <w:ilvl w:val="0"/>
          <w:numId w:val="126"/>
        </w:numPr>
        <w:jc w:val="both"/>
        <w:rPr>
          <w:sz w:val="24"/>
          <w:szCs w:val="24"/>
        </w:rPr>
      </w:pPr>
      <w:r w:rsidRPr="2CFB0DE4" w:rsidR="2DE3ACF6">
        <w:rPr>
          <w:b w:val="1"/>
          <w:bCs w:val="1"/>
        </w:rPr>
        <w:t xml:space="preserve">Entradas </w:t>
      </w:r>
      <w:r w:rsidRPr="2CFB0DE4" w:rsidR="2DE3ACF6">
        <w:rPr>
          <w:b w:val="1"/>
          <w:bCs w:val="1"/>
        </w:rPr>
        <w:t>requeridas</w:t>
      </w:r>
      <w:r w:rsidR="2DE3ACF6">
        <w:rPr/>
        <w:t xml:space="preserve">: La </w:t>
      </w:r>
      <w:r w:rsidR="2DE3ACF6">
        <w:rPr/>
        <w:t>plantilla</w:t>
      </w:r>
      <w:r w:rsidR="2DE3ACF6">
        <w:rPr/>
        <w:t xml:space="preserve"> de “</w:t>
      </w:r>
      <w:r w:rsidR="2DE3ACF6">
        <w:rPr/>
        <w:t>Análisis</w:t>
      </w:r>
      <w:r w:rsidR="2DE3ACF6">
        <w:rPr/>
        <w:t xml:space="preserve"> de </w:t>
      </w:r>
      <w:r w:rsidR="2DE3ACF6">
        <w:rPr/>
        <w:t>cambio</w:t>
      </w:r>
      <w:r w:rsidR="2DE3ACF6">
        <w:rPr/>
        <w:t>”</w:t>
      </w:r>
      <w:r w:rsidR="3A45EB07">
        <w:rPr/>
        <w:t xml:space="preserve"> cubierta</w:t>
      </w:r>
      <w:r w:rsidR="2DE3ACF6">
        <w:rPr/>
        <w:t xml:space="preserve"> y la </w:t>
      </w:r>
      <w:r w:rsidR="2DE3ACF6">
        <w:rPr/>
        <w:t>plantilla</w:t>
      </w:r>
      <w:r w:rsidR="2DE3ACF6">
        <w:rPr/>
        <w:t xml:space="preserve"> de “</w:t>
      </w:r>
      <w:r w:rsidR="2DE3ACF6">
        <w:rPr/>
        <w:t>Aprobación</w:t>
      </w:r>
      <w:r w:rsidR="2DE3ACF6">
        <w:rPr/>
        <w:t xml:space="preserve"> del </w:t>
      </w:r>
      <w:r w:rsidR="2DE3ACF6">
        <w:rPr/>
        <w:t>cambio</w:t>
      </w:r>
      <w:r w:rsidR="2DE3ACF6">
        <w:rPr/>
        <w:t xml:space="preserve">” </w:t>
      </w:r>
      <w:r w:rsidR="2DE3ACF6">
        <w:rPr/>
        <w:t>en</w:t>
      </w:r>
      <w:r w:rsidR="2DE3ACF6">
        <w:rPr/>
        <w:t xml:space="preserve"> </w:t>
      </w:r>
      <w:r w:rsidR="2DE3ACF6">
        <w:rPr/>
        <w:t>blanco</w:t>
      </w:r>
      <w:r w:rsidR="2DE3ACF6">
        <w:rPr/>
        <w:t xml:space="preserve"> y disponible.</w:t>
      </w:r>
      <w:r>
        <w:br/>
      </w:r>
    </w:p>
    <w:p w:rsidR="07AF015C" w:rsidP="2CFB0DE4" w:rsidRDefault="07AF015C" w14:paraId="3084DC88" w14:textId="2EEB3843">
      <w:pPr>
        <w:pStyle w:val="Pargrafodelista"/>
        <w:numPr>
          <w:ilvl w:val="0"/>
          <w:numId w:val="126"/>
        </w:numPr>
        <w:jc w:val="both"/>
        <w:rPr>
          <w:sz w:val="24"/>
          <w:szCs w:val="24"/>
        </w:rPr>
      </w:pPr>
      <w:r w:rsidRPr="2CFB0DE4" w:rsidR="2DE3ACF6">
        <w:rPr>
          <w:b w:val="1"/>
          <w:bCs w:val="1"/>
        </w:rPr>
        <w:t>Productos</w:t>
      </w:r>
      <w:r w:rsidRPr="2CFB0DE4" w:rsidR="2DE3ACF6">
        <w:rPr>
          <w:b w:val="1"/>
          <w:bCs w:val="1"/>
        </w:rPr>
        <w:t xml:space="preserve"> de </w:t>
      </w:r>
      <w:r w:rsidRPr="2CFB0DE4" w:rsidR="2DE3ACF6">
        <w:rPr>
          <w:b w:val="1"/>
          <w:bCs w:val="1"/>
        </w:rPr>
        <w:t>trabajo</w:t>
      </w:r>
      <w:r w:rsidR="2DE3ACF6">
        <w:rPr/>
        <w:t xml:space="preserve">: La </w:t>
      </w:r>
      <w:r w:rsidR="2DE3ACF6">
        <w:rPr/>
        <w:t>plantilla</w:t>
      </w:r>
      <w:r w:rsidR="2DE3ACF6">
        <w:rPr/>
        <w:t xml:space="preserve"> de “</w:t>
      </w:r>
      <w:r w:rsidR="2DE3ACF6">
        <w:rPr/>
        <w:t>Aprobación</w:t>
      </w:r>
      <w:r w:rsidR="2DE3ACF6">
        <w:rPr/>
        <w:t xml:space="preserve"> del </w:t>
      </w:r>
      <w:r w:rsidR="2DE3ACF6">
        <w:rPr/>
        <w:t>cambio</w:t>
      </w:r>
      <w:r w:rsidR="2DE3ACF6">
        <w:rPr/>
        <w:t>”,</w:t>
      </w:r>
      <w:r w:rsidR="2DE3ACF6">
        <w:rPr/>
        <w:t xml:space="preserve"> que </w:t>
      </w:r>
      <w:r w:rsidR="2DE3ACF6">
        <w:rPr/>
        <w:t>documenta</w:t>
      </w:r>
      <w:r w:rsidR="2DE3ACF6">
        <w:rPr/>
        <w:t xml:space="preserve"> la </w:t>
      </w:r>
      <w:r w:rsidR="2DE3ACF6">
        <w:rPr/>
        <w:t>autorización</w:t>
      </w:r>
      <w:r w:rsidR="2DE3ACF6">
        <w:rPr/>
        <w:t xml:space="preserve"> formal y la </w:t>
      </w:r>
      <w:r w:rsidR="2DE3ACF6">
        <w:rPr/>
        <w:t>fecha</w:t>
      </w:r>
      <w:r w:rsidR="2DE3ACF6">
        <w:rPr/>
        <w:t xml:space="preserve"> de </w:t>
      </w:r>
      <w:r w:rsidR="2DE3ACF6">
        <w:rPr/>
        <w:t>aprobación</w:t>
      </w:r>
      <w:r w:rsidR="2DE3ACF6">
        <w:rPr/>
        <w:t xml:space="preserve"> del </w:t>
      </w:r>
      <w:r w:rsidR="2DE3ACF6">
        <w:rPr/>
        <w:t>cambio</w:t>
      </w:r>
      <w:r w:rsidR="2DE3ACF6">
        <w:rPr/>
        <w:t xml:space="preserve"> </w:t>
      </w:r>
      <w:r w:rsidR="2DE3ACF6">
        <w:rPr/>
        <w:t>propuesto</w:t>
      </w:r>
      <w:r w:rsidR="2DE3ACF6">
        <w:rPr/>
        <w:t>.</w:t>
      </w:r>
      <w:r>
        <w:br/>
      </w:r>
    </w:p>
    <w:p w:rsidR="07AF015C" w:rsidP="2CFB0DE4" w:rsidRDefault="07AF015C" w14:paraId="6F704825" w14:textId="362E638C">
      <w:pPr>
        <w:pStyle w:val="Pargrafodelista"/>
        <w:numPr>
          <w:ilvl w:val="0"/>
          <w:numId w:val="126"/>
        </w:numPr>
        <w:jc w:val="both"/>
        <w:rPr>
          <w:sz w:val="24"/>
          <w:szCs w:val="24"/>
        </w:rPr>
      </w:pPr>
      <w:r w:rsidRPr="2CFB0DE4" w:rsidR="2DE3ACF6">
        <w:rPr>
          <w:b w:val="1"/>
          <w:bCs w:val="1"/>
        </w:rPr>
        <w:t>Criterios</w:t>
      </w:r>
      <w:r w:rsidRPr="2CFB0DE4" w:rsidR="2DE3ACF6">
        <w:rPr>
          <w:b w:val="1"/>
          <w:bCs w:val="1"/>
        </w:rPr>
        <w:t xml:space="preserve"> de entrada</w:t>
      </w:r>
      <w:r w:rsidR="2DE3ACF6">
        <w:rPr/>
        <w:t xml:space="preserve">: La </w:t>
      </w:r>
      <w:r w:rsidR="2DE3ACF6">
        <w:rPr/>
        <w:t>plantilla</w:t>
      </w:r>
      <w:r w:rsidR="2DE3ACF6">
        <w:rPr/>
        <w:t xml:space="preserve"> de “</w:t>
      </w:r>
      <w:r w:rsidR="2DE3ACF6">
        <w:rPr/>
        <w:t>Análisis</w:t>
      </w:r>
      <w:r w:rsidR="2DE3ACF6">
        <w:rPr/>
        <w:t xml:space="preserve"> de </w:t>
      </w:r>
      <w:r w:rsidR="2DE3ACF6">
        <w:rPr/>
        <w:t>cambio</w:t>
      </w:r>
      <w:r w:rsidR="2DE3ACF6">
        <w:rPr/>
        <w:t xml:space="preserve">” </w:t>
      </w:r>
      <w:r w:rsidR="2DE3ACF6">
        <w:rPr/>
        <w:t>está</w:t>
      </w:r>
      <w:r w:rsidR="2DE3ACF6">
        <w:rPr/>
        <w:t xml:space="preserve"> </w:t>
      </w:r>
      <w:r w:rsidR="2DE3ACF6">
        <w:rPr/>
        <w:t>debidamente</w:t>
      </w:r>
      <w:r w:rsidR="2DE3ACF6">
        <w:rPr/>
        <w:t xml:space="preserve"> </w:t>
      </w:r>
      <w:r w:rsidR="2DE3ACF6">
        <w:rPr/>
        <w:t>cubierta</w:t>
      </w:r>
      <w:r w:rsidR="2DE3ACF6">
        <w:rPr/>
        <w:t xml:space="preserve"> y </w:t>
      </w:r>
      <w:r w:rsidR="2DE3ACF6">
        <w:rPr/>
        <w:t>proporciona</w:t>
      </w:r>
      <w:r w:rsidR="2DE3ACF6">
        <w:rPr/>
        <w:t xml:space="preserve"> </w:t>
      </w:r>
      <w:r w:rsidR="2DE3ACF6">
        <w:rPr/>
        <w:t>una</w:t>
      </w:r>
      <w:r w:rsidR="2DE3ACF6">
        <w:rPr/>
        <w:t xml:space="preserve"> </w:t>
      </w:r>
      <w:r w:rsidR="2DE3ACF6">
        <w:rPr/>
        <w:t>visión</w:t>
      </w:r>
      <w:r w:rsidR="2DE3ACF6">
        <w:rPr/>
        <w:t xml:space="preserve"> </w:t>
      </w:r>
      <w:r w:rsidR="2DE3ACF6">
        <w:rPr/>
        <w:t>detallada</w:t>
      </w:r>
      <w:r w:rsidR="2DE3ACF6">
        <w:rPr/>
        <w:t xml:space="preserve"> del </w:t>
      </w:r>
      <w:r w:rsidR="2DE3ACF6">
        <w:rPr/>
        <w:t>impacto</w:t>
      </w:r>
      <w:r w:rsidR="2DE3ACF6">
        <w:rPr/>
        <w:t xml:space="preserve"> y </w:t>
      </w:r>
      <w:r w:rsidR="2DE3ACF6">
        <w:rPr/>
        <w:t>viabilidad</w:t>
      </w:r>
      <w:r w:rsidR="2DE3ACF6">
        <w:rPr/>
        <w:t xml:space="preserve"> del </w:t>
      </w:r>
      <w:r w:rsidR="2DE3ACF6">
        <w:rPr/>
        <w:t>cambio</w:t>
      </w:r>
      <w:r w:rsidR="2DE3ACF6">
        <w:rPr/>
        <w:t xml:space="preserve"> </w:t>
      </w:r>
      <w:r w:rsidR="2DE3ACF6">
        <w:rPr/>
        <w:t>propuesto</w:t>
      </w:r>
      <w:r w:rsidR="2DE3ACF6">
        <w:rPr/>
        <w:t>.</w:t>
      </w:r>
      <w:r>
        <w:br/>
      </w:r>
    </w:p>
    <w:p w:rsidR="07AF015C" w:rsidP="2CFB0DE4" w:rsidRDefault="07AF015C" w14:paraId="32B1BEBB" w14:textId="1C88271C">
      <w:pPr>
        <w:pStyle w:val="Pargrafodelista"/>
        <w:numPr>
          <w:ilvl w:val="0"/>
          <w:numId w:val="126"/>
        </w:numPr>
        <w:jc w:val="both"/>
        <w:rPr>
          <w:sz w:val="24"/>
          <w:szCs w:val="24"/>
        </w:rPr>
      </w:pPr>
      <w:r w:rsidRPr="2CFB0DE4" w:rsidR="2DE3ACF6">
        <w:rPr>
          <w:b w:val="1"/>
          <w:bCs w:val="1"/>
        </w:rPr>
        <w:t>Criterios</w:t>
      </w:r>
      <w:r w:rsidRPr="2CFB0DE4" w:rsidR="2DE3ACF6">
        <w:rPr>
          <w:b w:val="1"/>
          <w:bCs w:val="1"/>
        </w:rPr>
        <w:t xml:space="preserve"> de </w:t>
      </w:r>
      <w:r w:rsidRPr="2CFB0DE4" w:rsidR="2DE3ACF6">
        <w:rPr>
          <w:b w:val="1"/>
          <w:bCs w:val="1"/>
        </w:rPr>
        <w:t>salida</w:t>
      </w:r>
      <w:r w:rsidR="2DE3ACF6">
        <w:rPr/>
        <w:t xml:space="preserve">: La </w:t>
      </w:r>
      <w:r w:rsidR="2DE3ACF6">
        <w:rPr/>
        <w:t>plantilla</w:t>
      </w:r>
      <w:r w:rsidR="2DE3ACF6">
        <w:rPr/>
        <w:t xml:space="preserve"> de “</w:t>
      </w:r>
      <w:r w:rsidR="2DE3ACF6">
        <w:rPr/>
        <w:t>Aprobación</w:t>
      </w:r>
      <w:r w:rsidR="2DE3ACF6">
        <w:rPr/>
        <w:t xml:space="preserve"> del </w:t>
      </w:r>
      <w:r w:rsidR="2DE3ACF6">
        <w:rPr/>
        <w:t>cambio</w:t>
      </w:r>
      <w:r w:rsidR="2DE3ACF6">
        <w:rPr/>
        <w:t xml:space="preserve">” </w:t>
      </w:r>
      <w:r w:rsidR="2DE3ACF6">
        <w:rPr/>
        <w:t>está</w:t>
      </w:r>
      <w:r w:rsidR="2DE3ACF6">
        <w:rPr/>
        <w:t xml:space="preserve"> </w:t>
      </w:r>
      <w:r w:rsidR="2DE3ACF6">
        <w:rPr/>
        <w:t>cubierta</w:t>
      </w:r>
      <w:r w:rsidR="2DE3ACF6">
        <w:rPr/>
        <w:t xml:space="preserve"> y </w:t>
      </w:r>
      <w:r w:rsidR="2DE3ACF6">
        <w:rPr/>
        <w:t>accesible</w:t>
      </w:r>
      <w:r w:rsidR="2DE3ACF6">
        <w:rPr/>
        <w:t xml:space="preserve"> para </w:t>
      </w:r>
      <w:r w:rsidR="2DE3ACF6">
        <w:rPr/>
        <w:t>referencia</w:t>
      </w:r>
      <w:r w:rsidR="2DE3ACF6">
        <w:rPr/>
        <w:t xml:space="preserve"> </w:t>
      </w:r>
      <w:r w:rsidR="2DE3ACF6">
        <w:rPr/>
        <w:t>futura</w:t>
      </w:r>
      <w:r w:rsidR="2DE3ACF6">
        <w:rPr/>
        <w:t>.</w:t>
      </w:r>
    </w:p>
    <w:p w:rsidR="363CB106" w:rsidP="2CFB0DE4" w:rsidRDefault="363CB106" w14:paraId="2991DFCD" w14:textId="5AB63D84">
      <w:pPr>
        <w:pStyle w:val="Ttulo4"/>
        <w:rPr>
          <w:sz w:val="26"/>
          <w:szCs w:val="26"/>
        </w:rPr>
      </w:pPr>
      <w:r w:rsidRPr="4D0159E5" w:rsidR="0D399D4C">
        <w:rPr>
          <w:sz w:val="26"/>
          <w:szCs w:val="26"/>
        </w:rPr>
        <w:t>Subactividad</w:t>
      </w:r>
      <w:r w:rsidRPr="4D0159E5" w:rsidR="0D399D4C">
        <w:rPr>
          <w:sz w:val="26"/>
          <w:szCs w:val="26"/>
        </w:rPr>
        <w:t xml:space="preserve"> 3.1</w:t>
      </w:r>
    </w:p>
    <w:p w:rsidR="363CB106" w:rsidP="2CFB0DE4" w:rsidRDefault="363CB106" w14:paraId="19CEEF76" w14:textId="736B265D">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Presentar</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informe</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análisis</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a</w:t>
      </w:r>
      <w:r w:rsidRPr="2CFB0DE4" w:rsidR="160014D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las</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partes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interesadas</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relevantes</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363CB106" w:rsidP="2CFB0DE4" w:rsidRDefault="363CB106" w14:paraId="0C0E2A4B" w14:textId="654FFFC2">
      <w:pPr>
        <w:pStyle w:val="Ttulo4"/>
        <w:jc w:val="both"/>
        <w:rPr>
          <w:rFonts w:ascii="Times New Roman" w:hAnsi="Times New Roman" w:eastAsia="Times New Roman" w:cs="Times New Roman"/>
          <w:sz w:val="26"/>
          <w:szCs w:val="26"/>
        </w:rPr>
      </w:pPr>
      <w:r w:rsidRPr="4D0159E5" w:rsidR="0D399D4C">
        <w:rPr>
          <w:rFonts w:ascii="Times New Roman" w:hAnsi="Times New Roman" w:eastAsia="Times New Roman" w:cs="Times New Roman"/>
          <w:sz w:val="26"/>
          <w:szCs w:val="26"/>
        </w:rPr>
        <w:t>Subactividad</w:t>
      </w:r>
      <w:r w:rsidRPr="4D0159E5" w:rsidR="0D399D4C">
        <w:rPr>
          <w:rFonts w:ascii="Times New Roman" w:hAnsi="Times New Roman" w:eastAsia="Times New Roman" w:cs="Times New Roman"/>
          <w:sz w:val="26"/>
          <w:szCs w:val="26"/>
        </w:rPr>
        <w:t xml:space="preserve"> 3.2</w:t>
      </w:r>
    </w:p>
    <w:p w:rsidR="363CB106" w:rsidP="2CFB0DE4" w:rsidRDefault="363CB106" w14:paraId="6D3B6855" w14:textId="51FDB49C">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Facilitar</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discusiones</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negociaciones</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sobre</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propuesto</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si</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es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necesario</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363CB106" w:rsidP="2CFB0DE4" w:rsidRDefault="363CB106" w14:paraId="4E6121FA" w14:textId="196381FB">
      <w:pPr>
        <w:pStyle w:val="Ttulo4"/>
        <w:jc w:val="both"/>
        <w:rPr>
          <w:rFonts w:ascii="Times New Roman" w:hAnsi="Times New Roman" w:eastAsia="Times New Roman" w:cs="Times New Roman"/>
          <w:sz w:val="26"/>
          <w:szCs w:val="26"/>
        </w:rPr>
      </w:pPr>
      <w:r w:rsidRPr="4D0159E5" w:rsidR="0D399D4C">
        <w:rPr>
          <w:rFonts w:ascii="Times New Roman" w:hAnsi="Times New Roman" w:eastAsia="Times New Roman" w:cs="Times New Roman"/>
          <w:sz w:val="26"/>
          <w:szCs w:val="26"/>
        </w:rPr>
        <w:t>Subactividad</w:t>
      </w:r>
      <w:r w:rsidRPr="4D0159E5" w:rsidR="0D399D4C">
        <w:rPr>
          <w:rFonts w:ascii="Times New Roman" w:hAnsi="Times New Roman" w:eastAsia="Times New Roman" w:cs="Times New Roman"/>
          <w:sz w:val="26"/>
          <w:szCs w:val="26"/>
        </w:rPr>
        <w:t xml:space="preserve"> 3.3</w:t>
      </w:r>
    </w:p>
    <w:p w:rsidR="363CB106" w:rsidP="2CFB0DE4" w:rsidRDefault="363CB106" w14:paraId="065763F1" w14:textId="595D5CF1">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Obtener</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formal del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por</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parte</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las partes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interesadas</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pertinentes</w:t>
      </w:r>
      <w:r w:rsidRPr="2CFB0DE4" w:rsidR="6FBE1EF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C0C19D5" w:rsidP="2CFB0DE4" w:rsidRDefault="0C0C19D5" w14:paraId="2CB427E4" w14:textId="5D94F01F">
      <w:pPr>
        <w:pStyle w:val="Ttulo4"/>
        <w:jc w:val="both"/>
        <w:rPr>
          <w:rFonts w:ascii="Times New Roman" w:hAnsi="Times New Roman" w:eastAsia="Times New Roman" w:cs="Times New Roman"/>
          <w:sz w:val="26"/>
          <w:szCs w:val="26"/>
        </w:rPr>
      </w:pPr>
      <w:r w:rsidRPr="4D0159E5" w:rsidR="5217F90C">
        <w:rPr>
          <w:rFonts w:ascii="Times New Roman" w:hAnsi="Times New Roman" w:eastAsia="Times New Roman" w:cs="Times New Roman"/>
          <w:sz w:val="26"/>
          <w:szCs w:val="26"/>
        </w:rPr>
        <w:t>Subactividad</w:t>
      </w:r>
      <w:r w:rsidRPr="4D0159E5" w:rsidR="5217F90C">
        <w:rPr>
          <w:rFonts w:ascii="Times New Roman" w:hAnsi="Times New Roman" w:eastAsia="Times New Roman" w:cs="Times New Roman"/>
          <w:sz w:val="26"/>
          <w:szCs w:val="26"/>
        </w:rPr>
        <w:t xml:space="preserve"> </w:t>
      </w:r>
      <w:r w:rsidRPr="4D0159E5" w:rsidR="1C1B45EC">
        <w:rPr>
          <w:rFonts w:ascii="Times New Roman" w:hAnsi="Times New Roman" w:eastAsia="Times New Roman" w:cs="Times New Roman"/>
          <w:sz w:val="26"/>
          <w:szCs w:val="26"/>
        </w:rPr>
        <w:t>3</w:t>
      </w:r>
      <w:r w:rsidRPr="4D0159E5" w:rsidR="5217F90C">
        <w:rPr>
          <w:rFonts w:ascii="Times New Roman" w:hAnsi="Times New Roman" w:eastAsia="Times New Roman" w:cs="Times New Roman"/>
          <w:sz w:val="26"/>
          <w:szCs w:val="26"/>
        </w:rPr>
        <w:t>.</w:t>
      </w:r>
      <w:r w:rsidRPr="4D0159E5" w:rsidR="6A47C21B">
        <w:rPr>
          <w:rFonts w:ascii="Times New Roman" w:hAnsi="Times New Roman" w:eastAsia="Times New Roman" w:cs="Times New Roman"/>
          <w:sz w:val="26"/>
          <w:szCs w:val="26"/>
        </w:rPr>
        <w:t>4</w:t>
      </w:r>
    </w:p>
    <w:p w:rsidR="07AF015C" w:rsidP="2CFB0DE4" w:rsidRDefault="07AF015C" w14:paraId="508CDD86" w14:textId="346FF29B">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Documentar</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archivar</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aprobado</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referencia</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futura</w:t>
      </w:r>
      <w:r w:rsidRPr="2CFB0DE4" w:rsidR="2399E989">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2CFB0DE4" w:rsidP="2CFB0DE4" w:rsidRDefault="2CFB0DE4" w14:paraId="460DFA55" w14:textId="0420668E">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w:rsidR="4A0D97DB" w:rsidP="07AF015C" w:rsidRDefault="4A0D97DB" w14:paraId="08FB3F4B" w14:textId="7384D1BA">
      <w:pPr>
        <w:pStyle w:val="Ttulo3"/>
        <w:rPr>
          <w:sz w:val="28"/>
          <w:szCs w:val="28"/>
        </w:rPr>
      </w:pPr>
      <w:bookmarkStart w:name="_Toc1668075211" w:id="506499993"/>
      <w:r w:rsidRPr="4D0159E5" w:rsidR="040BAE80">
        <w:rPr>
          <w:sz w:val="28"/>
          <w:szCs w:val="28"/>
        </w:rPr>
        <w:t>Actividad</w:t>
      </w:r>
      <w:r w:rsidRPr="4D0159E5" w:rsidR="040BAE80">
        <w:rPr>
          <w:sz w:val="28"/>
          <w:szCs w:val="28"/>
        </w:rPr>
        <w:t xml:space="preserve"> 4: </w:t>
      </w:r>
      <w:r w:rsidRPr="4D0159E5" w:rsidR="7ECB4A90">
        <w:rPr>
          <w:sz w:val="28"/>
          <w:szCs w:val="28"/>
        </w:rPr>
        <w:t>Implementación del cambio</w:t>
      </w:r>
      <w:bookmarkEnd w:id="506499993"/>
    </w:p>
    <w:p w:rsidR="721C420A" w:rsidP="721C420A" w:rsidRDefault="721C420A" w14:paraId="1C06C8CC" w14:textId="17E435CE">
      <w:pPr>
        <w:pStyle w:val="Normal"/>
      </w:pPr>
    </w:p>
    <w:p w:rsidR="7ECB4A90" w:rsidP="2CFB0DE4" w:rsidRDefault="7ECB4A90" w14:paraId="1A67FA87" w14:textId="184AA8D7">
      <w:pPr>
        <w:pStyle w:val="Pargrafodelista"/>
        <w:numPr>
          <w:ilvl w:val="0"/>
          <w:numId w:val="78"/>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2CFB0DE4" w:rsidR="7ECB4A90">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7ECB4A90">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La implementación del cambio constituye la fase crucial en la ejecución de las modificaciones aprobadas en el proyecto. Esta actividad se encarga de ejecutar las acciones necesarias para llevar a cabo el cambio identificado, analizado y aprobado. El equipo de implementación seguirá el plan detallado previamente definido durante la fase de análisis del cambio, garantizando la correcta ejecución de todas las tareas necesarias para la incorporación efectiva del cambio al proyecto. Si se trata de un cambio en los procesos, el personal asignado debe asegurarse de proporcionar la información necesaria a los miembros del equipo afectados para garantizar una transición fluida. El personal encargado de la implementación debe cubrir la plantilla ‘Implementación del problema’ detallando la implementación cometida.</w:t>
      </w:r>
    </w:p>
    <w:p w:rsidR="63A65D81" w:rsidP="2CFB0DE4" w:rsidRDefault="63A65D81" w14:paraId="55D283DE" w14:textId="6E7168E9">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w:rsidR="7ECB4A90" w:rsidP="2CFB0DE4" w:rsidRDefault="7ECB4A90" w14:paraId="6F2C0B31" w14:textId="42515537">
      <w:pPr>
        <w:pStyle w:val="Pargrafodelista"/>
        <w:numPr>
          <w:ilvl w:val="0"/>
          <w:numId w:val="78"/>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2CFB0DE4" w:rsidR="7ECB4A90">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Involucrados</w:t>
      </w:r>
      <w:r w:rsidRPr="2CFB0DE4" w:rsidR="7ECB4A90">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 Equipo de implementación designado, líder del proyecto, interesados clave y miembros del equipo afectados por el cambio. </w:t>
      </w:r>
    </w:p>
    <w:p w:rsidR="63A65D81" w:rsidP="2CFB0DE4" w:rsidRDefault="63A65D81" w14:paraId="64C4383B" w14:textId="3E7AFA26">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ECB4A90" w:rsidP="2CFB0DE4" w:rsidRDefault="7ECB4A90" w14:paraId="47364D3D" w14:textId="6CD6F0FA">
      <w:pPr>
        <w:pStyle w:val="Pargrafodelista"/>
        <w:numPr>
          <w:ilvl w:val="0"/>
          <w:numId w:val="7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7ECB4A90">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Entradas requeridas</w:t>
      </w:r>
      <w:r w:rsidRPr="2CFB0DE4" w:rsidR="7ECB4A90">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Plan de implementación del cambio, documentación detallada del cambio aprobado, recursos asignados para la implementación. Plantilla ‘</w:t>
      </w:r>
      <w:r w:rsidRPr="2CFB0DE4" w:rsidR="2E4C7487">
        <w:rPr>
          <w:rFonts w:ascii="Times New Roman" w:hAnsi="Times New Roman" w:eastAsia="Times New Roman" w:cs="Times New Roman"/>
          <w:b w:val="0"/>
          <w:bCs w:val="0"/>
          <w:i w:val="0"/>
          <w:iCs w:val="0"/>
          <w:caps w:val="0"/>
          <w:smallCaps w:val="0"/>
          <w:color w:val="000000" w:themeColor="text1" w:themeTint="FF" w:themeShade="FF"/>
          <w:sz w:val="24"/>
          <w:szCs w:val="24"/>
        </w:rPr>
        <w:t>Implementación</w:t>
      </w:r>
      <w:r w:rsidRPr="2CFB0DE4" w:rsidR="7ECB4A90">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problema’ sin cubrir.</w:t>
      </w:r>
    </w:p>
    <w:p w:rsidR="63A65D81" w:rsidP="2CFB0DE4" w:rsidRDefault="63A65D81" w14:paraId="2887E307" w14:textId="7EB6731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ECB4A90" w:rsidP="2CFB0DE4" w:rsidRDefault="7ECB4A90" w14:paraId="5B438DD5" w14:textId="1BF1C84A">
      <w:pPr>
        <w:pStyle w:val="Pargrafodelista"/>
        <w:numPr>
          <w:ilvl w:val="0"/>
          <w:numId w:val="7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7ECB4A90">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Producto</w:t>
      </w:r>
      <w:r w:rsidRPr="2CFB0DE4" w:rsidR="7ECB4A90">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s de trabajo:</w:t>
      </w:r>
      <w:r w:rsidRPr="2CFB0DE4" w:rsidR="7ECB4A90">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Plantilla </w:t>
      </w:r>
      <w:r w:rsidRPr="2CFB0DE4" w:rsidR="7ECB4A90">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7FFE550F">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Implementación </w:t>
      </w:r>
      <w:r w:rsidRPr="2CFB0DE4" w:rsidR="7ECB4A90">
        <w:rPr>
          <w:rFonts w:ascii="Times New Roman" w:hAnsi="Times New Roman" w:eastAsia="Times New Roman" w:cs="Times New Roman"/>
          <w:b w:val="0"/>
          <w:bCs w:val="0"/>
          <w:i w:val="0"/>
          <w:iCs w:val="0"/>
          <w:caps w:val="0"/>
          <w:smallCaps w:val="0"/>
          <w:color w:val="000000" w:themeColor="text1" w:themeTint="FF" w:themeShade="FF"/>
          <w:sz w:val="24"/>
          <w:szCs w:val="24"/>
        </w:rPr>
        <w:t>del problema” cubierta.</w:t>
      </w:r>
    </w:p>
    <w:p w:rsidR="63A65D81" w:rsidP="2CFB0DE4" w:rsidRDefault="63A65D81" w14:paraId="14803A06" w14:textId="5C52FC6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ECB4A90" w:rsidP="2CFB0DE4" w:rsidRDefault="7ECB4A90" w14:paraId="7E5678BA" w14:textId="71CF7A25">
      <w:pPr>
        <w:pStyle w:val="Pargrafodelista"/>
        <w:numPr>
          <w:ilvl w:val="0"/>
          <w:numId w:val="7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7ECB4A90">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Criterios de entrada:</w:t>
      </w:r>
      <w:r w:rsidRPr="2CFB0DE4" w:rsidR="7ECB4A90">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Aprobación formal del cambio por parte de las partes interesadas y disponibilidad de recursos necesarios para la implementación.</w:t>
      </w:r>
    </w:p>
    <w:p w:rsidR="63A65D81" w:rsidP="2CFB0DE4" w:rsidRDefault="63A65D81" w14:paraId="05B1CC4D" w14:textId="6B3340D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63A65D81" w:rsidP="2CFB0DE4" w:rsidRDefault="63A65D81" w14:paraId="0F635234" w14:textId="0F578A8E">
      <w:pPr>
        <w:pStyle w:val="Pargrafodelista"/>
        <w:numPr>
          <w:ilvl w:val="0"/>
          <w:numId w:val="78"/>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7ECB4A90">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Criterios de salida:</w:t>
      </w:r>
      <w:r w:rsidRPr="2CFB0DE4" w:rsidR="7ECB4A90">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implementación del cambio se ha completado según el plan establecido, y los resultados cumplen con los objetivos definidos durante la fase de análisis del cambio. La plantilla </w:t>
      </w:r>
      <w:r w:rsidRPr="2CFB0DE4" w:rsidR="668AC354">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‘Implementación </w:t>
      </w:r>
      <w:r w:rsidRPr="2CFB0DE4" w:rsidR="7ECB4A90">
        <w:rPr>
          <w:rFonts w:ascii="Times New Roman" w:hAnsi="Times New Roman" w:eastAsia="Times New Roman" w:cs="Times New Roman"/>
          <w:b w:val="0"/>
          <w:bCs w:val="0"/>
          <w:i w:val="0"/>
          <w:iCs w:val="0"/>
          <w:caps w:val="0"/>
          <w:smallCaps w:val="0"/>
          <w:color w:val="000000" w:themeColor="text1" w:themeTint="FF" w:themeShade="FF"/>
          <w:sz w:val="24"/>
          <w:szCs w:val="24"/>
        </w:rPr>
        <w:t>del problema’ está cubierta.</w:t>
      </w:r>
    </w:p>
    <w:p w:rsidR="2B772E91" w:rsidP="2CFB0DE4" w:rsidRDefault="2B772E91" w14:paraId="57E1D1CC" w14:textId="37BBEBA2">
      <w:pPr>
        <w:pStyle w:val="Ttulo4"/>
        <w:rPr>
          <w:sz w:val="26"/>
          <w:szCs w:val="26"/>
        </w:rPr>
      </w:pPr>
      <w:r w:rsidRPr="4D0159E5" w:rsidR="73E09C04">
        <w:rPr>
          <w:sz w:val="26"/>
          <w:szCs w:val="26"/>
        </w:rPr>
        <w:t>Subactividad</w:t>
      </w:r>
      <w:r w:rsidRPr="4D0159E5" w:rsidR="73E09C04">
        <w:rPr>
          <w:sz w:val="26"/>
          <w:szCs w:val="26"/>
        </w:rPr>
        <w:t xml:space="preserve"> </w:t>
      </w:r>
      <w:r w:rsidRPr="4D0159E5" w:rsidR="4F298BEB">
        <w:rPr>
          <w:sz w:val="26"/>
          <w:szCs w:val="26"/>
        </w:rPr>
        <w:t>4</w:t>
      </w:r>
      <w:r w:rsidRPr="4D0159E5" w:rsidR="73E09C04">
        <w:rPr>
          <w:sz w:val="26"/>
          <w:szCs w:val="26"/>
        </w:rPr>
        <w:t>.1</w:t>
      </w:r>
    </w:p>
    <w:p w:rsidR="54D69963" w:rsidP="63A65D81" w:rsidRDefault="54D69963" w14:paraId="6A56F1F2" w14:textId="62524DC3">
      <w:pPr>
        <w:pStyle w:val="Normal"/>
      </w:pPr>
      <w:r w:rsidR="37C9AE97">
        <w:rPr/>
        <w:t xml:space="preserve">Ejecutar tareas específicas según el plan de implementación.  </w:t>
      </w:r>
    </w:p>
    <w:p w:rsidR="54D69963" w:rsidP="2CFB0DE4" w:rsidRDefault="54D69963" w14:paraId="145A445C" w14:textId="5F2402CD">
      <w:pPr>
        <w:pStyle w:val="Ttulo4"/>
        <w:rPr>
          <w:sz w:val="26"/>
          <w:szCs w:val="26"/>
        </w:rPr>
      </w:pPr>
      <w:r w:rsidRPr="4D0159E5" w:rsidR="37C9AE97">
        <w:rPr>
          <w:sz w:val="26"/>
          <w:szCs w:val="26"/>
        </w:rPr>
        <w:t>Subactividad 4.2</w:t>
      </w:r>
    </w:p>
    <w:p w:rsidR="37C9AE97" w:rsidP="5BB9D048" w:rsidRDefault="37C9AE97" w14:paraId="3BF4ACCD" w14:textId="5EC47BC1">
      <w:pPr>
        <w:pStyle w:val="Normal"/>
      </w:pPr>
      <w:r w:rsidR="37C9AE97">
        <w:rPr/>
        <w:t xml:space="preserve">Proporcionar formación y apoyo a los miembros del equipo afectados.  </w:t>
      </w:r>
    </w:p>
    <w:p w:rsidR="2CFB0DE4" w:rsidP="2CFB0DE4" w:rsidRDefault="2CFB0DE4" w14:paraId="333BC565" w14:textId="68D5DA52">
      <w:pPr>
        <w:pStyle w:val="Normal"/>
      </w:pPr>
    </w:p>
    <w:p w:rsidR="00F512EB" w:rsidP="07AF015C" w:rsidRDefault="00F512EB" w14:paraId="0E4D2D18" w14:textId="3C54A277">
      <w:pPr>
        <w:pStyle w:val="Ttulo3"/>
        <w:rPr>
          <w:sz w:val="28"/>
          <w:szCs w:val="28"/>
        </w:rPr>
      </w:pPr>
      <w:bookmarkStart w:name="_Toc434656458" w:id="939667840"/>
      <w:r w:rsidRPr="4D0159E5" w:rsidR="08156831">
        <w:rPr>
          <w:sz w:val="28"/>
          <w:szCs w:val="28"/>
        </w:rPr>
        <w:t>Actividad</w:t>
      </w:r>
      <w:r w:rsidRPr="4D0159E5" w:rsidR="08156831">
        <w:rPr>
          <w:sz w:val="28"/>
          <w:szCs w:val="28"/>
        </w:rPr>
        <w:t xml:space="preserve"> </w:t>
      </w:r>
      <w:r w:rsidRPr="4D0159E5" w:rsidR="5FA8C88B">
        <w:rPr>
          <w:sz w:val="28"/>
          <w:szCs w:val="28"/>
        </w:rPr>
        <w:t>5</w:t>
      </w:r>
      <w:r w:rsidRPr="4D0159E5" w:rsidR="1A9C26C9">
        <w:rPr>
          <w:sz w:val="28"/>
          <w:szCs w:val="28"/>
        </w:rPr>
        <w:t>:</w:t>
      </w:r>
      <w:r w:rsidRPr="4D0159E5" w:rsidR="1A9C26C9">
        <w:rPr>
          <w:sz w:val="28"/>
          <w:szCs w:val="28"/>
        </w:rPr>
        <w:t xml:space="preserve"> </w:t>
      </w:r>
      <w:r w:rsidRPr="4D0159E5" w:rsidR="145EB567">
        <w:rPr>
          <w:sz w:val="28"/>
          <w:szCs w:val="28"/>
        </w:rPr>
        <w:t>Seguimiento del cambio</w:t>
      </w:r>
      <w:bookmarkEnd w:id="939667840"/>
    </w:p>
    <w:p w:rsidR="721C420A" w:rsidP="721C420A" w:rsidRDefault="721C420A" w14:paraId="6ED2E4A6" w14:textId="13AEAA86">
      <w:pPr>
        <w:pStyle w:val="Normal"/>
      </w:pPr>
    </w:p>
    <w:p w:rsidR="63A65D81" w:rsidP="2CFB0DE4" w:rsidRDefault="63A65D81" w14:paraId="1D1D5852" w14:textId="6F818CBA">
      <w:pPr>
        <w:pStyle w:val="Pargrafodelista"/>
        <w:numPr>
          <w:ilvl w:val="0"/>
          <w:numId w:val="79"/>
        </w:numPr>
        <w:suppressLineNumbers w:val="0"/>
        <w:spacing w:before="0" w:beforeAutospacing="off" w:after="0" w:afterAutospacing="off" w:line="259" w:lineRule="auto"/>
        <w:ind w:left="72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145EB567">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actividad de seguimiento del </w:t>
      </w:r>
      <w:r w:rsidRPr="2CFB0DE4" w:rsidR="343E7588">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tiene como objetivo supervisar y controlar el progreso de los </w:t>
      </w:r>
      <w:r w:rsidRPr="2CFB0DE4" w:rsidR="196F3558">
        <w:rPr>
          <w:rFonts w:ascii="Times New Roman" w:hAnsi="Times New Roman" w:eastAsia="Times New Roman" w:cs="Times New Roman"/>
          <w:b w:val="0"/>
          <w:bCs w:val="0"/>
          <w:i w:val="0"/>
          <w:iCs w:val="0"/>
          <w:caps w:val="0"/>
          <w:smallCaps w:val="0"/>
          <w:color w:val="000000" w:themeColor="text1" w:themeTint="FF" w:themeShade="FF"/>
          <w:sz w:val="24"/>
          <w:szCs w:val="24"/>
        </w:rPr>
        <w:t>cambios</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desde el momento </w:t>
      </w:r>
      <w:r w:rsidRPr="2CFB0DE4" w:rsidR="7DCD849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en que se </w:t>
      </w:r>
      <w:r w:rsidRPr="2CFB0DE4" w:rsidR="69A37DDA">
        <w:rPr>
          <w:rFonts w:ascii="Times New Roman" w:hAnsi="Times New Roman" w:eastAsia="Times New Roman" w:cs="Times New Roman"/>
          <w:b w:val="0"/>
          <w:bCs w:val="0"/>
          <w:i w:val="0"/>
          <w:iCs w:val="0"/>
          <w:caps w:val="0"/>
          <w:smallCaps w:val="0"/>
          <w:color w:val="000000" w:themeColor="text1" w:themeTint="FF" w:themeShade="FF"/>
          <w:sz w:val="24"/>
          <w:szCs w:val="24"/>
        </w:rPr>
        <w:t>completa la fase de</w:t>
      </w:r>
      <w:r w:rsidRPr="2CFB0DE4" w:rsidR="7DCD849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implementa</w:t>
      </w:r>
      <w:r w:rsidRPr="2CFB0DE4" w:rsidR="5ADD2A14">
        <w:rPr>
          <w:rFonts w:ascii="Times New Roman" w:hAnsi="Times New Roman" w:eastAsia="Times New Roman" w:cs="Times New Roman"/>
          <w:b w:val="0"/>
          <w:bCs w:val="0"/>
          <w:i w:val="0"/>
          <w:iCs w:val="0"/>
          <w:caps w:val="0"/>
          <w:smallCaps w:val="0"/>
          <w:color w:val="000000" w:themeColor="text1" w:themeTint="FF" w:themeShade="FF"/>
          <w:sz w:val="24"/>
          <w:szCs w:val="24"/>
        </w:rPr>
        <w:t>ción.</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Esta actividad garantiza la trazabilidad y el adecuado control temporal, evitando </w:t>
      </w:r>
      <w:r w:rsidRPr="2CFB0DE4" w:rsidR="31652F0D">
        <w:rPr>
          <w:rFonts w:ascii="Times New Roman" w:hAnsi="Times New Roman" w:eastAsia="Times New Roman" w:cs="Times New Roman"/>
          <w:b w:val="0"/>
          <w:bCs w:val="0"/>
          <w:i w:val="0"/>
          <w:iCs w:val="0"/>
          <w:caps w:val="0"/>
          <w:smallCaps w:val="0"/>
          <w:color w:val="000000" w:themeColor="text1" w:themeTint="FF" w:themeShade="FF"/>
          <w:sz w:val="24"/>
          <w:szCs w:val="24"/>
        </w:rPr>
        <w:t>posibles pérdidas y monitorizando su efecto real sobre el resto del proyecto</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Se establecerán estados definidos para cada cambio, permitiendo una clara identificación del estado actual de la solicitud. La actividad comienza cuando </w:t>
      </w:r>
      <w:r w:rsidRPr="2CFB0DE4" w:rsidR="030CE38A">
        <w:rPr>
          <w:rFonts w:ascii="Times New Roman" w:hAnsi="Times New Roman" w:eastAsia="Times New Roman" w:cs="Times New Roman"/>
          <w:b w:val="0"/>
          <w:bCs w:val="0"/>
          <w:i w:val="0"/>
          <w:iCs w:val="0"/>
          <w:caps w:val="0"/>
          <w:smallCaps w:val="0"/>
          <w:color w:val="000000" w:themeColor="text1" w:themeTint="FF" w:themeShade="FF"/>
          <w:sz w:val="24"/>
          <w:szCs w:val="24"/>
        </w:rPr>
        <w:t>se completa la actividad de implementación del cambio</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desde ese momento se debe cubrir la plantilla del </w:t>
      </w:r>
      <w:r w:rsidRPr="2CFB0DE4" w:rsidR="31AAC5E8">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Seguimiento de</w:t>
      </w:r>
      <w:r w:rsidRPr="2CFB0DE4" w:rsidR="5FE12D51">
        <w:rPr>
          <w:rFonts w:ascii="Times New Roman" w:hAnsi="Times New Roman" w:eastAsia="Times New Roman" w:cs="Times New Roman"/>
          <w:b w:val="0"/>
          <w:bCs w:val="0"/>
          <w:i w:val="0"/>
          <w:iCs w:val="0"/>
          <w:caps w:val="0"/>
          <w:smallCaps w:val="0"/>
          <w:color w:val="000000" w:themeColor="text1" w:themeTint="FF" w:themeShade="FF"/>
          <w:sz w:val="24"/>
          <w:szCs w:val="24"/>
        </w:rPr>
        <w:t>l</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cambio</w:t>
      </w:r>
      <w:r w:rsidRPr="2CFB0DE4" w:rsidR="3C75410F">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con la información necesaria para cumplir con lo dicho anteriormente. La plantilla debe ser modificada en cada momento que el cambio reciba actualizaciones (se </w:t>
      </w:r>
      <w:r w:rsidRPr="2CFB0DE4" w:rsidR="4ACE94BC">
        <w:rPr>
          <w:rFonts w:ascii="Times New Roman" w:hAnsi="Times New Roman" w:eastAsia="Times New Roman" w:cs="Times New Roman"/>
          <w:b w:val="0"/>
          <w:bCs w:val="0"/>
          <w:i w:val="0"/>
          <w:iCs w:val="0"/>
          <w:caps w:val="0"/>
          <w:smallCaps w:val="0"/>
          <w:color w:val="000000" w:themeColor="text1" w:themeTint="FF" w:themeShade="FF"/>
          <w:sz w:val="24"/>
          <w:szCs w:val="24"/>
        </w:rPr>
        <w:t>decide realizar modificaciones</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se </w:t>
      </w:r>
      <w:r w:rsidRPr="2CFB0DE4" w:rsidR="7A3EB848">
        <w:rPr>
          <w:rFonts w:ascii="Times New Roman" w:hAnsi="Times New Roman" w:eastAsia="Times New Roman" w:cs="Times New Roman"/>
          <w:b w:val="0"/>
          <w:bCs w:val="0"/>
          <w:i w:val="0"/>
          <w:iCs w:val="0"/>
          <w:caps w:val="0"/>
          <w:smallCaps w:val="0"/>
          <w:color w:val="000000" w:themeColor="text1" w:themeTint="FF" w:themeShade="FF"/>
          <w:sz w:val="24"/>
          <w:szCs w:val="24"/>
        </w:rPr>
        <w:t>detectan problemas</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145EB567" w:rsidP="2CFB0DE4" w:rsidRDefault="145EB567" w14:paraId="0A3F7E76" w14:textId="6D8AFCAA">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145EB567">
        <w:rPr>
          <w:rFonts w:ascii="Times New Roman" w:hAnsi="Times New Roman" w:eastAsia="Times New Roman" w:cs="Times New Roman"/>
          <w:b w:val="1"/>
          <w:bCs w:val="1"/>
          <w:i w:val="0"/>
          <w:iCs w:val="0"/>
          <w:caps w:val="0"/>
          <w:smallCaps w:val="0"/>
          <w:color w:val="000000" w:themeColor="text1" w:themeTint="FF" w:themeShade="FF"/>
          <w:sz w:val="24"/>
          <w:szCs w:val="24"/>
        </w:rPr>
        <w:t>Involucrados</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persona encargada de la modificación de la plantilla y personal del servicio de atención al cliente.</w:t>
      </w:r>
    </w:p>
    <w:p w:rsidR="63A65D81" w:rsidP="2CFB0DE4" w:rsidRDefault="63A65D81" w14:paraId="60619854" w14:textId="0B8C447A">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45EB567" w:rsidP="2CFB0DE4" w:rsidRDefault="145EB567" w14:paraId="06BE31AA" w14:textId="6CF7862A">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68FAAFAE">
        <w:rPr>
          <w:rFonts w:ascii="Times New Roman" w:hAnsi="Times New Roman" w:eastAsia="Times New Roman" w:cs="Times New Roman"/>
          <w:b w:val="1"/>
          <w:bCs w:val="1"/>
          <w:i w:val="0"/>
          <w:iCs w:val="0"/>
          <w:caps w:val="0"/>
          <w:smallCaps w:val="0"/>
          <w:color w:val="000000" w:themeColor="text1" w:themeTint="FF" w:themeShade="FF"/>
          <w:sz w:val="24"/>
          <w:szCs w:val="24"/>
        </w:rPr>
        <w:t>Entradas requeridas</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ED3FFC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Se ha </w:t>
      </w:r>
      <w:r w:rsidRPr="2CFB0DE4" w:rsidR="50264FD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implementado </w:t>
      </w:r>
      <w:r w:rsidRPr="2CFB0DE4" w:rsidR="1ED3FFCC">
        <w:rPr>
          <w:rFonts w:ascii="Times New Roman" w:hAnsi="Times New Roman" w:eastAsia="Times New Roman" w:cs="Times New Roman"/>
          <w:b w:val="0"/>
          <w:bCs w:val="0"/>
          <w:i w:val="0"/>
          <w:iCs w:val="0"/>
          <w:caps w:val="0"/>
          <w:smallCaps w:val="0"/>
          <w:color w:val="000000" w:themeColor="text1" w:themeTint="FF" w:themeShade="FF"/>
          <w:sz w:val="24"/>
          <w:szCs w:val="24"/>
        </w:rPr>
        <w:t>un cambio</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plantilla de identificación del cambio cubierta y plantilla </w:t>
      </w:r>
      <w:r w:rsidRPr="2CFB0DE4" w:rsidR="2B8B702D">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Seguimiento del </w:t>
      </w:r>
      <w:r w:rsidRPr="2CFB0DE4" w:rsidR="10FD388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0759CFCA">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vacía.</w:t>
      </w:r>
    </w:p>
    <w:p w:rsidR="63A65D81" w:rsidP="2CFB0DE4" w:rsidRDefault="63A65D81" w14:paraId="43398291" w14:textId="091490A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45EB567" w:rsidP="2CFB0DE4" w:rsidRDefault="145EB567" w14:paraId="5B74E846" w14:textId="11385B30">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145EB567">
        <w:rPr>
          <w:rFonts w:ascii="Times New Roman" w:hAnsi="Times New Roman" w:eastAsia="Times New Roman" w:cs="Times New Roman"/>
          <w:b w:val="1"/>
          <w:bCs w:val="1"/>
          <w:i w:val="0"/>
          <w:iCs w:val="0"/>
          <w:caps w:val="0"/>
          <w:smallCaps w:val="0"/>
          <w:color w:val="000000" w:themeColor="text1" w:themeTint="FF" w:themeShade="FF"/>
          <w:sz w:val="24"/>
          <w:szCs w:val="24"/>
        </w:rPr>
        <w:t>Productos de trabajo</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Plantilla “Seguimiento del</w:t>
      </w:r>
      <w:r w:rsidRPr="2CFB0DE4" w:rsidR="1763CEE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cambio</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cubierta.</w:t>
      </w:r>
    </w:p>
    <w:p w:rsidR="63A65D81" w:rsidP="2CFB0DE4" w:rsidRDefault="63A65D81" w14:paraId="2198C857" w14:textId="2FB6B20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45EB567" w:rsidP="2CFB0DE4" w:rsidRDefault="145EB567" w14:paraId="3DD62463" w14:textId="2CCE0DDB">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145EB567">
        <w:rPr>
          <w:rFonts w:ascii="Times New Roman" w:hAnsi="Times New Roman" w:eastAsia="Times New Roman" w:cs="Times New Roman"/>
          <w:b w:val="1"/>
          <w:bCs w:val="1"/>
          <w:i w:val="0"/>
          <w:iCs w:val="0"/>
          <w:caps w:val="0"/>
          <w:smallCaps w:val="0"/>
          <w:color w:val="000000" w:themeColor="text1" w:themeTint="FF" w:themeShade="FF"/>
          <w:sz w:val="24"/>
          <w:szCs w:val="24"/>
        </w:rPr>
        <w:t>Criterios de entrada</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Existencia de problemas </w:t>
      </w:r>
      <w:r w:rsidRPr="2CFB0DE4" w:rsidR="4D5FEB4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cambios </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solicitados</w:t>
      </w:r>
      <w:r w:rsidRPr="2CFB0DE4" w:rsidR="3EEFA40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 implementados</w:t>
      </w:r>
      <w:r w:rsidRPr="2CFB0DE4" w:rsidR="145EB56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su documentación asociada.</w:t>
      </w:r>
    </w:p>
    <w:p w:rsidR="63A65D81" w:rsidP="2CFB0DE4" w:rsidRDefault="63A65D81" w14:paraId="5F58F41E" w14:textId="062C708B">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3DA512C7" w:rsidP="2CFB0DE4" w:rsidRDefault="3DA512C7" w14:paraId="6419B60C" w14:textId="1DDB367F">
      <w:pPr>
        <w:pStyle w:val="Pargrafodelista"/>
        <w:numPr>
          <w:ilvl w:val="0"/>
          <w:numId w:val="79"/>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2CFB0DE4" w:rsidR="68FAAFAE">
        <w:rPr>
          <w:rFonts w:ascii="Times New Roman" w:hAnsi="Times New Roman" w:eastAsia="Times New Roman" w:cs="Times New Roman"/>
          <w:b w:val="1"/>
          <w:bCs w:val="1"/>
          <w:i w:val="0"/>
          <w:iCs w:val="0"/>
          <w:caps w:val="0"/>
          <w:smallCaps w:val="0"/>
          <w:color w:val="000000" w:themeColor="text1" w:themeTint="FF" w:themeShade="FF"/>
          <w:sz w:val="24"/>
          <w:szCs w:val="24"/>
        </w:rPr>
        <w:t>Criterios de salida:</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La plantilla </w:t>
      </w:r>
      <w:r w:rsidRPr="2CFB0DE4" w:rsidR="0FD9FBBC">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Seguimiento del cambio</w:t>
      </w:r>
      <w:r w:rsidRPr="2CFB0DE4" w:rsidR="446C273E">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está cubierta y contiene los estados por los que ha pasado el cambio desde su solicitud hasta su rechazo/implementación</w:t>
      </w:r>
      <w:r w:rsidRPr="2CFB0DE4" w:rsidR="5608B416">
        <w:rPr>
          <w:rFonts w:ascii="Times New Roman" w:hAnsi="Times New Roman" w:eastAsia="Times New Roman" w:cs="Times New Roman"/>
          <w:b w:val="0"/>
          <w:bCs w:val="0"/>
          <w:i w:val="0"/>
          <w:iCs w:val="0"/>
          <w:caps w:val="0"/>
          <w:smallCaps w:val="0"/>
          <w:color w:val="000000" w:themeColor="text1" w:themeTint="FF" w:themeShade="FF"/>
          <w:sz w:val="24"/>
          <w:szCs w:val="24"/>
        </w:rPr>
        <w:t>, además de sus actualizaciones según corresponda</w:t>
      </w:r>
      <w:r w:rsidRPr="2CFB0DE4" w:rsidR="68FAAFAE">
        <w:rPr>
          <w:rFonts w:ascii="Times New Roman" w:hAnsi="Times New Roman" w:eastAsia="Times New Roman" w:cs="Times New Roman"/>
          <w:b w:val="0"/>
          <w:bCs w:val="0"/>
          <w:i w:val="0"/>
          <w:iCs w:val="0"/>
          <w:caps w:val="0"/>
          <w:smallCaps w:val="0"/>
          <w:color w:val="000000" w:themeColor="text1" w:themeTint="FF" w:themeShade="FF"/>
          <w:sz w:val="24"/>
          <w:szCs w:val="24"/>
        </w:rPr>
        <w:t>.</w:t>
      </w:r>
    </w:p>
    <w:p xmlns:wp14="http://schemas.microsoft.com/office/word/2010/wordml" w:rsidR="00F512EB" w:rsidP="2CFB0DE4" w:rsidRDefault="00F512EB" w14:paraId="462AFB8B" wp14:textId="10C99970">
      <w:pPr>
        <w:pStyle w:val="Ttulo4"/>
        <w:rPr>
          <w:sz w:val="26"/>
          <w:szCs w:val="26"/>
          <w:lang w:val="es-ES"/>
        </w:rPr>
      </w:pPr>
      <w:r w:rsidRPr="4D0159E5" w:rsidR="05544478">
        <w:rPr>
          <w:sz w:val="26"/>
          <w:szCs w:val="26"/>
        </w:rPr>
        <w:t>Subactividad</w:t>
      </w:r>
      <w:r w:rsidRPr="4D0159E5" w:rsidR="05544478">
        <w:rPr>
          <w:sz w:val="26"/>
          <w:szCs w:val="26"/>
        </w:rPr>
        <w:t xml:space="preserve"> </w:t>
      </w:r>
      <w:r w:rsidRPr="4D0159E5" w:rsidR="0A876C22">
        <w:rPr>
          <w:sz w:val="26"/>
          <w:szCs w:val="26"/>
        </w:rPr>
        <w:t>5</w:t>
      </w:r>
      <w:r w:rsidRPr="4D0159E5" w:rsidR="05544478">
        <w:rPr>
          <w:sz w:val="26"/>
          <w:szCs w:val="26"/>
        </w:rPr>
        <w:t>.1</w:t>
      </w:r>
    </w:p>
    <w:p w:rsidR="69E13E9A" w:rsidP="23F25BEB" w:rsidRDefault="69E13E9A" w14:paraId="7E9382C3" w14:textId="2CA6AD71">
      <w:pPr>
        <w:pStyle w:val="Normal"/>
        <w:rPr>
          <w:lang w:val="es-ES"/>
        </w:rPr>
      </w:pPr>
      <w:r w:rsidR="0F210932">
        <w:rPr/>
        <w:t>Completar la plantilla.</w:t>
      </w:r>
    </w:p>
    <w:p w:rsidR="69E13E9A" w:rsidP="2CFB0DE4" w:rsidRDefault="69E13E9A" w14:paraId="6BB34305" w14:textId="63B5691A">
      <w:pPr>
        <w:pStyle w:val="Ttulo4"/>
        <w:rPr>
          <w:sz w:val="26"/>
          <w:szCs w:val="26"/>
          <w:lang w:val="es-ES"/>
        </w:rPr>
      </w:pPr>
      <w:r w:rsidRPr="4D0159E5" w:rsidR="0F210932">
        <w:rPr>
          <w:sz w:val="26"/>
          <w:szCs w:val="26"/>
        </w:rPr>
        <w:t>Subactividad 5.2</w:t>
      </w:r>
    </w:p>
    <w:p w:rsidR="4EF203FE" w:rsidP="2CFB0DE4" w:rsidRDefault="4EF203FE" w14:paraId="363B7CD1" w14:textId="2C6DE866">
      <w:pPr>
        <w:pStyle w:val="Normal"/>
        <w:rPr>
          <w:rFonts w:ascii="Times New Roman" w:hAnsi="Times New Roman" w:eastAsia="Times New Roman" w:cs="Times New Roman"/>
          <w:sz w:val="24"/>
          <w:szCs w:val="24"/>
        </w:rPr>
      </w:pPr>
      <w:r w:rsidRPr="2CFB0DE4" w:rsidR="4EF203FE">
        <w:rPr>
          <w:rFonts w:ascii="Times New Roman" w:hAnsi="Times New Roman" w:eastAsia="Times New Roman" w:cs="Times New Roman"/>
          <w:b w:val="0"/>
          <w:bCs w:val="0"/>
          <w:i w:val="0"/>
          <w:iCs w:val="0"/>
          <w:caps w:val="0"/>
          <w:smallCaps w:val="0"/>
          <w:color w:val="000000" w:themeColor="text1" w:themeTint="FF" w:themeShade="FF"/>
          <w:sz w:val="24"/>
          <w:szCs w:val="24"/>
        </w:rPr>
        <w:t>Mantener la plantilla actualizada.</w:t>
      </w:r>
    </w:p>
    <w:p xmlns:wp14="http://schemas.microsoft.com/office/word/2010/wordml" w:rsidR="00F512EB" w:rsidP="63A65D81" w:rsidRDefault="00F512EB" w14:paraId="4B3207B3" wp14:textId="313472DF" wp14:noSpellErr="1">
      <w:pPr>
        <w:pStyle w:val="Ttulo2"/>
        <w:rPr>
          <w:sz w:val="32"/>
          <w:szCs w:val="32"/>
          <w:lang w:val="es-ES"/>
        </w:rPr>
      </w:pPr>
      <w:bookmarkStart w:name="_Toc1472307948" w:id="952757166"/>
      <w:r w:rsidRPr="4D0159E5" w:rsidR="08156831">
        <w:rPr>
          <w:sz w:val="32"/>
          <w:szCs w:val="32"/>
        </w:rPr>
        <w:t>Plantillas del proceso</w:t>
      </w:r>
      <w:bookmarkEnd w:id="952757166"/>
    </w:p>
    <w:p w:rsidR="75910AAD" w:rsidP="07AF015C" w:rsidRDefault="75910AAD" w14:paraId="36FA7468" w14:textId="5AA975AE">
      <w:pPr>
        <w:pStyle w:val="Ttulo3"/>
        <w:rPr>
          <w:sz w:val="28"/>
          <w:szCs w:val="28"/>
        </w:rPr>
      </w:pPr>
      <w:bookmarkStart w:name="_Toc205105607" w:id="678039865"/>
      <w:r w:rsidRPr="4D0159E5" w:rsidR="62BEC2D0">
        <w:rPr>
          <w:sz w:val="28"/>
          <w:szCs w:val="28"/>
        </w:rPr>
        <w:t>Plantilla A</w:t>
      </w:r>
      <w:r w:rsidRPr="4D0159E5" w:rsidR="596AF38B">
        <w:rPr>
          <w:sz w:val="28"/>
          <w:szCs w:val="28"/>
        </w:rPr>
        <w:t xml:space="preserve">: </w:t>
      </w:r>
      <w:r w:rsidRPr="4D0159E5" w:rsidR="596AF38B">
        <w:rPr>
          <w:sz w:val="28"/>
          <w:szCs w:val="28"/>
        </w:rPr>
        <w:t>Identificación del cambio</w:t>
      </w:r>
      <w:bookmarkEnd w:id="678039865"/>
    </w:p>
    <w:p w:rsidR="07AF015C" w:rsidP="2CFB0DE4" w:rsidRDefault="07AF015C" w14:paraId="49A95FAD" w14:textId="6EC58EF7">
      <w:pPr>
        <w:pStyle w:val="Ttulo4"/>
        <w:rPr>
          <w:sz w:val="26"/>
          <w:szCs w:val="26"/>
        </w:rPr>
      </w:pPr>
      <w:r w:rsidRPr="4D0159E5" w:rsidR="4F248E50">
        <w:rPr>
          <w:sz w:val="26"/>
          <w:szCs w:val="26"/>
        </w:rPr>
        <w:t>Modelo</w:t>
      </w:r>
    </w:p>
    <w:p w:rsidR="3DA512C7" w:rsidP="3DA512C7" w:rsidRDefault="3DA512C7" w14:paraId="2001875E" w14:textId="19C5171F">
      <w:pPr>
        <w:pStyle w:val="Normal"/>
      </w:pP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8490"/>
      </w:tblGrid>
      <w:tr w:rsidR="07AF015C" w:rsidTr="2CFB0DE4" w14:paraId="3871A8A7">
        <w:trPr>
          <w:trHeight w:val="300"/>
        </w:trPr>
        <w:tc>
          <w:tcPr>
            <w:tcW w:w="8490" w:type="dxa"/>
            <w:shd w:val="clear" w:color="auto" w:fill="B4C6E7" w:themeFill="accent1" w:themeFillTint="66"/>
            <w:tcMar>
              <w:left w:w="105" w:type="dxa"/>
              <w:right w:w="105" w:type="dxa"/>
            </w:tcMar>
            <w:vAlign w:val="top"/>
          </w:tcPr>
          <w:p w:rsidR="07AF015C" w:rsidP="2CFB0DE4" w:rsidRDefault="07AF015C" w14:paraId="3EC81F96" w14:textId="5A82706E">
            <w:pPr>
              <w:rPr>
                <w:rFonts w:ascii="Times New Roman" w:hAnsi="Times New Roman" w:eastAsia="Times New Roman" w:cs="Times New Roman"/>
                <w:b w:val="1"/>
                <w:bCs w:val="1"/>
                <w:i w:val="0"/>
                <w:iCs w:val="0"/>
                <w:caps w:val="0"/>
                <w:smallCaps w:val="0"/>
                <w:color w:val="000000" w:themeColor="text1" w:themeTint="FF" w:themeShade="FF"/>
                <w:sz w:val="24"/>
                <w:szCs w:val="24"/>
              </w:rPr>
            </w:pP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Id: </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IdfPrbl_num</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2CFB0DE4" w:rsidR="12BB2983">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2CFB0DE4" w:rsidR="5D81B831">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2CFB0DE4" w:rsidR="12BB2983">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Fecha</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2CFB0DE4" w:rsidR="7AFCBC17">
              <w:rPr>
                <w:rFonts w:ascii="Times New Roman" w:hAnsi="Times New Roman" w:eastAsia="Times New Roman" w:cs="Times New Roman"/>
                <w:b w:val="1"/>
                <w:bCs w:val="1"/>
                <w:i w:val="0"/>
                <w:iCs w:val="0"/>
                <w:caps w:val="0"/>
                <w:smallCaps w:val="0"/>
                <w:color w:val="000000" w:themeColor="text1" w:themeTint="FF" w:themeShade="FF"/>
                <w:sz w:val="24"/>
                <w:szCs w:val="24"/>
              </w:rPr>
              <w:t>d</w:t>
            </w:r>
            <w:r w:rsidRPr="2CFB0DE4" w:rsidR="7AFCBC17">
              <w:rPr>
                <w:rFonts w:ascii="Times New Roman" w:hAnsi="Times New Roman" w:eastAsia="Times New Roman" w:cs="Times New Roman"/>
                <w:b w:val="1"/>
                <w:bCs w:val="1"/>
                <w:i w:val="0"/>
                <w:iCs w:val="0"/>
                <w:caps w:val="0"/>
                <w:smallCaps w:val="0"/>
                <w:color w:val="000000" w:themeColor="text1" w:themeTint="FF" w:themeShade="FF"/>
                <w:sz w:val="24"/>
                <w:szCs w:val="24"/>
              </w:rPr>
              <w:t>d</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w:t>
            </w:r>
            <w:r w:rsidRPr="2CFB0DE4" w:rsidR="31DB631A">
              <w:rPr>
                <w:rFonts w:ascii="Times New Roman" w:hAnsi="Times New Roman" w:eastAsia="Times New Roman" w:cs="Times New Roman"/>
                <w:b w:val="1"/>
                <w:bCs w:val="1"/>
                <w:i w:val="0"/>
                <w:iCs w:val="0"/>
                <w:caps w:val="0"/>
                <w:smallCaps w:val="0"/>
                <w:color w:val="000000" w:themeColor="text1" w:themeTint="FF" w:themeShade="FF"/>
                <w:sz w:val="24"/>
                <w:szCs w:val="24"/>
              </w:rPr>
              <w:t>mm</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w:t>
            </w:r>
            <w:r w:rsidRPr="2CFB0DE4" w:rsidR="4FF9E914">
              <w:rPr>
                <w:rFonts w:ascii="Times New Roman" w:hAnsi="Times New Roman" w:eastAsia="Times New Roman" w:cs="Times New Roman"/>
                <w:b w:val="1"/>
                <w:bCs w:val="1"/>
                <w:i w:val="0"/>
                <w:iCs w:val="0"/>
                <w:caps w:val="0"/>
                <w:smallCaps w:val="0"/>
                <w:color w:val="000000" w:themeColor="text1" w:themeTint="FF" w:themeShade="FF"/>
                <w:sz w:val="24"/>
                <w:szCs w:val="24"/>
              </w:rPr>
              <w:t>a</w:t>
            </w:r>
            <w:r w:rsidRPr="2CFB0DE4" w:rsidR="4FF9E914">
              <w:rPr>
                <w:rFonts w:ascii="Times New Roman" w:hAnsi="Times New Roman" w:eastAsia="Times New Roman" w:cs="Times New Roman"/>
                <w:b w:val="1"/>
                <w:bCs w:val="1"/>
                <w:i w:val="0"/>
                <w:iCs w:val="0"/>
                <w:caps w:val="0"/>
                <w:smallCaps w:val="0"/>
                <w:color w:val="000000" w:themeColor="text1" w:themeTint="FF" w:themeShade="FF"/>
                <w:sz w:val="24"/>
                <w:szCs w:val="24"/>
              </w:rPr>
              <w:t>a</w:t>
            </w:r>
          </w:p>
        </w:tc>
      </w:tr>
      <w:tr w:rsidR="07AF015C" w:rsidTr="2CFB0DE4" w14:paraId="5E9E4461">
        <w:trPr>
          <w:trHeight w:val="300"/>
        </w:trPr>
        <w:tc>
          <w:tcPr>
            <w:tcW w:w="8490" w:type="dxa"/>
            <w:tcMar>
              <w:left w:w="105" w:type="dxa"/>
              <w:right w:w="105" w:type="dxa"/>
            </w:tcMar>
            <w:vAlign w:val="top"/>
          </w:tcPr>
          <w:p w:rsidR="07AF015C" w:rsidP="2CFB0DE4" w:rsidRDefault="07AF015C" w14:paraId="5EA220D6" w14:textId="04DF5BB4">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07AF015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Nombre del </w:t>
            </w:r>
            <w:r w:rsidRPr="2CFB0DE4" w:rsidR="07AF015C">
              <w:rPr>
                <w:rFonts w:ascii="Times New Roman" w:hAnsi="Times New Roman" w:eastAsia="Times New Roman" w:cs="Times New Roman"/>
                <w:b w:val="0"/>
                <w:bCs w:val="0"/>
                <w:i w:val="0"/>
                <w:iCs w:val="0"/>
                <w:caps w:val="0"/>
                <w:smallCaps w:val="0"/>
                <w:color w:val="000000" w:themeColor="text1" w:themeTint="FF" w:themeShade="FF"/>
                <w:sz w:val="24"/>
                <w:szCs w:val="24"/>
              </w:rPr>
              <w:t>solicitante</w:t>
            </w:r>
            <w:r w:rsidRPr="2CFB0DE4" w:rsidR="07AF015C">
              <w:rPr>
                <w:rFonts w:ascii="Times New Roman" w:hAnsi="Times New Roman" w:eastAsia="Times New Roman" w:cs="Times New Roman"/>
                <w:b w:val="0"/>
                <w:bCs w:val="0"/>
                <w:i w:val="0"/>
                <w:iCs w:val="0"/>
                <w:caps w:val="0"/>
                <w:smallCaps w:val="0"/>
                <w:color w:val="000000" w:themeColor="text1" w:themeTint="FF" w:themeShade="FF"/>
                <w:sz w:val="24"/>
                <w:szCs w:val="24"/>
              </w:rPr>
              <w:t>:</w:t>
            </w:r>
          </w:p>
        </w:tc>
      </w:tr>
      <w:tr w:rsidR="07AF015C" w:rsidTr="2CFB0DE4" w14:paraId="5FDF1372">
        <w:trPr>
          <w:trHeight w:val="2805"/>
        </w:trPr>
        <w:tc>
          <w:tcPr>
            <w:tcW w:w="8490" w:type="dxa"/>
            <w:tcMar/>
            <w:vAlign w:val="top"/>
          </w:tcPr>
          <w:p w:rsidR="07AF015C" w:rsidP="2CFB0DE4" w:rsidRDefault="07AF015C" w14:paraId="211C7C63" w14:textId="26D229AC">
            <w:pPr>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p>
          <w:tbl>
            <w:tblPr>
              <w:tblStyle w:val="Tboacongrade"/>
              <w:tblW w:w="8280" w:type="dxa"/>
              <w:tblBorders>
                <w:top w:val="single" w:sz="6"/>
                <w:left w:val="single" w:sz="6"/>
                <w:bottom w:val="single" w:sz="6"/>
                <w:right w:val="single" w:sz="6"/>
              </w:tblBorders>
              <w:tblLayout w:type="fixed"/>
              <w:tblLook w:val="06A0" w:firstRow="1" w:lastRow="0" w:firstColumn="1" w:lastColumn="0" w:noHBand="1" w:noVBand="1"/>
            </w:tblPr>
            <w:tblGrid>
              <w:gridCol w:w="1875"/>
              <w:gridCol w:w="6405"/>
            </w:tblGrid>
            <w:tr w:rsidR="07AF015C" w:rsidTr="2CFB0DE4" w14:paraId="3147FAD8">
              <w:trPr>
                <w:trHeight w:val="300"/>
              </w:trPr>
              <w:tc>
                <w:tcPr>
                  <w:tcW w:w="1875" w:type="dxa"/>
                  <w:tcMar>
                    <w:left w:w="105" w:type="dxa"/>
                    <w:right w:w="105" w:type="dxa"/>
                  </w:tcMar>
                  <w:vAlign w:val="center"/>
                </w:tcPr>
                <w:p w:rsidR="07AF015C" w:rsidP="2CFB0DE4" w:rsidRDefault="07AF015C" w14:paraId="543D158F" w14:textId="74650901">
                  <w:pPr>
                    <w:jc w:val="center"/>
                    <w:rPr>
                      <w:rFonts w:ascii="Times New Roman" w:hAnsi="Times New Roman" w:eastAsia="Times New Roman" w:cs="Times New Roman"/>
                      <w:b w:val="0"/>
                      <w:bCs w:val="0"/>
                      <w:i w:val="0"/>
                      <w:iCs w:val="0"/>
                      <w:sz w:val="24"/>
                      <w:szCs w:val="24"/>
                    </w:rPr>
                  </w:pPr>
                  <w:r w:rsidRPr="2CFB0DE4" w:rsidR="07AF015C">
                    <w:rPr>
                      <w:rFonts w:ascii="Times New Roman" w:hAnsi="Times New Roman" w:eastAsia="Times New Roman" w:cs="Times New Roman"/>
                      <w:b w:val="0"/>
                      <w:bCs w:val="0"/>
                      <w:i w:val="0"/>
                      <w:iCs w:val="0"/>
                      <w:sz w:val="24"/>
                      <w:szCs w:val="24"/>
                    </w:rPr>
                    <w:t>Situación</w:t>
                  </w:r>
                  <w:r w:rsidRPr="2CFB0DE4" w:rsidR="07AF015C">
                    <w:rPr>
                      <w:rFonts w:ascii="Times New Roman" w:hAnsi="Times New Roman" w:eastAsia="Times New Roman" w:cs="Times New Roman"/>
                      <w:b w:val="0"/>
                      <w:bCs w:val="0"/>
                      <w:i w:val="0"/>
                      <w:iCs w:val="0"/>
                      <w:sz w:val="24"/>
                      <w:szCs w:val="24"/>
                    </w:rPr>
                    <w:t xml:space="preserve"> </w:t>
                  </w:r>
                  <w:r w:rsidRPr="2CFB0DE4" w:rsidR="07AF015C">
                    <w:rPr>
                      <w:rFonts w:ascii="Times New Roman" w:hAnsi="Times New Roman" w:eastAsia="Times New Roman" w:cs="Times New Roman"/>
                      <w:b w:val="0"/>
                      <w:bCs w:val="0"/>
                      <w:i w:val="0"/>
                      <w:iCs w:val="0"/>
                      <w:sz w:val="24"/>
                      <w:szCs w:val="24"/>
                    </w:rPr>
                    <w:t>en</w:t>
                  </w:r>
                  <w:r w:rsidRPr="2CFB0DE4" w:rsidR="07AF015C">
                    <w:rPr>
                      <w:rFonts w:ascii="Times New Roman" w:hAnsi="Times New Roman" w:eastAsia="Times New Roman" w:cs="Times New Roman"/>
                      <w:b w:val="0"/>
                      <w:bCs w:val="0"/>
                      <w:i w:val="0"/>
                      <w:iCs w:val="0"/>
                      <w:sz w:val="24"/>
                      <w:szCs w:val="24"/>
                    </w:rPr>
                    <w:t xml:space="preserve"> la que se </w:t>
                  </w:r>
                  <w:r w:rsidRPr="2CFB0DE4" w:rsidR="07AF015C">
                    <w:rPr>
                      <w:rFonts w:ascii="Times New Roman" w:hAnsi="Times New Roman" w:eastAsia="Times New Roman" w:cs="Times New Roman"/>
                      <w:b w:val="0"/>
                      <w:bCs w:val="0"/>
                      <w:i w:val="0"/>
                      <w:iCs w:val="0"/>
                      <w:sz w:val="24"/>
                      <w:szCs w:val="24"/>
                    </w:rPr>
                    <w:t>detecta</w:t>
                  </w:r>
                  <w:r w:rsidRPr="2CFB0DE4" w:rsidR="33E4757D">
                    <w:rPr>
                      <w:rFonts w:ascii="Times New Roman" w:hAnsi="Times New Roman" w:eastAsia="Times New Roman" w:cs="Times New Roman"/>
                      <w:b w:val="0"/>
                      <w:bCs w:val="0"/>
                      <w:i w:val="0"/>
                      <w:iCs w:val="0"/>
                      <w:sz w:val="24"/>
                      <w:szCs w:val="24"/>
                    </w:rPr>
                    <w:t>:</w:t>
                  </w:r>
                </w:p>
              </w:tc>
              <w:tc>
                <w:tcPr>
                  <w:tcW w:w="6405" w:type="dxa"/>
                  <w:tcMar>
                    <w:left w:w="105" w:type="dxa"/>
                    <w:right w:w="105" w:type="dxa"/>
                  </w:tcMar>
                  <w:vAlign w:val="top"/>
                </w:tcPr>
                <w:p w:rsidR="07AF015C" w:rsidP="2CFB0DE4" w:rsidRDefault="07AF015C" w14:paraId="6713BE13" w14:textId="0D8C6A5E">
                  <w:pPr>
                    <w:pStyle w:val="Normal"/>
                    <w:rPr>
                      <w:rFonts w:ascii="Times New Roman" w:hAnsi="Times New Roman" w:eastAsia="Times New Roman" w:cs="Times New Roman"/>
                      <w:b w:val="0"/>
                      <w:bCs w:val="0"/>
                      <w:i w:val="0"/>
                      <w:iCs w:val="0"/>
                      <w:sz w:val="24"/>
                      <w:szCs w:val="24"/>
                    </w:rPr>
                  </w:pPr>
                </w:p>
                <w:p w:rsidR="07AF015C" w:rsidP="2CFB0DE4" w:rsidRDefault="07AF015C" w14:paraId="38D9F3B7" w14:textId="554CE670">
                  <w:pPr>
                    <w:pStyle w:val="Normal"/>
                    <w:rPr>
                      <w:rFonts w:ascii="Times New Roman" w:hAnsi="Times New Roman" w:eastAsia="Times New Roman" w:cs="Times New Roman"/>
                      <w:b w:val="0"/>
                      <w:bCs w:val="0"/>
                      <w:i w:val="0"/>
                      <w:iCs w:val="0"/>
                      <w:sz w:val="24"/>
                      <w:szCs w:val="24"/>
                    </w:rPr>
                  </w:pPr>
                </w:p>
              </w:tc>
            </w:tr>
            <w:tr w:rsidR="07AF015C" w:rsidTr="2CFB0DE4" w14:paraId="17A99E92">
              <w:trPr>
                <w:trHeight w:val="300"/>
              </w:trPr>
              <w:tc>
                <w:tcPr>
                  <w:tcW w:w="1875" w:type="dxa"/>
                  <w:tcMar>
                    <w:left w:w="105" w:type="dxa"/>
                    <w:right w:w="105" w:type="dxa"/>
                  </w:tcMar>
                  <w:vAlign w:val="center"/>
                </w:tcPr>
                <w:p w:rsidR="07AF015C" w:rsidP="2CFB0DE4" w:rsidRDefault="07AF015C" w14:paraId="1FF677D2" w14:textId="402A8616">
                  <w:pPr>
                    <w:jc w:val="center"/>
                    <w:rPr>
                      <w:rFonts w:ascii="Times New Roman" w:hAnsi="Times New Roman" w:eastAsia="Times New Roman" w:cs="Times New Roman"/>
                      <w:b w:val="0"/>
                      <w:bCs w:val="0"/>
                      <w:i w:val="0"/>
                      <w:iCs w:val="0"/>
                      <w:sz w:val="24"/>
                      <w:szCs w:val="24"/>
                    </w:rPr>
                  </w:pPr>
                  <w:r w:rsidRPr="2CFB0DE4" w:rsidR="07AF015C">
                    <w:rPr>
                      <w:rFonts w:ascii="Times New Roman" w:hAnsi="Times New Roman" w:eastAsia="Times New Roman" w:cs="Times New Roman"/>
                      <w:b w:val="0"/>
                      <w:bCs w:val="0"/>
                      <w:i w:val="0"/>
                      <w:iCs w:val="0"/>
                      <w:sz w:val="24"/>
                      <w:szCs w:val="24"/>
                    </w:rPr>
                    <w:t>Descripción</w:t>
                  </w:r>
                  <w:r w:rsidRPr="2CFB0DE4" w:rsidR="07AF015C">
                    <w:rPr>
                      <w:rFonts w:ascii="Times New Roman" w:hAnsi="Times New Roman" w:eastAsia="Times New Roman" w:cs="Times New Roman"/>
                      <w:b w:val="0"/>
                      <w:bCs w:val="0"/>
                      <w:i w:val="0"/>
                      <w:iCs w:val="0"/>
                      <w:sz w:val="24"/>
                      <w:szCs w:val="24"/>
                    </w:rPr>
                    <w:t xml:space="preserve"> del </w:t>
                  </w:r>
                  <w:r w:rsidRPr="2CFB0DE4" w:rsidR="07AF015C">
                    <w:rPr>
                      <w:rFonts w:ascii="Times New Roman" w:hAnsi="Times New Roman" w:eastAsia="Times New Roman" w:cs="Times New Roman"/>
                      <w:b w:val="0"/>
                      <w:bCs w:val="0"/>
                      <w:i w:val="0"/>
                      <w:iCs w:val="0"/>
                      <w:sz w:val="24"/>
                      <w:szCs w:val="24"/>
                    </w:rPr>
                    <w:t>problema</w:t>
                  </w:r>
                  <w:r w:rsidRPr="2CFB0DE4" w:rsidR="07AF015C">
                    <w:rPr>
                      <w:rFonts w:ascii="Times New Roman" w:hAnsi="Times New Roman" w:eastAsia="Times New Roman" w:cs="Times New Roman"/>
                      <w:b w:val="0"/>
                      <w:bCs w:val="0"/>
                      <w:i w:val="0"/>
                      <w:iCs w:val="0"/>
                      <w:sz w:val="24"/>
                      <w:szCs w:val="24"/>
                    </w:rPr>
                    <w:t>:</w:t>
                  </w:r>
                </w:p>
              </w:tc>
              <w:tc>
                <w:tcPr>
                  <w:tcW w:w="6405" w:type="dxa"/>
                  <w:tcMar>
                    <w:left w:w="105" w:type="dxa"/>
                    <w:right w:w="105" w:type="dxa"/>
                  </w:tcMar>
                  <w:vAlign w:val="top"/>
                </w:tcPr>
                <w:p w:rsidR="07AF015C" w:rsidP="2CFB0DE4" w:rsidRDefault="07AF015C" w14:paraId="623816D8" w14:textId="664499C4">
                  <w:pPr>
                    <w:rPr>
                      <w:rFonts w:ascii="Times New Roman" w:hAnsi="Times New Roman" w:eastAsia="Times New Roman" w:cs="Times New Roman"/>
                      <w:b w:val="0"/>
                      <w:bCs w:val="0"/>
                      <w:i w:val="0"/>
                      <w:iCs w:val="0"/>
                      <w:sz w:val="24"/>
                      <w:szCs w:val="24"/>
                    </w:rPr>
                  </w:pPr>
                </w:p>
                <w:p w:rsidR="07AF015C" w:rsidP="2CFB0DE4" w:rsidRDefault="07AF015C" w14:paraId="0B0E7913" w14:textId="757C15C7">
                  <w:pPr>
                    <w:pStyle w:val="Normal"/>
                    <w:rPr>
                      <w:rFonts w:ascii="Times New Roman" w:hAnsi="Times New Roman" w:eastAsia="Times New Roman" w:cs="Times New Roman"/>
                      <w:b w:val="0"/>
                      <w:bCs w:val="0"/>
                      <w:i w:val="0"/>
                      <w:iCs w:val="0"/>
                      <w:sz w:val="24"/>
                      <w:szCs w:val="24"/>
                    </w:rPr>
                  </w:pPr>
                </w:p>
                <w:p w:rsidR="07AF015C" w:rsidP="2CFB0DE4" w:rsidRDefault="07AF015C" w14:paraId="175DF4A3" w14:textId="0C705E14">
                  <w:pPr>
                    <w:pStyle w:val="Normal"/>
                    <w:rPr>
                      <w:rFonts w:ascii="Times New Roman" w:hAnsi="Times New Roman" w:eastAsia="Times New Roman" w:cs="Times New Roman"/>
                      <w:b w:val="0"/>
                      <w:bCs w:val="0"/>
                      <w:i w:val="0"/>
                      <w:iCs w:val="0"/>
                      <w:sz w:val="24"/>
                      <w:szCs w:val="24"/>
                    </w:rPr>
                  </w:pPr>
                </w:p>
                <w:p w:rsidR="07AF015C" w:rsidP="2CFB0DE4" w:rsidRDefault="07AF015C" w14:paraId="11187052" w14:textId="12BE77DF">
                  <w:pPr>
                    <w:pStyle w:val="Normal"/>
                    <w:rPr>
                      <w:rFonts w:ascii="Times New Roman" w:hAnsi="Times New Roman" w:eastAsia="Times New Roman" w:cs="Times New Roman"/>
                      <w:b w:val="0"/>
                      <w:bCs w:val="0"/>
                      <w:i w:val="0"/>
                      <w:iCs w:val="0"/>
                      <w:sz w:val="24"/>
                      <w:szCs w:val="24"/>
                    </w:rPr>
                  </w:pPr>
                </w:p>
              </w:tc>
            </w:tr>
            <w:tr w:rsidR="07AF015C" w:rsidTr="2CFB0DE4" w14:paraId="39C9CD3E">
              <w:trPr>
                <w:trHeight w:val="300"/>
              </w:trPr>
              <w:tc>
                <w:tcPr>
                  <w:tcW w:w="1875" w:type="dxa"/>
                  <w:tcMar>
                    <w:left w:w="105" w:type="dxa"/>
                    <w:right w:w="105" w:type="dxa"/>
                  </w:tcMar>
                  <w:vAlign w:val="center"/>
                </w:tcPr>
                <w:p w:rsidR="07AF015C" w:rsidP="2CFB0DE4" w:rsidRDefault="07AF015C" w14:paraId="748AC806" w14:textId="3F253419">
                  <w:pPr>
                    <w:jc w:val="center"/>
                    <w:rPr>
                      <w:rFonts w:ascii="Times New Roman" w:hAnsi="Times New Roman" w:eastAsia="Times New Roman" w:cs="Times New Roman"/>
                      <w:b w:val="0"/>
                      <w:bCs w:val="0"/>
                      <w:i w:val="0"/>
                      <w:iCs w:val="0"/>
                      <w:sz w:val="24"/>
                      <w:szCs w:val="24"/>
                    </w:rPr>
                  </w:pPr>
                  <w:r w:rsidRPr="2CFB0DE4" w:rsidR="07AF015C">
                    <w:rPr>
                      <w:rFonts w:ascii="Times New Roman" w:hAnsi="Times New Roman" w:eastAsia="Times New Roman" w:cs="Times New Roman"/>
                      <w:b w:val="0"/>
                      <w:bCs w:val="0"/>
                      <w:i w:val="0"/>
                      <w:iCs w:val="0"/>
                      <w:sz w:val="24"/>
                      <w:szCs w:val="24"/>
                    </w:rPr>
                    <w:t>Posibles</w:t>
                  </w:r>
                  <w:r w:rsidRPr="2CFB0DE4" w:rsidR="07AF015C">
                    <w:rPr>
                      <w:rFonts w:ascii="Times New Roman" w:hAnsi="Times New Roman" w:eastAsia="Times New Roman" w:cs="Times New Roman"/>
                      <w:b w:val="0"/>
                      <w:bCs w:val="0"/>
                      <w:i w:val="0"/>
                      <w:iCs w:val="0"/>
                      <w:sz w:val="24"/>
                      <w:szCs w:val="24"/>
                    </w:rPr>
                    <w:t xml:space="preserve"> </w:t>
                  </w:r>
                  <w:r w:rsidRPr="2CFB0DE4" w:rsidR="07AF015C">
                    <w:rPr>
                      <w:rFonts w:ascii="Times New Roman" w:hAnsi="Times New Roman" w:eastAsia="Times New Roman" w:cs="Times New Roman"/>
                      <w:b w:val="0"/>
                      <w:bCs w:val="0"/>
                      <w:i w:val="0"/>
                      <w:iCs w:val="0"/>
                      <w:sz w:val="24"/>
                      <w:szCs w:val="24"/>
                    </w:rPr>
                    <w:t>perjuicios</w:t>
                  </w:r>
                  <w:r w:rsidRPr="2CFB0DE4" w:rsidR="07AF015C">
                    <w:rPr>
                      <w:rFonts w:ascii="Times New Roman" w:hAnsi="Times New Roman" w:eastAsia="Times New Roman" w:cs="Times New Roman"/>
                      <w:b w:val="0"/>
                      <w:bCs w:val="0"/>
                      <w:i w:val="0"/>
                      <w:iCs w:val="0"/>
                      <w:sz w:val="24"/>
                      <w:szCs w:val="24"/>
                    </w:rPr>
                    <w:t>:</w:t>
                  </w:r>
                </w:p>
              </w:tc>
              <w:tc>
                <w:tcPr>
                  <w:tcW w:w="6405" w:type="dxa"/>
                  <w:tcMar>
                    <w:left w:w="105" w:type="dxa"/>
                    <w:right w:w="105" w:type="dxa"/>
                  </w:tcMar>
                  <w:vAlign w:val="top"/>
                </w:tcPr>
                <w:p w:rsidR="07AF015C" w:rsidP="2CFB0DE4" w:rsidRDefault="07AF015C" w14:paraId="2465A022" w14:textId="4A3A7D78">
                  <w:pPr>
                    <w:pStyle w:val="Normal"/>
                    <w:rPr>
                      <w:rFonts w:ascii="Times New Roman" w:hAnsi="Times New Roman" w:eastAsia="Times New Roman" w:cs="Times New Roman"/>
                      <w:b w:val="0"/>
                      <w:bCs w:val="0"/>
                      <w:i w:val="0"/>
                      <w:iCs w:val="0"/>
                      <w:sz w:val="24"/>
                      <w:szCs w:val="24"/>
                    </w:rPr>
                  </w:pPr>
                </w:p>
                <w:p w:rsidR="07AF015C" w:rsidP="2CFB0DE4" w:rsidRDefault="07AF015C" w14:paraId="3FFEF2A4" w14:textId="5264717B">
                  <w:pPr>
                    <w:pStyle w:val="Normal"/>
                    <w:rPr>
                      <w:rFonts w:ascii="Times New Roman" w:hAnsi="Times New Roman" w:eastAsia="Times New Roman" w:cs="Times New Roman"/>
                      <w:b w:val="0"/>
                      <w:bCs w:val="0"/>
                      <w:i w:val="0"/>
                      <w:iCs w:val="0"/>
                      <w:sz w:val="24"/>
                      <w:szCs w:val="24"/>
                    </w:rPr>
                  </w:pPr>
                </w:p>
              </w:tc>
            </w:tr>
          </w:tbl>
          <w:p w:rsidR="07AF015C" w:rsidP="2CFB0DE4" w:rsidRDefault="07AF015C" w14:paraId="599CBD02" w14:textId="0DAA8A72">
            <w:pPr>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07AF015C" w:rsidTr="2CFB0DE4" w14:paraId="3FA0AA7E">
        <w:trPr>
          <w:trHeight w:val="720"/>
        </w:trPr>
        <w:tc>
          <w:tcPr>
            <w:tcW w:w="8490" w:type="dxa"/>
            <w:tcMar>
              <w:left w:w="105" w:type="dxa"/>
              <w:right w:w="105" w:type="dxa"/>
            </w:tcMar>
            <w:vAlign w:val="top"/>
          </w:tcPr>
          <w:p w:rsidR="07AF015C" w:rsidP="2CFB0DE4" w:rsidRDefault="07AF015C" w14:paraId="506477B7" w14:textId="7B594CE3">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07AF015C">
              <w:rPr>
                <w:rFonts w:ascii="Times New Roman" w:hAnsi="Times New Roman" w:eastAsia="Times New Roman" w:cs="Times New Roman"/>
                <w:b w:val="0"/>
                <w:bCs w:val="0"/>
                <w:i w:val="0"/>
                <w:iCs w:val="0"/>
                <w:caps w:val="0"/>
                <w:smallCaps w:val="0"/>
                <w:color w:val="000000" w:themeColor="text1" w:themeTint="FF" w:themeShade="FF"/>
                <w:sz w:val="24"/>
                <w:szCs w:val="24"/>
              </w:rPr>
              <w:t>Solución</w:t>
            </w:r>
            <w:r w:rsidRPr="2CFB0DE4" w:rsidR="07AF015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07AF015C">
              <w:rPr>
                <w:rFonts w:ascii="Times New Roman" w:hAnsi="Times New Roman" w:eastAsia="Times New Roman" w:cs="Times New Roman"/>
                <w:b w:val="0"/>
                <w:bCs w:val="0"/>
                <w:i w:val="0"/>
                <w:iCs w:val="0"/>
                <w:caps w:val="0"/>
                <w:smallCaps w:val="0"/>
                <w:color w:val="000000" w:themeColor="text1" w:themeTint="FF" w:themeShade="FF"/>
                <w:sz w:val="24"/>
                <w:szCs w:val="24"/>
              </w:rPr>
              <w:t>planteada</w:t>
            </w:r>
            <w:r w:rsidRPr="2CFB0DE4" w:rsidR="07AF015C">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7AF015C" w:rsidP="2CFB0DE4" w:rsidRDefault="07AF015C" w14:paraId="2AAFBB11" w14:textId="19EC385F">
            <w:pPr>
              <w:pStyle w:val="Normal"/>
              <w:rPr>
                <w:rFonts w:ascii="Times New Roman" w:hAnsi="Times New Roman" w:eastAsia="Times New Roman" w:cs="Times New Roman"/>
                <w:b w:val="0"/>
                <w:bCs w:val="0"/>
                <w:i w:val="0"/>
                <w:iCs w:val="0"/>
                <w:caps w:val="0"/>
                <w:smallCaps w:val="0"/>
                <w:color w:val="000000" w:themeColor="text1" w:themeTint="FF" w:themeShade="FF"/>
                <w:sz w:val="24"/>
                <w:szCs w:val="24"/>
              </w:rPr>
            </w:pPr>
          </w:p>
          <w:p w:rsidR="07AF015C" w:rsidP="2CFB0DE4" w:rsidRDefault="07AF015C" w14:paraId="369E5A58" w14:textId="328E2BC1">
            <w:pPr>
              <w:pStyle w:val="Normal"/>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07AF015C" w:rsidTr="2CFB0DE4" w14:paraId="2F9282A0">
        <w:trPr>
          <w:trHeight w:val="300"/>
        </w:trPr>
        <w:tc>
          <w:tcPr>
            <w:tcW w:w="8490" w:type="dxa"/>
            <w:shd w:val="clear" w:color="auto" w:fill="B4C6E7" w:themeFill="accent1" w:themeFillTint="66"/>
            <w:tcMar>
              <w:left w:w="105" w:type="dxa"/>
              <w:right w:w="105" w:type="dxa"/>
            </w:tcMar>
            <w:vAlign w:val="top"/>
          </w:tcPr>
          <w:p w:rsidR="07AF015C" w:rsidP="2CFB0DE4" w:rsidRDefault="07AF015C" w14:paraId="1BDD3332" w14:textId="55E423A9">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Identificación</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Problemas</w:t>
            </w:r>
          </w:p>
          <w:p w:rsidR="07AF015C" w:rsidP="2CFB0DE4" w:rsidRDefault="07AF015C" w14:paraId="0D51BA86" w14:textId="1A953899">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07AF015C">
              <w:rPr>
                <w:rFonts w:ascii="Times New Roman" w:hAnsi="Times New Roman" w:eastAsia="Times New Roman" w:cs="Times New Roman"/>
                <w:b w:val="1"/>
                <w:bCs w:val="1"/>
                <w:i w:val="0"/>
                <w:iCs w:val="0"/>
                <w:caps w:val="0"/>
                <w:smallCaps w:val="0"/>
                <w:color w:val="000000" w:themeColor="text1" w:themeTint="FF" w:themeShade="FF"/>
                <w:sz w:val="24"/>
                <w:szCs w:val="24"/>
              </w:rPr>
              <w:t>1/1</w:t>
            </w:r>
          </w:p>
        </w:tc>
      </w:tr>
    </w:tbl>
    <w:p w:rsidR="07AF015C" w:rsidP="07AF015C" w:rsidRDefault="07AF015C" w14:paraId="408E6108" w14:textId="0FCC51D7">
      <w:pPr>
        <w:pStyle w:val="Normal"/>
      </w:pPr>
    </w:p>
    <w:p w:rsidR="4F248E50" w:rsidP="2CFB0DE4" w:rsidRDefault="4F248E50" w14:paraId="08643A63" w14:noSpellErr="1">
      <w:pPr>
        <w:pStyle w:val="Ttulo4"/>
        <w:rPr>
          <w:sz w:val="26"/>
          <w:szCs w:val="26"/>
        </w:rPr>
      </w:pPr>
      <w:r w:rsidRPr="4D0159E5" w:rsidR="4F248E50">
        <w:rPr>
          <w:sz w:val="26"/>
          <w:szCs w:val="26"/>
        </w:rPr>
        <w:t>Justificación</w:t>
      </w:r>
      <w:r w:rsidRPr="4D0159E5" w:rsidR="4F248E50">
        <w:rPr>
          <w:sz w:val="26"/>
          <w:szCs w:val="26"/>
        </w:rPr>
        <w:t xml:space="preserve"> de sus campos</w:t>
      </w:r>
    </w:p>
    <w:p w:rsidR="07AF015C" w:rsidP="07AF015C" w:rsidRDefault="07AF015C" w14:paraId="6186F5B6" w14:textId="5D6EC5D5">
      <w:pPr>
        <w:pStyle w:val="Normal"/>
        <w:jc w:val="both"/>
      </w:pPr>
    </w:p>
    <w:p w:rsidR="1278F074" w:rsidP="2CFB0DE4" w:rsidRDefault="1278F074" w14:paraId="7E172C87" w14:textId="17561317">
      <w:pPr>
        <w:pStyle w:val="Pargrafodelista"/>
        <w:numPr>
          <w:ilvl w:val="0"/>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p>
    <w:p w:rsidR="1278F074" w:rsidP="2CFB0DE4" w:rsidRDefault="1278F074" w14:paraId="58860325" w14:textId="17B83DD5">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w:t>
      </w:r>
    </w:p>
    <w:p w:rsidR="1278F074" w:rsidP="2CFB0DE4" w:rsidRDefault="1278F074" w14:paraId="35CFDC42" w14:textId="709102C6">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IdfPrbl_Número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identificador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correlativo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automático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00AD8F1A">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21D08E63" w14:textId="3B5484FC">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unívocamente</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cada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solicitud</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evitar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pérdidas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3FACEE51" w14:textId="153E7298">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Fecha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6693506C" w14:textId="18C8321B">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dd</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/mm/</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automático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349CED06">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6B4556C1" w14:textId="33F1EB07">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controlar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cuándo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fue</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identificado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7D021A8A" w14:textId="49ADC940">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Nombre del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solicitante</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3DBF8450" w14:textId="1B787D49">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nombre</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la persona que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detecta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4D93057A" w14:textId="387B8A55">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5145AF4E">
        <w:rPr>
          <w:rFonts w:ascii="Times New Roman" w:hAnsi="Times New Roman" w:eastAsia="Times New Roman" w:cs="Times New Roman"/>
          <w:b w:val="0"/>
          <w:bCs w:val="0"/>
          <w:i w:val="0"/>
          <w:iCs w:val="0"/>
          <w:caps w:val="0"/>
          <w:smallCaps w:val="0"/>
          <w:color w:val="000000" w:themeColor="text1" w:themeTint="FF" w:themeShade="FF"/>
          <w:sz w:val="24"/>
          <w:szCs w:val="24"/>
        </w:rPr>
        <w:t>conocer quién solicita el cambio.</w:t>
      </w:r>
    </w:p>
    <w:p w:rsidR="1278F074" w:rsidP="2CFB0DE4" w:rsidRDefault="1278F074" w14:paraId="153ACAA1" w14:textId="5412CF55">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1428E578" w14:textId="628C8549">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Situación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que se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detecta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055820FD" w14:textId="11F5D7FD">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los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factores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hicieron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tuviese</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lugar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bookmarkStart w:name="_Int_5vMf2jwM" w:id="952562562"/>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bookmarkEnd w:id="952562562"/>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así</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como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entorno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tuvo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lugar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66CEA7A2" w14:textId="1C3A6872">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esclarecer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causa del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5262093D" w14:textId="1BBCA516">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459C8A80" w14:textId="4EC2E3EB">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detallada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las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características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7274B111" w14:textId="01065CD6">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necesidad</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conocer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las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características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lograr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ponerle</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remedio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4B0BEA0E" w14:textId="15711AB5">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Posibles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perjuicios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0BD41C7F" w14:textId="5F5A5407">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consecuencias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las que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podría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derivar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si</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no se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corrige</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19188118" w14:textId="53DE2519">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prevenir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daños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 posteriori.</w:t>
      </w:r>
    </w:p>
    <w:p w:rsidR="1278F074" w:rsidP="2CFB0DE4" w:rsidRDefault="1278F074" w14:paraId="53454DD1" w14:textId="59FBE6F2">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Solución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planteada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4706CF31" w14:textId="21A4F2AD">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posible</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solución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propuesta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interesado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arreglar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situación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474079B0" w14:textId="2FF8A1B9">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tener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un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feedback</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directo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afectado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con la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solución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óptima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él</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7AF015C" w:rsidP="2CFB0DE4" w:rsidRDefault="07AF015C" w14:paraId="64704845" w14:textId="1E261CCA">
      <w:pPr>
        <w:pStyle w:val="Normal"/>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p>
    <w:p w:rsidR="1278F074" w:rsidP="2CFB0DE4" w:rsidRDefault="1278F074" w14:paraId="4706EB23" w14:textId="3681598B">
      <w:pPr>
        <w:pStyle w:val="Pargrafodelista"/>
        <w:numPr>
          <w:ilvl w:val="0"/>
          <w:numId w:val="35"/>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Pie de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32CAA72E" w14:textId="1C3E16E9">
      <w:pPr>
        <w:pStyle w:val="Pargrafodelista"/>
        <w:numPr>
          <w:ilvl w:val="2"/>
          <w:numId w:val="35"/>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identificador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número</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páginas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total de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páginas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2CFB0DE4" w:rsidRDefault="1278F074" w14:paraId="44EF085A" w14:textId="4DAA66B9">
      <w:pPr>
        <w:pStyle w:val="Pargrafodelista"/>
        <w:numPr>
          <w:ilvl w:val="2"/>
          <w:numId w:val="35"/>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pérdidas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rastrear</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hojas </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sueltas</w:t>
      </w:r>
      <w:r w:rsidRPr="2CFB0DE4"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2CFB0DE4" w:rsidRDefault="2CFB0DE4" w14:paraId="0C8517BB" w14:textId="63DC0F1E"/>
    <w:p w:rsidR="5D778628" w:rsidP="3DA512C7" w:rsidRDefault="5D778628" w14:paraId="15D28451" w14:textId="77FF268D">
      <w:pPr>
        <w:pStyle w:val="Ttulo3"/>
        <w:rPr>
          <w:sz w:val="28"/>
          <w:szCs w:val="28"/>
        </w:rPr>
      </w:pPr>
      <w:bookmarkStart w:name="_Toc1487954426" w:id="1246554229"/>
      <w:r w:rsidRPr="4D0159E5" w:rsidR="62BEC2D0">
        <w:rPr>
          <w:sz w:val="28"/>
          <w:szCs w:val="28"/>
        </w:rPr>
        <w:t>Plantilla B</w:t>
      </w:r>
      <w:r w:rsidRPr="4D0159E5" w:rsidR="39BB4BC8">
        <w:rPr>
          <w:sz w:val="28"/>
          <w:szCs w:val="28"/>
        </w:rPr>
        <w:t>: Análisis del cambio</w:t>
      </w:r>
      <w:bookmarkEnd w:id="1246554229"/>
    </w:p>
    <w:p w:rsidR="05A6621D" w:rsidP="4D0159E5" w:rsidRDefault="05A6621D" w14:paraId="199A9C6C" w14:textId="02674837">
      <w:pPr>
        <w:pStyle w:val="Ttulo4"/>
        <w:rPr>
          <w:sz w:val="26"/>
          <w:szCs w:val="26"/>
        </w:rPr>
      </w:pPr>
      <w:r w:rsidRPr="4D0159E5" w:rsidR="05A6621D">
        <w:rPr>
          <w:sz w:val="26"/>
          <w:szCs w:val="26"/>
        </w:rPr>
        <w:t>Modelo</w:t>
      </w:r>
    </w:p>
    <w:p w:rsidR="4D0159E5" w:rsidP="4D0159E5" w:rsidRDefault="4D0159E5" w14:paraId="5F5AA9BA" w14:textId="4E73E753">
      <w:pPr>
        <w:pStyle w:val="Normal"/>
      </w:pPr>
    </w:p>
    <w:tbl>
      <w:tblPr>
        <w:tblStyle w:val="Tboanormal"/>
        <w:tblW w:w="0" w:type="auto"/>
        <w:tblLook w:val="06A0" w:firstRow="1" w:lastRow="0" w:firstColumn="1" w:lastColumn="0" w:noHBand="1" w:noVBand="1"/>
      </w:tblPr>
      <w:tblGrid>
        <w:gridCol w:w="4245"/>
        <w:gridCol w:w="4245"/>
      </w:tblGrid>
      <w:tr w:rsidR="4D0159E5" w:rsidTr="4D0159E5" w14:paraId="6F5F056B">
        <w:trPr>
          <w:trHeight w:val="300"/>
        </w:trPr>
        <w:tc>
          <w:tcPr>
            <w:tcW w:w="4245" w:type="dxa"/>
            <w:tcBorders>
              <w:top w:val="single" w:color="000000" w:themeColor="text1" w:sz="8"/>
              <w:left w:val="single" w:color="000000" w:themeColor="text1" w:sz="8"/>
              <w:bottom w:val="single" w:color="000000" w:themeColor="text1" w:sz="8"/>
              <w:right w:val="single" w:color="000000" w:themeColor="text1" w:sz="8"/>
            </w:tcBorders>
            <w:shd w:val="clear" w:color="auto" w:fill="8EAADB" w:themeFill="accent1" w:themeFillTint="99"/>
            <w:tcMar>
              <w:top w:w="100" w:type="dxa"/>
              <w:left w:w="100" w:type="dxa"/>
              <w:bottom w:w="100" w:type="dxa"/>
              <w:right w:w="100" w:type="dxa"/>
            </w:tcMar>
            <w:vAlign w:val="top"/>
          </w:tcPr>
          <w:p w:rsidR="4D0159E5" w:rsidP="4D0159E5" w:rsidRDefault="4D0159E5" w14:paraId="2FEDD577" w14:textId="5DFCD97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id:</w:t>
            </w:r>
          </w:p>
        </w:tc>
        <w:tc>
          <w:tcPr>
            <w:tcW w:w="4245" w:type="dxa"/>
            <w:tcBorders>
              <w:top w:val="single" w:color="000000" w:themeColor="text1" w:sz="8"/>
              <w:left w:val="single" w:color="000000" w:themeColor="text1" w:sz="8"/>
              <w:bottom w:val="single" w:color="000000" w:themeColor="text1" w:sz="8"/>
              <w:right w:val="single" w:color="000000" w:themeColor="text1" w:sz="8"/>
            </w:tcBorders>
            <w:shd w:val="clear" w:color="auto" w:fill="8EAADB" w:themeFill="accent1" w:themeFillTint="99"/>
            <w:tcMar>
              <w:top w:w="100" w:type="dxa"/>
              <w:left w:w="100" w:type="dxa"/>
              <w:bottom w:w="100" w:type="dxa"/>
              <w:right w:w="100" w:type="dxa"/>
            </w:tcMar>
            <w:vAlign w:val="top"/>
          </w:tcPr>
          <w:p w:rsidR="4D0159E5" w:rsidP="4D0159E5" w:rsidRDefault="4D0159E5" w14:paraId="3CB61C2C" w14:textId="653BD54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Fecha:</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dd</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/mm/</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aa</w:t>
            </w:r>
          </w:p>
        </w:tc>
      </w:tr>
      <w:tr w:rsidR="4D0159E5" w:rsidTr="4D0159E5" w14:paraId="05666B80">
        <w:trPr>
          <w:trHeight w:val="435"/>
        </w:trPr>
        <w:tc>
          <w:tcPr>
            <w:tcW w:w="849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0159E5" w:rsidP="4D0159E5" w:rsidRDefault="4D0159E5" w14:paraId="790E7C02" w14:textId="69EEB5F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Identificador del empleado</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r>
      <w:tr w:rsidR="4D0159E5" w:rsidTr="4D0159E5" w14:paraId="13112E40">
        <w:trPr>
          <w:trHeight w:val="1485"/>
        </w:trPr>
        <w:tc>
          <w:tcPr>
            <w:tcW w:w="849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0159E5" w:rsidP="4D0159E5" w:rsidRDefault="4D0159E5" w14:paraId="607B4AF0" w14:textId="70CE259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Descripción</w:t>
            </w:r>
          </w:p>
          <w:tbl>
            <w:tblPr>
              <w:tblStyle w:val="Tboanormal"/>
              <w:tblW w:w="0" w:type="auto"/>
              <w:tblLook w:val="06A0" w:firstRow="1" w:lastRow="0" w:firstColumn="1" w:lastColumn="0" w:noHBand="1" w:noVBand="1"/>
            </w:tblPr>
            <w:tblGrid>
              <w:gridCol w:w="4155"/>
              <w:gridCol w:w="4155"/>
            </w:tblGrid>
            <w:tr w:rsidR="4D0159E5" w:rsidTr="4D0159E5" w14:paraId="629D70CD">
              <w:trPr>
                <w:trHeight w:val="300"/>
              </w:trPr>
              <w:tc>
                <w:tcPr>
                  <w:tcW w:w="41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0159E5" w:rsidP="4D0159E5" w:rsidRDefault="4D0159E5" w14:paraId="05068453" w14:textId="2B59CB4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Riesgos en los cambios:</w:t>
                  </w:r>
                </w:p>
              </w:tc>
              <w:tc>
                <w:tcPr>
                  <w:tcW w:w="41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0159E5" w:rsidP="4D0159E5" w:rsidRDefault="4D0159E5" w14:paraId="14E3AFE1" w14:textId="029B43B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Gestión </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de </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los mismos</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r>
            <w:tr w:rsidR="4D0159E5" w:rsidTr="4D0159E5" w14:paraId="103C6276">
              <w:trPr>
                <w:trHeight w:val="300"/>
              </w:trPr>
              <w:tc>
                <w:tcPr>
                  <w:tcW w:w="41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0159E5" w:rsidP="4D0159E5" w:rsidRDefault="4D0159E5" w14:paraId="091C6C4D" w14:textId="04744BDE">
                  <w:pPr>
                    <w:spacing w:before="0" w:beforeAutospacing="off" w:after="0" w:afterAutospacing="off"/>
                    <w:rPr>
                      <w:rFonts w:ascii="Times New Roman" w:hAnsi="Times New Roman" w:eastAsia="Times New Roman" w:cs="Times New Roman"/>
                    </w:rPr>
                  </w:pPr>
                </w:p>
              </w:tc>
              <w:tc>
                <w:tcPr>
                  <w:tcW w:w="41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0159E5" w:rsidP="4D0159E5" w:rsidRDefault="4D0159E5" w14:paraId="638360DA" w14:textId="6118A4C2">
                  <w:pPr>
                    <w:spacing w:before="0" w:beforeAutospacing="off" w:after="0" w:afterAutospacing="off"/>
                    <w:rPr>
                      <w:rFonts w:ascii="Times New Roman" w:hAnsi="Times New Roman" w:eastAsia="Times New Roman" w:cs="Times New Roman"/>
                    </w:rPr>
                  </w:pPr>
                </w:p>
                <w:p w:rsidR="4D0159E5" w:rsidP="4D0159E5" w:rsidRDefault="4D0159E5" w14:paraId="7049951B" w14:textId="12E5D07D">
                  <w:pPr>
                    <w:pStyle w:val="Normal"/>
                    <w:spacing w:before="0" w:beforeAutospacing="off" w:after="0" w:afterAutospacing="off"/>
                    <w:rPr>
                      <w:rFonts w:ascii="Times New Roman" w:hAnsi="Times New Roman" w:eastAsia="Times New Roman" w:cs="Times New Roman"/>
                    </w:rPr>
                  </w:pPr>
                </w:p>
              </w:tc>
            </w:tr>
            <w:tr w:rsidR="4D0159E5" w:rsidTr="4D0159E5" w14:paraId="0B1EEEF6">
              <w:trPr>
                <w:trHeight w:val="300"/>
              </w:trPr>
              <w:tc>
                <w:tcPr>
                  <w:tcW w:w="831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0159E5" w:rsidP="4D0159E5" w:rsidRDefault="4D0159E5" w14:paraId="4E404D44" w14:textId="2F5B3840">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Recomendación para la implementación del cambio:</w:t>
                  </w:r>
                </w:p>
              </w:tc>
            </w:tr>
          </w:tbl>
          <w:p w:rsidR="4D0159E5" w:rsidP="4D0159E5" w:rsidRDefault="4D0159E5" w14:paraId="52AF4DFE" w14:textId="3AD14C88">
            <w:pPr>
              <w:pStyle w:val="Normal"/>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p>
        </w:tc>
      </w:tr>
      <w:tr w:rsidR="4D0159E5" w:rsidTr="4D0159E5" w14:paraId="697276FB">
        <w:trPr>
          <w:trHeight w:val="1485"/>
        </w:trPr>
        <w:tc>
          <w:tcPr>
            <w:tcW w:w="849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0FEC77B5" w:rsidP="4D0159E5" w:rsidRDefault="0FEC77B5" w14:paraId="00D28BA9" w14:textId="0685EE4F">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Votaci</w:t>
            </w:r>
            <w:r w:rsidRPr="4D0159E5" w:rsidR="2FA00194">
              <w:rPr>
                <w:rFonts w:ascii="Times New Roman" w:hAnsi="Times New Roman" w:eastAsia="Times New Roman" w:cs="Times New Roman"/>
                <w:b w:val="0"/>
                <w:bCs w:val="0"/>
                <w:i w:val="0"/>
                <w:iCs w:val="0"/>
                <w:strike w:val="0"/>
                <w:dstrike w:val="0"/>
                <w:color w:val="000000" w:themeColor="text1" w:themeTint="FF" w:themeShade="FF"/>
                <w:sz w:val="24"/>
                <w:szCs w:val="24"/>
                <w:u w:val="none"/>
              </w:rPr>
              <w:t>ó</w:t>
            </w: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n con </w:t>
            </w: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Poker</w:t>
            </w: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Scrum:</w:t>
            </w:r>
          </w:p>
          <w:tbl>
            <w:tblPr>
              <w:tblStyle w:val="Tboacongrade"/>
              <w:tblW w:w="0" w:type="auto"/>
              <w:tblLayout w:type="fixed"/>
              <w:tblLook w:val="06A0" w:firstRow="1" w:lastRow="0" w:firstColumn="1" w:lastColumn="0" w:noHBand="1" w:noVBand="1"/>
            </w:tblPr>
            <w:tblGrid>
              <w:gridCol w:w="3969"/>
              <w:gridCol w:w="3969"/>
            </w:tblGrid>
            <w:tr w:rsidR="4D0159E5" w:rsidTr="4D0159E5" w14:paraId="1929921C">
              <w:trPr>
                <w:trHeight w:val="300"/>
              </w:trPr>
              <w:tc>
                <w:tcPr>
                  <w:tcW w:w="3969" w:type="dxa"/>
                  <w:shd w:val="clear" w:color="auto" w:fill="E2EFD9" w:themeFill="accent6" w:themeFillTint="33"/>
                  <w:tcMar/>
                </w:tcPr>
                <w:p w:rsidR="0FEC77B5" w:rsidP="4D0159E5" w:rsidRDefault="0FEC77B5" w14:paraId="0A0E6F49" w14:textId="267C8FA5">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Votación</w:t>
                  </w:r>
                </w:p>
              </w:tc>
              <w:tc>
                <w:tcPr>
                  <w:tcW w:w="3969" w:type="dxa"/>
                  <w:shd w:val="clear" w:color="auto" w:fill="E2EFD9" w:themeFill="accent6" w:themeFillTint="33"/>
                  <w:tcMar/>
                </w:tcPr>
                <w:p w:rsidR="257C5E72" w:rsidP="4D0159E5" w:rsidRDefault="257C5E72" w14:paraId="1F4887A6" w14:textId="21F2A42F">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257C5E72">
                    <w:rPr>
                      <w:rFonts w:ascii="Times New Roman" w:hAnsi="Times New Roman" w:eastAsia="Times New Roman" w:cs="Times New Roman"/>
                      <w:b w:val="0"/>
                      <w:bCs w:val="0"/>
                      <w:i w:val="0"/>
                      <w:iCs w:val="0"/>
                      <w:strike w:val="0"/>
                      <w:dstrike w:val="0"/>
                      <w:color w:val="000000" w:themeColor="text1" w:themeTint="FF" w:themeShade="FF"/>
                      <w:sz w:val="24"/>
                      <w:szCs w:val="24"/>
                      <w:u w:val="none"/>
                    </w:rPr>
                    <w:t>Valor de t</w:t>
                  </w: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u carta</w:t>
                  </w:r>
                </w:p>
              </w:tc>
            </w:tr>
            <w:tr w:rsidR="4D0159E5" w:rsidTr="4D0159E5" w14:paraId="37794893">
              <w:trPr>
                <w:trHeight w:val="300"/>
              </w:trPr>
              <w:tc>
                <w:tcPr>
                  <w:tcW w:w="3969" w:type="dxa"/>
                  <w:tcMar/>
                </w:tcPr>
                <w:p w:rsidR="0FEC77B5" w:rsidP="4D0159E5" w:rsidRDefault="0FEC77B5" w14:paraId="3366D6EA" w14:textId="3C0696A9">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Impacto del cambio:</w:t>
                  </w:r>
                </w:p>
              </w:tc>
              <w:tc>
                <w:tcPr>
                  <w:tcW w:w="3969" w:type="dxa"/>
                  <w:tcMar/>
                </w:tcPr>
                <w:p w:rsidR="4D0159E5" w:rsidP="4D0159E5" w:rsidRDefault="4D0159E5" w14:paraId="249D575C" w14:textId="1CEF8890">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r>
            <w:tr w:rsidR="4D0159E5" w:rsidTr="4D0159E5" w14:paraId="50356601">
              <w:trPr>
                <w:trHeight w:val="300"/>
              </w:trPr>
              <w:tc>
                <w:tcPr>
                  <w:tcW w:w="3969" w:type="dxa"/>
                  <w:tcMar/>
                </w:tcPr>
                <w:p w:rsidR="0FEC77B5" w:rsidP="4D0159E5" w:rsidRDefault="0FEC77B5" w14:paraId="21396DA6" w14:textId="5B02426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Tiempo para el cambio:</w:t>
                  </w:r>
                </w:p>
                <w:p w:rsidR="4D0159E5" w:rsidP="4D0159E5" w:rsidRDefault="4D0159E5" w14:paraId="20CB5241" w14:textId="68BB5A77">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c>
                <w:tcPr>
                  <w:tcW w:w="3969" w:type="dxa"/>
                  <w:tcMar/>
                </w:tcPr>
                <w:p w:rsidR="4D0159E5" w:rsidP="4D0159E5" w:rsidRDefault="4D0159E5" w14:paraId="13C8D635" w14:textId="394DD159">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r>
            <w:tr w:rsidR="4D0159E5" w:rsidTr="4D0159E5" w14:paraId="77C4DEB7">
              <w:trPr>
                <w:trHeight w:val="300"/>
              </w:trPr>
              <w:tc>
                <w:tcPr>
                  <w:tcW w:w="3969" w:type="dxa"/>
                  <w:tcMar/>
                </w:tcPr>
                <w:p w:rsidR="0FEC77B5" w:rsidP="4D0159E5" w:rsidRDefault="0FEC77B5" w14:paraId="23F4045A" w14:textId="5AEC052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Recursos que se necesitar</w:t>
                  </w:r>
                  <w:r w:rsidRPr="4D0159E5" w:rsidR="77F565F7">
                    <w:rPr>
                      <w:rFonts w:ascii="Times New Roman" w:hAnsi="Times New Roman" w:eastAsia="Times New Roman" w:cs="Times New Roman"/>
                      <w:b w:val="0"/>
                      <w:bCs w:val="0"/>
                      <w:i w:val="0"/>
                      <w:iCs w:val="0"/>
                      <w:strike w:val="0"/>
                      <w:dstrike w:val="0"/>
                      <w:color w:val="000000" w:themeColor="text1" w:themeTint="FF" w:themeShade="FF"/>
                      <w:sz w:val="24"/>
                      <w:szCs w:val="24"/>
                      <w:u w:val="none"/>
                    </w:rPr>
                    <w:t>á</w:t>
                  </w:r>
                  <w:r w:rsidRPr="4D0159E5" w:rsidR="0FEC77B5">
                    <w:rPr>
                      <w:rFonts w:ascii="Times New Roman" w:hAnsi="Times New Roman" w:eastAsia="Times New Roman" w:cs="Times New Roman"/>
                      <w:b w:val="0"/>
                      <w:bCs w:val="0"/>
                      <w:i w:val="0"/>
                      <w:iCs w:val="0"/>
                      <w:strike w:val="0"/>
                      <w:dstrike w:val="0"/>
                      <w:color w:val="000000" w:themeColor="text1" w:themeTint="FF" w:themeShade="FF"/>
                      <w:sz w:val="24"/>
                      <w:szCs w:val="24"/>
                      <w:u w:val="none"/>
                    </w:rPr>
                    <w:t>n para el cambio:</w:t>
                  </w:r>
                </w:p>
              </w:tc>
              <w:tc>
                <w:tcPr>
                  <w:tcW w:w="3969" w:type="dxa"/>
                  <w:tcMar/>
                </w:tcPr>
                <w:p w:rsidR="4D0159E5" w:rsidP="4D0159E5" w:rsidRDefault="4D0159E5" w14:paraId="75B3735E" w14:textId="59888857">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r>
            <w:tr w:rsidR="4D0159E5" w:rsidTr="4D0159E5" w14:paraId="044F7195">
              <w:trPr>
                <w:trHeight w:val="300"/>
              </w:trPr>
              <w:tc>
                <w:tcPr>
                  <w:tcW w:w="3969" w:type="dxa"/>
                  <w:tcMar/>
                </w:tcPr>
                <w:p w:rsidR="50D1C11D" w:rsidP="4D0159E5" w:rsidRDefault="50D1C11D" w14:paraId="173D4BFF" w14:textId="33482BA6">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50D1C11D">
                    <w:rPr>
                      <w:rFonts w:ascii="Times New Roman" w:hAnsi="Times New Roman" w:eastAsia="Times New Roman" w:cs="Times New Roman"/>
                      <w:b w:val="0"/>
                      <w:bCs w:val="0"/>
                      <w:i w:val="0"/>
                      <w:iCs w:val="0"/>
                      <w:strike w:val="0"/>
                      <w:dstrike w:val="0"/>
                      <w:color w:val="000000" w:themeColor="text1" w:themeTint="FF" w:themeShade="FF"/>
                      <w:sz w:val="24"/>
                      <w:szCs w:val="24"/>
                      <w:u w:val="none"/>
                    </w:rPr>
                    <w:t>Prioridad del cambio:</w:t>
                  </w:r>
                </w:p>
              </w:tc>
              <w:tc>
                <w:tcPr>
                  <w:tcW w:w="3969" w:type="dxa"/>
                  <w:tcMar/>
                </w:tcPr>
                <w:p w:rsidR="4D0159E5" w:rsidP="4D0159E5" w:rsidRDefault="4D0159E5" w14:paraId="206317FB" w14:textId="5E761E6B">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r>
          </w:tbl>
          <w:p w:rsidR="4D0159E5" w:rsidP="4D0159E5" w:rsidRDefault="4D0159E5" w14:paraId="2124961C" w14:textId="37CC7B8F">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r>
      <w:tr w:rsidR="4D0159E5" w:rsidTr="4D0159E5" w14:paraId="253856AF">
        <w:trPr>
          <w:trHeight w:val="510"/>
        </w:trPr>
        <w:tc>
          <w:tcPr>
            <w:tcW w:w="849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D0159E5" w:rsidP="4D0159E5" w:rsidRDefault="4D0159E5" w14:paraId="1B24746F" w14:textId="54310CD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Referencia al cambio: </w:t>
            </w:r>
          </w:p>
        </w:tc>
      </w:tr>
      <w:tr w:rsidR="4D0159E5" w:rsidTr="4D0159E5" w14:paraId="4DF7592A">
        <w:trPr>
          <w:trHeight w:val="435"/>
        </w:trPr>
        <w:tc>
          <w:tcPr>
            <w:tcW w:w="4245" w:type="dxa"/>
            <w:tcBorders>
              <w:top w:val="single" w:color="000000" w:themeColor="text1" w:sz="8"/>
              <w:left w:val="single" w:color="000000" w:themeColor="text1" w:sz="8"/>
              <w:bottom w:val="single" w:color="000000" w:themeColor="text1" w:sz="8"/>
              <w:right w:val="single" w:color="000000" w:themeColor="text1" w:sz="8"/>
            </w:tcBorders>
            <w:shd w:val="clear" w:color="auto" w:fill="8EAADB" w:themeFill="accent1" w:themeFillTint="99"/>
            <w:tcMar>
              <w:top w:w="100" w:type="dxa"/>
              <w:left w:w="100" w:type="dxa"/>
              <w:bottom w:w="100" w:type="dxa"/>
              <w:right w:w="100" w:type="dxa"/>
            </w:tcMar>
            <w:vAlign w:val="center"/>
          </w:tcPr>
          <w:p w:rsidR="4D0159E5" w:rsidP="4D0159E5" w:rsidRDefault="4D0159E5" w14:paraId="3AD5B3DF" w14:textId="0C8918BE">
            <w:pPr>
              <w:pStyle w:val="Normal"/>
              <w:spacing w:before="0" w:beforeAutospacing="off" w:after="0" w:afterAutospacing="off"/>
              <w:ind w:left="0"/>
              <w:jc w:val="center"/>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1"/>
                <w:bCs w:val="1"/>
                <w:i w:val="0"/>
                <w:iCs w:val="0"/>
                <w:strike w:val="0"/>
                <w:dstrike w:val="0"/>
                <w:color w:val="000000" w:themeColor="text1" w:themeTint="FF" w:themeShade="FF"/>
                <w:sz w:val="24"/>
                <w:szCs w:val="24"/>
                <w:u w:val="none"/>
              </w:rPr>
              <w:t>A</w:t>
            </w:r>
            <w:r w:rsidRPr="4D0159E5" w:rsidR="4D0159E5">
              <w:rPr>
                <w:rFonts w:ascii="Times New Roman" w:hAnsi="Times New Roman" w:eastAsia="Times New Roman" w:cs="Times New Roman"/>
                <w:b w:val="1"/>
                <w:bCs w:val="1"/>
                <w:i w:val="0"/>
                <w:iCs w:val="0"/>
                <w:strike w:val="0"/>
                <w:dstrike w:val="0"/>
                <w:color w:val="000000" w:themeColor="text1" w:themeTint="FF" w:themeShade="FF"/>
                <w:sz w:val="24"/>
                <w:szCs w:val="24"/>
                <w:u w:val="none"/>
              </w:rPr>
              <w:t>n</w:t>
            </w:r>
            <w:r w:rsidRPr="4D0159E5" w:rsidR="4D0159E5">
              <w:rPr>
                <w:rFonts w:ascii="Times New Roman" w:hAnsi="Times New Roman" w:eastAsia="Times New Roman" w:cs="Times New Roman"/>
                <w:b w:val="1"/>
                <w:bCs w:val="1"/>
                <w:i w:val="0"/>
                <w:iCs w:val="0"/>
                <w:strike w:val="0"/>
                <w:dstrike w:val="0"/>
                <w:color w:val="000000" w:themeColor="text1" w:themeTint="FF" w:themeShade="FF"/>
                <w:sz w:val="24"/>
                <w:szCs w:val="24"/>
                <w:u w:val="none"/>
              </w:rPr>
              <w:t>á</w:t>
            </w:r>
            <w:r w:rsidRPr="4D0159E5" w:rsidR="4D0159E5">
              <w:rPr>
                <w:rFonts w:ascii="Times New Roman" w:hAnsi="Times New Roman" w:eastAsia="Times New Roman" w:cs="Times New Roman"/>
                <w:b w:val="1"/>
                <w:bCs w:val="1"/>
                <w:i w:val="0"/>
                <w:iCs w:val="0"/>
                <w:strike w:val="0"/>
                <w:dstrike w:val="0"/>
                <w:color w:val="000000" w:themeColor="text1" w:themeTint="FF" w:themeShade="FF"/>
                <w:sz w:val="24"/>
                <w:szCs w:val="24"/>
                <w:u w:val="none"/>
              </w:rPr>
              <w:t>lisis</w:t>
            </w:r>
            <w:r w:rsidRPr="4D0159E5" w:rsidR="4D0159E5">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 </w:t>
            </w:r>
            <w:r w:rsidRPr="4D0159E5" w:rsidR="4D0159E5">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del </w:t>
            </w:r>
            <w:r w:rsidRPr="4D0159E5" w:rsidR="4D0159E5">
              <w:rPr>
                <w:rFonts w:ascii="Times New Roman" w:hAnsi="Times New Roman" w:eastAsia="Times New Roman" w:cs="Times New Roman"/>
                <w:b w:val="1"/>
                <w:bCs w:val="1"/>
                <w:i w:val="0"/>
                <w:iCs w:val="0"/>
                <w:strike w:val="0"/>
                <w:dstrike w:val="0"/>
                <w:color w:val="000000" w:themeColor="text1" w:themeTint="FF" w:themeShade="FF"/>
                <w:sz w:val="24"/>
                <w:szCs w:val="24"/>
                <w:u w:val="none"/>
              </w:rPr>
              <w:t>cambio</w:t>
            </w:r>
          </w:p>
        </w:tc>
        <w:tc>
          <w:tcPr>
            <w:tcW w:w="4245" w:type="dxa"/>
            <w:tcBorders>
              <w:top w:val="single" w:color="000000" w:themeColor="text1" w:sz="8"/>
              <w:left w:val="single" w:color="000000" w:themeColor="text1" w:sz="8"/>
              <w:bottom w:val="single" w:color="000000" w:themeColor="text1" w:sz="8"/>
              <w:right w:val="single" w:color="000000" w:themeColor="text1" w:sz="8"/>
            </w:tcBorders>
            <w:shd w:val="clear" w:color="auto" w:fill="8EAADB" w:themeFill="accent1" w:themeFillTint="99"/>
            <w:tcMar>
              <w:top w:w="100" w:type="dxa"/>
              <w:left w:w="100" w:type="dxa"/>
              <w:bottom w:w="100" w:type="dxa"/>
              <w:right w:w="100" w:type="dxa"/>
            </w:tcMar>
            <w:vAlign w:val="top"/>
          </w:tcPr>
          <w:p w:rsidR="4D0159E5" w:rsidP="4D0159E5" w:rsidRDefault="4D0159E5" w14:paraId="5FE7C2FA" w14:textId="1B0B4FDE">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1</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1</w:t>
            </w:r>
          </w:p>
        </w:tc>
      </w:tr>
    </w:tbl>
    <w:p w:rsidR="4D0159E5" w:rsidP="4D0159E5" w:rsidRDefault="4D0159E5" w14:paraId="189D7834" w14:textId="66C2D402">
      <w:pPr>
        <w:pStyle w:val="Normal"/>
      </w:pPr>
    </w:p>
    <w:p w:rsidR="07AF015C" w:rsidP="2CFB0DE4" w:rsidRDefault="07AF015C" w14:paraId="36313E04" w14:textId="0FF940D3">
      <w:pPr>
        <w:pStyle w:val="Ttulo4"/>
        <w:rPr>
          <w:sz w:val="26"/>
          <w:szCs w:val="26"/>
        </w:rPr>
      </w:pPr>
      <w:r w:rsidRPr="4D0159E5" w:rsidR="5D778628">
        <w:rPr>
          <w:sz w:val="26"/>
          <w:szCs w:val="26"/>
        </w:rPr>
        <w:t>Justificación</w:t>
      </w:r>
      <w:r w:rsidRPr="4D0159E5" w:rsidR="5D778628">
        <w:rPr>
          <w:sz w:val="26"/>
          <w:szCs w:val="26"/>
        </w:rPr>
        <w:t xml:space="preserve"> de sus campos</w:t>
      </w:r>
    </w:p>
    <w:p w:rsidR="07AF015C" w:rsidP="0255808B" w:rsidRDefault="07AF015C" w14:paraId="4CA30CD6" w14:textId="6CDA237E">
      <w:pPr>
        <w:pStyle w:val="Pargrafodelista"/>
        <w:numPr>
          <w:ilvl w:val="0"/>
          <w:numId w:val="122"/>
        </w:numPr>
        <w:rPr>
          <w:sz w:val="24"/>
          <w:szCs w:val="24"/>
        </w:rPr>
      </w:pPr>
      <w:r w:rsidRPr="2CFB0DE4" w:rsidR="70537AAB">
        <w:rPr>
          <w:sz w:val="24"/>
          <w:szCs w:val="24"/>
        </w:rPr>
        <w:t>Plantilla</w:t>
      </w:r>
    </w:p>
    <w:p w:rsidR="07AF015C" w:rsidP="0255808B" w:rsidRDefault="07AF015C" w14:paraId="48A8E402" w14:textId="43935F9E">
      <w:pPr>
        <w:pStyle w:val="Pargrafodelista"/>
        <w:numPr>
          <w:ilvl w:val="1"/>
          <w:numId w:val="122"/>
        </w:numPr>
        <w:rPr>
          <w:sz w:val="24"/>
          <w:szCs w:val="24"/>
        </w:rPr>
      </w:pPr>
      <w:r w:rsidR="70537AAB">
        <w:rPr/>
        <w:t xml:space="preserve">ID: </w:t>
      </w:r>
    </w:p>
    <w:p w:rsidR="07AF015C" w:rsidP="2CFB0DE4" w:rsidRDefault="07AF015C" w14:paraId="694C709A" w14:textId="0CAF499D">
      <w:pPr>
        <w:pStyle w:val="Pargrafodelista"/>
        <w:numPr>
          <w:ilvl w:val="2"/>
          <w:numId w:val="122"/>
        </w:numPr>
        <w:jc w:val="both"/>
        <w:rPr>
          <w:sz w:val="24"/>
          <w:szCs w:val="24"/>
        </w:rPr>
      </w:pPr>
      <w:r w:rsidRPr="2CFB0DE4" w:rsidR="70537AAB">
        <w:rPr>
          <w:b w:val="1"/>
          <w:bCs w:val="1"/>
        </w:rPr>
        <w:t>Descripción</w:t>
      </w:r>
      <w:r w:rsidR="70537AAB">
        <w:rPr/>
        <w:t>: Es un identificador único que permite hacer un seguimiento de cada solicitud de cambio de manera sistemática.</w:t>
      </w:r>
    </w:p>
    <w:p w:rsidR="07AF015C" w:rsidP="2CFB0DE4" w:rsidRDefault="07AF015C" w14:paraId="43EA8518" w14:textId="4774E182">
      <w:pPr>
        <w:pStyle w:val="Pargrafodelista"/>
        <w:numPr>
          <w:ilvl w:val="2"/>
          <w:numId w:val="122"/>
        </w:numPr>
        <w:jc w:val="both"/>
        <w:rPr>
          <w:sz w:val="24"/>
          <w:szCs w:val="24"/>
        </w:rPr>
      </w:pPr>
      <w:r w:rsidRPr="2CFB0DE4" w:rsidR="70537AAB">
        <w:rPr>
          <w:b w:val="1"/>
          <w:bCs w:val="1"/>
        </w:rPr>
        <w:t>Justificación</w:t>
      </w:r>
      <w:r w:rsidR="70537AAB">
        <w:rPr/>
        <w:t>: Facilita la organización y referencia de los cambios a lo largo del proyecto.</w:t>
      </w:r>
    </w:p>
    <w:p w:rsidR="07AF015C" w:rsidP="2CFB0DE4" w:rsidRDefault="07AF015C" w14:paraId="4E567C5E" w14:textId="7AA27A38">
      <w:pPr>
        <w:pStyle w:val="Pargrafodelista"/>
        <w:numPr>
          <w:ilvl w:val="1"/>
          <w:numId w:val="122"/>
        </w:numPr>
        <w:jc w:val="both"/>
        <w:rPr>
          <w:sz w:val="24"/>
          <w:szCs w:val="24"/>
        </w:rPr>
      </w:pPr>
      <w:r w:rsidRPr="2CFB0DE4" w:rsidR="70537AAB">
        <w:rPr>
          <w:sz w:val="24"/>
          <w:szCs w:val="24"/>
        </w:rPr>
        <w:t>Fecha:</w:t>
      </w:r>
    </w:p>
    <w:p w:rsidR="07AF015C" w:rsidP="2CFB0DE4" w:rsidRDefault="07AF015C" w14:paraId="7907257C" w14:textId="0750A28F">
      <w:pPr>
        <w:pStyle w:val="Pargrafodelista"/>
        <w:numPr>
          <w:ilvl w:val="2"/>
          <w:numId w:val="122"/>
        </w:numPr>
        <w:jc w:val="both"/>
        <w:rPr>
          <w:sz w:val="24"/>
          <w:szCs w:val="24"/>
        </w:rPr>
      </w:pPr>
      <w:r w:rsidRPr="2CFB0DE4" w:rsidR="70537AAB">
        <w:rPr>
          <w:b w:val="1"/>
          <w:bCs w:val="1"/>
          <w:sz w:val="24"/>
          <w:szCs w:val="24"/>
        </w:rPr>
        <w:t>Descripción</w:t>
      </w:r>
      <w:r w:rsidRPr="2CFB0DE4" w:rsidR="70537AAB">
        <w:rPr>
          <w:sz w:val="24"/>
          <w:szCs w:val="24"/>
        </w:rPr>
        <w:t>:</w:t>
      </w:r>
      <w:r w:rsidR="70537AAB">
        <w:rPr/>
        <w:t xml:space="preserve"> Registra la fecha en que se recibió la solicitud de cambio. </w:t>
      </w:r>
    </w:p>
    <w:p w:rsidR="07AF015C" w:rsidP="2CFB0DE4" w:rsidRDefault="07AF015C" w14:paraId="23950BF0" w14:textId="001FC4F2">
      <w:pPr>
        <w:pStyle w:val="Pargrafodelista"/>
        <w:numPr>
          <w:ilvl w:val="2"/>
          <w:numId w:val="122"/>
        </w:numPr>
        <w:jc w:val="both"/>
        <w:rPr>
          <w:sz w:val="24"/>
          <w:szCs w:val="24"/>
        </w:rPr>
      </w:pPr>
      <w:r w:rsidRPr="2CFB0DE4" w:rsidR="70537AAB">
        <w:rPr>
          <w:b w:val="1"/>
          <w:bCs w:val="1"/>
        </w:rPr>
        <w:t>Justificación</w:t>
      </w:r>
      <w:r w:rsidR="70537AAB">
        <w:rPr/>
        <w:t>: Ayuda a establecer una línea de tiempo e incluso se podrán priorizar los cambios según su antigüedad.</w:t>
      </w:r>
    </w:p>
    <w:p w:rsidR="07AF015C" w:rsidP="2CFB0DE4" w:rsidRDefault="07AF015C" w14:paraId="2BE7C226" w14:textId="154D122E">
      <w:pPr>
        <w:pStyle w:val="Pargrafodelista"/>
        <w:numPr>
          <w:ilvl w:val="1"/>
          <w:numId w:val="122"/>
        </w:numPr>
        <w:jc w:val="both"/>
        <w:rPr>
          <w:sz w:val="24"/>
          <w:szCs w:val="24"/>
        </w:rPr>
      </w:pPr>
      <w:r w:rsidR="5F09ECF9">
        <w:rPr/>
        <w:t>Identificador del empleado</w:t>
      </w:r>
      <w:r w:rsidR="70537AAB">
        <w:rPr/>
        <w:t>:</w:t>
      </w:r>
    </w:p>
    <w:p w:rsidR="07AF015C" w:rsidP="2CFB0DE4" w:rsidRDefault="07AF015C" w14:paraId="0CEC4783" w14:textId="7AE8A899">
      <w:pPr>
        <w:pStyle w:val="Pargrafodelista"/>
        <w:numPr>
          <w:ilvl w:val="2"/>
          <w:numId w:val="122"/>
        </w:numPr>
        <w:jc w:val="both"/>
        <w:rPr>
          <w:sz w:val="24"/>
          <w:szCs w:val="24"/>
        </w:rPr>
      </w:pPr>
      <w:r w:rsidRPr="2CFB0DE4" w:rsidR="70537AAB">
        <w:rPr>
          <w:b w:val="1"/>
          <w:bCs w:val="1"/>
        </w:rPr>
        <w:t>Descripción</w:t>
      </w:r>
      <w:r w:rsidR="70537AAB">
        <w:rPr/>
        <w:t xml:space="preserve">: Persona que cubrió la plantilla. </w:t>
      </w:r>
    </w:p>
    <w:p w:rsidR="70537AAB" w:rsidP="2CFB0DE4" w:rsidRDefault="70537AAB" w14:paraId="112C7F8F" w14:textId="38154D11">
      <w:pPr>
        <w:pStyle w:val="Pargrafodelista"/>
        <w:numPr>
          <w:ilvl w:val="2"/>
          <w:numId w:val="122"/>
        </w:numPr>
        <w:jc w:val="both"/>
        <w:rPr>
          <w:sz w:val="24"/>
          <w:szCs w:val="24"/>
        </w:rPr>
      </w:pPr>
      <w:r w:rsidRPr="2CFB0DE4" w:rsidR="70537AAB">
        <w:rPr>
          <w:b w:val="1"/>
          <w:bCs w:val="1"/>
        </w:rPr>
        <w:t>Justificación</w:t>
      </w:r>
      <w:r w:rsidR="70537AAB">
        <w:rPr/>
        <w:t>: Sabiendo quién cubrió la plantilla en caso de alguna duda se le podría contactar.</w:t>
      </w:r>
    </w:p>
    <w:p w:rsidR="07AF015C" w:rsidP="2CFB0DE4" w:rsidRDefault="07AF015C" w14:paraId="105123AC" w14:textId="08BB2646">
      <w:pPr>
        <w:pStyle w:val="Pargrafodelista"/>
        <w:numPr>
          <w:ilvl w:val="1"/>
          <w:numId w:val="122"/>
        </w:numPr>
        <w:jc w:val="both"/>
        <w:rPr>
          <w:sz w:val="24"/>
          <w:szCs w:val="24"/>
        </w:rPr>
      </w:pPr>
      <w:r w:rsidRPr="2CFB0DE4" w:rsidR="70537AAB">
        <w:rPr>
          <w:sz w:val="24"/>
          <w:szCs w:val="24"/>
        </w:rPr>
        <w:t xml:space="preserve">Descripción: </w:t>
      </w:r>
    </w:p>
    <w:p w:rsidR="07AF015C" w:rsidP="2CFB0DE4" w:rsidRDefault="07AF015C" w14:paraId="4BF1ACF2" w14:textId="36B0AD60">
      <w:pPr>
        <w:pStyle w:val="Pargrafodelista"/>
        <w:numPr>
          <w:ilvl w:val="2"/>
          <w:numId w:val="122"/>
        </w:numPr>
        <w:jc w:val="both"/>
        <w:rPr>
          <w:sz w:val="24"/>
          <w:szCs w:val="24"/>
        </w:rPr>
      </w:pPr>
      <w:r w:rsidRPr="2CFB0DE4" w:rsidR="70537AAB">
        <w:rPr>
          <w:b w:val="1"/>
          <w:bCs w:val="1"/>
        </w:rPr>
        <w:t>Descripción</w:t>
      </w:r>
      <w:r w:rsidR="70537AAB">
        <w:rPr/>
        <w:t xml:space="preserve">: Detalla la solicitud de cambio en términos específicos. </w:t>
      </w:r>
    </w:p>
    <w:p w:rsidR="07AF015C" w:rsidP="2CFB0DE4" w:rsidRDefault="07AF015C" w14:paraId="67F90EE9" w14:textId="5888D949">
      <w:pPr>
        <w:pStyle w:val="Pargrafodelista"/>
        <w:numPr>
          <w:ilvl w:val="2"/>
          <w:numId w:val="122"/>
        </w:numPr>
        <w:jc w:val="both"/>
        <w:rPr>
          <w:sz w:val="24"/>
          <w:szCs w:val="24"/>
        </w:rPr>
      </w:pPr>
      <w:r w:rsidRPr="2CFB0DE4" w:rsidR="70537AAB">
        <w:rPr>
          <w:b w:val="1"/>
          <w:bCs w:val="1"/>
        </w:rPr>
        <w:t>Justificación</w:t>
      </w:r>
      <w:r w:rsidR="70537AAB">
        <w:rPr/>
        <w:t>: Proporciona información detallada sobre qué aspectos del sistema se verán afectados y qué se espera lograr con el cambio.</w:t>
      </w:r>
    </w:p>
    <w:p w:rsidR="07AF015C" w:rsidP="2CFB0DE4" w:rsidRDefault="07AF015C" w14:paraId="72669DF5" w14:textId="6DE6BA1D">
      <w:pPr>
        <w:pStyle w:val="Pargrafodelista"/>
        <w:numPr>
          <w:ilvl w:val="1"/>
          <w:numId w:val="122"/>
        </w:numPr>
        <w:jc w:val="both"/>
        <w:rPr>
          <w:sz w:val="24"/>
          <w:szCs w:val="24"/>
        </w:rPr>
      </w:pPr>
      <w:r w:rsidR="70537AAB">
        <w:rPr/>
        <w:t xml:space="preserve">Riesgos en los cambios: </w:t>
      </w:r>
    </w:p>
    <w:p w:rsidR="07AF015C" w:rsidP="2CFB0DE4" w:rsidRDefault="07AF015C" w14:paraId="1306780F" w14:textId="0826EC40">
      <w:pPr>
        <w:pStyle w:val="Pargrafodelista"/>
        <w:numPr>
          <w:ilvl w:val="2"/>
          <w:numId w:val="122"/>
        </w:numPr>
        <w:jc w:val="both"/>
        <w:rPr>
          <w:sz w:val="24"/>
          <w:szCs w:val="24"/>
        </w:rPr>
      </w:pPr>
      <w:r w:rsidRPr="2CFB0DE4" w:rsidR="70537AAB">
        <w:rPr>
          <w:b w:val="1"/>
          <w:bCs w:val="1"/>
        </w:rPr>
        <w:t>Descripción</w:t>
      </w:r>
      <w:r w:rsidR="70537AAB">
        <w:rPr/>
        <w:t xml:space="preserve">: Identifica los posibles riesgos asociados con la implementación del cambio. </w:t>
      </w:r>
    </w:p>
    <w:p w:rsidR="07AF015C" w:rsidP="2CFB0DE4" w:rsidRDefault="07AF015C" w14:paraId="55D3219A" w14:textId="16BF0928">
      <w:pPr>
        <w:pStyle w:val="Pargrafodelista"/>
        <w:numPr>
          <w:ilvl w:val="2"/>
          <w:numId w:val="122"/>
        </w:numPr>
        <w:jc w:val="both"/>
        <w:rPr>
          <w:sz w:val="24"/>
          <w:szCs w:val="24"/>
        </w:rPr>
      </w:pPr>
      <w:r w:rsidRPr="2CFB0DE4" w:rsidR="70537AAB">
        <w:rPr>
          <w:b w:val="1"/>
          <w:bCs w:val="1"/>
        </w:rPr>
        <w:t>Justificación</w:t>
      </w:r>
      <w:r w:rsidR="70537AAB">
        <w:rPr/>
        <w:t>: Es importante a la hora de anticipar problemas y tomar medidas preventivas.</w:t>
      </w:r>
    </w:p>
    <w:p w:rsidR="07AF015C" w:rsidP="2CFB0DE4" w:rsidRDefault="07AF015C" w14:paraId="3731A8BC" w14:textId="504A797F">
      <w:pPr>
        <w:pStyle w:val="Pargrafodelista"/>
        <w:numPr>
          <w:ilvl w:val="1"/>
          <w:numId w:val="122"/>
        </w:numPr>
        <w:jc w:val="both"/>
        <w:rPr>
          <w:sz w:val="24"/>
          <w:szCs w:val="24"/>
        </w:rPr>
      </w:pPr>
      <w:r w:rsidR="4C387388">
        <w:rPr/>
        <w:t>Gestión</w:t>
      </w:r>
      <w:r w:rsidR="0AFF4121">
        <w:rPr/>
        <w:t xml:space="preserve"> de </w:t>
      </w:r>
      <w:r w:rsidR="0AFF4121">
        <w:rPr/>
        <w:t xml:space="preserve">los </w:t>
      </w:r>
      <w:r w:rsidR="6DE2E818">
        <w:rPr/>
        <w:t>mism</w:t>
      </w:r>
      <w:r w:rsidR="70537AAB">
        <w:rPr/>
        <w:t>os</w:t>
      </w:r>
      <w:r w:rsidR="70537AAB">
        <w:rPr/>
        <w:t xml:space="preserve">: </w:t>
      </w:r>
    </w:p>
    <w:p w:rsidR="07AF015C" w:rsidP="2CFB0DE4" w:rsidRDefault="07AF015C" w14:paraId="7754DACC" w14:textId="01498B9E">
      <w:pPr>
        <w:pStyle w:val="Pargrafodelista"/>
        <w:numPr>
          <w:ilvl w:val="2"/>
          <w:numId w:val="122"/>
        </w:numPr>
        <w:jc w:val="both"/>
        <w:rPr/>
      </w:pPr>
      <w:r w:rsidRPr="2CFB0DE4" w:rsidR="70537AAB">
        <w:rPr>
          <w:b w:val="1"/>
          <w:bCs w:val="1"/>
        </w:rPr>
        <w:t>Descripción</w:t>
      </w:r>
      <w:r w:rsidR="70537AAB">
        <w:rPr/>
        <w:t xml:space="preserve">: Proporciona estrategias y acciones para </w:t>
      </w:r>
      <w:r w:rsidR="341FFADA">
        <w:rPr/>
        <w:t xml:space="preserve">gestionar </w:t>
      </w:r>
      <w:r w:rsidR="70537AAB">
        <w:rPr/>
        <w:t>los riesgos identificados</w:t>
      </w:r>
      <w:r w:rsidR="4323E4AB">
        <w:rPr/>
        <w:t xml:space="preserve"> (mitigarlos, aceptarlos, evitarlos o transferirlos)</w:t>
      </w:r>
      <w:r w:rsidR="70537AAB">
        <w:rPr/>
        <w:t xml:space="preserve">. </w:t>
      </w:r>
    </w:p>
    <w:p w:rsidR="07AF015C" w:rsidP="2CFB0DE4" w:rsidRDefault="07AF015C" w14:paraId="6187C5D0" w14:textId="7F2D970B">
      <w:pPr>
        <w:pStyle w:val="Pargrafodelista"/>
        <w:numPr>
          <w:ilvl w:val="2"/>
          <w:numId w:val="122"/>
        </w:numPr>
        <w:jc w:val="both"/>
        <w:rPr>
          <w:sz w:val="24"/>
          <w:szCs w:val="24"/>
        </w:rPr>
      </w:pPr>
      <w:r w:rsidRPr="2CFB0DE4" w:rsidR="70537AAB">
        <w:rPr>
          <w:b w:val="1"/>
          <w:bCs w:val="1"/>
        </w:rPr>
        <w:t>Justificación</w:t>
      </w:r>
      <w:r w:rsidR="70537AAB">
        <w:rPr/>
        <w:t>: Es importante que los riesgos identificados lleven asociada una estrategia para su mitigación.</w:t>
      </w:r>
    </w:p>
    <w:p w:rsidR="07AF015C" w:rsidP="2CFB0DE4" w:rsidRDefault="07AF015C" w14:paraId="6E889116" w14:textId="59BA4F48">
      <w:pPr>
        <w:pStyle w:val="Pargrafodelista"/>
        <w:numPr>
          <w:ilvl w:val="1"/>
          <w:numId w:val="122"/>
        </w:numPr>
        <w:jc w:val="both"/>
        <w:rPr>
          <w:sz w:val="24"/>
          <w:szCs w:val="24"/>
        </w:rPr>
      </w:pPr>
      <w:r w:rsidR="70537AAB">
        <w:rPr/>
        <w:t xml:space="preserve">Impacto del cambio: </w:t>
      </w:r>
    </w:p>
    <w:p w:rsidR="07AF015C" w:rsidP="2CFB0DE4" w:rsidRDefault="07AF015C" w14:paraId="630ECF6C" w14:textId="1AE7241F">
      <w:pPr>
        <w:pStyle w:val="Pargrafodelista"/>
        <w:numPr>
          <w:ilvl w:val="2"/>
          <w:numId w:val="122"/>
        </w:numPr>
        <w:jc w:val="both"/>
        <w:rPr>
          <w:sz w:val="24"/>
          <w:szCs w:val="24"/>
        </w:rPr>
      </w:pPr>
      <w:r w:rsidRPr="2CFB0DE4" w:rsidR="70537AAB">
        <w:rPr>
          <w:b w:val="1"/>
          <w:bCs w:val="1"/>
        </w:rPr>
        <w:t>Descripción</w:t>
      </w:r>
      <w:r w:rsidR="70537AAB">
        <w:rPr/>
        <w:t>:</w:t>
      </w:r>
      <w:r w:rsidR="73E478C2">
        <w:rPr/>
        <w:t xml:space="preserve"> Indica el nivel del impacto que tendrá el cambio en el proyecto</w:t>
      </w:r>
      <w:r w:rsidR="494EAA35">
        <w:rPr/>
        <w:t xml:space="preserve"> </w:t>
      </w:r>
      <w:r w:rsidRPr="2CFB0DE4" w:rsidR="494EAA35">
        <w:rPr>
          <w:color w:val="000000" w:themeColor="text1" w:themeTint="FF" w:themeShade="FF"/>
        </w:rPr>
        <w:t>(</w:t>
      </w:r>
      <w:r w:rsidRPr="2CFB0DE4" w:rsidR="494EAA35">
        <w:rPr>
          <w:rFonts w:ascii="Times New Roman" w:hAnsi="Times New Roman" w:eastAsia="Times New Roman" w:cs="Times New Roman"/>
          <w:b w:val="0"/>
          <w:bCs w:val="0"/>
          <w:i w:val="0"/>
          <w:iCs w:val="0"/>
          <w:strike w:val="0"/>
          <w:dstrike w:val="0"/>
          <w:color w:val="000000" w:themeColor="text1" w:themeTint="FF" w:themeShade="FF"/>
          <w:sz w:val="24"/>
          <w:szCs w:val="24"/>
          <w:u w:val="none"/>
        </w:rPr>
        <w:t>muy bajo, bajo, medio, alto, muy alto</w:t>
      </w:r>
      <w:r w:rsidR="494EAA35">
        <w:rPr/>
        <w:t>)</w:t>
      </w:r>
      <w:r w:rsidR="70537AAB">
        <w:rPr/>
        <w:t xml:space="preserve">. </w:t>
      </w:r>
    </w:p>
    <w:p w:rsidR="07AF015C" w:rsidP="2CFB0DE4" w:rsidRDefault="07AF015C" w14:paraId="057BA9E4" w14:textId="4516BEAA">
      <w:pPr>
        <w:pStyle w:val="Pargrafodelista"/>
        <w:numPr>
          <w:ilvl w:val="2"/>
          <w:numId w:val="122"/>
        </w:numPr>
        <w:jc w:val="both"/>
        <w:rPr>
          <w:sz w:val="24"/>
          <w:szCs w:val="24"/>
        </w:rPr>
      </w:pPr>
      <w:r w:rsidRPr="2CFB0DE4" w:rsidR="70537AAB">
        <w:rPr>
          <w:b w:val="1"/>
          <w:bCs w:val="1"/>
        </w:rPr>
        <w:t>Justificación</w:t>
      </w:r>
      <w:r w:rsidR="70537AAB">
        <w:rPr/>
        <w:t>: Comprender el nivel del impacto ayuda a tomar decisiones sobre la implementación.</w:t>
      </w:r>
    </w:p>
    <w:p w:rsidR="07AF015C" w:rsidP="2CFB0DE4" w:rsidRDefault="07AF015C" w14:paraId="72DB3710" w14:textId="0297E846">
      <w:pPr>
        <w:pStyle w:val="Pargrafodelista"/>
        <w:numPr>
          <w:ilvl w:val="1"/>
          <w:numId w:val="122"/>
        </w:numPr>
        <w:jc w:val="both"/>
        <w:rPr>
          <w:sz w:val="24"/>
          <w:szCs w:val="24"/>
        </w:rPr>
      </w:pPr>
      <w:r w:rsidR="70537AAB">
        <w:rPr/>
        <w:t xml:space="preserve">Tiempo (estimado) para el cambio: </w:t>
      </w:r>
    </w:p>
    <w:p w:rsidR="07AF015C" w:rsidP="2CFB0DE4" w:rsidRDefault="07AF015C" w14:paraId="161DE0A3" w14:textId="2D79E709">
      <w:pPr>
        <w:pStyle w:val="Pargrafodelista"/>
        <w:numPr>
          <w:ilvl w:val="2"/>
          <w:numId w:val="122"/>
        </w:numPr>
        <w:jc w:val="both"/>
        <w:rPr>
          <w:sz w:val="24"/>
          <w:szCs w:val="24"/>
        </w:rPr>
      </w:pPr>
      <w:r w:rsidRPr="2CFB0DE4" w:rsidR="70537AAB">
        <w:rPr>
          <w:b w:val="1"/>
          <w:bCs w:val="1"/>
        </w:rPr>
        <w:t>Descripción</w:t>
      </w:r>
      <w:r w:rsidR="70537AAB">
        <w:rPr/>
        <w:t xml:space="preserve">: Estima la cantidad de tiempo necesaria para implementar el cambio. </w:t>
      </w:r>
    </w:p>
    <w:p w:rsidR="07AF015C" w:rsidP="2CFB0DE4" w:rsidRDefault="07AF015C" w14:paraId="1043E882" w14:textId="3A517252">
      <w:pPr>
        <w:pStyle w:val="Pargrafodelista"/>
        <w:numPr>
          <w:ilvl w:val="2"/>
          <w:numId w:val="122"/>
        </w:numPr>
        <w:jc w:val="both"/>
        <w:rPr>
          <w:sz w:val="24"/>
          <w:szCs w:val="24"/>
        </w:rPr>
      </w:pPr>
      <w:r w:rsidRPr="2CFB0DE4" w:rsidR="70537AAB">
        <w:rPr>
          <w:b w:val="1"/>
          <w:bCs w:val="1"/>
        </w:rPr>
        <w:t>Justificación</w:t>
      </w:r>
      <w:r w:rsidR="70537AAB">
        <w:rPr/>
        <w:t>: Ayuda en la planificación y asignación de recursos.</w:t>
      </w:r>
    </w:p>
    <w:p w:rsidR="07AF015C" w:rsidP="2CFB0DE4" w:rsidRDefault="07AF015C" w14:paraId="0645DC15" w14:textId="034F25F2">
      <w:pPr>
        <w:pStyle w:val="Pargrafodelista"/>
        <w:numPr>
          <w:ilvl w:val="1"/>
          <w:numId w:val="122"/>
        </w:numPr>
        <w:jc w:val="both"/>
        <w:rPr>
          <w:sz w:val="24"/>
          <w:szCs w:val="24"/>
        </w:rPr>
      </w:pPr>
      <w:r w:rsidR="70537AAB">
        <w:rPr/>
        <w:t xml:space="preserve">Recursos (estimados) que se necesitarán para el cambio: </w:t>
      </w:r>
    </w:p>
    <w:p w:rsidR="07AF015C" w:rsidP="2CFB0DE4" w:rsidRDefault="07AF015C" w14:paraId="799FE41A" w14:textId="5B8CAD0D">
      <w:pPr>
        <w:pStyle w:val="Pargrafodelista"/>
        <w:numPr>
          <w:ilvl w:val="2"/>
          <w:numId w:val="122"/>
        </w:numPr>
        <w:jc w:val="both"/>
        <w:rPr>
          <w:sz w:val="24"/>
          <w:szCs w:val="24"/>
        </w:rPr>
      </w:pPr>
      <w:r w:rsidRPr="2CFB0DE4" w:rsidR="70537AAB">
        <w:rPr>
          <w:b w:val="1"/>
          <w:bCs w:val="1"/>
        </w:rPr>
        <w:t>Descripción</w:t>
      </w:r>
      <w:r w:rsidR="70537AAB">
        <w:rPr/>
        <w:t xml:space="preserve">: Identifica los recursos necesarios, como personal, herramientas, equipos, etc. </w:t>
      </w:r>
    </w:p>
    <w:p w:rsidR="07AF015C" w:rsidP="2CFB0DE4" w:rsidRDefault="07AF015C" w14:paraId="5DA44C0C" w14:textId="598DB201">
      <w:pPr>
        <w:pStyle w:val="Pargrafodelista"/>
        <w:numPr>
          <w:ilvl w:val="2"/>
          <w:numId w:val="122"/>
        </w:numPr>
        <w:jc w:val="both"/>
        <w:rPr>
          <w:sz w:val="24"/>
          <w:szCs w:val="24"/>
        </w:rPr>
      </w:pPr>
      <w:r w:rsidRPr="2CFB0DE4" w:rsidR="70537AAB">
        <w:rPr>
          <w:b w:val="1"/>
          <w:bCs w:val="1"/>
        </w:rPr>
        <w:t>Justificación</w:t>
      </w:r>
      <w:r w:rsidR="70537AAB">
        <w:rPr/>
        <w:t>: Facilita la asignación de recursos en su implementación.</w:t>
      </w:r>
    </w:p>
    <w:p w:rsidR="07AF015C" w:rsidP="2CFB0DE4" w:rsidRDefault="07AF015C" w14:paraId="4726DA29" w14:textId="361C6DFF">
      <w:pPr>
        <w:pStyle w:val="Pargrafodelista"/>
        <w:numPr>
          <w:ilvl w:val="1"/>
          <w:numId w:val="122"/>
        </w:numPr>
        <w:jc w:val="both"/>
        <w:rPr>
          <w:sz w:val="24"/>
          <w:szCs w:val="24"/>
        </w:rPr>
      </w:pPr>
      <w:r w:rsidR="70537AAB">
        <w:rPr/>
        <w:t>Recomendación para la implementación del cambio:</w:t>
      </w:r>
    </w:p>
    <w:p w:rsidR="07AF015C" w:rsidP="2CFB0DE4" w:rsidRDefault="07AF015C" w14:paraId="7FF21AF4" w14:textId="0C1797FE">
      <w:pPr>
        <w:pStyle w:val="Pargrafodelista"/>
        <w:numPr>
          <w:ilvl w:val="2"/>
          <w:numId w:val="122"/>
        </w:numPr>
        <w:jc w:val="both"/>
        <w:rPr>
          <w:sz w:val="24"/>
          <w:szCs w:val="24"/>
        </w:rPr>
      </w:pPr>
      <w:r w:rsidRPr="2CFB0DE4" w:rsidR="70537AAB">
        <w:rPr>
          <w:b w:val="1"/>
          <w:bCs w:val="1"/>
        </w:rPr>
        <w:t>Descripción</w:t>
      </w:r>
      <w:r w:rsidR="70537AAB">
        <w:rPr/>
        <w:t>: Ofrece recomendaciones basadas en el análisis para guiar la implementación del cambio.</w:t>
      </w:r>
    </w:p>
    <w:p w:rsidR="07AF015C" w:rsidP="2CFB0DE4" w:rsidRDefault="07AF015C" w14:paraId="6332C3FC" w14:textId="0171731F">
      <w:pPr>
        <w:pStyle w:val="Pargrafodelista"/>
        <w:numPr>
          <w:ilvl w:val="2"/>
          <w:numId w:val="122"/>
        </w:numPr>
        <w:jc w:val="both"/>
        <w:rPr>
          <w:sz w:val="24"/>
          <w:szCs w:val="24"/>
        </w:rPr>
      </w:pPr>
      <w:r w:rsidRPr="2CFB0DE4" w:rsidR="70537AAB">
        <w:rPr>
          <w:b w:val="1"/>
          <w:bCs w:val="1"/>
          <w:sz w:val="24"/>
          <w:szCs w:val="24"/>
        </w:rPr>
        <w:t>Justif</w:t>
      </w:r>
      <w:r w:rsidRPr="2CFB0DE4" w:rsidR="70537AAB">
        <w:rPr>
          <w:b w:val="1"/>
          <w:bCs w:val="1"/>
          <w:sz w:val="24"/>
          <w:szCs w:val="24"/>
        </w:rPr>
        <w:t>icación</w:t>
      </w:r>
      <w:r w:rsidRPr="2CFB0DE4" w:rsidR="70537AAB">
        <w:rPr>
          <w:sz w:val="24"/>
          <w:szCs w:val="24"/>
        </w:rPr>
        <w:t>: guía</w:t>
      </w:r>
      <w:r w:rsidRPr="2CFB0DE4" w:rsidR="70537AAB">
        <w:rPr>
          <w:sz w:val="24"/>
          <w:szCs w:val="24"/>
        </w:rPr>
        <w:t xml:space="preserve"> la implementación del cambio.</w:t>
      </w:r>
    </w:p>
    <w:p w:rsidR="07AF015C" w:rsidP="2CFB0DE4" w:rsidRDefault="07AF015C" w14:paraId="640D8B42" w14:textId="67492946">
      <w:pPr>
        <w:pStyle w:val="Pargrafodelista"/>
        <w:numPr>
          <w:ilvl w:val="1"/>
          <w:numId w:val="122"/>
        </w:numPr>
        <w:jc w:val="both"/>
        <w:rPr>
          <w:sz w:val="24"/>
          <w:szCs w:val="24"/>
        </w:rPr>
      </w:pPr>
      <w:r w:rsidR="70537AAB">
        <w:rPr/>
        <w:t>Prioridad del cambio:</w:t>
      </w:r>
    </w:p>
    <w:p w:rsidR="07AF015C" w:rsidP="2CFB0DE4" w:rsidRDefault="07AF015C" w14:paraId="4E540F0A" w14:textId="74266F71">
      <w:pPr>
        <w:pStyle w:val="Pargrafodelista"/>
        <w:numPr>
          <w:ilvl w:val="2"/>
          <w:numId w:val="122"/>
        </w:numPr>
        <w:jc w:val="both"/>
        <w:rPr>
          <w:sz w:val="24"/>
          <w:szCs w:val="24"/>
        </w:rPr>
      </w:pPr>
      <w:r w:rsidRPr="2CFB0DE4" w:rsidR="70537AAB">
        <w:rPr>
          <w:b w:val="1"/>
          <w:bCs w:val="1"/>
        </w:rPr>
        <w:t>Descripción</w:t>
      </w:r>
      <w:r w:rsidR="70537AAB">
        <w:rPr/>
        <w:t>: Determina la urgencia del cambio en relación con otros</w:t>
      </w:r>
      <w:r w:rsidR="0877CF2E">
        <w:rPr/>
        <w:t>, tal y como se indica en la plantilla</w:t>
      </w:r>
      <w:r w:rsidR="70537AAB">
        <w:rPr/>
        <w:t xml:space="preserve">. </w:t>
      </w:r>
    </w:p>
    <w:p w:rsidR="07AF015C" w:rsidP="2CFB0DE4" w:rsidRDefault="07AF015C" w14:paraId="0DD438EF" w14:textId="0B673340">
      <w:pPr>
        <w:pStyle w:val="Pargrafodelista"/>
        <w:numPr>
          <w:ilvl w:val="2"/>
          <w:numId w:val="122"/>
        </w:numPr>
        <w:jc w:val="both"/>
        <w:rPr>
          <w:sz w:val="24"/>
          <w:szCs w:val="24"/>
        </w:rPr>
      </w:pPr>
      <w:r w:rsidRPr="2CFB0DE4" w:rsidR="70537AAB">
        <w:rPr>
          <w:b w:val="1"/>
          <w:bCs w:val="1"/>
        </w:rPr>
        <w:t>Justificación</w:t>
      </w:r>
      <w:r w:rsidR="70537AAB">
        <w:rPr/>
        <w:t>: Ayuda a asignar recursos y priorizar el trabajo.</w:t>
      </w:r>
    </w:p>
    <w:p w:rsidR="07AF015C" w:rsidP="2CFB0DE4" w:rsidRDefault="07AF015C" w14:paraId="1FCC4FE6" w14:textId="4FB47C5E">
      <w:pPr>
        <w:pStyle w:val="Pargrafodelista"/>
        <w:numPr>
          <w:ilvl w:val="1"/>
          <w:numId w:val="122"/>
        </w:numPr>
        <w:jc w:val="both"/>
        <w:rPr>
          <w:sz w:val="24"/>
          <w:szCs w:val="24"/>
        </w:rPr>
      </w:pPr>
      <w:r w:rsidR="70537AAB">
        <w:rPr/>
        <w:t xml:space="preserve">Referencia al cambio: </w:t>
      </w:r>
    </w:p>
    <w:p w:rsidR="07AF015C" w:rsidP="2CFB0DE4" w:rsidRDefault="07AF015C" w14:paraId="665F5F88" w14:textId="6415E60E">
      <w:pPr>
        <w:pStyle w:val="Pargrafodelista"/>
        <w:numPr>
          <w:ilvl w:val="2"/>
          <w:numId w:val="122"/>
        </w:numPr>
        <w:jc w:val="both"/>
        <w:rPr>
          <w:sz w:val="24"/>
          <w:szCs w:val="24"/>
        </w:rPr>
      </w:pPr>
      <w:r w:rsidRPr="2CFB0DE4" w:rsidR="70537AAB">
        <w:rPr>
          <w:b w:val="1"/>
          <w:bCs w:val="1"/>
        </w:rPr>
        <w:t>Descripción</w:t>
      </w:r>
      <w:r w:rsidR="70537AAB">
        <w:rPr/>
        <w:t>: Proporciona una referencia que vincula la solicitud de cambio con otros documentos y registros del proyecto.</w:t>
      </w:r>
    </w:p>
    <w:p w:rsidR="07AF015C" w:rsidP="2CFB0DE4" w:rsidRDefault="07AF015C" w14:paraId="620E1FC3" w14:textId="6FE3865B">
      <w:pPr>
        <w:pStyle w:val="Pargrafodelista"/>
        <w:numPr>
          <w:ilvl w:val="2"/>
          <w:numId w:val="122"/>
        </w:numPr>
        <w:jc w:val="both"/>
        <w:rPr>
          <w:sz w:val="24"/>
          <w:szCs w:val="24"/>
        </w:rPr>
      </w:pPr>
      <w:r w:rsidRPr="2CFB0DE4" w:rsidR="70537AAB">
        <w:rPr>
          <w:b w:val="1"/>
          <w:bCs w:val="1"/>
        </w:rPr>
        <w:t>Justificación</w:t>
      </w:r>
      <w:r w:rsidR="70537AAB">
        <w:rPr/>
        <w:t>: Facilita el seguimiento del cambio.</w:t>
      </w:r>
    </w:p>
    <w:p w:rsidR="2CFB0DE4" w:rsidP="2CFB0DE4" w:rsidRDefault="2CFB0DE4" w14:paraId="1609E27E" w14:textId="308A0EC3">
      <w:pPr>
        <w:pStyle w:val="Normal"/>
        <w:ind w:left="0"/>
        <w:jc w:val="both"/>
        <w:rPr>
          <w:sz w:val="24"/>
          <w:szCs w:val="24"/>
        </w:rPr>
      </w:pPr>
    </w:p>
    <w:p w:rsidR="6F74AB75" w:rsidP="2CFB0DE4" w:rsidRDefault="6F74AB75" w14:paraId="4263359F" w14:textId="61E5E653">
      <w:pPr>
        <w:pStyle w:val="Pargrafodelista"/>
        <w:numPr>
          <w:ilvl w:val="0"/>
          <w:numId w:val="125"/>
        </w:numPr>
        <w:jc w:val="both"/>
        <w:rPr>
          <w:sz w:val="24"/>
          <w:szCs w:val="24"/>
        </w:rPr>
      </w:pPr>
      <w:r w:rsidRPr="2CFB0DE4" w:rsidR="6F74AB75">
        <w:rPr>
          <w:sz w:val="24"/>
          <w:szCs w:val="24"/>
        </w:rPr>
        <w:t>Pie de plantilla:</w:t>
      </w:r>
    </w:p>
    <w:p w:rsidR="6F74AB75" w:rsidP="2CFB0DE4" w:rsidRDefault="6F74AB75" w14:paraId="714D1A98" w14:textId="32EED503">
      <w:pPr>
        <w:pStyle w:val="Pargrafodelista"/>
        <w:numPr>
          <w:ilvl w:val="2"/>
          <w:numId w:val="12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6F74AB75">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2CFB0DE4" w:rsidR="6F74AB75">
        <w:rPr>
          <w:rFonts w:ascii="Times New Roman" w:hAnsi="Times New Roman" w:eastAsia="Times New Roman" w:cs="Times New Roman"/>
          <w:b w:val="0"/>
          <w:bCs w:val="0"/>
          <w:i w:val="0"/>
          <w:iCs w:val="0"/>
          <w:caps w:val="0"/>
          <w:smallCaps w:val="0"/>
          <w:color w:val="000000" w:themeColor="text1" w:themeTint="FF" w:themeShade="FF"/>
          <w:sz w:val="24"/>
          <w:szCs w:val="24"/>
        </w:rPr>
        <w:t>: identificador + número de páginas del total de páginas.</w:t>
      </w:r>
    </w:p>
    <w:p w:rsidR="6F74AB75" w:rsidP="2CFB0DE4" w:rsidRDefault="6F74AB75" w14:paraId="553FDF3F" w14:textId="00213D86">
      <w:pPr>
        <w:pStyle w:val="Pargrafodelista"/>
        <w:numPr>
          <w:ilvl w:val="2"/>
          <w:numId w:val="12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6F74AB75">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2CFB0DE4" w:rsidR="6F74AB75">
        <w:rPr>
          <w:rFonts w:ascii="Times New Roman" w:hAnsi="Times New Roman" w:eastAsia="Times New Roman" w:cs="Times New Roman"/>
          <w:b w:val="0"/>
          <w:bCs w:val="0"/>
          <w:i w:val="0"/>
          <w:iCs w:val="0"/>
          <w:caps w:val="0"/>
          <w:smallCaps w:val="0"/>
          <w:color w:val="000000" w:themeColor="text1" w:themeTint="FF" w:themeShade="FF"/>
          <w:sz w:val="24"/>
          <w:szCs w:val="24"/>
        </w:rPr>
        <w:t>: identificar pérdidas y rastrear hojas sueltas.</w:t>
      </w:r>
    </w:p>
    <w:p w:rsidR="2CFB0DE4" w:rsidP="4D0159E5" w:rsidRDefault="2CFB0DE4" w14:paraId="68AC3D89" w14:textId="60E50C0E">
      <w:pPr>
        <w:pStyle w:val="Normal"/>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p>
    <w:p w:rsidR="4D0159E5" w:rsidP="4D0159E5" w:rsidRDefault="4D0159E5" w14:paraId="317B049A" w14:textId="3675A898">
      <w:pPr>
        <w:pStyle w:val="Normal"/>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p>
    <w:p w:rsidR="4D0159E5" w:rsidP="4D0159E5" w:rsidRDefault="4D0159E5" w14:paraId="1909ABA7" w14:textId="6E237148">
      <w:pPr>
        <w:pStyle w:val="Normal"/>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p>
    <w:p w:rsidR="4D0159E5" w:rsidP="4D0159E5" w:rsidRDefault="4D0159E5" w14:paraId="3479AB6B" w14:textId="4E99A532">
      <w:pPr>
        <w:pStyle w:val="Normal"/>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p>
    <w:p w:rsidR="4D0159E5" w:rsidP="4D0159E5" w:rsidRDefault="4D0159E5" w14:paraId="641A68D3" w14:textId="31A50B74">
      <w:pPr>
        <w:pStyle w:val="Normal"/>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p>
    <w:p w:rsidR="4D0159E5" w:rsidP="4D0159E5" w:rsidRDefault="4D0159E5" w14:paraId="64D21861" w14:textId="53872BA7">
      <w:pPr>
        <w:pStyle w:val="Normal"/>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p>
    <w:p w:rsidR="30289FC4" w:rsidP="2CFB0DE4" w:rsidRDefault="30289FC4" w14:paraId="0509D6BF" w14:textId="7688773E">
      <w:pPr>
        <w:pStyle w:val="Ttulo3"/>
        <w:keepNext w:val="1"/>
        <w:spacing w:after="160" w:line="259" w:lineRule="auto"/>
        <w:rPr>
          <w:sz w:val="28"/>
          <w:szCs w:val="28"/>
        </w:rPr>
      </w:pPr>
      <w:bookmarkStart w:name="_Toc390434316" w:id="900565201"/>
      <w:r w:rsidRPr="4D0159E5" w:rsidR="62BEC2D0">
        <w:rPr>
          <w:sz w:val="28"/>
          <w:szCs w:val="28"/>
        </w:rPr>
        <w:t>Plantilla C</w:t>
      </w:r>
      <w:r w:rsidRPr="4D0159E5" w:rsidR="53045D27">
        <w:rPr>
          <w:sz w:val="28"/>
          <w:szCs w:val="28"/>
        </w:rPr>
        <w:t xml:space="preserve">: </w:t>
      </w:r>
      <w:r w:rsidRPr="4D0159E5" w:rsidR="53045D27">
        <w:rPr>
          <w:sz w:val="28"/>
          <w:szCs w:val="28"/>
        </w:rPr>
        <w:t>Aprobación del cambio</w:t>
      </w:r>
      <w:bookmarkEnd w:id="900565201"/>
    </w:p>
    <w:p w:rsidR="456CF011" w:rsidP="4D0159E5" w:rsidRDefault="456CF011" w14:paraId="4E8DFB55" w14:textId="75DC19B2">
      <w:pPr>
        <w:pStyle w:val="Ttulo4"/>
        <w:keepNext w:val="1"/>
        <w:spacing w:after="160" w:line="259" w:lineRule="auto"/>
        <w:rPr>
          <w:sz w:val="26"/>
          <w:szCs w:val="26"/>
        </w:rPr>
      </w:pPr>
      <w:r w:rsidRPr="4D0159E5" w:rsidR="456CF011">
        <w:rPr>
          <w:sz w:val="26"/>
          <w:szCs w:val="26"/>
        </w:rPr>
        <w:t>Modelo</w:t>
      </w:r>
    </w:p>
    <w:p w:rsidR="4D0159E5" w:rsidP="4D0159E5" w:rsidRDefault="4D0159E5" w14:paraId="4301478D" w14:textId="0542D087">
      <w:pPr>
        <w:pStyle w:val="Normal"/>
        <w:keepNext w:val="1"/>
      </w:pPr>
    </w:p>
    <w:tbl>
      <w:tblPr>
        <w:tblStyle w:val="Tboacongrade"/>
        <w:tblW w:w="0" w:type="auto"/>
        <w:tblBorders>
          <w:top w:val="single" w:sz="6"/>
          <w:left w:val="single" w:sz="6"/>
          <w:bottom w:val="single" w:sz="6"/>
          <w:right w:val="single" w:sz="6"/>
        </w:tblBorders>
        <w:tblLook w:val="06A0" w:firstRow="1" w:lastRow="0" w:firstColumn="1" w:lastColumn="0" w:noHBand="1" w:noVBand="1"/>
      </w:tblPr>
      <w:tblGrid>
        <w:gridCol w:w="4245"/>
        <w:gridCol w:w="4238"/>
      </w:tblGrid>
      <w:tr w:rsidR="4D0159E5" w:rsidTr="4D0159E5" w14:paraId="616BE1F7">
        <w:trPr>
          <w:trHeight w:val="300"/>
        </w:trPr>
        <w:tc>
          <w:tcPr>
            <w:tcW w:w="4245" w:type="dxa"/>
            <w:tcBorders>
              <w:top w:val="single" w:color="000000" w:themeColor="text1" w:sz="6"/>
              <w:left w:val="single" w:color="000000" w:themeColor="text1" w:sz="6"/>
              <w:bottom w:val="single" w:color="000000" w:themeColor="text1" w:sz="6"/>
              <w:right w:val="nil"/>
            </w:tcBorders>
            <w:shd w:val="clear" w:color="auto" w:fill="B4C6E7" w:themeFill="accent1" w:themeFillTint="66"/>
            <w:tcMar>
              <w:left w:w="105" w:type="dxa"/>
              <w:right w:w="105" w:type="dxa"/>
            </w:tcMar>
            <w:vAlign w:val="top"/>
          </w:tcPr>
          <w:p w:rsidR="4D0159E5" w:rsidP="4D0159E5" w:rsidRDefault="4D0159E5" w14:paraId="49D503B4" w14:textId="02D8A437">
            <w:pPr>
              <w:spacing w:line="259" w:lineRule="auto"/>
              <w:rPr>
                <w:rFonts w:ascii="Times New Roman" w:hAnsi="Times New Roman" w:eastAsia="Times New Roman" w:cs="Times New Roman"/>
                <w:b w:val="1"/>
                <w:bCs w:val="1"/>
                <w:i w:val="0"/>
                <w:iCs w:val="0"/>
                <w:caps w:val="0"/>
                <w:smallCaps w:val="0"/>
                <w:color w:val="000000" w:themeColor="text1" w:themeTint="FF" w:themeShade="FF"/>
                <w:sz w:val="24"/>
                <w:szCs w:val="24"/>
              </w:rPr>
            </w:pP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Id:</w:t>
            </w:r>
          </w:p>
        </w:tc>
        <w:tc>
          <w:tcPr>
            <w:tcW w:w="4238" w:type="dxa"/>
            <w:tcBorders>
              <w:top w:val="single" w:color="000000" w:themeColor="text1" w:sz="6"/>
              <w:left w:val="nil"/>
              <w:bottom w:val="single" w:color="000000" w:themeColor="text1" w:sz="6"/>
              <w:right w:val="single" w:color="000000" w:themeColor="text1" w:sz="6"/>
            </w:tcBorders>
            <w:shd w:val="clear" w:color="auto" w:fill="B4C6E7" w:themeFill="accent1" w:themeFillTint="66"/>
            <w:tcMar>
              <w:left w:w="105" w:type="dxa"/>
              <w:right w:w="105" w:type="dxa"/>
            </w:tcMar>
            <w:vAlign w:val="top"/>
          </w:tcPr>
          <w:p w:rsidR="4D0159E5" w:rsidP="4D0159E5" w:rsidRDefault="4D0159E5" w14:paraId="3BBF9E35" w14:textId="0ABA1EDB">
            <w:pPr>
              <w:spacing w:line="259" w:lineRule="auto"/>
              <w:rPr>
                <w:rFonts w:ascii="Times New Roman" w:hAnsi="Times New Roman" w:eastAsia="Times New Roman" w:cs="Times New Roman"/>
                <w:b w:val="1"/>
                <w:bCs w:val="1"/>
                <w:i w:val="0"/>
                <w:iCs w:val="0"/>
                <w:caps w:val="0"/>
                <w:smallCaps w:val="0"/>
                <w:color w:val="000000" w:themeColor="text1" w:themeTint="FF" w:themeShade="FF"/>
                <w:sz w:val="24"/>
                <w:szCs w:val="24"/>
              </w:rPr>
            </w:pP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Fecha</w:t>
            </w: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Aprobación</w:t>
            </w: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w:t>
            </w:r>
          </w:p>
        </w:tc>
      </w:tr>
      <w:tr w:rsidR="4D0159E5" w:rsidTr="4D0159E5" w14:paraId="53BCA302">
        <w:trPr>
          <w:trHeight w:val="300"/>
        </w:trPr>
        <w:tc>
          <w:tcPr>
            <w:tcW w:w="4245" w:type="dxa"/>
            <w:tcBorders>
              <w:top w:val="single" w:color="000000" w:themeColor="text1" w:sz="6"/>
              <w:left w:val="single" w:color="000000" w:themeColor="text1" w:sz="6"/>
              <w:bottom w:val="single" w:color="000000" w:themeColor="text1" w:sz="6"/>
              <w:right w:val="nil"/>
            </w:tcBorders>
            <w:tcMar>
              <w:left w:w="105" w:type="dxa"/>
              <w:right w:w="105" w:type="dxa"/>
            </w:tcMar>
            <w:vAlign w:val="top"/>
          </w:tcPr>
          <w:p w:rsidR="4D0159E5" w:rsidP="4D0159E5" w:rsidRDefault="4D0159E5" w14:paraId="1CB6E6DE" w14:textId="5B8FA78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Responsable</w:t>
            </w: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tc>
        <w:tc>
          <w:tcPr>
            <w:tcW w:w="4238"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4D0159E5" w:rsidP="4D0159E5" w:rsidRDefault="4D0159E5" w14:paraId="2CFB56B3" w14:textId="5995988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4D0159E5" w:rsidTr="4D0159E5" w14:paraId="1B29AD3F">
        <w:trPr>
          <w:trHeight w:val="300"/>
        </w:trPr>
        <w:tc>
          <w:tcPr>
            <w:tcW w:w="8483" w:type="dxa"/>
            <w:gridSpan w:val="2"/>
            <w:tcBorders>
              <w:bottom w:val="single" w:color="000000" w:themeColor="text1" w:sz="6"/>
            </w:tcBorders>
            <w:tcMar/>
            <w:vAlign w:val="top"/>
          </w:tcPr>
          <w:p w:rsidR="4D0159E5" w:rsidP="4D0159E5" w:rsidRDefault="4D0159E5" w14:paraId="7A3417AF" w14:textId="31ACFE6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4D0159E5" w:rsidP="4D0159E5" w:rsidRDefault="4D0159E5" w14:paraId="55FB2240" w14:textId="412EF374">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bl>
            <w:tblPr>
              <w:tblStyle w:val="Tboacongrade"/>
              <w:tblW w:w="0" w:type="auto"/>
              <w:tblBorders>
                <w:top w:val="single" w:sz="6"/>
                <w:left w:val="single" w:sz="6"/>
                <w:bottom w:val="single" w:sz="6"/>
                <w:right w:val="single" w:sz="6"/>
              </w:tblBorders>
              <w:tblLook w:val="06A0" w:firstRow="1" w:lastRow="0" w:firstColumn="1" w:lastColumn="0" w:noHBand="1" w:noVBand="1"/>
            </w:tblPr>
            <w:tblGrid>
              <w:gridCol w:w="4136"/>
              <w:gridCol w:w="4136"/>
            </w:tblGrid>
            <w:tr w:rsidR="4D0159E5" w:rsidTr="4D0159E5" w14:paraId="5043A589">
              <w:trPr>
                <w:trHeight w:val="300"/>
              </w:trPr>
              <w:tc>
                <w:tcPr>
                  <w:tcW w:w="4136" w:type="dxa"/>
                  <w:tcBorders>
                    <w:top w:val="single" w:color="000000" w:themeColor="text1" w:sz="6"/>
                    <w:left w:val="single" w:color="000000" w:themeColor="text1" w:sz="6"/>
                    <w:bottom w:val="single" w:color="000000" w:themeColor="text1" w:sz="6"/>
                    <w:right w:val="nil"/>
                  </w:tcBorders>
                  <w:tcMar>
                    <w:left w:w="105" w:type="dxa"/>
                    <w:right w:w="105" w:type="dxa"/>
                  </w:tcMar>
                  <w:vAlign w:val="top"/>
                </w:tcPr>
                <w:p w:rsidR="4D0159E5" w:rsidP="4D0159E5" w:rsidRDefault="4D0159E5" w14:paraId="18D648E4" w14:textId="0C82901B">
                  <w:pPr>
                    <w:spacing w:line="259" w:lineRule="auto"/>
                    <w:rPr>
                      <w:rFonts w:ascii="Times New Roman" w:hAnsi="Times New Roman" w:eastAsia="Times New Roman" w:cs="Times New Roman"/>
                      <w:b w:val="0"/>
                      <w:bCs w:val="0"/>
                      <w:i w:val="0"/>
                      <w:iCs w:val="0"/>
                      <w:sz w:val="24"/>
                      <w:szCs w:val="24"/>
                    </w:rPr>
                  </w:pPr>
                  <w:r w:rsidRPr="4D0159E5" w:rsidR="4D0159E5">
                    <w:rPr>
                      <w:rFonts w:ascii="Times New Roman" w:hAnsi="Times New Roman" w:eastAsia="Times New Roman" w:cs="Times New Roman"/>
                      <w:b w:val="0"/>
                      <w:bCs w:val="0"/>
                      <w:i w:val="0"/>
                      <w:iCs w:val="0"/>
                      <w:sz w:val="24"/>
                      <w:szCs w:val="24"/>
                    </w:rPr>
                    <w:t>Recursos</w:t>
                  </w:r>
                  <w:r w:rsidRPr="4D0159E5" w:rsidR="4D0159E5">
                    <w:rPr>
                      <w:rFonts w:ascii="Times New Roman" w:hAnsi="Times New Roman" w:eastAsia="Times New Roman" w:cs="Times New Roman"/>
                      <w:b w:val="0"/>
                      <w:bCs w:val="0"/>
                      <w:i w:val="0"/>
                      <w:iCs w:val="0"/>
                      <w:sz w:val="24"/>
                      <w:szCs w:val="24"/>
                    </w:rPr>
                    <w:t xml:space="preserve"> </w:t>
                  </w:r>
                  <w:r w:rsidRPr="4D0159E5" w:rsidR="4D0159E5">
                    <w:rPr>
                      <w:rFonts w:ascii="Times New Roman" w:hAnsi="Times New Roman" w:eastAsia="Times New Roman" w:cs="Times New Roman"/>
                      <w:b w:val="0"/>
                      <w:bCs w:val="0"/>
                      <w:i w:val="0"/>
                      <w:iCs w:val="0"/>
                      <w:sz w:val="24"/>
                      <w:szCs w:val="24"/>
                    </w:rPr>
                    <w:t>disponibles</w:t>
                  </w:r>
                  <w:r w:rsidRPr="4D0159E5" w:rsidR="4D0159E5">
                    <w:rPr>
                      <w:rFonts w:ascii="Times New Roman" w:hAnsi="Times New Roman" w:eastAsia="Times New Roman" w:cs="Times New Roman"/>
                      <w:b w:val="0"/>
                      <w:bCs w:val="0"/>
                      <w:i w:val="0"/>
                      <w:iCs w:val="0"/>
                      <w:sz w:val="24"/>
                      <w:szCs w:val="24"/>
                    </w:rPr>
                    <w:t xml:space="preserve">: </w:t>
                  </w:r>
                </w:p>
              </w:tc>
              <w:tc>
                <w:tcPr>
                  <w:tcW w:w="4136"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4D0159E5" w:rsidP="4D0159E5" w:rsidRDefault="4D0159E5" w14:paraId="1D710658" w14:textId="2A77AC61">
                  <w:pPr>
                    <w:spacing w:line="259" w:lineRule="auto"/>
                    <w:rPr>
                      <w:rFonts w:ascii="Times New Roman" w:hAnsi="Times New Roman" w:eastAsia="Times New Roman" w:cs="Times New Roman"/>
                      <w:b w:val="0"/>
                      <w:bCs w:val="0"/>
                      <w:i w:val="0"/>
                      <w:iCs w:val="0"/>
                      <w:sz w:val="24"/>
                      <w:szCs w:val="24"/>
                    </w:rPr>
                  </w:pPr>
                </w:p>
              </w:tc>
            </w:tr>
          </w:tbl>
          <w:p w:rsidR="4D0159E5" w:rsidP="4D0159E5" w:rsidRDefault="4D0159E5" w14:paraId="2CDAA81B" w14:textId="44616CA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4D0159E5" w:rsidTr="4D0159E5" w14:paraId="43AA8803">
        <w:trPr>
          <w:trHeight w:val="300"/>
        </w:trPr>
        <w:tc>
          <w:tcPr>
            <w:tcW w:w="8483" w:type="dxa"/>
            <w:gridSpan w:val="2"/>
            <w:tcBorders>
              <w:bottom w:val="single" w:color="000000" w:themeColor="text1" w:sz="6"/>
            </w:tcBorders>
            <w:tcMar/>
            <w:vAlign w:val="top"/>
          </w:tcPr>
          <w:p w:rsidR="4D0159E5" w:rsidP="4D0159E5" w:rsidRDefault="4D0159E5" w14:paraId="4798C781" w14:textId="0685EE4F">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Votación con Poker Scrum:</w:t>
            </w:r>
          </w:p>
          <w:tbl>
            <w:tblPr>
              <w:tblStyle w:val="Tboacongrade"/>
              <w:tblW w:w="0" w:type="auto"/>
              <w:tblLayout w:type="fixed"/>
              <w:tblLook w:val="06A0" w:firstRow="1" w:lastRow="0" w:firstColumn="1" w:lastColumn="0" w:noHBand="1" w:noVBand="1"/>
            </w:tblPr>
            <w:tblGrid>
              <w:gridCol w:w="4136"/>
              <w:gridCol w:w="4136"/>
            </w:tblGrid>
            <w:tr w:rsidR="4D0159E5" w:rsidTr="4D0159E5" w14:paraId="77B44313">
              <w:trPr>
                <w:trHeight w:val="300"/>
              </w:trPr>
              <w:tc>
                <w:tcPr>
                  <w:tcW w:w="4136" w:type="dxa"/>
                  <w:shd w:val="clear" w:color="auto" w:fill="E2EFD9" w:themeFill="accent6" w:themeFillTint="33"/>
                  <w:tcMar/>
                </w:tcPr>
                <w:p w:rsidR="4D0159E5" w:rsidP="4D0159E5" w:rsidRDefault="4D0159E5" w14:paraId="34F1D67C" w14:textId="267C8FA5">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Votación</w:t>
                  </w:r>
                </w:p>
              </w:tc>
              <w:tc>
                <w:tcPr>
                  <w:tcW w:w="4136" w:type="dxa"/>
                  <w:shd w:val="clear" w:color="auto" w:fill="E2EFD9" w:themeFill="accent6" w:themeFillTint="33"/>
                  <w:tcMar/>
                </w:tcPr>
                <w:p w:rsidR="4D0159E5" w:rsidP="4D0159E5" w:rsidRDefault="4D0159E5" w14:paraId="4C2075C9" w14:textId="40ADC3A8">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Valor de t</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u carta</w:t>
                  </w:r>
                </w:p>
              </w:tc>
            </w:tr>
            <w:tr w:rsidR="4D0159E5" w:rsidTr="4D0159E5" w14:paraId="6E2FF887">
              <w:trPr>
                <w:trHeight w:val="300"/>
              </w:trPr>
              <w:tc>
                <w:tcPr>
                  <w:tcW w:w="4136" w:type="dxa"/>
                  <w:tcMar/>
                </w:tcPr>
                <w:p w:rsidR="4D0159E5" w:rsidP="4D0159E5" w:rsidRDefault="4D0159E5" w14:paraId="7AA1DB0B" w14:textId="010731E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Tiempo </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de implementación del cambio</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4D0159E5" w:rsidP="4D0159E5" w:rsidRDefault="4D0159E5" w14:paraId="72F546E3" w14:textId="68BB5A77">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c>
                <w:tcPr>
                  <w:tcW w:w="4136" w:type="dxa"/>
                  <w:tcMar/>
                </w:tcPr>
                <w:p w:rsidR="4D0159E5" w:rsidP="4D0159E5" w:rsidRDefault="4D0159E5" w14:paraId="05F64A3A" w14:textId="394DD159">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r>
            <w:tr w:rsidR="4D0159E5" w:rsidTr="4D0159E5" w14:paraId="6FC54B2D">
              <w:trPr>
                <w:trHeight w:val="300"/>
              </w:trPr>
              <w:tc>
                <w:tcPr>
                  <w:tcW w:w="4136" w:type="dxa"/>
                  <w:tcMar/>
                </w:tcPr>
                <w:p w:rsidR="4D0159E5" w:rsidP="4D0159E5" w:rsidRDefault="4D0159E5" w14:paraId="20FB1367" w14:textId="386E98C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Costo del cambio</w:t>
                  </w:r>
                  <w:r w:rsidRPr="4D0159E5" w:rsidR="4D0159E5">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c>
                <w:tcPr>
                  <w:tcW w:w="4136" w:type="dxa"/>
                  <w:tcMar/>
                </w:tcPr>
                <w:p w:rsidR="4D0159E5" w:rsidP="4D0159E5" w:rsidRDefault="4D0159E5" w14:paraId="072241BC" w14:textId="59888857">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p>
              </w:tc>
            </w:tr>
          </w:tbl>
          <w:p w:rsidR="4D0159E5" w:rsidRDefault="4D0159E5" w14:paraId="7343BC20" w14:textId="5ADFE4F3"/>
          <w:p w:rsidR="4D0159E5" w:rsidP="4D0159E5" w:rsidRDefault="4D0159E5" w14:paraId="5490619B" w14:textId="1DB23F96">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4D0159E5" w:rsidTr="4D0159E5" w14:paraId="58DB5BFD">
        <w:trPr>
          <w:trHeight w:val="300"/>
        </w:trPr>
        <w:tc>
          <w:tcPr>
            <w:tcW w:w="4245" w:type="dxa"/>
            <w:tcBorders>
              <w:top w:val="single" w:color="000000" w:themeColor="text1" w:sz="6"/>
              <w:left w:val="single" w:color="000000" w:themeColor="text1" w:sz="6"/>
              <w:bottom w:val="single" w:color="000000" w:themeColor="text1" w:sz="6"/>
              <w:right w:val="nil"/>
            </w:tcBorders>
            <w:tcMar>
              <w:left w:w="105" w:type="dxa"/>
              <w:right w:w="105" w:type="dxa"/>
            </w:tcMar>
            <w:vAlign w:val="top"/>
          </w:tcPr>
          <w:p w:rsidR="4D0159E5" w:rsidP="4D0159E5" w:rsidRDefault="4D0159E5" w14:paraId="73886AF4" w14:textId="52D48EB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Referencia</w:t>
            </w: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al </w:t>
            </w: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4D0159E5" w:rsidR="4D0159E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tc>
        <w:tc>
          <w:tcPr>
            <w:tcW w:w="4238"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4D0159E5" w:rsidP="4D0159E5" w:rsidRDefault="4D0159E5" w14:paraId="143C76CE" w14:textId="4255443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4D0159E5" w:rsidTr="4D0159E5" w14:paraId="22551A4B">
        <w:trPr>
          <w:trHeight w:val="300"/>
        </w:trPr>
        <w:tc>
          <w:tcPr>
            <w:tcW w:w="4245" w:type="dxa"/>
            <w:tcBorders>
              <w:top w:val="single" w:color="000000" w:themeColor="text1" w:sz="6"/>
              <w:left w:val="single" w:color="000000" w:themeColor="text1" w:sz="6"/>
              <w:bottom w:val="single" w:color="000000" w:themeColor="text1" w:sz="6"/>
              <w:right w:val="nil"/>
            </w:tcBorders>
            <w:shd w:val="clear" w:color="auto" w:fill="B4C6E7" w:themeFill="accent1" w:themeFillTint="66"/>
            <w:tcMar>
              <w:left w:w="105" w:type="dxa"/>
              <w:right w:w="105" w:type="dxa"/>
            </w:tcMar>
            <w:vAlign w:val="top"/>
          </w:tcPr>
          <w:p w:rsidR="4D0159E5" w:rsidP="4D0159E5" w:rsidRDefault="4D0159E5" w14:paraId="16E1FD8D" w14:textId="2BC2E736">
            <w:pPr>
              <w:spacing w:line="259" w:lineRule="auto"/>
              <w:jc w:val="center"/>
              <w:rPr>
                <w:rFonts w:ascii="Times New Roman" w:hAnsi="Times New Roman" w:eastAsia="Times New Roman" w:cs="Times New Roman"/>
                <w:b w:val="1"/>
                <w:bCs w:val="1"/>
                <w:i w:val="0"/>
                <w:iCs w:val="0"/>
                <w:caps w:val="0"/>
                <w:smallCaps w:val="0"/>
                <w:color w:val="000000" w:themeColor="text1" w:themeTint="FF" w:themeShade="FF"/>
                <w:sz w:val="24"/>
                <w:szCs w:val="24"/>
              </w:rPr>
            </w:pP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Aprobación</w:t>
            </w: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del Cambio</w:t>
            </w: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p>
        </w:tc>
        <w:tc>
          <w:tcPr>
            <w:tcW w:w="4238" w:type="dxa"/>
            <w:tcBorders>
              <w:top w:val="single" w:color="000000" w:themeColor="text1" w:sz="6"/>
              <w:left w:val="nil"/>
              <w:bottom w:val="single" w:color="000000" w:themeColor="text1" w:sz="6"/>
              <w:right w:val="single" w:color="000000" w:themeColor="text1" w:sz="6"/>
            </w:tcBorders>
            <w:shd w:val="clear" w:color="auto" w:fill="B4C6E7" w:themeFill="accent1" w:themeFillTint="66"/>
            <w:tcMar>
              <w:left w:w="105" w:type="dxa"/>
              <w:right w:w="105" w:type="dxa"/>
            </w:tcMar>
            <w:vAlign w:val="top"/>
          </w:tcPr>
          <w:p w:rsidR="4D0159E5" w:rsidP="4D0159E5" w:rsidRDefault="4D0159E5" w14:paraId="44ACE861" w14:textId="03331D6C">
            <w:pPr>
              <w:spacing w:line="259" w:lineRule="auto"/>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1</w:t>
            </w: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w:t>
            </w:r>
            <w:r w:rsidRPr="4D0159E5" w:rsidR="4D0159E5">
              <w:rPr>
                <w:rFonts w:ascii="Times New Roman" w:hAnsi="Times New Roman" w:eastAsia="Times New Roman" w:cs="Times New Roman"/>
                <w:b w:val="1"/>
                <w:bCs w:val="1"/>
                <w:i w:val="0"/>
                <w:iCs w:val="0"/>
                <w:caps w:val="0"/>
                <w:smallCaps w:val="0"/>
                <w:color w:val="000000" w:themeColor="text1" w:themeTint="FF" w:themeShade="FF"/>
                <w:sz w:val="24"/>
                <w:szCs w:val="24"/>
              </w:rPr>
              <w:t>1</w:t>
            </w:r>
          </w:p>
        </w:tc>
      </w:tr>
    </w:tbl>
    <w:p w:rsidR="4D0159E5" w:rsidP="4D0159E5" w:rsidRDefault="4D0159E5" w14:paraId="5400DAB0" w14:textId="68B77370">
      <w:pPr>
        <w:pStyle w:val="Normal"/>
        <w:keepNext w:val="1"/>
      </w:pPr>
    </w:p>
    <w:p w:rsidR="772C5A2C" w:rsidP="4D0159E5" w:rsidRDefault="772C5A2C" w14:paraId="5AB5B296" w14:textId="2C25AA7F">
      <w:pPr>
        <w:pStyle w:val="Ttulo4"/>
        <w:keepNext w:val="1"/>
        <w:spacing w:after="160" w:line="259" w:lineRule="auto"/>
        <w:rPr>
          <w:sz w:val="26"/>
          <w:szCs w:val="26"/>
        </w:rPr>
      </w:pPr>
      <w:r w:rsidRPr="4D0159E5" w:rsidR="772C5A2C">
        <w:rPr>
          <w:sz w:val="26"/>
          <w:szCs w:val="26"/>
        </w:rPr>
        <w:t>Justificación de sus campos</w:t>
      </w:r>
    </w:p>
    <w:p w:rsidR="772C5A2C" w:rsidP="4D0159E5" w:rsidRDefault="772C5A2C" w14:paraId="4B9E063E" w14:textId="7C9B1BA3">
      <w:pPr>
        <w:pStyle w:val="Pargrafodelista"/>
        <w:keepNext w:val="1"/>
        <w:numPr>
          <w:ilvl w:val="0"/>
          <w:numId w:val="61"/>
        </w:numPr>
        <w:spacing w:after="160" w:line="259" w:lineRule="auto"/>
        <w:jc w:val="both"/>
        <w:rPr/>
      </w:pPr>
      <w:r w:rsidRPr="4D0159E5" w:rsidR="772C5A2C">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p>
    <w:p w:rsidR="772C5A2C" w:rsidP="4D0159E5" w:rsidRDefault="772C5A2C" w14:paraId="753ED74A" w14:textId="24AE8F53">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0159E5" w:rsidR="772C5A2C">
        <w:rPr>
          <w:rFonts w:ascii="Times New Roman" w:hAnsi="Times New Roman" w:eastAsia="Times New Roman" w:cs="Times New Roman"/>
          <w:b w:val="1"/>
          <w:bCs w:val="1"/>
          <w:i w:val="0"/>
          <w:iCs w:val="0"/>
          <w:caps w:val="0"/>
          <w:smallCaps w:val="0"/>
          <w:color w:val="000000" w:themeColor="text1" w:themeTint="FF" w:themeShade="FF"/>
          <w:sz w:val="24"/>
          <w:szCs w:val="24"/>
        </w:rPr>
        <w:t>Id</w:t>
      </w:r>
      <w:r w:rsidRPr="4D0159E5" w:rsidR="772C5A2C">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72C5A2C" w:rsidP="4D0159E5" w:rsidRDefault="772C5A2C" w14:paraId="04AACEED" w14:textId="0F020DEC">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0159E5" w:rsidR="772C5A2C">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4D0159E5" w:rsidR="772C5A2C">
        <w:rPr>
          <w:rFonts w:ascii="Times New Roman" w:hAnsi="Times New Roman" w:eastAsia="Times New Roman" w:cs="Times New Roman"/>
          <w:b w:val="0"/>
          <w:bCs w:val="0"/>
          <w:i w:val="0"/>
          <w:iCs w:val="0"/>
          <w:caps w:val="0"/>
          <w:smallCaps w:val="0"/>
          <w:color w:val="000000" w:themeColor="text1" w:themeTint="FF" w:themeShade="FF"/>
          <w:sz w:val="24"/>
          <w:szCs w:val="24"/>
        </w:rPr>
        <w:t>: Identificador único asociado a la solicitud de cambio. Formato: IdfPrbl + nº identificativo (generación automática).</w:t>
      </w:r>
    </w:p>
    <w:p w:rsidR="772C5A2C" w:rsidP="4D0159E5" w:rsidRDefault="772C5A2C" w14:paraId="224DA68C" w14:textId="6AEB2BD1">
      <w:pPr>
        <w:pStyle w:val="Pargrafodelista"/>
        <w:keepNext w:val="1"/>
        <w:numPr>
          <w:ilvl w:val="2"/>
          <w:numId w:val="61"/>
        </w:numPr>
        <w:spacing w:after="160" w:line="259" w:lineRule="auto"/>
        <w:rPr>
          <w:sz w:val="24"/>
          <w:szCs w:val="24"/>
        </w:rPr>
      </w:pPr>
      <w:r w:rsidRPr="4D0159E5" w:rsidR="772C5A2C">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4D0159E5" w:rsidR="772C5A2C">
        <w:rPr>
          <w:rFonts w:ascii="Times New Roman" w:hAnsi="Times New Roman" w:eastAsia="Times New Roman" w:cs="Times New Roman"/>
          <w:b w:val="0"/>
          <w:bCs w:val="0"/>
          <w:i w:val="0"/>
          <w:iCs w:val="0"/>
          <w:caps w:val="0"/>
          <w:smallCaps w:val="0"/>
          <w:color w:val="000000" w:themeColor="text1" w:themeTint="FF" w:themeShade="FF"/>
          <w:sz w:val="24"/>
          <w:szCs w:val="24"/>
        </w:rPr>
        <w:t>: Facilitar la referencia y seguimiento de cambios en el tiempo.</w:t>
      </w:r>
      <w:r>
        <w:br/>
      </w:r>
    </w:p>
    <w:p w:rsidR="772C5A2C" w:rsidP="4D0159E5" w:rsidRDefault="772C5A2C" w14:paraId="20C16BAC" w14:textId="48C53A01">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0159E5" w:rsidR="772C5A2C">
        <w:rPr>
          <w:rFonts w:ascii="Times New Roman" w:hAnsi="Times New Roman" w:eastAsia="Times New Roman" w:cs="Times New Roman"/>
          <w:b w:val="1"/>
          <w:bCs w:val="1"/>
          <w:i w:val="0"/>
          <w:iCs w:val="0"/>
          <w:caps w:val="0"/>
          <w:smallCaps w:val="0"/>
          <w:color w:val="000000" w:themeColor="text1" w:themeTint="FF" w:themeShade="FF"/>
          <w:sz w:val="24"/>
          <w:szCs w:val="24"/>
        </w:rPr>
        <w:t>Responsable de Aprobación</w:t>
      </w:r>
      <w:r w:rsidRPr="4D0159E5" w:rsidR="772C5A2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772C5A2C" w:rsidP="4D0159E5" w:rsidRDefault="772C5A2C" w14:paraId="3B6AC239" w14:textId="578C7E2D">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0159E5" w:rsidR="772C5A2C">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4D0159E5" w:rsidR="772C5A2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Nombre del responsable de autorizar la solicitud de cambio. </w:t>
      </w:r>
    </w:p>
    <w:p w:rsidR="772C5A2C" w:rsidP="4D0159E5" w:rsidRDefault="772C5A2C" w14:paraId="114C36EA" w14:textId="6EDB36F7">
      <w:pPr>
        <w:pStyle w:val="Pargrafodelista"/>
        <w:keepNext w:val="1"/>
        <w:numPr>
          <w:ilvl w:val="2"/>
          <w:numId w:val="61"/>
        </w:numPr>
        <w:spacing w:after="160" w:line="259" w:lineRule="auto"/>
        <w:jc w:val="both"/>
        <w:rPr/>
      </w:pPr>
      <w:r w:rsidRPr="4D0159E5" w:rsidR="772C5A2C">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4D0159E5" w:rsidR="772C5A2C">
        <w:rPr>
          <w:rFonts w:ascii="Times New Roman" w:hAnsi="Times New Roman" w:eastAsia="Times New Roman" w:cs="Times New Roman"/>
          <w:b w:val="0"/>
          <w:bCs w:val="0"/>
          <w:i w:val="0"/>
          <w:iCs w:val="0"/>
          <w:caps w:val="0"/>
          <w:smallCaps w:val="0"/>
          <w:color w:val="000000" w:themeColor="text1" w:themeTint="FF" w:themeShade="FF"/>
          <w:sz w:val="24"/>
          <w:szCs w:val="24"/>
        </w:rPr>
        <w:t>: Indicar quién tiene la responsabilidad de aprobar el cambio, brinda transparencia sobre el proceso de toma de decisiones y facilita la comunicación.</w:t>
      </w:r>
    </w:p>
    <w:p w:rsidR="30289FC4" w:rsidP="2CFB0DE4" w:rsidRDefault="30289FC4" w14:paraId="66630895" w14:textId="5A86204F">
      <w:pPr>
        <w:pStyle w:val="Normal"/>
      </w:pPr>
    </w:p>
    <w:p w:rsidR="30289FC4" w:rsidP="4D0159E5" w:rsidRDefault="30289FC4" w14:paraId="2D9BE17E" w14:textId="445ACBE9">
      <w:pPr>
        <w:pStyle w:val="Normal"/>
        <w:keepNext w:val="1"/>
        <w:spacing w:after="160" w:line="259" w:lineRule="auto"/>
        <w:ind w:left="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br/>
      </w:r>
    </w:p>
    <w:p w:rsidR="30289FC4" w:rsidP="2CFB0DE4" w:rsidRDefault="30289FC4" w14:paraId="4436DECA" w14:textId="00A40481">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30289FC4" w:rsidP="2CFB0DE4" w:rsidRDefault="30289FC4" w14:paraId="7C981912" w14:textId="002B57B7">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90FE5F9">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190FE5F9">
        <w:rPr>
          <w:rFonts w:ascii="Times New Roman" w:hAnsi="Times New Roman" w:eastAsia="Times New Roman" w:cs="Times New Roman"/>
          <w:b w:val="0"/>
          <w:bCs w:val="0"/>
          <w:i w:val="0"/>
          <w:iCs w:val="0"/>
          <w:caps w:val="0"/>
          <w:smallCaps w:val="0"/>
          <w:color w:val="000000" w:themeColor="text1" w:themeTint="FF" w:themeShade="FF"/>
          <w:sz w:val="24"/>
          <w:szCs w:val="24"/>
        </w:rPr>
        <w:t>: Este campo contiene, a su vez, subcampos que aportan información relevante para la siguiente</w:t>
      </w:r>
      <w:r w:rsidRPr="2CFB0DE4" w:rsidR="2800DD2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actividad del proceso de solicitud de cambios.</w:t>
      </w:r>
    </w:p>
    <w:p w:rsidR="30289FC4" w:rsidP="2CFB0DE4" w:rsidRDefault="30289FC4" w14:paraId="72D3F4E1" w14:textId="19AD1C1C">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190FE5F9">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190FE5F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03223E27">
        <w:rPr>
          <w:rFonts w:ascii="Times New Roman" w:hAnsi="Times New Roman" w:eastAsia="Times New Roman" w:cs="Times New Roman"/>
          <w:b w:val="0"/>
          <w:bCs w:val="0"/>
          <w:i w:val="0"/>
          <w:iCs w:val="0"/>
          <w:caps w:val="0"/>
          <w:smallCaps w:val="0"/>
          <w:color w:val="000000" w:themeColor="text1" w:themeTint="FF" w:themeShade="FF"/>
          <w:sz w:val="24"/>
          <w:szCs w:val="24"/>
        </w:rPr>
        <w:t>Los subcampos aquí incluidos, proporcionarán información clave que será necesaria en la siguiente actividad.</w:t>
      </w:r>
      <w:r>
        <w:br/>
      </w:r>
    </w:p>
    <w:p w:rsidR="30289FC4" w:rsidP="2CFB0DE4" w:rsidRDefault="30289FC4" w14:paraId="1A4D0BB8" w14:textId="2A1AC6C3">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Fecha</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límite</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Implementación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30289FC4" w:rsidP="2CFB0DE4" w:rsidRDefault="30289FC4" w14:paraId="24D14F18" w14:textId="0F33D76B">
      <w:pPr>
        <w:pStyle w:val="Pargrafodelista"/>
        <w:keepNext w:val="1"/>
        <w:numPr>
          <w:ilvl w:val="2"/>
          <w:numId w:val="61"/>
        </w:numPr>
        <w:spacing w:after="160" w:line="259" w:lineRule="auto"/>
        <w:jc w:val="both"/>
        <w:rPr/>
      </w:pPr>
      <w:r w:rsidRPr="2CFB0DE4" w:rsidR="39BD7360">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39BD7360">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6F5FB93">
        <w:rPr>
          <w:rFonts w:ascii="Times New Roman" w:hAnsi="Times New Roman" w:eastAsia="Times New Roman" w:cs="Times New Roman"/>
          <w:b w:val="0"/>
          <w:bCs w:val="0"/>
          <w:i w:val="0"/>
          <w:iCs w:val="0"/>
          <w:caps w:val="0"/>
          <w:smallCaps w:val="0"/>
          <w:color w:val="000000" w:themeColor="text1" w:themeTint="FF" w:themeShade="FF"/>
          <w:sz w:val="24"/>
          <w:szCs w:val="24"/>
        </w:rPr>
        <w:t>dd</w:t>
      </w:r>
      <w:r w:rsidRPr="2CFB0DE4" w:rsidR="36F5FB93">
        <w:rPr>
          <w:rFonts w:ascii="Times New Roman" w:hAnsi="Times New Roman" w:eastAsia="Times New Roman" w:cs="Times New Roman"/>
          <w:b w:val="0"/>
          <w:bCs w:val="0"/>
          <w:i w:val="0"/>
          <w:iCs w:val="0"/>
          <w:caps w:val="0"/>
          <w:smallCaps w:val="0"/>
          <w:color w:val="000000" w:themeColor="text1" w:themeTint="FF" w:themeShade="FF"/>
          <w:sz w:val="24"/>
          <w:szCs w:val="24"/>
        </w:rPr>
        <w:t>/mm/</w:t>
      </w:r>
      <w:r w:rsidRPr="2CFB0DE4" w:rsidR="36F5FB93">
        <w:rPr>
          <w:rFonts w:ascii="Times New Roman" w:hAnsi="Times New Roman" w:eastAsia="Times New Roman" w:cs="Times New Roman"/>
          <w:b w:val="0"/>
          <w:bCs w:val="0"/>
          <w:i w:val="0"/>
          <w:iCs w:val="0"/>
          <w:caps w:val="0"/>
          <w:smallCaps w:val="0"/>
          <w:color w:val="000000" w:themeColor="text1" w:themeTint="FF" w:themeShade="FF"/>
          <w:sz w:val="24"/>
          <w:szCs w:val="24"/>
        </w:rPr>
        <w:t>aa</w:t>
      </w:r>
      <w:r w:rsidRPr="2CFB0DE4" w:rsidR="36F5FB9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(generación automática).</w:t>
      </w:r>
    </w:p>
    <w:p w:rsidR="30289FC4" w:rsidP="2CFB0DE4" w:rsidRDefault="30289FC4" w14:paraId="37DA7D8C" w14:textId="71DD3A7D">
      <w:pPr>
        <w:pStyle w:val="Pargrafodelista"/>
        <w:keepNext w:val="1"/>
        <w:numPr>
          <w:ilvl w:val="2"/>
          <w:numId w:val="61"/>
        </w:numPr>
        <w:spacing w:after="160" w:line="259" w:lineRule="auto"/>
        <w:jc w:val="both"/>
        <w:rPr>
          <w:sz w:val="24"/>
          <w:szCs w:val="24"/>
        </w:rPr>
      </w:pPr>
      <w:r w:rsidRPr="2CFB0DE4" w:rsidR="36F5FB93">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36F5FB9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Es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esencial</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la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gestión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temporal y de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recursos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permitiendo</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priorizar</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planificar</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acciones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futuras</w:t>
      </w:r>
      <w:r w:rsidRPr="2CFB0DE4" w:rsidR="23427C43">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br/>
      </w:r>
    </w:p>
    <w:p w:rsidR="30289FC4" w:rsidP="2CFB0DE4" w:rsidRDefault="30289FC4" w14:paraId="53B4679E" w14:textId="4C26E5B4">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Costo </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estimado</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la </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Implementación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30289FC4" w:rsidP="2CFB0DE4" w:rsidRDefault="30289FC4" w14:paraId="47004D8D" w14:textId="789A9FFA">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A979163">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3A979163">
        <w:rPr>
          <w:rFonts w:ascii="Times New Roman" w:hAnsi="Times New Roman" w:eastAsia="Times New Roman" w:cs="Times New Roman"/>
          <w:b w:val="0"/>
          <w:bCs w:val="0"/>
          <w:i w:val="0"/>
          <w:iCs w:val="0"/>
          <w:caps w:val="0"/>
          <w:smallCaps w:val="0"/>
          <w:color w:val="000000" w:themeColor="text1" w:themeTint="FF" w:themeShade="FF"/>
          <w:sz w:val="24"/>
          <w:szCs w:val="24"/>
        </w:rPr>
        <w:t>: Estimación monetaria del coste que podría suponer llevar a cabo la implementación del cambio.</w:t>
      </w:r>
    </w:p>
    <w:p w:rsidR="30289FC4" w:rsidP="2CFB0DE4" w:rsidRDefault="30289FC4" w14:paraId="42ABB83B" w14:textId="18D6A904">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A979163">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3A97916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Permite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evaluar</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viabilidad</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financiera</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asignar</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recursos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manera</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eficiente</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2CFB0DE4" w:rsidRDefault="30289FC4" w14:paraId="1EEAFA51" w14:textId="31ABCCA1">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Recursos</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disponibles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30289FC4" w:rsidP="2CFB0DE4" w:rsidRDefault="30289FC4" w14:paraId="38B85A05" w14:textId="5EFC3598">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00FAF271">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00FAF27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Enumera</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los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recursos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26E11FF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humanos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disponibles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la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implementación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esto</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990B0F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es, los miembros del equipo de desarrollo a los que se les designará la implementación del cambio. </w:t>
      </w:r>
    </w:p>
    <w:p w:rsidR="30289FC4" w:rsidP="2CFB0DE4" w:rsidRDefault="30289FC4" w14:paraId="1D1E19AB" w14:textId="5ADFD49B">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5C89F458">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5C89F458">
        <w:rPr>
          <w:rFonts w:ascii="Times New Roman" w:hAnsi="Times New Roman" w:eastAsia="Times New Roman" w:cs="Times New Roman"/>
          <w:b w:val="0"/>
          <w:bCs w:val="0"/>
          <w:i w:val="0"/>
          <w:iCs w:val="0"/>
          <w:caps w:val="0"/>
          <w:smallCaps w:val="0"/>
          <w:color w:val="000000" w:themeColor="text1" w:themeTint="FF" w:themeShade="FF"/>
          <w:sz w:val="24"/>
          <w:szCs w:val="24"/>
        </w:rPr>
        <w:t>: F</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acilita</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planificación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evita</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posibles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contratiempos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2CFB0DE4" w:rsidRDefault="30289FC4" w14:paraId="3B7A5359" w14:textId="5CB2F302">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Referencia</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al </w:t>
      </w:r>
      <w:r w:rsidRPr="2CFB0DE4" w:rsidR="30289FC4">
        <w:rPr>
          <w:rFonts w:ascii="Times New Roman" w:hAnsi="Times New Roman" w:eastAsia="Times New Roman" w:cs="Times New Roman"/>
          <w:b w:val="1"/>
          <w:bCs w:val="1"/>
          <w:i w:val="0"/>
          <w:iCs w:val="0"/>
          <w:caps w:val="0"/>
          <w:smallCaps w:val="0"/>
          <w:color w:val="000000" w:themeColor="text1" w:themeTint="FF" w:themeShade="FF"/>
          <w:sz w:val="24"/>
          <w:szCs w:val="24"/>
        </w:rPr>
        <w:t>cambio</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30289FC4" w:rsidP="2CFB0DE4" w:rsidRDefault="30289FC4" w14:paraId="2E6F88E8" w14:textId="33A68D7E">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5D213664">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5D21366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Número</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identificación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propuesto</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resolver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30289FC4" w:rsidP="2CFB0DE4" w:rsidRDefault="30289FC4" w14:paraId="2709C6C7" w14:textId="5498B31D">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6A6796B7">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6A6796B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Garantiza</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todos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los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problemas</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analicen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puedan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seguirse</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hasta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generan</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2CFB0DE4" w:rsidRDefault="30289FC4" w14:paraId="3C07F0BE" w14:textId="1BBF1F6E">
      <w:pPr>
        <w:pStyle w:val="Pargrafodelista"/>
        <w:keepNext w:val="1"/>
        <w:numPr>
          <w:ilvl w:val="0"/>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Pie de </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2CFB0DE4"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p w:rsidR="30289FC4" w:rsidP="2CFB0DE4" w:rsidRDefault="30289FC4" w14:paraId="1096C746" w14:textId="6E95E9AC">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583C99C2">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583C99C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3436631E">
        <w:rPr>
          <w:rFonts w:ascii="Times New Roman" w:hAnsi="Times New Roman" w:eastAsia="Times New Roman" w:cs="Times New Roman"/>
          <w:b w:val="0"/>
          <w:bCs w:val="0"/>
          <w:i w:val="0"/>
          <w:iCs w:val="0"/>
          <w:caps w:val="0"/>
          <w:smallCaps w:val="0"/>
          <w:color w:val="000000" w:themeColor="text1" w:themeTint="FF" w:themeShade="FF"/>
          <w:sz w:val="24"/>
          <w:szCs w:val="24"/>
        </w:rPr>
        <w:t>I</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dentificador + </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º</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ág</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de </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º</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2CFB0DE4" w:rsidR="2DF17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 págs.</w:t>
      </w:r>
      <w:r w:rsidRPr="2CFB0DE4" w:rsidR="2DF17A7E">
        <w:rPr>
          <w:noProof w:val="0"/>
          <w:lang w:val="es-ES"/>
        </w:rPr>
        <w:t xml:space="preserve"> </w:t>
      </w:r>
    </w:p>
    <w:p w:rsidR="2CFB0DE4" w:rsidP="4D0159E5" w:rsidRDefault="2CFB0DE4" w14:paraId="4486A5B1" w14:textId="7915B555">
      <w:pPr>
        <w:pStyle w:val="Pargrafodelista"/>
        <w:keepNext w:val="1"/>
        <w:numPr>
          <w:ilvl w:val="2"/>
          <w:numId w:val="61"/>
        </w:numPr>
        <w:spacing w:after="160" w:line="259" w:lineRule="auto"/>
        <w:ind/>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4D0159E5" w:rsidR="6F9CAB1D">
        <w:rPr>
          <w:rFonts w:ascii="Times New Roman" w:hAnsi="Times New Roman" w:eastAsia="Times New Roman" w:cs="Times New Roman"/>
          <w:b w:val="1"/>
          <w:bCs w:val="1"/>
          <w:i w:val="0"/>
          <w:iCs w:val="0"/>
          <w:caps w:val="0"/>
          <w:smallCaps w:val="0"/>
          <w:color w:val="000000" w:themeColor="text1" w:themeTint="FF" w:themeShade="FF"/>
          <w:sz w:val="24"/>
          <w:szCs w:val="24"/>
        </w:rPr>
        <w:t>Justifica</w:t>
      </w:r>
      <w:r w:rsidRPr="4D0159E5" w:rsidR="6F9CAB1D">
        <w:rPr>
          <w:rFonts w:ascii="Times New Roman" w:hAnsi="Times New Roman" w:eastAsia="Times New Roman" w:cs="Times New Roman"/>
          <w:b w:val="1"/>
          <w:bCs w:val="1"/>
          <w:i w:val="0"/>
          <w:iCs w:val="0"/>
          <w:caps w:val="0"/>
          <w:smallCaps w:val="0"/>
          <w:color w:val="000000" w:themeColor="text1" w:themeTint="FF" w:themeShade="FF"/>
          <w:sz w:val="24"/>
          <w:szCs w:val="24"/>
        </w:rPr>
        <w:t>ción</w:t>
      </w:r>
      <w:r w:rsidRPr="4D0159E5"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4D0159E5" w:rsidR="070E37B7">
        <w:rPr>
          <w:rFonts w:ascii="Times New Roman" w:hAnsi="Times New Roman" w:eastAsia="Times New Roman" w:cs="Times New Roman"/>
          <w:b w:val="0"/>
          <w:bCs w:val="0"/>
          <w:i w:val="0"/>
          <w:iCs w:val="0"/>
          <w:caps w:val="0"/>
          <w:smallCaps w:val="0"/>
          <w:color w:val="000000" w:themeColor="text1" w:themeTint="FF" w:themeShade="FF"/>
          <w:sz w:val="24"/>
          <w:szCs w:val="24"/>
        </w:rPr>
        <w:t>Permite</w:t>
      </w:r>
      <w:r w:rsidRPr="4D0159E5" w:rsidR="070E37B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el rastreo de hojas sueltas e identificar pérdidas.</w:t>
      </w:r>
    </w:p>
    <w:p w:rsidR="2CFB0DE4" w:rsidP="4D0159E5" w:rsidRDefault="2CFB0DE4" w14:paraId="4FF14F3F" w14:textId="1C47B98F">
      <w:pPr>
        <w:pStyle w:val="Normal"/>
        <w:keepNext w:val="1"/>
        <w:spacing w:after="160" w:line="259" w:lineRule="auto"/>
        <w:ind w:left="0"/>
        <w:rPr>
          <w:rFonts w:ascii="Calibri" w:hAnsi="Calibri" w:eastAsia="Calibri" w:cs="Calibri"/>
          <w:b w:val="0"/>
          <w:bCs w:val="0"/>
          <w:i w:val="0"/>
          <w:iCs w:val="0"/>
          <w:caps w:val="0"/>
          <w:smallCaps w:val="0"/>
          <w:color w:val="000000" w:themeColor="text1" w:themeTint="FF" w:themeShade="FF"/>
          <w:sz w:val="24"/>
          <w:szCs w:val="24"/>
        </w:rPr>
      </w:pPr>
    </w:p>
    <w:p w:rsidR="4D0159E5" w:rsidP="4D0159E5" w:rsidRDefault="4D0159E5" w14:paraId="5AA918A4" w14:textId="0D1B8876">
      <w:pPr>
        <w:pStyle w:val="Normal"/>
        <w:keepNext w:val="1"/>
        <w:spacing w:after="160" w:line="259" w:lineRule="auto"/>
        <w:ind w:left="0"/>
        <w:rPr>
          <w:rFonts w:ascii="Calibri" w:hAnsi="Calibri" w:eastAsia="Calibri" w:cs="Calibri"/>
          <w:b w:val="0"/>
          <w:bCs w:val="0"/>
          <w:i w:val="0"/>
          <w:iCs w:val="0"/>
          <w:caps w:val="0"/>
          <w:smallCaps w:val="0"/>
          <w:color w:val="000000" w:themeColor="text1" w:themeTint="FF" w:themeShade="FF"/>
          <w:sz w:val="24"/>
          <w:szCs w:val="24"/>
        </w:rPr>
      </w:pPr>
    </w:p>
    <w:p w:rsidR="4D0159E5" w:rsidP="4D0159E5" w:rsidRDefault="4D0159E5" w14:paraId="0708AEAE" w14:textId="3C5BA14B">
      <w:pPr>
        <w:pStyle w:val="Normal"/>
        <w:keepNext w:val="1"/>
        <w:spacing w:after="160" w:line="259" w:lineRule="auto"/>
        <w:ind w:left="0"/>
        <w:rPr>
          <w:rFonts w:ascii="Calibri" w:hAnsi="Calibri" w:eastAsia="Calibri" w:cs="Calibri"/>
          <w:b w:val="0"/>
          <w:bCs w:val="0"/>
          <w:i w:val="0"/>
          <w:iCs w:val="0"/>
          <w:caps w:val="0"/>
          <w:smallCaps w:val="0"/>
          <w:color w:val="000000" w:themeColor="text1" w:themeTint="FF" w:themeShade="FF"/>
          <w:sz w:val="24"/>
          <w:szCs w:val="24"/>
        </w:rPr>
      </w:pPr>
    </w:p>
    <w:p w:rsidR="4D0159E5" w:rsidP="4D0159E5" w:rsidRDefault="4D0159E5" w14:paraId="390BD964" w14:textId="087324CF">
      <w:pPr>
        <w:pStyle w:val="Normal"/>
        <w:keepNext w:val="1"/>
        <w:spacing w:after="160" w:line="259" w:lineRule="auto"/>
        <w:ind w:left="0"/>
        <w:rPr>
          <w:rFonts w:ascii="Calibri" w:hAnsi="Calibri" w:eastAsia="Calibri" w:cs="Calibri"/>
          <w:b w:val="0"/>
          <w:bCs w:val="0"/>
          <w:i w:val="0"/>
          <w:iCs w:val="0"/>
          <w:caps w:val="0"/>
          <w:smallCaps w:val="0"/>
          <w:color w:val="000000" w:themeColor="text1" w:themeTint="FF" w:themeShade="FF"/>
          <w:sz w:val="24"/>
          <w:szCs w:val="24"/>
        </w:rPr>
      </w:pPr>
    </w:p>
    <w:p w:rsidR="63A65D81" w:rsidP="2CFB0DE4" w:rsidRDefault="63A65D81" w14:paraId="7A319137" w14:textId="0973AAB1">
      <w:pPr>
        <w:pStyle w:val="Ttulo3"/>
        <w:rPr/>
      </w:pPr>
      <w:bookmarkStart w:name="_Toc2007031978" w:id="2040953463"/>
      <w:r w:rsidR="62BEC2D0">
        <w:rPr/>
        <w:t>Plantilla</w:t>
      </w:r>
      <w:r w:rsidR="2114A586">
        <w:rPr/>
        <w:t xml:space="preserve"> D:</w:t>
      </w:r>
      <w:r w:rsidR="62BEC2D0">
        <w:rPr/>
        <w:t xml:space="preserve"> </w:t>
      </w:r>
      <w:r w:rsidR="659D28E7">
        <w:rPr/>
        <w:t>Implementación del cambio</w:t>
      </w:r>
      <w:bookmarkEnd w:id="2040953463"/>
    </w:p>
    <w:p w:rsidR="07AF015C" w:rsidP="2CFB0DE4" w:rsidRDefault="07AF015C" w14:paraId="4A256A0B" w14:textId="01E69992">
      <w:pPr>
        <w:pStyle w:val="Ttulo4"/>
        <w:rPr>
          <w:sz w:val="26"/>
          <w:szCs w:val="26"/>
        </w:rPr>
      </w:pPr>
      <w:r w:rsidRPr="4D0159E5" w:rsidR="3F7E460E">
        <w:rPr>
          <w:sz w:val="26"/>
          <w:szCs w:val="26"/>
        </w:rPr>
        <w:t>Modelo</w:t>
      </w:r>
    </w:p>
    <w:p w:rsidR="2CFB0DE4" w:rsidP="2CFB0DE4" w:rsidRDefault="2CFB0DE4" w14:paraId="66C768A6" w14:textId="2643FB00">
      <w:pPr>
        <w:pStyle w:val="Normal"/>
      </w:pPr>
    </w:p>
    <w:tbl>
      <w:tblPr>
        <w:tblStyle w:val="Tboanormal"/>
        <w:tblW w:w="0" w:type="auto"/>
        <w:tblLayout w:type="fixed"/>
        <w:tblLook w:val="06A0" w:firstRow="1" w:lastRow="0" w:firstColumn="1" w:lastColumn="0" w:noHBand="1" w:noVBand="1"/>
      </w:tblPr>
      <w:tblGrid>
        <w:gridCol w:w="4245"/>
        <w:gridCol w:w="4245"/>
      </w:tblGrid>
      <w:tr w:rsidR="63A65D81" w:rsidTr="2CFB0DE4" w14:paraId="5D258968">
        <w:trPr>
          <w:trHeight w:val="300"/>
        </w:trPr>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2CFB0DE4" w:rsidRDefault="63A65D81" w14:paraId="2B53D13B" w14:textId="5FD992F3">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id:</w:t>
            </w:r>
          </w:p>
        </w:tc>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2CFB0DE4" w:rsidRDefault="63A65D81" w14:paraId="45E069C6" w14:textId="7B6602C8">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Fecha</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r>
      <w:tr w:rsidR="63A65D81" w:rsidTr="2CFB0DE4" w14:paraId="59DAE176">
        <w:trPr>
          <w:trHeight w:val="435"/>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0C9A9A14" w14:textId="103E6771">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739ABF6B">
              <w:rPr>
                <w:rFonts w:ascii="Times New Roman" w:hAnsi="Times New Roman" w:eastAsia="Times New Roman" w:cs="Times New Roman"/>
                <w:b w:val="0"/>
                <w:bCs w:val="0"/>
                <w:i w:val="0"/>
                <w:iCs w:val="0"/>
                <w:strike w:val="0"/>
                <w:dstrike w:val="0"/>
                <w:color w:val="000000" w:themeColor="text1" w:themeTint="FF" w:themeShade="FF"/>
                <w:sz w:val="24"/>
                <w:szCs w:val="24"/>
                <w:u w:val="none"/>
              </w:rPr>
              <w:t>Responsable</w:t>
            </w:r>
            <w:r w:rsidRPr="2CFB0DE4" w:rsidR="739ABF6B">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r w:rsidRPr="2CFB0DE4" w:rsidR="739ABF6B">
              <w:rPr>
                <w:rFonts w:ascii="Times New Roman" w:hAnsi="Times New Roman" w:eastAsia="Times New Roman" w:cs="Times New Roman"/>
                <w:b w:val="0"/>
                <w:bCs w:val="0"/>
                <w:i w:val="0"/>
                <w:iCs w:val="0"/>
                <w:strike w:val="0"/>
                <w:dstrike w:val="0"/>
                <w:color w:val="000000" w:themeColor="text1" w:themeTint="FF" w:themeShade="FF"/>
                <w:sz w:val="24"/>
                <w:szCs w:val="24"/>
                <w:u w:val="none"/>
              </w:rPr>
              <w:t>Implementación</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r>
      <w:tr w:rsidR="63A65D81" w:rsidTr="2CFB0DE4" w14:paraId="7D7F32F3">
        <w:trPr>
          <w:trHeight w:val="1485"/>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63A65D81" w:rsidP="2CFB0DE4" w:rsidRDefault="63A65D81" w14:paraId="01B6E160" w14:textId="47CF5EE7">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Descripción</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p>
          <w:p w:rsidR="63A65D81" w:rsidP="2CFB0DE4" w:rsidRDefault="63A65D81" w14:paraId="36367A40" w14:textId="6AA8F39B">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p>
          <w:tbl>
            <w:tblPr>
              <w:tblStyle w:val="Tboanormal"/>
              <w:tblW w:w="0" w:type="auto"/>
              <w:tblLayout w:type="fixed"/>
              <w:tblLook w:val="06A0" w:firstRow="1" w:lastRow="0" w:firstColumn="1" w:lastColumn="0" w:noHBand="1" w:noVBand="1"/>
            </w:tblPr>
            <w:tblGrid>
              <w:gridCol w:w="4140"/>
              <w:gridCol w:w="4140"/>
            </w:tblGrid>
            <w:tr w:rsidR="63A65D81" w:rsidTr="2CFB0DE4" w14:paraId="46E739B3">
              <w:trPr>
                <w:trHeight w:val="1350"/>
              </w:trPr>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4FF98869" w14:textId="6E311BD1">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Acciones </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Ejecutadas</w:t>
                  </w:r>
                </w:p>
              </w:tc>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14451D8C" w14:textId="5BCA4268">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63A65D81" w:rsidP="2CFB0DE4" w:rsidRDefault="63A65D81" w14:paraId="59BDFBD1" w14:textId="030D7E94">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63A65D81" w:rsidP="2CFB0DE4" w:rsidRDefault="63A65D81" w14:paraId="4BBA85E2" w14:textId="027210D2">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63A65D81" w:rsidP="2CFB0DE4" w:rsidRDefault="63A65D81" w14:paraId="3118635F" w14:textId="3698BBEB">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r>
            <w:tr w:rsidR="63A65D81" w:rsidTr="2CFB0DE4" w14:paraId="18FBB46A">
              <w:trPr>
                <w:trHeight w:val="510"/>
              </w:trPr>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2E28EAE9" w14:textId="4BB4B2FD">
                  <w:pPr>
                    <w:spacing w:before="0" w:beforeAutospacing="off" w:after="0" w:afterAutospacing="off"/>
                    <w:ind w:left="0"/>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Recursos</w:t>
                  </w:r>
                  <w:r w:rsidRPr="2CFB0DE4" w:rsidR="63A65D81">
                    <w:rPr>
                      <w:rFonts w:ascii="Times New Roman" w:hAnsi="Times New Roman" w:eastAsia="Times New Roman" w:cs="Times New Roman"/>
                      <w:b w:val="0"/>
                      <w:bCs w:val="0"/>
                      <w:i w:val="0"/>
                      <w:iCs w:val="0"/>
                      <w:sz w:val="24"/>
                      <w:szCs w:val="24"/>
                    </w:rPr>
                    <w:t xml:space="preserve"> </w:t>
                  </w:r>
                  <w:r w:rsidRPr="2CFB0DE4" w:rsidR="63A65D81">
                    <w:rPr>
                      <w:rFonts w:ascii="Times New Roman" w:hAnsi="Times New Roman" w:eastAsia="Times New Roman" w:cs="Times New Roman"/>
                      <w:b w:val="0"/>
                      <w:bCs w:val="0"/>
                      <w:i w:val="0"/>
                      <w:iCs w:val="0"/>
                      <w:sz w:val="24"/>
                      <w:szCs w:val="24"/>
                    </w:rPr>
                    <w:t>Utilizados</w:t>
                  </w:r>
                </w:p>
              </w:tc>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3EC3A691" w14:textId="5070082B">
                  <w:pPr>
                    <w:spacing w:before="0" w:beforeAutospacing="off" w:after="0" w:afterAutospacing="off"/>
                    <w:ind w:left="0"/>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w:t>
                  </w:r>
                </w:p>
                <w:p w:rsidR="63A65D81" w:rsidP="2CFB0DE4" w:rsidRDefault="63A65D81" w14:paraId="0535F894" w14:textId="16AE6599">
                  <w:pPr>
                    <w:spacing w:before="0" w:beforeAutospacing="off" w:after="0" w:afterAutospacing="off"/>
                    <w:ind w:left="0"/>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w:t>
                  </w:r>
                </w:p>
                <w:p w:rsidR="63A65D81" w:rsidP="2CFB0DE4" w:rsidRDefault="63A65D81" w14:paraId="682C59CC" w14:textId="67FFD5E5">
                  <w:pPr>
                    <w:spacing w:before="0" w:beforeAutospacing="off" w:after="0" w:afterAutospacing="off"/>
                    <w:ind w:left="0"/>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w:t>
                  </w:r>
                </w:p>
              </w:tc>
            </w:tr>
            <w:tr w:rsidR="63A65D81" w:rsidTr="2CFB0DE4" w14:paraId="5B90000B">
              <w:trPr>
                <w:trHeight w:val="510"/>
              </w:trPr>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73BB62B1" w14:textId="5B0B7853">
                  <w:pPr>
                    <w:rPr>
                      <w:rFonts w:ascii="Times New Roman" w:hAnsi="Times New Roman" w:eastAsia="Times New Roman" w:cs="Times New Roman"/>
                      <w:b w:val="0"/>
                      <w:bCs w:val="0"/>
                      <w:i w:val="0"/>
                      <w:iCs w:val="0"/>
                      <w:sz w:val="24"/>
                      <w:szCs w:val="24"/>
                      <w:lang w:val="en-US"/>
                    </w:rPr>
                  </w:pPr>
                  <w:r w:rsidRPr="2CFB0DE4" w:rsidR="63A65D81">
                    <w:rPr>
                      <w:rFonts w:ascii="Times New Roman" w:hAnsi="Times New Roman" w:eastAsia="Times New Roman" w:cs="Times New Roman"/>
                      <w:b w:val="0"/>
                      <w:bCs w:val="0"/>
                      <w:i w:val="0"/>
                      <w:iCs w:val="0"/>
                      <w:sz w:val="24"/>
                      <w:szCs w:val="24"/>
                    </w:rPr>
                    <w:t>Resultados</w:t>
                  </w:r>
                  <w:r w:rsidRPr="2CFB0DE4" w:rsidR="63A65D81">
                    <w:rPr>
                      <w:rFonts w:ascii="Times New Roman" w:hAnsi="Times New Roman" w:eastAsia="Times New Roman" w:cs="Times New Roman"/>
                      <w:b w:val="0"/>
                      <w:bCs w:val="0"/>
                      <w:i w:val="0"/>
                      <w:iCs w:val="0"/>
                      <w:sz w:val="24"/>
                      <w:szCs w:val="24"/>
                    </w:rPr>
                    <w:t xml:space="preserve"> </w:t>
                  </w:r>
                  <w:r w:rsidRPr="2CFB0DE4" w:rsidR="63A65D81">
                    <w:rPr>
                      <w:rFonts w:ascii="Times New Roman" w:hAnsi="Times New Roman" w:eastAsia="Times New Roman" w:cs="Times New Roman"/>
                      <w:b w:val="0"/>
                      <w:bCs w:val="0"/>
                      <w:i w:val="0"/>
                      <w:iCs w:val="0"/>
                      <w:sz w:val="24"/>
                      <w:szCs w:val="24"/>
                    </w:rPr>
                    <w:t>Obtenidos</w:t>
                  </w:r>
                </w:p>
              </w:tc>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69DA8AA9" w14:textId="46FD5819">
                  <w:pPr>
                    <w:rPr>
                      <w:rFonts w:ascii="Times New Roman" w:hAnsi="Times New Roman" w:eastAsia="Times New Roman" w:cs="Times New Roman"/>
                      <w:b w:val="0"/>
                      <w:bCs w:val="0"/>
                      <w:i w:val="0"/>
                      <w:iCs w:val="0"/>
                      <w:sz w:val="24"/>
                      <w:szCs w:val="24"/>
                      <w:lang w:val="en-US"/>
                    </w:rPr>
                  </w:pPr>
                  <w:r w:rsidRPr="2CFB0DE4" w:rsidR="63A65D81">
                    <w:rPr>
                      <w:rFonts w:ascii="Times New Roman" w:hAnsi="Times New Roman" w:eastAsia="Times New Roman" w:cs="Times New Roman"/>
                      <w:b w:val="0"/>
                      <w:bCs w:val="0"/>
                      <w:i w:val="0"/>
                      <w:iCs w:val="0"/>
                      <w:sz w:val="24"/>
                      <w:szCs w:val="24"/>
                    </w:rPr>
                    <w:t>-</w:t>
                  </w:r>
                </w:p>
                <w:p w:rsidR="63A65D81" w:rsidP="2CFB0DE4" w:rsidRDefault="63A65D81" w14:paraId="6A60F377" w14:textId="42DE01A6">
                  <w:pPr>
                    <w:rPr>
                      <w:rFonts w:ascii="Times New Roman" w:hAnsi="Times New Roman" w:eastAsia="Times New Roman" w:cs="Times New Roman"/>
                      <w:b w:val="0"/>
                      <w:bCs w:val="0"/>
                      <w:i w:val="0"/>
                      <w:iCs w:val="0"/>
                      <w:sz w:val="24"/>
                      <w:szCs w:val="24"/>
                      <w:lang w:val="en-US"/>
                    </w:rPr>
                  </w:pPr>
                  <w:r w:rsidRPr="2CFB0DE4" w:rsidR="63A65D81">
                    <w:rPr>
                      <w:rFonts w:ascii="Times New Roman" w:hAnsi="Times New Roman" w:eastAsia="Times New Roman" w:cs="Times New Roman"/>
                      <w:b w:val="0"/>
                      <w:bCs w:val="0"/>
                      <w:i w:val="0"/>
                      <w:iCs w:val="0"/>
                      <w:sz w:val="24"/>
                      <w:szCs w:val="24"/>
                    </w:rPr>
                    <w:t>-</w:t>
                  </w:r>
                </w:p>
                <w:p w:rsidR="63A65D81" w:rsidP="2CFB0DE4" w:rsidRDefault="63A65D81" w14:paraId="753801B6" w14:textId="451A1554">
                  <w:pPr>
                    <w:rPr>
                      <w:rFonts w:ascii="Times New Roman" w:hAnsi="Times New Roman" w:eastAsia="Times New Roman" w:cs="Times New Roman"/>
                      <w:b w:val="0"/>
                      <w:bCs w:val="0"/>
                      <w:i w:val="0"/>
                      <w:iCs w:val="0"/>
                      <w:sz w:val="24"/>
                      <w:szCs w:val="24"/>
                      <w:lang w:val="en-US"/>
                    </w:rPr>
                  </w:pPr>
                  <w:r w:rsidRPr="2CFB0DE4" w:rsidR="63A65D81">
                    <w:rPr>
                      <w:rFonts w:ascii="Times New Roman" w:hAnsi="Times New Roman" w:eastAsia="Times New Roman" w:cs="Times New Roman"/>
                      <w:b w:val="0"/>
                      <w:bCs w:val="0"/>
                      <w:i w:val="0"/>
                      <w:iCs w:val="0"/>
                      <w:sz w:val="24"/>
                      <w:szCs w:val="24"/>
                    </w:rPr>
                    <w:t>-</w:t>
                  </w:r>
                </w:p>
              </w:tc>
            </w:tr>
            <w:tr w:rsidR="63A65D81" w:rsidTr="2CFB0DE4" w14:paraId="5FB52F39">
              <w:trPr>
                <w:trHeight w:val="510"/>
              </w:trPr>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22007F6C" w14:textId="716B5CFD">
                  <w:pPr>
                    <w:rPr>
                      <w:rFonts w:ascii="Times New Roman" w:hAnsi="Times New Roman" w:eastAsia="Times New Roman" w:cs="Times New Roman"/>
                      <w:b w:val="0"/>
                      <w:bCs w:val="0"/>
                      <w:i w:val="0"/>
                      <w:iCs w:val="0"/>
                      <w:sz w:val="24"/>
                      <w:szCs w:val="24"/>
                      <w:lang w:val="en-US"/>
                    </w:rPr>
                  </w:pPr>
                  <w:r w:rsidRPr="2CFB0DE4" w:rsidR="63A65D81">
                    <w:rPr>
                      <w:rFonts w:ascii="Times New Roman" w:hAnsi="Times New Roman" w:eastAsia="Times New Roman" w:cs="Times New Roman"/>
                      <w:b w:val="0"/>
                      <w:bCs w:val="0"/>
                      <w:i w:val="0"/>
                      <w:iCs w:val="0"/>
                      <w:sz w:val="24"/>
                      <w:szCs w:val="24"/>
                    </w:rPr>
                    <w:t>Lecciones</w:t>
                  </w:r>
                  <w:r w:rsidRPr="2CFB0DE4" w:rsidR="63A65D81">
                    <w:rPr>
                      <w:rFonts w:ascii="Times New Roman" w:hAnsi="Times New Roman" w:eastAsia="Times New Roman" w:cs="Times New Roman"/>
                      <w:b w:val="0"/>
                      <w:bCs w:val="0"/>
                      <w:i w:val="0"/>
                      <w:iCs w:val="0"/>
                      <w:sz w:val="24"/>
                      <w:szCs w:val="24"/>
                    </w:rPr>
                    <w:t xml:space="preserve"> </w:t>
                  </w:r>
                  <w:r w:rsidRPr="2CFB0DE4" w:rsidR="63A65D81">
                    <w:rPr>
                      <w:rFonts w:ascii="Times New Roman" w:hAnsi="Times New Roman" w:eastAsia="Times New Roman" w:cs="Times New Roman"/>
                      <w:b w:val="0"/>
                      <w:bCs w:val="0"/>
                      <w:i w:val="0"/>
                      <w:iCs w:val="0"/>
                      <w:sz w:val="24"/>
                      <w:szCs w:val="24"/>
                    </w:rPr>
                    <w:t>Aprendidas</w:t>
                  </w:r>
                </w:p>
              </w:tc>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7A86C8AF" w14:textId="2A203AC6">
                  <w:pPr>
                    <w:rPr>
                      <w:rFonts w:ascii="Times New Roman" w:hAnsi="Times New Roman" w:eastAsia="Times New Roman" w:cs="Times New Roman"/>
                      <w:b w:val="0"/>
                      <w:bCs w:val="0"/>
                      <w:i w:val="0"/>
                      <w:iCs w:val="0"/>
                      <w:sz w:val="24"/>
                      <w:szCs w:val="24"/>
                      <w:lang w:val="en-US"/>
                    </w:rPr>
                  </w:pPr>
                  <w:r w:rsidRPr="2CFB0DE4" w:rsidR="63A65D81">
                    <w:rPr>
                      <w:rFonts w:ascii="Times New Roman" w:hAnsi="Times New Roman" w:eastAsia="Times New Roman" w:cs="Times New Roman"/>
                      <w:b w:val="0"/>
                      <w:bCs w:val="0"/>
                      <w:i w:val="0"/>
                      <w:iCs w:val="0"/>
                      <w:sz w:val="24"/>
                      <w:szCs w:val="24"/>
                    </w:rPr>
                    <w:t>-</w:t>
                  </w:r>
                </w:p>
                <w:p w:rsidR="63A65D81" w:rsidP="2CFB0DE4" w:rsidRDefault="63A65D81" w14:paraId="24E9C4C2" w14:textId="4A9EA65E">
                  <w:pPr>
                    <w:rPr>
                      <w:rFonts w:ascii="Times New Roman" w:hAnsi="Times New Roman" w:eastAsia="Times New Roman" w:cs="Times New Roman"/>
                      <w:b w:val="0"/>
                      <w:bCs w:val="0"/>
                      <w:i w:val="0"/>
                      <w:iCs w:val="0"/>
                      <w:sz w:val="24"/>
                      <w:szCs w:val="24"/>
                      <w:lang w:val="en-US"/>
                    </w:rPr>
                  </w:pPr>
                  <w:r w:rsidRPr="2CFB0DE4" w:rsidR="63A65D81">
                    <w:rPr>
                      <w:rFonts w:ascii="Times New Roman" w:hAnsi="Times New Roman" w:eastAsia="Times New Roman" w:cs="Times New Roman"/>
                      <w:b w:val="0"/>
                      <w:bCs w:val="0"/>
                      <w:i w:val="0"/>
                      <w:iCs w:val="0"/>
                      <w:sz w:val="24"/>
                      <w:szCs w:val="24"/>
                    </w:rPr>
                    <w:t>-</w:t>
                  </w:r>
                </w:p>
              </w:tc>
            </w:tr>
          </w:tbl>
          <w:p w:rsidR="63A65D81" w:rsidP="2CFB0DE4" w:rsidRDefault="63A65D81" w14:paraId="1A1E8D69" w14:textId="6A8A1F23">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p>
        </w:tc>
      </w:tr>
      <w:tr w:rsidR="63A65D81" w:rsidTr="2CFB0DE4" w14:paraId="4604B1C5">
        <w:trPr>
          <w:trHeight w:val="330"/>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2806227B" w14:textId="25B09BE1">
            <w:pPr>
              <w:spacing w:before="0" w:beforeAutospacing="off" w:after="0" w:afterAutospacing="off"/>
              <w:jc w:val="left"/>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Estado del cambio (marque la </w:t>
            </w:r>
            <w:r w:rsidRPr="2CFB0DE4" w:rsidR="0E704746">
              <w:rPr>
                <w:rFonts w:ascii="Times New Roman" w:hAnsi="Times New Roman" w:eastAsia="Times New Roman" w:cs="Times New Roman"/>
                <w:b w:val="0"/>
                <w:bCs w:val="0"/>
                <w:i w:val="0"/>
                <w:iCs w:val="0"/>
                <w:strike w:val="0"/>
                <w:dstrike w:val="0"/>
                <w:color w:val="000000" w:themeColor="text1" w:themeTint="FF" w:themeShade="FF"/>
                <w:sz w:val="24"/>
                <w:szCs w:val="24"/>
                <w:u w:val="none"/>
              </w:rPr>
              <w:t>opción</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63A65D81" w:rsidP="2CFB0DE4" w:rsidRDefault="63A65D81" w14:paraId="1F24C96C" w14:textId="51B88A69">
            <w:pPr>
              <w:pStyle w:val="Pargrafodelista"/>
              <w:numPr>
                <w:ilvl w:val="0"/>
                <w:numId w:val="81"/>
              </w:numPr>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Solicitado sin ejecutar</w:t>
            </w:r>
          </w:p>
          <w:p w:rsidR="63A65D81" w:rsidP="2CFB0DE4" w:rsidRDefault="63A65D81" w14:paraId="0E0BDB9A" w14:textId="154549A8">
            <w:pPr>
              <w:pStyle w:val="Pargrafodelista"/>
              <w:numPr>
                <w:ilvl w:val="0"/>
                <w:numId w:val="81"/>
              </w:numPr>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En proceso de implementación</w:t>
            </w:r>
          </w:p>
          <w:p w:rsidR="63A65D81" w:rsidP="2CFB0DE4" w:rsidRDefault="63A65D81" w14:paraId="708C761C" w14:textId="49C62A64">
            <w:pPr>
              <w:pStyle w:val="Pargrafodelista"/>
              <w:numPr>
                <w:ilvl w:val="0"/>
                <w:numId w:val="81"/>
              </w:numPr>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Implementado con éxito</w:t>
            </w:r>
          </w:p>
          <w:p w:rsidR="63A65D81" w:rsidP="2CFB0DE4" w:rsidRDefault="63A65D81" w14:paraId="29FEC15D" w14:textId="7105F82D">
            <w:pPr>
              <w:pStyle w:val="Pargrafodelista"/>
              <w:numPr>
                <w:ilvl w:val="0"/>
                <w:numId w:val="81"/>
              </w:numPr>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 xml:space="preserve">Problemas identificados durante la implementación </w:t>
            </w:r>
          </w:p>
          <w:p w:rsidR="63A65D81" w:rsidP="2CFB0DE4" w:rsidRDefault="63A65D81" w14:paraId="03A0DB88" w14:textId="35D36F21">
            <w:pPr>
              <w:pStyle w:val="Pargrafodelista"/>
              <w:numPr>
                <w:ilvl w:val="0"/>
                <w:numId w:val="81"/>
              </w:numPr>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Otro (Especificar)</w:t>
            </w:r>
          </w:p>
          <w:p w:rsidR="63A65D81" w:rsidP="2CFB0DE4" w:rsidRDefault="63A65D81" w14:paraId="29472B0A" w14:textId="520CD88B">
            <w:pPr>
              <w:spacing w:before="0" w:beforeAutospacing="off" w:after="0" w:afterAutospacing="off"/>
              <w:ind w:left="0"/>
              <w:jc w:val="center"/>
              <w:rPr>
                <w:rFonts w:ascii="Times New Roman" w:hAnsi="Times New Roman" w:eastAsia="Times New Roman" w:cs="Times New Roman"/>
                <w:b w:val="0"/>
                <w:bCs w:val="0"/>
                <w:i w:val="0"/>
                <w:iCs w:val="0"/>
                <w:color w:val="000000" w:themeColor="text1" w:themeTint="FF" w:themeShade="FF"/>
                <w:sz w:val="24"/>
                <w:szCs w:val="24"/>
                <w:lang w:val="gl-ES"/>
              </w:rPr>
            </w:pPr>
            <w:r w:rsidR="63A65D81">
              <w:drawing>
                <wp:inline wp14:editId="697D2879" wp14:anchorId="7A95452A">
                  <wp:extent cx="5124450" cy="438150"/>
                  <wp:effectExtent l="0" t="0" r="0" b="0"/>
                  <wp:docPr id="1661709224" name="" descr="Forma" title=""/>
                  <wp:cNvGraphicFramePr>
                    <a:graphicFrameLocks noChangeAspect="1"/>
                  </wp:cNvGraphicFramePr>
                  <a:graphic>
                    <a:graphicData uri="http://schemas.openxmlformats.org/drawingml/2006/picture">
                      <pic:pic>
                        <pic:nvPicPr>
                          <pic:cNvPr id="0" name=""/>
                          <pic:cNvPicPr/>
                        </pic:nvPicPr>
                        <pic:blipFill>
                          <a:blip r:embed="R75aad7633a134b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24450" cy="438150"/>
                          </a:xfrm>
                          <a:prstGeom prst="rect">
                            <a:avLst/>
                          </a:prstGeom>
                        </pic:spPr>
                      </pic:pic>
                    </a:graphicData>
                  </a:graphic>
                </wp:inline>
              </w:drawing>
            </w:r>
          </w:p>
        </w:tc>
      </w:tr>
      <w:tr w:rsidR="63A65D81" w:rsidTr="2CFB0DE4" w14:paraId="6F22A6A8">
        <w:trPr>
          <w:trHeight w:val="585"/>
        </w:trPr>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2CFB0DE4" w:rsidRDefault="63A65D81" w14:paraId="0C973468" w14:textId="71967070">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Implementación</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del </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cambio</w:t>
            </w:r>
          </w:p>
        </w:tc>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46F3749E" w:rsidP="2CFB0DE4" w:rsidRDefault="46F3749E" w14:paraId="6F545A92" w14:textId="6DF09A8E">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lang w:val="gl-ES"/>
              </w:rPr>
            </w:pPr>
            <w:r w:rsidRPr="2CFB0DE4" w:rsidR="36AFC736">
              <w:rPr>
                <w:rFonts w:ascii="Times New Roman" w:hAnsi="Times New Roman" w:eastAsia="Times New Roman" w:cs="Times New Roman"/>
                <w:b w:val="0"/>
                <w:bCs w:val="0"/>
                <w:i w:val="0"/>
                <w:iCs w:val="0"/>
                <w:strike w:val="0"/>
                <w:dstrike w:val="0"/>
                <w:color w:val="000000" w:themeColor="text1" w:themeTint="FF" w:themeShade="FF"/>
                <w:sz w:val="24"/>
                <w:szCs w:val="24"/>
                <w:u w:val="none"/>
              </w:rPr>
              <w:t>1/1</w:t>
            </w:r>
          </w:p>
        </w:tc>
      </w:tr>
    </w:tbl>
    <w:p w:rsidR="07AF015C" w:rsidP="07AF015C" w:rsidRDefault="07AF015C" w14:paraId="58C4641B" w14:textId="52F0C6E0">
      <w:pPr>
        <w:pStyle w:val="Normal"/>
      </w:pPr>
    </w:p>
    <w:p w:rsidR="1758391D" w:rsidP="2CFB0DE4" w:rsidRDefault="1758391D" w14:paraId="3DAB4949" w14:textId="60781A1E" w14:noSpellErr="1">
      <w:pPr>
        <w:pStyle w:val="Ttulo4"/>
        <w:rPr>
          <w:sz w:val="26"/>
          <w:szCs w:val="26"/>
        </w:rPr>
      </w:pPr>
      <w:r w:rsidRPr="4D0159E5" w:rsidR="3F7E460E">
        <w:rPr>
          <w:sz w:val="26"/>
          <w:szCs w:val="26"/>
        </w:rPr>
        <w:t>Justificación</w:t>
      </w:r>
      <w:r w:rsidRPr="4D0159E5" w:rsidR="3F7E460E">
        <w:rPr>
          <w:sz w:val="26"/>
          <w:szCs w:val="26"/>
        </w:rPr>
        <w:t xml:space="preserve"> de sus campos</w:t>
      </w:r>
    </w:p>
    <w:p w:rsidR="0F493F4F" w:rsidP="2CFB0DE4" w:rsidRDefault="0F493F4F" w14:paraId="68D70117" w14:textId="3C6236E8">
      <w:pPr>
        <w:pStyle w:val="Pargrafodelista"/>
        <w:numPr>
          <w:ilvl w:val="0"/>
          <w:numId w:val="129"/>
        </w:numPr>
        <w:jc w:val="both"/>
        <w:rPr>
          <w:sz w:val="24"/>
          <w:szCs w:val="24"/>
        </w:rPr>
      </w:pPr>
      <w:r w:rsidR="0F493F4F">
        <w:rPr/>
        <w:t>Plantilla de Implementación del Cambio:</w:t>
      </w:r>
    </w:p>
    <w:p w:rsidR="0F493F4F" w:rsidP="2CFB0DE4" w:rsidRDefault="0F493F4F" w14:paraId="22D6B97B" w14:textId="769D6B48">
      <w:pPr>
        <w:pStyle w:val="Pargrafodelista"/>
        <w:numPr>
          <w:ilvl w:val="0"/>
          <w:numId w:val="131"/>
        </w:numPr>
        <w:jc w:val="both"/>
        <w:rPr>
          <w:sz w:val="24"/>
          <w:szCs w:val="24"/>
        </w:rPr>
      </w:pPr>
      <w:r w:rsidR="0F493F4F">
        <w:rPr/>
        <w:t>Fecha de Implementación:</w:t>
      </w:r>
    </w:p>
    <w:p w:rsidR="0F493F4F" w:rsidP="2CFB0DE4" w:rsidRDefault="0F493F4F" w14:paraId="1AE26FA7" w14:textId="2D15CB9E">
      <w:pPr>
        <w:pStyle w:val="Pargrafodelista"/>
        <w:numPr>
          <w:ilvl w:val="0"/>
          <w:numId w:val="132"/>
        </w:numPr>
        <w:jc w:val="both"/>
        <w:rPr>
          <w:sz w:val="24"/>
          <w:szCs w:val="24"/>
        </w:rPr>
      </w:pPr>
      <w:r w:rsidRPr="2CFB0DE4" w:rsidR="0F493F4F">
        <w:rPr>
          <w:b w:val="1"/>
          <w:bCs w:val="1"/>
        </w:rPr>
        <w:t>Descripción:</w:t>
      </w:r>
      <w:r w:rsidR="0F493F4F">
        <w:rPr/>
        <w:t xml:space="preserve"> Fecha en que se llevó a cabo la implementación del cambio.</w:t>
      </w:r>
    </w:p>
    <w:p w:rsidR="0F493F4F" w:rsidP="2CFB0DE4" w:rsidRDefault="0F493F4F" w14:paraId="048533D5" w14:textId="604C99A2">
      <w:pPr>
        <w:pStyle w:val="Pargrafodelista"/>
        <w:numPr>
          <w:ilvl w:val="0"/>
          <w:numId w:val="132"/>
        </w:numPr>
        <w:jc w:val="both"/>
        <w:rPr>
          <w:sz w:val="24"/>
          <w:szCs w:val="24"/>
        </w:rPr>
      </w:pPr>
      <w:r w:rsidRPr="2CFB0DE4" w:rsidR="0F493F4F">
        <w:rPr>
          <w:b w:val="1"/>
          <w:bCs w:val="1"/>
        </w:rPr>
        <w:t>Justificación:</w:t>
      </w:r>
      <w:r w:rsidR="0F493F4F">
        <w:rPr/>
        <w:t xml:space="preserve"> Registrar el momento exacto en que se ejecutó el cambio para futuras referencias y seguimiento temporal.</w:t>
      </w:r>
    </w:p>
    <w:p w:rsidR="0F493F4F" w:rsidP="2CFB0DE4" w:rsidRDefault="0F493F4F" w14:paraId="60C485C8" w14:textId="5E4582BA">
      <w:pPr>
        <w:pStyle w:val="Pargrafodelista"/>
        <w:numPr>
          <w:ilvl w:val="0"/>
          <w:numId w:val="134"/>
        </w:numPr>
        <w:jc w:val="both"/>
        <w:rPr>
          <w:sz w:val="24"/>
          <w:szCs w:val="24"/>
        </w:rPr>
      </w:pPr>
      <w:r w:rsidR="0F493F4F">
        <w:rPr/>
        <w:t>Identificador de Implementación:</w:t>
      </w:r>
    </w:p>
    <w:p w:rsidR="0F493F4F" w:rsidP="2CFB0DE4" w:rsidRDefault="0F493F4F" w14:paraId="6030B9DC" w14:textId="0F77B970">
      <w:pPr>
        <w:pStyle w:val="Pargrafodelista"/>
        <w:numPr>
          <w:ilvl w:val="0"/>
          <w:numId w:val="135"/>
        </w:numPr>
        <w:jc w:val="both"/>
        <w:rPr>
          <w:sz w:val="24"/>
          <w:szCs w:val="24"/>
        </w:rPr>
      </w:pPr>
      <w:r w:rsidRPr="2CFB0DE4" w:rsidR="0F493F4F">
        <w:rPr>
          <w:b w:val="1"/>
          <w:bCs w:val="1"/>
        </w:rPr>
        <w:t>Descripción:</w:t>
      </w:r>
      <w:r w:rsidR="0F493F4F">
        <w:rPr/>
        <w:t xml:space="preserve"> Número identificador único correlativo para cada implementación de cambio (automático).</w:t>
      </w:r>
    </w:p>
    <w:p w:rsidR="0F493F4F" w:rsidP="2CFB0DE4" w:rsidRDefault="0F493F4F" w14:paraId="0E7AF3A5" w14:textId="5AFC8AAE">
      <w:pPr>
        <w:pStyle w:val="Pargrafodelista"/>
        <w:numPr>
          <w:ilvl w:val="0"/>
          <w:numId w:val="135"/>
        </w:numPr>
        <w:jc w:val="both"/>
        <w:rPr>
          <w:sz w:val="24"/>
          <w:szCs w:val="24"/>
        </w:rPr>
      </w:pPr>
      <w:r w:rsidRPr="2CFB0DE4" w:rsidR="0F493F4F">
        <w:rPr>
          <w:b w:val="1"/>
          <w:bCs w:val="1"/>
        </w:rPr>
        <w:t>Justificación:</w:t>
      </w:r>
      <w:r w:rsidR="0F493F4F">
        <w:rPr/>
        <w:t xml:space="preserve"> Facilitar la identificación y el seguimiento de cada cambio realizado en el sistema, evitando confusiones y pérdidas de información.</w:t>
      </w:r>
    </w:p>
    <w:p w:rsidR="0F493F4F" w:rsidP="2CFB0DE4" w:rsidRDefault="0F493F4F" w14:paraId="721DEE83" w14:textId="708E11A7">
      <w:pPr>
        <w:pStyle w:val="Pargrafodelista"/>
        <w:numPr>
          <w:ilvl w:val="0"/>
          <w:numId w:val="136"/>
        </w:numPr>
        <w:jc w:val="both"/>
        <w:rPr>
          <w:sz w:val="24"/>
          <w:szCs w:val="24"/>
        </w:rPr>
      </w:pPr>
      <w:r w:rsidR="0F493F4F">
        <w:rPr/>
        <w:t>Responsable</w:t>
      </w:r>
      <w:r w:rsidR="0F493F4F">
        <w:rPr/>
        <w:t xml:space="preserve"> de Implementación:</w:t>
      </w:r>
    </w:p>
    <w:p w:rsidR="0F493F4F" w:rsidP="2CFB0DE4" w:rsidRDefault="0F493F4F" w14:paraId="7EFB178C" w14:textId="670CC0C4">
      <w:pPr>
        <w:pStyle w:val="Pargrafodelista"/>
        <w:numPr>
          <w:ilvl w:val="0"/>
          <w:numId w:val="137"/>
        </w:numPr>
        <w:jc w:val="both"/>
        <w:rPr>
          <w:sz w:val="24"/>
          <w:szCs w:val="24"/>
        </w:rPr>
      </w:pPr>
      <w:r w:rsidRPr="2CFB0DE4" w:rsidR="0F493F4F">
        <w:rPr>
          <w:b w:val="1"/>
          <w:bCs w:val="1"/>
        </w:rPr>
        <w:t>Descripción:</w:t>
      </w:r>
      <w:r w:rsidR="0F493F4F">
        <w:rPr/>
        <w:t xml:space="preserve"> Nombre de la persona asignada como responsable para llevar a cabo la implementación del cambio.</w:t>
      </w:r>
    </w:p>
    <w:p w:rsidR="0F493F4F" w:rsidP="2CFB0DE4" w:rsidRDefault="0F493F4F" w14:paraId="200C71F1" w14:textId="3DD729B7">
      <w:pPr>
        <w:pStyle w:val="Pargrafodelista"/>
        <w:numPr>
          <w:ilvl w:val="0"/>
          <w:numId w:val="137"/>
        </w:numPr>
        <w:jc w:val="both"/>
        <w:rPr>
          <w:sz w:val="24"/>
          <w:szCs w:val="24"/>
        </w:rPr>
      </w:pPr>
      <w:r w:rsidRPr="2CFB0DE4" w:rsidR="0F493F4F">
        <w:rPr>
          <w:b w:val="1"/>
          <w:bCs w:val="1"/>
        </w:rPr>
        <w:t>Justificación:</w:t>
      </w:r>
      <w:r w:rsidR="0F493F4F">
        <w:rPr/>
        <w:t xml:space="preserve"> Clarificar quién es el encargado de ejecutar y supervisar el proceso de implementación, garantizando la responsabilidad y la rendición de cuentas.</w:t>
      </w:r>
    </w:p>
    <w:p w:rsidR="0F493F4F" w:rsidP="2CFB0DE4" w:rsidRDefault="0F493F4F" w14:paraId="20E881E1" w14:textId="5730821D">
      <w:pPr>
        <w:pStyle w:val="Pargrafodelista"/>
        <w:numPr>
          <w:ilvl w:val="0"/>
          <w:numId w:val="138"/>
        </w:numPr>
        <w:jc w:val="both"/>
        <w:rPr>
          <w:sz w:val="24"/>
          <w:szCs w:val="24"/>
        </w:rPr>
      </w:pPr>
      <w:r w:rsidR="0F493F4F">
        <w:rPr/>
        <w:t>Descripción de la Implementación:</w:t>
      </w:r>
    </w:p>
    <w:p w:rsidR="0F493F4F" w:rsidP="2CFB0DE4" w:rsidRDefault="0F493F4F" w14:paraId="5B70750B" w14:textId="65B4B9CC">
      <w:pPr>
        <w:pStyle w:val="Pargrafodelista"/>
        <w:numPr>
          <w:ilvl w:val="0"/>
          <w:numId w:val="139"/>
        </w:numPr>
        <w:jc w:val="both"/>
        <w:rPr>
          <w:sz w:val="24"/>
          <w:szCs w:val="24"/>
        </w:rPr>
      </w:pPr>
      <w:r w:rsidRPr="2CFB0DE4" w:rsidR="0F493F4F">
        <w:rPr>
          <w:b w:val="1"/>
          <w:bCs w:val="1"/>
        </w:rPr>
        <w:t>Descripción:</w:t>
      </w:r>
      <w:r w:rsidR="0F493F4F">
        <w:rPr/>
        <w:t xml:space="preserve"> Detalles sobre las acciones ejecutadas, los recursos utilizados, los resultados obtenidos y las lecciones aprendidas durante el proceso de implementación del cambio.</w:t>
      </w:r>
    </w:p>
    <w:p w:rsidR="0F493F4F" w:rsidP="2CFB0DE4" w:rsidRDefault="0F493F4F" w14:paraId="07D7B31E" w14:textId="0D1F8C22">
      <w:pPr>
        <w:pStyle w:val="Pargrafodelista"/>
        <w:numPr>
          <w:ilvl w:val="0"/>
          <w:numId w:val="139"/>
        </w:numPr>
        <w:jc w:val="both"/>
        <w:rPr>
          <w:sz w:val="24"/>
          <w:szCs w:val="24"/>
        </w:rPr>
      </w:pPr>
      <w:r w:rsidRPr="2CFB0DE4" w:rsidR="0F493F4F">
        <w:rPr>
          <w:b w:val="1"/>
          <w:bCs w:val="1"/>
        </w:rPr>
        <w:t>Justificación:</w:t>
      </w:r>
      <w:r w:rsidR="0F493F4F">
        <w:rPr/>
        <w:t xml:space="preserve"> Brindar una visión detallada de todo el proceso de implementación, permitiendo un análisis exhaustivo y la identificación de áreas de mejora.</w:t>
      </w:r>
    </w:p>
    <w:p w:rsidR="0F493F4F" w:rsidP="2CFB0DE4" w:rsidRDefault="0F493F4F" w14:paraId="3DFBB64F" w14:textId="697955DA">
      <w:pPr>
        <w:pStyle w:val="Pargrafodelista"/>
        <w:numPr>
          <w:ilvl w:val="0"/>
          <w:numId w:val="140"/>
        </w:numPr>
        <w:jc w:val="both"/>
        <w:rPr>
          <w:sz w:val="24"/>
          <w:szCs w:val="24"/>
        </w:rPr>
      </w:pPr>
      <w:r w:rsidR="0F493F4F">
        <w:rPr/>
        <w:t>Estado de la Implementación:</w:t>
      </w:r>
    </w:p>
    <w:p w:rsidR="0F493F4F" w:rsidP="2CFB0DE4" w:rsidRDefault="0F493F4F" w14:paraId="2DEC0CB4" w14:textId="19B8D327">
      <w:pPr>
        <w:pStyle w:val="Pargrafodelista"/>
        <w:numPr>
          <w:ilvl w:val="0"/>
          <w:numId w:val="141"/>
        </w:numPr>
        <w:jc w:val="both"/>
        <w:rPr>
          <w:sz w:val="24"/>
          <w:szCs w:val="24"/>
        </w:rPr>
      </w:pPr>
      <w:r w:rsidRPr="2CFB0DE4" w:rsidR="0F493F4F">
        <w:rPr>
          <w:b w:val="1"/>
          <w:bCs w:val="1"/>
        </w:rPr>
        <w:t>Descripción:</w:t>
      </w:r>
      <w:r w:rsidR="0F493F4F">
        <w:rPr/>
        <w:t xml:space="preserve"> Estado actual en que se encuentra la implementación del cambio, como solicitado sin ejecutar, en proceso de implementación, implementado con éxito, problemas identificados durante la implementación u otro especificado.</w:t>
      </w:r>
    </w:p>
    <w:p w:rsidR="0F493F4F" w:rsidP="2CFB0DE4" w:rsidRDefault="0F493F4F" w14:paraId="327F59A1" w14:textId="5E01F8B0">
      <w:pPr>
        <w:pStyle w:val="Pargrafodelista"/>
        <w:numPr>
          <w:ilvl w:val="0"/>
          <w:numId w:val="141"/>
        </w:numPr>
        <w:jc w:val="both"/>
        <w:rPr>
          <w:sz w:val="24"/>
          <w:szCs w:val="24"/>
        </w:rPr>
      </w:pPr>
      <w:r w:rsidRPr="2CFB0DE4" w:rsidR="0F493F4F">
        <w:rPr>
          <w:b w:val="1"/>
          <w:bCs w:val="1"/>
        </w:rPr>
        <w:t>Justificación:</w:t>
      </w:r>
      <w:r w:rsidR="0F493F4F">
        <w:rPr/>
        <w:t xml:space="preserve"> Proporcionar una actualización rápida y clara sobre el progreso y el estado de la implementación del cambio, facilitando la toma de decisiones y la comunicación entre los miembros del equipo.</w:t>
      </w:r>
      <w:r>
        <w:br/>
      </w:r>
    </w:p>
    <w:p w:rsidR="0F493F4F" w:rsidP="2CFB0DE4" w:rsidRDefault="0F493F4F" w14:paraId="45A5B5D4" w14:textId="223DB987">
      <w:pPr>
        <w:pStyle w:val="Pargrafodelista"/>
        <w:numPr>
          <w:ilvl w:val="0"/>
          <w:numId w:val="159"/>
        </w:numPr>
        <w:rPr>
          <w:sz w:val="24"/>
          <w:szCs w:val="24"/>
        </w:rPr>
      </w:pPr>
      <w:r w:rsidR="0F493F4F">
        <w:rPr/>
        <w:t>Pie de plantilla:</w:t>
      </w:r>
    </w:p>
    <w:p w:rsidR="0F493F4F" w:rsidP="2CFB0DE4" w:rsidRDefault="0F493F4F" w14:paraId="7F1B67AA" w14:textId="4C560BF2">
      <w:pPr>
        <w:pStyle w:val="Pargrafodelista"/>
        <w:numPr>
          <w:ilvl w:val="0"/>
          <w:numId w:val="142"/>
        </w:numPr>
        <w:ind w:left="1080"/>
        <w:jc w:val="both"/>
        <w:rPr>
          <w:sz w:val="24"/>
          <w:szCs w:val="24"/>
        </w:rPr>
      </w:pPr>
      <w:r w:rsidRPr="2CFB0DE4" w:rsidR="0F493F4F">
        <w:rPr>
          <w:b w:val="1"/>
          <w:bCs w:val="1"/>
        </w:rPr>
        <w:t>Descripción:</w:t>
      </w:r>
      <w:r w:rsidR="0F493F4F">
        <w:rPr/>
        <w:t xml:space="preserve"> Identificador de Implementación seguido del número de página actual y el número total de páginas del documento.</w:t>
      </w:r>
    </w:p>
    <w:p w:rsidR="0F493F4F" w:rsidP="2CFB0DE4" w:rsidRDefault="0F493F4F" w14:paraId="74ED819E" w14:textId="63B5E780">
      <w:pPr>
        <w:pStyle w:val="Pargrafodelista"/>
        <w:numPr>
          <w:ilvl w:val="0"/>
          <w:numId w:val="142"/>
        </w:numPr>
        <w:ind w:left="1080"/>
        <w:jc w:val="both"/>
        <w:rPr>
          <w:sz w:val="24"/>
          <w:szCs w:val="24"/>
        </w:rPr>
      </w:pPr>
      <w:r w:rsidRPr="2CFB0DE4" w:rsidR="0F493F4F">
        <w:rPr>
          <w:b w:val="1"/>
          <w:bCs w:val="1"/>
        </w:rPr>
        <w:t>Justificación:</w:t>
      </w:r>
      <w:r w:rsidR="0F493F4F">
        <w:rPr/>
        <w:t xml:space="preserve"> Permitir una fácil identificación de cada implementación dentro del documento y ayudar en la organización y referencia de la información.</w:t>
      </w:r>
    </w:p>
    <w:p w:rsidR="2CFB0DE4" w:rsidP="2CFB0DE4" w:rsidRDefault="2CFB0DE4" w14:paraId="7DD839C7" w14:textId="270A70A1">
      <w:pPr>
        <w:pStyle w:val="Normal"/>
      </w:pPr>
    </w:p>
    <w:p w:rsidR="2CFB0DE4" w:rsidP="2CFB0DE4" w:rsidRDefault="2CFB0DE4" w14:paraId="25FDD3E6" w14:textId="13E65022">
      <w:pPr>
        <w:pStyle w:val="Normal"/>
      </w:pPr>
    </w:p>
    <w:p w:rsidR="4D0159E5" w:rsidP="4D0159E5" w:rsidRDefault="4D0159E5" w14:paraId="3C0A8BC7" w14:textId="76F41EC6">
      <w:pPr>
        <w:pStyle w:val="Normal"/>
      </w:pPr>
    </w:p>
    <w:p w:rsidR="4D0159E5" w:rsidP="4D0159E5" w:rsidRDefault="4D0159E5" w14:paraId="1C2297CC" w14:textId="46694A66">
      <w:pPr>
        <w:pStyle w:val="Normal"/>
      </w:pPr>
    </w:p>
    <w:p w:rsidR="4D0159E5" w:rsidP="4D0159E5" w:rsidRDefault="4D0159E5" w14:paraId="434F7C7B" w14:textId="4BAB3696">
      <w:pPr>
        <w:pStyle w:val="Normal"/>
      </w:pPr>
    </w:p>
    <w:p w:rsidR="4D0159E5" w:rsidP="4D0159E5" w:rsidRDefault="4D0159E5" w14:paraId="7F95E95C" w14:textId="1CE889DC">
      <w:pPr>
        <w:pStyle w:val="Normal"/>
      </w:pPr>
    </w:p>
    <w:p w:rsidR="63A65D81" w:rsidP="2CFB0DE4" w:rsidRDefault="63A65D81" w14:paraId="6F1AD7A9" w14:textId="683C8D5A">
      <w:pPr>
        <w:pStyle w:val="Ttulo3"/>
        <w:rPr>
          <w:sz w:val="28"/>
          <w:szCs w:val="28"/>
          <w:lang w:val="es-ES"/>
        </w:rPr>
      </w:pPr>
      <w:bookmarkStart w:name="_Toc1511614120" w:id="816761894"/>
      <w:r w:rsidR="5896B89C">
        <w:rPr/>
        <w:t>Plantilla</w:t>
      </w:r>
      <w:r w:rsidR="7FE2E5FC">
        <w:rPr/>
        <w:t xml:space="preserve"> E:</w:t>
      </w:r>
      <w:r w:rsidR="5896B89C">
        <w:rPr/>
        <w:t xml:space="preserve"> </w:t>
      </w:r>
      <w:r w:rsidRPr="4D0159E5" w:rsidR="378B4889">
        <w:rPr>
          <w:sz w:val="28"/>
          <w:szCs w:val="28"/>
        </w:rPr>
        <w:t>Seguimiento del cambio</w:t>
      </w:r>
      <w:bookmarkEnd w:id="816761894"/>
    </w:p>
    <w:p w:rsidR="528240B8" w:rsidP="2CFB0DE4" w:rsidRDefault="528240B8" w14:paraId="027E45BE" w14:textId="50C93F8B" w14:noSpellErr="1">
      <w:pPr>
        <w:pStyle w:val="Ttulo4"/>
        <w:rPr>
          <w:sz w:val="26"/>
          <w:szCs w:val="26"/>
        </w:rPr>
      </w:pPr>
      <w:r w:rsidRPr="4D0159E5" w:rsidR="71C974B6">
        <w:rPr>
          <w:sz w:val="26"/>
          <w:szCs w:val="26"/>
        </w:rPr>
        <w:t>Modelo</w:t>
      </w:r>
    </w:p>
    <w:tbl>
      <w:tblPr>
        <w:tblStyle w:val="Tboanormal"/>
        <w:tblW w:w="0" w:type="auto"/>
        <w:tblLayout w:type="fixed"/>
        <w:tblLook w:val="06A0" w:firstRow="1" w:lastRow="0" w:firstColumn="1" w:lastColumn="0" w:noHBand="1" w:noVBand="1"/>
      </w:tblPr>
      <w:tblGrid>
        <w:gridCol w:w="4245"/>
        <w:gridCol w:w="4245"/>
      </w:tblGrid>
      <w:tr w:rsidR="63A65D81" w:rsidTr="4D0159E5" w14:paraId="3CA6E623">
        <w:trPr>
          <w:trHeight w:val="300"/>
        </w:trPr>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2CFB0DE4" w:rsidRDefault="63A65D81" w14:paraId="3D37F6D6" w14:textId="116F5272">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id:</w:t>
            </w:r>
          </w:p>
        </w:tc>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2CFB0DE4" w:rsidRDefault="63A65D81" w14:paraId="46D2B9C3" w14:textId="5ABCA7F0">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Fecha</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w:t>
            </w:r>
          </w:p>
        </w:tc>
      </w:tr>
      <w:tr w:rsidR="63A65D81" w:rsidTr="4D0159E5" w14:paraId="6FE95503">
        <w:trPr>
          <w:trHeight w:val="435"/>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53ABB730" w14:textId="4E40E280">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Nombre:</w:t>
            </w:r>
          </w:p>
        </w:tc>
      </w:tr>
      <w:tr w:rsidR="63A65D81" w:rsidTr="4D0159E5" w14:paraId="5E6E481A">
        <w:trPr>
          <w:trHeight w:val="1485"/>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63A65D81" w:rsidP="2CFB0DE4" w:rsidRDefault="63A65D81" w14:paraId="1173DDBD" w14:textId="2ACBF198">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Descripción</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  </w:t>
            </w: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8280"/>
            </w:tblGrid>
            <w:tr w:rsidR="63A65D81" w:rsidTr="4D0159E5" w14:paraId="6605CB4D">
              <w:trPr>
                <w:trHeight w:val="300"/>
              </w:trPr>
              <w:tc>
                <w:tcPr>
                  <w:tcW w:w="8280" w:type="dxa"/>
                  <w:shd w:val="clear" w:color="auto" w:fill="FFFFFF" w:themeFill="background1"/>
                  <w:tcMar>
                    <w:left w:w="105" w:type="dxa"/>
                    <w:right w:w="105" w:type="dxa"/>
                  </w:tcMar>
                  <w:vAlign w:val="top"/>
                </w:tcPr>
                <w:p w:rsidR="63A65D81" w:rsidP="4D0159E5" w:rsidRDefault="63A65D81" w14:paraId="6C811913" w14:textId="63FEA677">
                  <w:pPr>
                    <w:rPr>
                      <w:rFonts w:ascii="Times New Roman" w:hAnsi="Times New Roman" w:eastAsia="Times New Roman" w:cs="Times New Roman"/>
                      <w:b w:val="0"/>
                      <w:bCs w:val="0"/>
                      <w:i w:val="0"/>
                      <w:iCs w:val="0"/>
                      <w:color w:val="000000" w:themeColor="text1" w:themeTint="FF" w:themeShade="FF"/>
                      <w:sz w:val="24"/>
                      <w:szCs w:val="24"/>
                      <w:lang w:val="en-US"/>
                    </w:rPr>
                  </w:pP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Situaci</w:t>
                  </w:r>
                  <w:r w:rsidRPr="4D0159E5" w:rsidR="4BA18D1F">
                    <w:rPr>
                      <w:rFonts w:ascii="Times New Roman" w:hAnsi="Times New Roman" w:eastAsia="Times New Roman" w:cs="Times New Roman"/>
                      <w:b w:val="0"/>
                      <w:bCs w:val="0"/>
                      <w:i w:val="0"/>
                      <w:iCs w:val="0"/>
                      <w:strike w:val="0"/>
                      <w:dstrike w:val="0"/>
                      <w:color w:val="000000" w:themeColor="text1" w:themeTint="FF" w:themeShade="FF"/>
                      <w:sz w:val="24"/>
                      <w:szCs w:val="24"/>
                      <w:u w:val="none"/>
                    </w:rPr>
                    <w:t>ó</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n</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en</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la que se </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detecta</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63A65D81" w:rsidP="2CFB0DE4" w:rsidRDefault="63A65D81" w14:paraId="4E42B4D2" w14:textId="5CD09E49">
                  <w:pPr>
                    <w:jc w:val="center"/>
                    <w:rPr>
                      <w:rFonts w:ascii="Times New Roman" w:hAnsi="Times New Roman" w:eastAsia="Times New Roman" w:cs="Times New Roman"/>
                      <w:b w:val="0"/>
                      <w:bCs w:val="0"/>
                      <w:i w:val="0"/>
                      <w:iCs w:val="0"/>
                      <w:color w:val="000000" w:themeColor="text1" w:themeTint="FF" w:themeShade="FF"/>
                      <w:sz w:val="24"/>
                      <w:szCs w:val="24"/>
                      <w:lang w:val="en-US"/>
                    </w:rPr>
                  </w:pPr>
                  <w:r w:rsidR="63A65D81">
                    <w:drawing>
                      <wp:inline wp14:editId="5E0CF6D3" wp14:anchorId="56E1CDB7">
                        <wp:extent cx="4572000" cy="504825"/>
                        <wp:effectExtent l="0" t="0" r="0" b="0"/>
                        <wp:docPr id="944814861" name="" descr="Forma" title=""/>
                        <wp:cNvGraphicFramePr>
                          <a:graphicFrameLocks noChangeAspect="1"/>
                        </wp:cNvGraphicFramePr>
                        <a:graphic>
                          <a:graphicData uri="http://schemas.openxmlformats.org/drawingml/2006/picture">
                            <pic:pic>
                              <pic:nvPicPr>
                                <pic:cNvPr id="0" name=""/>
                                <pic:cNvPicPr/>
                              </pic:nvPicPr>
                              <pic:blipFill>
                                <a:blip r:embed="R6a036858b66840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04825"/>
                                </a:xfrm>
                                <a:prstGeom prst="rect">
                                  <a:avLst/>
                                </a:prstGeom>
                              </pic:spPr>
                            </pic:pic>
                          </a:graphicData>
                        </a:graphic>
                      </wp:inline>
                    </w:drawing>
                  </w:r>
                </w:p>
              </w:tc>
            </w:tr>
            <w:tr w:rsidR="63A65D81" w:rsidTr="4D0159E5" w14:paraId="000BF89A">
              <w:trPr>
                <w:trHeight w:val="300"/>
              </w:trPr>
              <w:tc>
                <w:tcPr>
                  <w:tcW w:w="8280" w:type="dxa"/>
                  <w:tcMar>
                    <w:left w:w="105" w:type="dxa"/>
                    <w:right w:w="105" w:type="dxa"/>
                  </w:tcMar>
                  <w:vAlign w:val="top"/>
                </w:tcPr>
                <w:p w:rsidR="63A65D81" w:rsidP="4D0159E5" w:rsidRDefault="63A65D81" w14:paraId="20BE6AC3" w14:textId="7D1C3DD2">
                  <w:pPr>
                    <w:jc w:val="left"/>
                    <w:rPr>
                      <w:rFonts w:ascii="Times New Roman" w:hAnsi="Times New Roman" w:eastAsia="Times New Roman" w:cs="Times New Roman"/>
                      <w:b w:val="0"/>
                      <w:bCs w:val="0"/>
                      <w:i w:val="0"/>
                      <w:iCs w:val="0"/>
                      <w:color w:val="000000" w:themeColor="text1" w:themeTint="FF" w:themeShade="FF"/>
                      <w:sz w:val="24"/>
                      <w:szCs w:val="24"/>
                    </w:rPr>
                  </w:pP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Descripci</w:t>
                  </w:r>
                  <w:r w:rsidRPr="4D0159E5" w:rsidR="0221FFC9">
                    <w:rPr>
                      <w:rFonts w:ascii="Times New Roman" w:hAnsi="Times New Roman" w:eastAsia="Times New Roman" w:cs="Times New Roman"/>
                      <w:b w:val="0"/>
                      <w:bCs w:val="0"/>
                      <w:i w:val="0"/>
                      <w:iCs w:val="0"/>
                      <w:strike w:val="0"/>
                      <w:dstrike w:val="0"/>
                      <w:color w:val="000000" w:themeColor="text1" w:themeTint="FF" w:themeShade="FF"/>
                      <w:sz w:val="24"/>
                      <w:szCs w:val="24"/>
                      <w:u w:val="none"/>
                    </w:rPr>
                    <w:t>ó</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n</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del </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cambio</w:t>
                  </w:r>
                  <w:r w:rsidRPr="4D0159E5"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63A65D81" w:rsidP="2CFB0DE4" w:rsidRDefault="63A65D81" w14:paraId="48D8E276" w14:textId="4CD474E1">
                  <w:pPr>
                    <w:jc w:val="center"/>
                    <w:rPr>
                      <w:rFonts w:ascii="Times New Roman" w:hAnsi="Times New Roman" w:eastAsia="Times New Roman" w:cs="Times New Roman"/>
                      <w:b w:val="0"/>
                      <w:bCs w:val="0"/>
                      <w:i w:val="0"/>
                      <w:iCs w:val="0"/>
                      <w:color w:val="000000" w:themeColor="text1" w:themeTint="FF" w:themeShade="FF"/>
                      <w:sz w:val="24"/>
                      <w:szCs w:val="24"/>
                      <w:lang w:val="en-US"/>
                    </w:rPr>
                  </w:pPr>
                  <w:r w:rsidRPr="2CFB0DE4" w:rsidR="2AC9893F">
                    <w:rPr>
                      <w:color w:val="FFFFFF" w:themeColor="background1" w:themeTint="FF" w:themeShade="FF"/>
                      <w:sz w:val="12"/>
                      <w:szCs w:val="12"/>
                    </w:rPr>
                    <w:t>e</w:t>
                  </w:r>
                  <w:r>
                    <w:br/>
                  </w:r>
                  <w:r w:rsidR="63A65D81">
                    <w:drawing>
                      <wp:inline wp14:editId="74C6B09A" wp14:anchorId="1886144C">
                        <wp:extent cx="4572000" cy="504825"/>
                        <wp:effectExtent l="0" t="0" r="0" b="0"/>
                        <wp:docPr id="1968156941" name="" descr="Forma" title=""/>
                        <wp:cNvGraphicFramePr>
                          <a:graphicFrameLocks noChangeAspect="1"/>
                        </wp:cNvGraphicFramePr>
                        <a:graphic>
                          <a:graphicData uri="http://schemas.openxmlformats.org/drawingml/2006/picture">
                            <pic:pic>
                              <pic:nvPicPr>
                                <pic:cNvPr id="0" name=""/>
                                <pic:cNvPicPr/>
                              </pic:nvPicPr>
                              <pic:blipFill>
                                <a:blip r:embed="Rc0a4d5bbefeb4c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04825"/>
                                </a:xfrm>
                                <a:prstGeom prst="rect">
                                  <a:avLst/>
                                </a:prstGeom>
                              </pic:spPr>
                            </pic:pic>
                          </a:graphicData>
                        </a:graphic>
                      </wp:inline>
                    </w:drawing>
                  </w:r>
                </w:p>
              </w:tc>
            </w:tr>
            <w:tr w:rsidR="63A65D81" w:rsidTr="4D0159E5" w14:paraId="05FF15C8">
              <w:trPr>
                <w:trHeight w:val="300"/>
              </w:trPr>
              <w:tc>
                <w:tcPr>
                  <w:tcW w:w="8280" w:type="dxa"/>
                  <w:tcMar>
                    <w:left w:w="105" w:type="dxa"/>
                    <w:right w:w="105" w:type="dxa"/>
                  </w:tcMar>
                  <w:vAlign w:val="top"/>
                </w:tcPr>
                <w:p w:rsidR="63A65D81" w:rsidP="2CFB0DE4" w:rsidRDefault="63A65D81" w14:paraId="78B88415" w14:textId="2B03915E">
                  <w:pPr>
                    <w:rPr>
                      <w:rFonts w:ascii="Times New Roman" w:hAnsi="Times New Roman" w:eastAsia="Times New Roman" w:cs="Times New Roman"/>
                      <w:b w:val="0"/>
                      <w:bCs w:val="0"/>
                      <w:i w:val="0"/>
                      <w:iCs w:val="0"/>
                      <w:color w:val="000000" w:themeColor="text1" w:themeTint="FF" w:themeShade="FF"/>
                      <w:sz w:val="24"/>
                      <w:szCs w:val="24"/>
                      <w:lang w:val="en-US"/>
                    </w:rPr>
                  </w:pP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Datos</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adicionales</w:t>
                  </w:r>
                  <w:r w:rsidRPr="2CFB0DE4"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p w:rsidR="63A65D81" w:rsidP="2CFB0DE4" w:rsidRDefault="63A65D81" w14:paraId="7B495ABC" w14:textId="6D5A379D">
                  <w:pPr>
                    <w:jc w:val="center"/>
                    <w:rPr>
                      <w:rFonts w:ascii="Times New Roman" w:hAnsi="Times New Roman" w:eastAsia="Times New Roman" w:cs="Times New Roman"/>
                      <w:b w:val="0"/>
                      <w:bCs w:val="0"/>
                      <w:i w:val="0"/>
                      <w:iCs w:val="0"/>
                      <w:color w:val="000000" w:themeColor="text1" w:themeTint="FF" w:themeShade="FF"/>
                      <w:sz w:val="24"/>
                      <w:szCs w:val="24"/>
                      <w:lang w:val="en-US"/>
                    </w:rPr>
                  </w:pPr>
                  <w:r w:rsidR="63A65D81">
                    <w:drawing>
                      <wp:inline wp14:editId="1F39004E" wp14:anchorId="17BCE7C9">
                        <wp:extent cx="4572000" cy="504825"/>
                        <wp:effectExtent l="0" t="0" r="0" b="0"/>
                        <wp:docPr id="1965071894" name="" descr="Forma" title=""/>
                        <wp:cNvGraphicFramePr>
                          <a:graphicFrameLocks noChangeAspect="1"/>
                        </wp:cNvGraphicFramePr>
                        <a:graphic>
                          <a:graphicData uri="http://schemas.openxmlformats.org/drawingml/2006/picture">
                            <pic:pic>
                              <pic:nvPicPr>
                                <pic:cNvPr id="0" name=""/>
                                <pic:cNvPicPr/>
                              </pic:nvPicPr>
                              <pic:blipFill>
                                <a:blip r:embed="Rada76706d6184e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04825"/>
                                </a:xfrm>
                                <a:prstGeom prst="rect">
                                  <a:avLst/>
                                </a:prstGeom>
                              </pic:spPr>
                            </pic:pic>
                          </a:graphicData>
                        </a:graphic>
                      </wp:inline>
                    </w:drawing>
                  </w:r>
                </w:p>
              </w:tc>
            </w:tr>
          </w:tbl>
          <w:p w:rsidR="63A65D81" w:rsidP="2CFB0DE4" w:rsidRDefault="63A65D81" w14:paraId="2D2251E9" w14:textId="2F13CF2C">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               </w:t>
            </w:r>
          </w:p>
        </w:tc>
      </w:tr>
      <w:tr w:rsidR="63A65D81" w:rsidTr="4D0159E5" w14:paraId="47E748ED">
        <w:trPr>
          <w:trHeight w:val="330"/>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2CFB0DE4" w:rsidRDefault="63A65D81" w14:paraId="13C69A38" w14:textId="050F84E9">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Estado actual del </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cambio</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 (marque la </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opci</w:t>
            </w:r>
            <w:r w:rsidRPr="2CFB0DE4" w:rsidR="24E724FD">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ó</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n</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w:t>
            </w:r>
          </w:p>
          <w:p w:rsidR="63A65D81" w:rsidP="2CFB0DE4" w:rsidRDefault="63A65D81" w14:paraId="2FD91ED8" w14:textId="5220DFB7">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color w:val="000000" w:themeColor="text1" w:themeTint="FF" w:themeShade="FF"/>
                <w:sz w:val="24"/>
                <w:szCs w:val="24"/>
              </w:rPr>
              <w:t>En análisis</w:t>
            </w:r>
          </w:p>
          <w:p w:rsidR="63A65D81" w:rsidP="2CFB0DE4" w:rsidRDefault="63A65D81" w14:paraId="12EB9E14" w14:textId="46DE935E">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color w:val="000000" w:themeColor="text1" w:themeTint="FF" w:themeShade="FF"/>
                <w:sz w:val="24"/>
                <w:szCs w:val="24"/>
              </w:rPr>
              <w:t>Aprobado</w:t>
            </w:r>
          </w:p>
          <w:p w:rsidR="63A65D81" w:rsidP="2CFB0DE4" w:rsidRDefault="63A65D81" w14:paraId="2CC825EB" w14:textId="69487474">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color w:val="000000" w:themeColor="text1" w:themeTint="FF" w:themeShade="FF"/>
                <w:sz w:val="24"/>
                <w:szCs w:val="24"/>
              </w:rPr>
              <w:t>En proceso de implementación</w:t>
            </w:r>
          </w:p>
          <w:p w:rsidR="63A65D81" w:rsidP="2CFB0DE4" w:rsidRDefault="63A65D81" w14:paraId="709A0E29" w14:textId="51B39002">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color w:val="000000" w:themeColor="text1" w:themeTint="FF" w:themeShade="FF"/>
                <w:sz w:val="24"/>
                <w:szCs w:val="24"/>
              </w:rPr>
              <w:t>Implementado con éxito</w:t>
            </w:r>
          </w:p>
          <w:p w:rsidR="63A65D81" w:rsidP="2CFB0DE4" w:rsidRDefault="63A65D81" w14:paraId="3E7C3FA7" w14:textId="1FA69057">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color w:val="000000" w:themeColor="text1" w:themeTint="FF" w:themeShade="FF"/>
                <w:sz w:val="24"/>
                <w:szCs w:val="24"/>
              </w:rPr>
              <w:t>Rechazado (con motivo)</w:t>
            </w:r>
          </w:p>
          <w:p w:rsidR="63A65D81" w:rsidP="2CFB0DE4" w:rsidRDefault="63A65D81" w14:paraId="361079C9" w14:textId="74C608EB">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color w:val="000000" w:themeColor="text1" w:themeTint="FF" w:themeShade="FF"/>
                <w:sz w:val="24"/>
                <w:szCs w:val="24"/>
              </w:rPr>
              <w:t>Otro (Especificar)</w:t>
            </w:r>
          </w:p>
          <w:p w:rsidR="63A65D81" w:rsidP="2CFB0DE4" w:rsidRDefault="63A65D81" w14:paraId="14C8E7A3" w14:textId="0673CC89">
            <w:pPr>
              <w:spacing w:before="0" w:beforeAutospacing="off" w:after="0" w:afterAutospacing="off"/>
              <w:ind w:lef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p>
        </w:tc>
      </w:tr>
      <w:tr w:rsidR="63A65D81" w:rsidTr="4D0159E5" w14:paraId="2A161267">
        <w:trPr>
          <w:trHeight w:val="510"/>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63A65D81" w:rsidP="2CFB0DE4" w:rsidRDefault="63A65D81" w14:paraId="684AC752" w14:textId="702ADECE">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Control del Tiempo de </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Resolución</w:t>
            </w: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4140"/>
              <w:gridCol w:w="4140"/>
            </w:tblGrid>
            <w:tr w:rsidR="63A65D81" w:rsidTr="2CFB0DE4" w14:paraId="15F46568">
              <w:trPr>
                <w:trHeight w:val="300"/>
              </w:trPr>
              <w:tc>
                <w:tcPr>
                  <w:tcW w:w="4140" w:type="dxa"/>
                  <w:tcMar>
                    <w:left w:w="105" w:type="dxa"/>
                    <w:right w:w="105" w:type="dxa"/>
                  </w:tcMar>
                  <w:vAlign w:val="top"/>
                </w:tcPr>
                <w:p w:rsidR="63A65D81" w:rsidP="2CFB0DE4" w:rsidRDefault="63A65D81" w14:paraId="1FC7920E" w14:textId="10FC389C">
                  <w:pPr>
                    <w:ind w:left="0" w:firstLine="0"/>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Fecha de Solicitud del Cambio</w:t>
                  </w:r>
                </w:p>
              </w:tc>
              <w:tc>
                <w:tcPr>
                  <w:tcW w:w="4140" w:type="dxa"/>
                  <w:tcMar>
                    <w:left w:w="105" w:type="dxa"/>
                    <w:right w:w="105" w:type="dxa"/>
                  </w:tcMar>
                  <w:vAlign w:val="top"/>
                </w:tcPr>
                <w:p w:rsidR="63A65D81" w:rsidP="2CFB0DE4" w:rsidRDefault="63A65D81" w14:paraId="31F4BBF4" w14:textId="0D45B135">
                  <w:pPr>
                    <w:rPr>
                      <w:rFonts w:ascii="Times New Roman" w:hAnsi="Times New Roman" w:eastAsia="Times New Roman" w:cs="Times New Roman"/>
                      <w:b w:val="0"/>
                      <w:bCs w:val="0"/>
                      <w:i w:val="0"/>
                      <w:iCs w:val="0"/>
                      <w:color w:val="000000" w:themeColor="text1" w:themeTint="FF" w:themeShade="FF"/>
                      <w:sz w:val="24"/>
                      <w:szCs w:val="24"/>
                      <w:lang w:val="en-US"/>
                    </w:rPr>
                  </w:pPr>
                </w:p>
              </w:tc>
            </w:tr>
            <w:tr w:rsidR="63A65D81" w:rsidTr="2CFB0DE4" w14:paraId="3B995ABD">
              <w:trPr>
                <w:trHeight w:val="300"/>
              </w:trPr>
              <w:tc>
                <w:tcPr>
                  <w:tcW w:w="4140" w:type="dxa"/>
                  <w:tcMar>
                    <w:left w:w="105" w:type="dxa"/>
                    <w:right w:w="105" w:type="dxa"/>
                  </w:tcMar>
                  <w:vAlign w:val="top"/>
                </w:tcPr>
                <w:p w:rsidR="63A65D81" w:rsidP="2CFB0DE4" w:rsidRDefault="63A65D81" w14:paraId="461E1699" w14:textId="70C13A50">
                  <w:pPr>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Fecha de Aprobación del Cambio</w:t>
                  </w:r>
                </w:p>
              </w:tc>
              <w:tc>
                <w:tcPr>
                  <w:tcW w:w="4140" w:type="dxa"/>
                  <w:tcMar>
                    <w:left w:w="105" w:type="dxa"/>
                    <w:right w:w="105" w:type="dxa"/>
                  </w:tcMar>
                  <w:vAlign w:val="top"/>
                </w:tcPr>
                <w:p w:rsidR="63A65D81" w:rsidP="2CFB0DE4" w:rsidRDefault="63A65D81" w14:paraId="4F496A8F" w14:textId="1F0A6D68">
                  <w:pPr>
                    <w:rPr>
                      <w:rFonts w:ascii="Times New Roman" w:hAnsi="Times New Roman" w:eastAsia="Times New Roman" w:cs="Times New Roman"/>
                      <w:b w:val="0"/>
                      <w:bCs w:val="0"/>
                      <w:i w:val="0"/>
                      <w:iCs w:val="0"/>
                      <w:color w:val="000000" w:themeColor="text1" w:themeTint="FF" w:themeShade="FF"/>
                      <w:sz w:val="24"/>
                      <w:szCs w:val="24"/>
                      <w:lang w:val="en-US"/>
                    </w:rPr>
                  </w:pPr>
                </w:p>
              </w:tc>
            </w:tr>
            <w:tr w:rsidR="63A65D81" w:rsidTr="2CFB0DE4" w14:paraId="254B9C17">
              <w:trPr>
                <w:trHeight w:val="300"/>
              </w:trPr>
              <w:tc>
                <w:tcPr>
                  <w:tcW w:w="4140" w:type="dxa"/>
                  <w:tcMar>
                    <w:left w:w="105" w:type="dxa"/>
                    <w:right w:w="105" w:type="dxa"/>
                  </w:tcMar>
                  <w:vAlign w:val="top"/>
                </w:tcPr>
                <w:p w:rsidR="63A65D81" w:rsidP="2CFB0DE4" w:rsidRDefault="63A65D81" w14:paraId="65330BD8" w14:textId="179627B8">
                  <w:pPr>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Fecha de Inicio de Implementación</w:t>
                  </w:r>
                </w:p>
              </w:tc>
              <w:tc>
                <w:tcPr>
                  <w:tcW w:w="4140" w:type="dxa"/>
                  <w:tcMar>
                    <w:left w:w="105" w:type="dxa"/>
                    <w:right w:w="105" w:type="dxa"/>
                  </w:tcMar>
                  <w:vAlign w:val="top"/>
                </w:tcPr>
                <w:p w:rsidR="63A65D81" w:rsidP="2CFB0DE4" w:rsidRDefault="63A65D81" w14:paraId="6F9409C6" w14:textId="23CFA7F9">
                  <w:pPr>
                    <w:rPr>
                      <w:rFonts w:ascii="Times New Roman" w:hAnsi="Times New Roman" w:eastAsia="Times New Roman" w:cs="Times New Roman"/>
                      <w:b w:val="0"/>
                      <w:bCs w:val="0"/>
                      <w:i w:val="0"/>
                      <w:iCs w:val="0"/>
                      <w:color w:val="000000" w:themeColor="text1" w:themeTint="FF" w:themeShade="FF"/>
                      <w:sz w:val="24"/>
                      <w:szCs w:val="24"/>
                      <w:lang w:val="en-US"/>
                    </w:rPr>
                  </w:pPr>
                </w:p>
              </w:tc>
            </w:tr>
            <w:tr w:rsidR="63A65D81" w:rsidTr="2CFB0DE4" w14:paraId="613FD000">
              <w:trPr>
                <w:trHeight w:val="300"/>
              </w:trPr>
              <w:tc>
                <w:tcPr>
                  <w:tcW w:w="4140" w:type="dxa"/>
                  <w:tcMar>
                    <w:left w:w="105" w:type="dxa"/>
                    <w:right w:w="105" w:type="dxa"/>
                  </w:tcMar>
                  <w:vAlign w:val="top"/>
                </w:tcPr>
                <w:p w:rsidR="63A65D81" w:rsidP="2CFB0DE4" w:rsidRDefault="63A65D81" w14:paraId="3832B5D3" w14:textId="6B1804DC">
                  <w:pPr>
                    <w:ind w:left="156" w:firstLine="0"/>
                    <w:rPr>
                      <w:rFonts w:ascii="Times New Roman" w:hAnsi="Times New Roman" w:eastAsia="Times New Roman" w:cs="Times New Roman"/>
                      <w:b w:val="0"/>
                      <w:bCs w:val="0"/>
                      <w:i w:val="0"/>
                      <w:iCs w:val="0"/>
                      <w:sz w:val="24"/>
                      <w:szCs w:val="24"/>
                      <w:lang w:val="gl-ES"/>
                    </w:rPr>
                  </w:pPr>
                  <w:r w:rsidRPr="2CFB0DE4" w:rsidR="63A65D81">
                    <w:rPr>
                      <w:rFonts w:ascii="Times New Roman" w:hAnsi="Times New Roman" w:eastAsia="Times New Roman" w:cs="Times New Roman"/>
                      <w:b w:val="0"/>
                      <w:bCs w:val="0"/>
                      <w:i w:val="0"/>
                      <w:iCs w:val="0"/>
                      <w:sz w:val="24"/>
                      <w:szCs w:val="24"/>
                    </w:rPr>
                    <w:t>Fecha de Finalización de la Implementación</w:t>
                  </w:r>
                </w:p>
                <w:p w:rsidR="63A65D81" w:rsidP="2CFB0DE4" w:rsidRDefault="63A65D81" w14:paraId="1E8A6A99" w14:textId="36BAEC09">
                  <w:pPr>
                    <w:rPr>
                      <w:rFonts w:ascii="Times New Roman" w:hAnsi="Times New Roman" w:eastAsia="Times New Roman" w:cs="Times New Roman"/>
                      <w:b w:val="0"/>
                      <w:bCs w:val="0"/>
                      <w:i w:val="0"/>
                      <w:iCs w:val="0"/>
                      <w:color w:val="000000" w:themeColor="text1" w:themeTint="FF" w:themeShade="FF"/>
                      <w:sz w:val="24"/>
                      <w:szCs w:val="24"/>
                      <w:lang w:val="en-US"/>
                    </w:rPr>
                  </w:pPr>
                </w:p>
              </w:tc>
              <w:tc>
                <w:tcPr>
                  <w:tcW w:w="4140" w:type="dxa"/>
                  <w:tcMar>
                    <w:left w:w="105" w:type="dxa"/>
                    <w:right w:w="105" w:type="dxa"/>
                  </w:tcMar>
                  <w:vAlign w:val="top"/>
                </w:tcPr>
                <w:p w:rsidR="63A65D81" w:rsidP="2CFB0DE4" w:rsidRDefault="63A65D81" w14:paraId="06FB6E9A" w14:textId="0E0ED983">
                  <w:pPr>
                    <w:rPr>
                      <w:rFonts w:ascii="Times New Roman" w:hAnsi="Times New Roman" w:eastAsia="Times New Roman" w:cs="Times New Roman"/>
                      <w:b w:val="0"/>
                      <w:bCs w:val="0"/>
                      <w:i w:val="0"/>
                      <w:iCs w:val="0"/>
                      <w:color w:val="000000" w:themeColor="text1" w:themeTint="FF" w:themeShade="FF"/>
                      <w:sz w:val="24"/>
                      <w:szCs w:val="24"/>
                      <w:lang w:val="en-US"/>
                    </w:rPr>
                  </w:pPr>
                </w:p>
              </w:tc>
            </w:tr>
          </w:tbl>
          <w:p w:rsidR="63A65D81" w:rsidP="2CFB0DE4" w:rsidRDefault="63A65D81" w14:paraId="5BD89CB6" w14:textId="405BA98B">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p>
        </w:tc>
      </w:tr>
      <w:tr w:rsidR="163BFBF5" w:rsidTr="4D0159E5" w14:paraId="7B7681FE">
        <w:trPr>
          <w:trHeight w:val="510"/>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3CD93FA7" w:rsidP="2CFB0DE4" w:rsidRDefault="3CD93FA7" w14:paraId="0DFA0A5A" w14:textId="2EB7CBB5">
            <w:pPr>
              <w:pStyle w:val="Normal"/>
              <w:spacing w:line="259" w:lineRule="auto"/>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pPr>
            <w:r w:rsidRPr="2CFB0DE4" w:rsidR="1604763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Referencia</w:t>
            </w:r>
            <w:r w:rsidRPr="2CFB0DE4" w:rsidR="1604763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 al </w:t>
            </w:r>
            <w:r w:rsidRPr="2CFB0DE4" w:rsidR="1604763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cambio</w:t>
            </w:r>
            <w:r w:rsidRPr="2CFB0DE4" w:rsidR="1604763E">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w:t>
            </w:r>
          </w:p>
        </w:tc>
      </w:tr>
      <w:tr w:rsidR="63A65D81" w:rsidTr="4D0159E5" w14:paraId="7C688323">
        <w:trPr>
          <w:trHeight w:val="585"/>
        </w:trPr>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2CFB0DE4" w:rsidRDefault="63A65D81" w14:paraId="630E1877" w14:textId="407F6C7D">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Seguimiento</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 xml:space="preserve"> del </w:t>
            </w: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cambio</w:t>
            </w:r>
          </w:p>
        </w:tc>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2CFB0DE4" w:rsidRDefault="63A65D81" w14:paraId="67047E47" w14:textId="59619465">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2CFB0DE4"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rPr>
              <w:t>1/1</w:t>
            </w:r>
          </w:p>
        </w:tc>
      </w:tr>
    </w:tbl>
    <w:p w:rsidR="2CFB0DE4" w:rsidP="2CFB0DE4" w:rsidRDefault="2CFB0DE4" w14:paraId="627073DB" w14:textId="783DBED6">
      <w:pPr>
        <w:pStyle w:val="Normal"/>
      </w:pPr>
    </w:p>
    <w:p w:rsidR="528240B8" w:rsidP="2CFB0DE4" w:rsidRDefault="528240B8" w14:paraId="75BC44FA" w14:noSpellErr="1">
      <w:pPr>
        <w:pStyle w:val="Ttulo4"/>
        <w:rPr>
          <w:sz w:val="26"/>
          <w:szCs w:val="26"/>
        </w:rPr>
      </w:pPr>
      <w:r w:rsidRPr="4D0159E5" w:rsidR="71C974B6">
        <w:rPr>
          <w:sz w:val="26"/>
          <w:szCs w:val="26"/>
        </w:rPr>
        <w:t>Justificación</w:t>
      </w:r>
      <w:r w:rsidRPr="4D0159E5" w:rsidR="71C974B6">
        <w:rPr>
          <w:sz w:val="26"/>
          <w:szCs w:val="26"/>
        </w:rPr>
        <w:t xml:space="preserve"> de sus campos</w:t>
      </w:r>
    </w:p>
    <w:p w:rsidR="6203D39A" w:rsidP="2CFB0DE4" w:rsidRDefault="6203D39A" w14:paraId="512481EC" w14:textId="38298C38">
      <w:pPr>
        <w:pStyle w:val="Pargrafodelista"/>
        <w:numPr>
          <w:ilvl w:val="0"/>
          <w:numId w:val="160"/>
        </w:numPr>
        <w:rPr>
          <w:sz w:val="24"/>
          <w:szCs w:val="24"/>
        </w:rPr>
      </w:pPr>
      <w:r w:rsidRPr="2CFB0DE4" w:rsidR="6203D39A">
        <w:rPr>
          <w:sz w:val="24"/>
          <w:szCs w:val="24"/>
        </w:rPr>
        <w:t>Plantilla de Seguimiento del Cambio:</w:t>
      </w:r>
    </w:p>
    <w:p w:rsidR="2EBD7D52" w:rsidP="2CFB0DE4" w:rsidRDefault="2EBD7D52" w14:paraId="22E20A8F" w14:textId="24AE8F53">
      <w:pPr>
        <w:pStyle w:val="Pargrafodelista"/>
        <w:keepNext w:val="1"/>
        <w:numPr>
          <w:ilvl w:val="1"/>
          <w:numId w:val="61"/>
        </w:numPr>
        <w:spacing w:after="160" w:line="259" w:lineRule="auto"/>
        <w:ind w:left="72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2EBD7D52">
        <w:rPr>
          <w:rFonts w:ascii="Times New Roman" w:hAnsi="Times New Roman" w:eastAsia="Times New Roman" w:cs="Times New Roman"/>
          <w:b w:val="1"/>
          <w:bCs w:val="1"/>
          <w:i w:val="0"/>
          <w:iCs w:val="0"/>
          <w:caps w:val="0"/>
          <w:smallCaps w:val="0"/>
          <w:color w:val="000000" w:themeColor="text1" w:themeTint="FF" w:themeShade="FF"/>
          <w:sz w:val="24"/>
          <w:szCs w:val="24"/>
        </w:rPr>
        <w:t>Id</w:t>
      </w:r>
      <w:r w:rsidRPr="2CFB0DE4" w:rsidR="2EBD7D52">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2EBD7D52" w:rsidP="2CFB0DE4" w:rsidRDefault="2EBD7D52" w14:paraId="50F109BF" w14:textId="0F020DEC">
      <w:pPr>
        <w:pStyle w:val="Pargrafodelista"/>
        <w:keepNext w:val="1"/>
        <w:numPr>
          <w:ilvl w:val="2"/>
          <w:numId w:val="61"/>
        </w:numPr>
        <w:spacing w:after="160" w:line="259" w:lineRule="auto"/>
        <w:ind w:left="108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2EBD7D52">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2EBD7D5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Identificador único asociado a la solicitud de cambio. Formato: </w:t>
      </w:r>
      <w:r w:rsidRPr="2CFB0DE4" w:rsidR="2EBD7D52">
        <w:rPr>
          <w:rFonts w:ascii="Times New Roman" w:hAnsi="Times New Roman" w:eastAsia="Times New Roman" w:cs="Times New Roman"/>
          <w:b w:val="0"/>
          <w:bCs w:val="0"/>
          <w:i w:val="0"/>
          <w:iCs w:val="0"/>
          <w:caps w:val="0"/>
          <w:smallCaps w:val="0"/>
          <w:color w:val="000000" w:themeColor="text1" w:themeTint="FF" w:themeShade="FF"/>
          <w:sz w:val="24"/>
          <w:szCs w:val="24"/>
        </w:rPr>
        <w:t>IdfPrbl</w:t>
      </w:r>
      <w:r w:rsidRPr="2CFB0DE4" w:rsidR="2EBD7D5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 </w:t>
      </w:r>
      <w:r w:rsidRPr="2CFB0DE4" w:rsidR="2EBD7D52">
        <w:rPr>
          <w:rFonts w:ascii="Times New Roman" w:hAnsi="Times New Roman" w:eastAsia="Times New Roman" w:cs="Times New Roman"/>
          <w:b w:val="0"/>
          <w:bCs w:val="0"/>
          <w:i w:val="0"/>
          <w:iCs w:val="0"/>
          <w:caps w:val="0"/>
          <w:smallCaps w:val="0"/>
          <w:color w:val="000000" w:themeColor="text1" w:themeTint="FF" w:themeShade="FF"/>
          <w:sz w:val="24"/>
          <w:szCs w:val="24"/>
        </w:rPr>
        <w:t>nº</w:t>
      </w:r>
      <w:r w:rsidRPr="2CFB0DE4" w:rsidR="2EBD7D52">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identificativo (generación automática).</w:t>
      </w:r>
    </w:p>
    <w:p w:rsidR="2EBD7D52" w:rsidP="2CFB0DE4" w:rsidRDefault="2EBD7D52" w14:paraId="20B3FDA6" w14:textId="0F26BA7D">
      <w:pPr>
        <w:pStyle w:val="Pargrafodelista"/>
        <w:numPr>
          <w:ilvl w:val="2"/>
          <w:numId w:val="61"/>
        </w:numPr>
        <w:ind w:left="1080"/>
        <w:rPr/>
      </w:pPr>
      <w:r w:rsidRPr="2CFB0DE4" w:rsidR="2EBD7D52">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2EBD7D52">
        <w:rPr>
          <w:rFonts w:ascii="Times New Roman" w:hAnsi="Times New Roman" w:eastAsia="Times New Roman" w:cs="Times New Roman"/>
          <w:b w:val="0"/>
          <w:bCs w:val="0"/>
          <w:i w:val="0"/>
          <w:iCs w:val="0"/>
          <w:caps w:val="0"/>
          <w:smallCaps w:val="0"/>
          <w:color w:val="000000" w:themeColor="text1" w:themeTint="FF" w:themeShade="FF"/>
          <w:sz w:val="24"/>
          <w:szCs w:val="24"/>
        </w:rPr>
        <w:t>: Facilitar la referencia y seguimiento de cambios en el tiempo.</w:t>
      </w:r>
    </w:p>
    <w:p w:rsidR="2CFB0DE4" w:rsidP="2CFB0DE4" w:rsidRDefault="2CFB0DE4" w14:paraId="70C6C356" w14:textId="3482D953">
      <w:pPr>
        <w:pStyle w:val="Normal"/>
        <w:rPr>
          <w:sz w:val="24"/>
          <w:szCs w:val="24"/>
        </w:rPr>
      </w:pPr>
    </w:p>
    <w:p xmlns:wp14="http://schemas.microsoft.com/office/word/2010/wordml" w:rsidRPr="00F63D22" w:rsidR="001061FB" w:rsidP="2CFB0DE4" w:rsidRDefault="001061FB" w14:paraId="57F96B8E" wp14:textId="6E4EF01B">
      <w:pPr>
        <w:pStyle w:val="Pargrafodelista"/>
        <w:numPr>
          <w:ilvl w:val="0"/>
          <w:numId w:val="106"/>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Descripción Detallada del Cambio:</w:t>
      </w:r>
    </w:p>
    <w:p xmlns:wp14="http://schemas.microsoft.com/office/word/2010/wordml" w:rsidRPr="00F63D22" w:rsidR="001061FB" w:rsidP="2CFB0DE4" w:rsidRDefault="001061FB" w14:paraId="07BF6C93" wp14:textId="6B723803">
      <w:pPr>
        <w:pStyle w:val="Pargrafodelista"/>
        <w:numPr>
          <w:ilvl w:val="0"/>
          <w:numId w:val="107"/>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144F19A8">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144F19A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Ofrece detalles </w:t>
      </w:r>
      <w:r w:rsidRPr="2CFB0DE4" w:rsidR="6F06ABC5">
        <w:rPr>
          <w:rFonts w:ascii="Times New Roman" w:hAnsi="Times New Roman" w:eastAsia="Times New Roman" w:cs="Times New Roman"/>
          <w:b w:val="0"/>
          <w:bCs w:val="0"/>
          <w:i w:val="0"/>
          <w:iCs w:val="0"/>
          <w:caps w:val="0"/>
          <w:smallCaps w:val="0"/>
          <w:color w:val="000000" w:themeColor="text1" w:themeTint="FF" w:themeShade="FF"/>
          <w:sz w:val="24"/>
          <w:szCs w:val="24"/>
        </w:rPr>
        <w:t>precisos</w:t>
      </w:r>
      <w:r w:rsidRPr="2CFB0DE4" w:rsidR="144F19A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cambio propuesto. Esta sección es crucial para comprender completamente la naturaleza del cambio, proporcionando información esencial</w:t>
      </w:r>
      <w:r w:rsidRPr="2CFB0DE4" w:rsidR="061DE68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sobre el mismo</w:t>
      </w:r>
      <w:r w:rsidRPr="2CFB0DE4" w:rsidR="144F19A8">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2EE70C0B">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y su evolución a lo largo del </w:t>
      </w:r>
      <w:r w:rsidRPr="2CFB0DE4" w:rsidR="7BF94E7F">
        <w:rPr>
          <w:rFonts w:ascii="Times New Roman" w:hAnsi="Times New Roman" w:eastAsia="Times New Roman" w:cs="Times New Roman"/>
          <w:b w:val="0"/>
          <w:bCs w:val="0"/>
          <w:i w:val="0"/>
          <w:iCs w:val="0"/>
          <w:caps w:val="0"/>
          <w:smallCaps w:val="0"/>
          <w:color w:val="000000" w:themeColor="text1" w:themeTint="FF" w:themeShade="FF"/>
          <w:sz w:val="24"/>
          <w:szCs w:val="24"/>
        </w:rPr>
        <w:t>tiempo.</w:t>
      </w:r>
    </w:p>
    <w:p xmlns:wp14="http://schemas.microsoft.com/office/word/2010/wordml" w:rsidRPr="00F63D22" w:rsidR="001061FB" w:rsidP="2CFB0DE4" w:rsidRDefault="001061FB" w14:paraId="0A293719" wp14:textId="508518C2">
      <w:pPr>
        <w:pStyle w:val="Pargrafodelista"/>
        <w:numPr>
          <w:ilvl w:val="0"/>
          <w:numId w:val="107"/>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Situación si no se corrige. Explica por qué es esencial abordar este cambio y cuáles podrían ser las consecuencias si no se implementa. Esto ayuda a respaldar la importancia del cambio y a tomar decisiones informadas sobre su prioridad.</w:t>
      </w:r>
    </w:p>
    <w:p w:rsidR="2CFB0DE4" w:rsidP="2CFB0DE4" w:rsidRDefault="2CFB0DE4" w14:paraId="5ACD9331" w14:textId="1621916C">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xmlns:wp14="http://schemas.microsoft.com/office/word/2010/wordml" w:rsidRPr="00F63D22" w:rsidR="001061FB" w:rsidP="2CFB0DE4" w:rsidRDefault="001061FB" w14:paraId="6184FD37" wp14:textId="12E12074">
      <w:pPr>
        <w:pStyle w:val="Pargrafodelista"/>
        <w:numPr>
          <w:ilvl w:val="0"/>
          <w:numId w:val="106"/>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Estado Actual del Cambio:</w:t>
      </w:r>
    </w:p>
    <w:p w:rsidR="5F8DF4DF" w:rsidP="2CFB0DE4" w:rsidRDefault="5F8DF4DF" w14:paraId="1ABEA714" w14:textId="6697CE25">
      <w:pPr>
        <w:pStyle w:val="Pargrafodelista"/>
        <w:numPr>
          <w:ilvl w:val="0"/>
          <w:numId w:val="108"/>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5F8DF4DF">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5F8DF4D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Permite indicar el estado en el que se encu</w:t>
      </w:r>
      <w:r w:rsidRPr="2CFB0DE4" w:rsidR="6AD5BB9F">
        <w:rPr>
          <w:rFonts w:ascii="Times New Roman" w:hAnsi="Times New Roman" w:eastAsia="Times New Roman" w:cs="Times New Roman"/>
          <w:b w:val="0"/>
          <w:bCs w:val="0"/>
          <w:i w:val="0"/>
          <w:iCs w:val="0"/>
          <w:caps w:val="0"/>
          <w:smallCaps w:val="0"/>
          <w:color w:val="000000" w:themeColor="text1" w:themeTint="FF" w:themeShade="FF"/>
          <w:sz w:val="24"/>
          <w:szCs w:val="24"/>
        </w:rPr>
        <w:t>entra el cambio para determinar con exactitud sus características a lo largo del tiempo.</w:t>
      </w:r>
    </w:p>
    <w:p w:rsidR="35C39B77" w:rsidP="2CFB0DE4" w:rsidRDefault="35C39B77" w14:paraId="321CEA58" w14:textId="3492108B">
      <w:pPr>
        <w:pStyle w:val="Pargrafodelista"/>
        <w:numPr>
          <w:ilvl w:val="0"/>
          <w:numId w:val="108"/>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5C39B77">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35C39B7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6E861C66">
        <w:rPr>
          <w:rFonts w:ascii="Times New Roman" w:hAnsi="Times New Roman" w:eastAsia="Times New Roman" w:cs="Times New Roman"/>
          <w:b w:val="0"/>
          <w:bCs w:val="0"/>
          <w:i w:val="0"/>
          <w:iCs w:val="0"/>
          <w:caps w:val="0"/>
          <w:smallCaps w:val="0"/>
          <w:color w:val="000000" w:themeColor="text1" w:themeTint="FF" w:themeShade="FF"/>
          <w:sz w:val="24"/>
          <w:szCs w:val="24"/>
        </w:rPr>
        <w:t>Los diferentes estados por los que pasa un cambio, combinado con su correspondiente información asociada, permiten realizar un seguimiento fidedigno de</w:t>
      </w:r>
      <w:r w:rsidRPr="2CFB0DE4" w:rsidR="2D2B0198">
        <w:rPr>
          <w:rFonts w:ascii="Times New Roman" w:hAnsi="Times New Roman" w:eastAsia="Times New Roman" w:cs="Times New Roman"/>
          <w:b w:val="0"/>
          <w:bCs w:val="0"/>
          <w:i w:val="0"/>
          <w:iCs w:val="0"/>
          <w:caps w:val="0"/>
          <w:smallCaps w:val="0"/>
          <w:color w:val="000000" w:themeColor="text1" w:themeTint="FF" w:themeShade="FF"/>
          <w:sz w:val="24"/>
          <w:szCs w:val="24"/>
        </w:rPr>
        <w:t>l desarrollo del cambio a lo largo del tiempo y cómo este afecta al resto del proyecto de forma más precisa, aumentando la eficacia del seguimiento y reduciendo la posibilidad de dudas en caso de tener que localizar fallos o inconvenientes.</w:t>
      </w:r>
    </w:p>
    <w:p w:rsidR="2D2B0198" w:rsidP="2CFB0DE4" w:rsidRDefault="2D2B0198" w14:paraId="4574003F" w14:textId="110F57E4">
      <w:pPr>
        <w:pStyle w:val="Normal"/>
        <w:jc w:val="both"/>
      </w:pPr>
    </w:p>
    <w:p w:rsidR="2D2B0198" w:rsidP="2CFB0DE4" w:rsidRDefault="2D2B0198" w14:paraId="6C7F38C7" w14:textId="0F52C8DD">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2D2B0198">
        <w:rPr>
          <w:rFonts w:ascii="Times New Roman" w:hAnsi="Times New Roman" w:eastAsia="Times New Roman" w:cs="Times New Roman"/>
          <w:b w:val="0"/>
          <w:bCs w:val="0"/>
          <w:i w:val="0"/>
          <w:iCs w:val="0"/>
          <w:caps w:val="0"/>
          <w:smallCaps w:val="0"/>
          <w:color w:val="000000" w:themeColor="text1" w:themeTint="FF" w:themeShade="FF"/>
          <w:sz w:val="24"/>
          <w:szCs w:val="24"/>
        </w:rPr>
        <w:t>En este apartado se incluyen unas breves descripciones de los posibles estados:</w:t>
      </w:r>
    </w:p>
    <w:p w:rsidR="2CFB0DE4" w:rsidP="2CFB0DE4" w:rsidRDefault="2CFB0DE4" w14:paraId="6D7A7730" w14:textId="2902CBCE">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w:rsidR="35C39B77" w:rsidP="2CFB0DE4" w:rsidRDefault="35C39B77" w14:paraId="4BCAFEED" w14:textId="76B73FD3">
      <w:pPr>
        <w:pStyle w:val="Pargrafodelista"/>
        <w:numPr>
          <w:ilvl w:val="1"/>
          <w:numId w:val="108"/>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5C39B77">
        <w:rPr>
          <w:rFonts w:ascii="Times New Roman" w:hAnsi="Times New Roman" w:eastAsia="Times New Roman" w:cs="Times New Roman"/>
          <w:b w:val="1"/>
          <w:bCs w:val="1"/>
          <w:i w:val="0"/>
          <w:iCs w:val="0"/>
          <w:caps w:val="0"/>
          <w:smallCaps w:val="0"/>
          <w:color w:val="000000" w:themeColor="text1" w:themeTint="FF" w:themeShade="FF"/>
          <w:sz w:val="24"/>
          <w:szCs w:val="24"/>
        </w:rPr>
        <w:t>En análisis:</w:t>
      </w:r>
      <w:r w:rsidRPr="2CFB0DE4" w:rsidR="35C39B77">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Indica que el cambio está en proceso de ser evaluado y analizado para su viabilidad.</w:t>
      </w:r>
    </w:p>
    <w:p xmlns:wp14="http://schemas.microsoft.com/office/word/2010/wordml" w:rsidRPr="00F63D22" w:rsidR="001061FB" w:rsidP="2CFB0DE4" w:rsidRDefault="001061FB" w14:paraId="605ACD82" wp14:textId="5C4C4A1D">
      <w:pPr>
        <w:pStyle w:val="Pargrafodelista"/>
        <w:numPr>
          <w:ilvl w:val="1"/>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Aprobado</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Muestra que el cambio ha sido revisado y aprobado para su implementación.</w:t>
      </w:r>
    </w:p>
    <w:p xmlns:wp14="http://schemas.microsoft.com/office/word/2010/wordml" w:rsidRPr="00F63D22" w:rsidR="001061FB" w:rsidP="2CFB0DE4" w:rsidRDefault="001061FB" w14:paraId="2F9D7E49" wp14:textId="541BBF9A">
      <w:pPr>
        <w:pStyle w:val="Pargrafodelista"/>
        <w:numPr>
          <w:ilvl w:val="1"/>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En proceso de implementación:</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Indica que el cambio está siendo llevado a cabo actualmente.</w:t>
      </w:r>
    </w:p>
    <w:p xmlns:wp14="http://schemas.microsoft.com/office/word/2010/wordml" w:rsidRPr="00F63D22" w:rsidR="001061FB" w:rsidP="2CFB0DE4" w:rsidRDefault="001061FB" w14:paraId="03925B24" wp14:textId="5AC29004">
      <w:pPr>
        <w:pStyle w:val="Pargrafodelista"/>
        <w:numPr>
          <w:ilvl w:val="1"/>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Implementado con éxito:</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Confirma que el cambio se ha implementado satisfactoriamente.</w:t>
      </w:r>
    </w:p>
    <w:p xmlns:wp14="http://schemas.microsoft.com/office/word/2010/wordml" w:rsidRPr="00F63D22" w:rsidR="001061FB" w:rsidP="2CFB0DE4" w:rsidRDefault="001061FB" w14:paraId="7B92CFDB" wp14:textId="2E7E55AC">
      <w:pPr>
        <w:pStyle w:val="Pargrafodelista"/>
        <w:numPr>
          <w:ilvl w:val="1"/>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Rechazado (con motivo):</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Informa que el cambio ha sido rechazado, y se espera que se proporcione una justificación para el rechazo.</w:t>
      </w:r>
    </w:p>
    <w:p xmlns:wp14="http://schemas.microsoft.com/office/word/2010/wordml" w:rsidRPr="00F63D22" w:rsidR="001061FB" w:rsidP="2CFB0DE4" w:rsidRDefault="001061FB" w14:paraId="5105F748" wp14:textId="7E3FDD29">
      <w:pPr>
        <w:pStyle w:val="Pargrafodelista"/>
        <w:numPr>
          <w:ilvl w:val="1"/>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Otro (Especificar):</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Permite la flexibilidad para agregar estados adicionales según las necesidades del proyecto.</w:t>
      </w:r>
    </w:p>
    <w:p w:rsidR="2CFB0DE4" w:rsidP="2CFB0DE4" w:rsidRDefault="2CFB0DE4" w14:paraId="5C874F54" w14:textId="03021061">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xmlns:wp14="http://schemas.microsoft.com/office/word/2010/wordml" w:rsidRPr="00F63D22" w:rsidR="001061FB" w:rsidP="2CFB0DE4" w:rsidRDefault="001061FB" w14:paraId="03905399" wp14:textId="265B3AF0">
      <w:pPr>
        <w:pStyle w:val="Pargrafodelista"/>
        <w:numPr>
          <w:ilvl w:val="0"/>
          <w:numId w:val="106"/>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Control del Tiempo de Resolución:</w:t>
      </w:r>
    </w:p>
    <w:p w:rsidR="3C10EDEE" w:rsidP="2CFB0DE4" w:rsidRDefault="3C10EDEE" w14:paraId="65936872" w14:textId="697165AD">
      <w:pPr>
        <w:pStyle w:val="Pargrafodelista"/>
        <w:numPr>
          <w:ilvl w:val="0"/>
          <w:numId w:val="109"/>
        </w:numPr>
        <w:ind w:left="108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C10EDEE">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2CFB0DE4" w:rsidR="3C10EDE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CFB0DE4" w:rsidR="4E437D34">
        <w:rPr>
          <w:rFonts w:ascii="Times New Roman" w:hAnsi="Times New Roman" w:eastAsia="Times New Roman" w:cs="Times New Roman"/>
          <w:b w:val="0"/>
          <w:bCs w:val="0"/>
          <w:i w:val="0"/>
          <w:iCs w:val="0"/>
          <w:caps w:val="0"/>
          <w:smallCaps w:val="0"/>
          <w:color w:val="000000" w:themeColor="text1" w:themeTint="FF" w:themeShade="FF"/>
          <w:sz w:val="24"/>
          <w:szCs w:val="24"/>
        </w:rPr>
        <w:t>Muestra de forma concreta</w:t>
      </w:r>
      <w:r w:rsidRPr="2CFB0DE4" w:rsidR="3C10EDEE">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las fechas de importancia relacionadas con el desarrollo del cambio, situando cr</w:t>
      </w:r>
      <w:r w:rsidRPr="2CFB0DE4" w:rsidR="5D42AD77">
        <w:rPr>
          <w:rFonts w:ascii="Times New Roman" w:hAnsi="Times New Roman" w:eastAsia="Times New Roman" w:cs="Times New Roman"/>
          <w:b w:val="0"/>
          <w:bCs w:val="0"/>
          <w:i w:val="0"/>
          <w:iCs w:val="0"/>
          <w:caps w:val="0"/>
          <w:smallCaps w:val="0"/>
          <w:color w:val="000000" w:themeColor="text1" w:themeTint="FF" w:themeShade="FF"/>
          <w:sz w:val="24"/>
          <w:szCs w:val="24"/>
        </w:rPr>
        <w:t>onológicamente sus distintas fases</w:t>
      </w:r>
      <w:r w:rsidRPr="2CFB0DE4" w:rsidR="62A80FF5">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62A80FF5" w:rsidP="2CFB0DE4" w:rsidRDefault="62A80FF5" w14:paraId="58886272" w14:textId="55B99904">
      <w:pPr>
        <w:pStyle w:val="Pargrafodelista"/>
        <w:numPr>
          <w:ilvl w:val="0"/>
          <w:numId w:val="109"/>
        </w:numPr>
        <w:ind w:left="108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62A80FF5">
        <w:rPr>
          <w:rFonts w:ascii="Times New Roman" w:hAnsi="Times New Roman" w:eastAsia="Times New Roman" w:cs="Times New Roman"/>
          <w:b w:val="1"/>
          <w:bCs w:val="1"/>
          <w:i w:val="0"/>
          <w:iCs w:val="0"/>
          <w:caps w:val="0"/>
          <w:smallCaps w:val="0"/>
          <w:color w:val="000000" w:themeColor="text1" w:themeTint="FF" w:themeShade="FF"/>
          <w:sz w:val="24"/>
          <w:szCs w:val="24"/>
        </w:rPr>
        <w:t>Justificación:</w:t>
      </w:r>
      <w:r w:rsidRPr="2CFB0DE4" w:rsidR="62A80FF5">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Permite real</w:t>
      </w:r>
      <w:r w:rsidRPr="2CFB0DE4" w:rsidR="455436C9">
        <w:rPr>
          <w:rFonts w:ascii="Times New Roman" w:hAnsi="Times New Roman" w:eastAsia="Times New Roman" w:cs="Times New Roman"/>
          <w:b w:val="0"/>
          <w:bCs w:val="0"/>
          <w:i w:val="0"/>
          <w:iCs w:val="0"/>
          <w:caps w:val="0"/>
          <w:smallCaps w:val="0"/>
          <w:color w:val="000000" w:themeColor="text1" w:themeTint="FF" w:themeShade="FF"/>
          <w:sz w:val="24"/>
          <w:szCs w:val="24"/>
        </w:rPr>
        <w:t>izar un seguimiento cronológico de las fases alcanzadas por el cambio, pudiendo determinar el tiempo invertido en los diferentes procesos</w:t>
      </w:r>
      <w:r w:rsidRPr="2CFB0DE4" w:rsidR="33FC863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las actividades </w:t>
      </w:r>
      <w:r w:rsidRPr="2CFB0DE4" w:rsidR="33FC863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del </w:t>
      </w:r>
      <w:r w:rsidRPr="2CFB0DE4" w:rsidR="33FC8631">
        <w:rPr>
          <w:rFonts w:ascii="Times New Roman" w:hAnsi="Times New Roman" w:eastAsia="Times New Roman" w:cs="Times New Roman"/>
          <w:b w:val="0"/>
          <w:bCs w:val="0"/>
          <w:i w:val="0"/>
          <w:iCs w:val="0"/>
          <w:caps w:val="0"/>
          <w:smallCaps w:val="0"/>
          <w:color w:val="000000" w:themeColor="text1" w:themeTint="FF" w:themeShade="FF"/>
          <w:sz w:val="24"/>
          <w:szCs w:val="24"/>
        </w:rPr>
        <w:t>mismo</w:t>
      </w:r>
      <w:r w:rsidRPr="2CFB0DE4" w:rsidR="33FC8631">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2CFB0DE4" w:rsidP="2CFB0DE4" w:rsidRDefault="2CFB0DE4" w14:paraId="621ABE1B" w14:textId="427771B0">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w:rsidR="2994ED58" w:rsidP="2CFB0DE4" w:rsidRDefault="2994ED58" w14:paraId="52466034" w14:textId="41F997B7">
      <w:pPr>
        <w:pStyle w:val="Normal"/>
        <w:ind w:left="45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2994ED58">
        <w:rPr>
          <w:rFonts w:ascii="Times New Roman" w:hAnsi="Times New Roman" w:eastAsia="Times New Roman" w:cs="Times New Roman"/>
          <w:b w:val="0"/>
          <w:bCs w:val="0"/>
          <w:i w:val="0"/>
          <w:iCs w:val="0"/>
          <w:caps w:val="0"/>
          <w:smallCaps w:val="0"/>
          <w:color w:val="000000" w:themeColor="text1" w:themeTint="FF" w:themeShade="FF"/>
          <w:sz w:val="24"/>
          <w:szCs w:val="24"/>
        </w:rPr>
        <w:t>En este apartado se explican brevemente la información recogida en sus apartados:</w:t>
      </w:r>
    </w:p>
    <w:p w:rsidR="33FC8631" w:rsidP="2CFB0DE4" w:rsidRDefault="33FC8631" w14:paraId="313569F1" w14:textId="6FB4CE0F">
      <w:pPr>
        <w:pStyle w:val="Pargrafodelista"/>
        <w:numPr>
          <w:ilvl w:val="1"/>
          <w:numId w:val="109"/>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CFB0DE4" w:rsidR="33FC8631">
        <w:rPr>
          <w:rFonts w:ascii="Times New Roman" w:hAnsi="Times New Roman" w:eastAsia="Times New Roman" w:cs="Times New Roman"/>
          <w:b w:val="1"/>
          <w:bCs w:val="1"/>
          <w:i w:val="0"/>
          <w:iCs w:val="0"/>
          <w:caps w:val="0"/>
          <w:smallCaps w:val="0"/>
          <w:color w:val="000000" w:themeColor="text1" w:themeTint="FF" w:themeShade="FF"/>
          <w:sz w:val="24"/>
          <w:szCs w:val="24"/>
        </w:rPr>
        <w:t>Fecha de Solicitud del Cambio:</w:t>
      </w:r>
      <w:r w:rsidRPr="2CFB0DE4" w:rsidR="33FC863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Registra cuándo se solicitó inicialmente el cambio.</w:t>
      </w:r>
    </w:p>
    <w:p xmlns:wp14="http://schemas.microsoft.com/office/word/2010/wordml" w:rsidRPr="00F63D22" w:rsidR="001061FB" w:rsidP="2CFB0DE4" w:rsidRDefault="001061FB" w14:paraId="75EBBA2A" wp14:textId="75FF983C">
      <w:pPr>
        <w:pStyle w:val="Pargrafodelista"/>
        <w:numPr>
          <w:ilvl w:val="1"/>
          <w:numId w:val="10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Fecha de Aprobación del Cambio:</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Indica cuándo se dio la aprobación para proceder con el cambio.</w:t>
      </w:r>
    </w:p>
    <w:p xmlns:wp14="http://schemas.microsoft.com/office/word/2010/wordml" w:rsidRPr="00F63D22" w:rsidR="001061FB" w:rsidP="2CFB0DE4" w:rsidRDefault="001061FB" w14:paraId="1E0B4601" wp14:textId="2AA6F4E5">
      <w:pPr>
        <w:pStyle w:val="Pargrafodelista"/>
        <w:numPr>
          <w:ilvl w:val="1"/>
          <w:numId w:val="10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002BEE96">
        <w:rPr>
          <w:rFonts w:ascii="Times New Roman" w:hAnsi="Times New Roman" w:eastAsia="Times New Roman" w:cs="Times New Roman"/>
          <w:b w:val="1"/>
          <w:bCs w:val="1"/>
          <w:i w:val="0"/>
          <w:iCs w:val="0"/>
          <w:caps w:val="0"/>
          <w:smallCaps w:val="0"/>
          <w:color w:val="000000" w:themeColor="text1" w:themeTint="FF" w:themeShade="FF"/>
          <w:sz w:val="24"/>
          <w:szCs w:val="24"/>
        </w:rPr>
        <w:t>F</w:t>
      </w: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echa de Inicio de Implementación:</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Informa cuándo comenzó la implementación del cambio.</w:t>
      </w:r>
    </w:p>
    <w:p xmlns:wp14="http://schemas.microsoft.com/office/word/2010/wordml" w:rsidRPr="00F63D22" w:rsidR="001061FB" w:rsidP="2CFB0DE4" w:rsidRDefault="001061FB" w14:paraId="552C4B18" wp14:textId="37C857E3">
      <w:pPr>
        <w:pStyle w:val="Pargrafodelista"/>
        <w:numPr>
          <w:ilvl w:val="1"/>
          <w:numId w:val="10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623496CB">
        <w:rPr>
          <w:rFonts w:ascii="Times New Roman" w:hAnsi="Times New Roman" w:eastAsia="Times New Roman" w:cs="Times New Roman"/>
          <w:b w:val="1"/>
          <w:bCs w:val="1"/>
          <w:i w:val="0"/>
          <w:iCs w:val="0"/>
          <w:caps w:val="0"/>
          <w:smallCaps w:val="0"/>
          <w:color w:val="000000" w:themeColor="text1" w:themeTint="FF" w:themeShade="FF"/>
          <w:sz w:val="24"/>
          <w:szCs w:val="24"/>
        </w:rPr>
        <w:t>Fecha de Finalización de Implementación:</w:t>
      </w:r>
      <w:r w:rsidRPr="2CFB0DE4" w:rsidR="623496CB">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Señala cuándo se completó la implementación del cambio.</w:t>
      </w:r>
    </w:p>
    <w:p w:rsidR="2687CBA1" w:rsidP="2CFB0DE4" w:rsidRDefault="2687CBA1" w14:paraId="35003B84" w14:textId="06FC106D">
      <w:pPr>
        <w:pStyle w:val="Pargrafodelista"/>
        <w:numPr>
          <w:ilvl w:val="1"/>
          <w:numId w:val="10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CFB0DE4" w:rsidR="2687CBA1">
        <w:rPr>
          <w:rFonts w:ascii="Times New Roman" w:hAnsi="Times New Roman" w:eastAsia="Times New Roman" w:cs="Times New Roman"/>
          <w:b w:val="1"/>
          <w:bCs w:val="1"/>
          <w:i w:val="0"/>
          <w:iCs w:val="0"/>
          <w:caps w:val="0"/>
          <w:smallCaps w:val="0"/>
          <w:color w:val="000000" w:themeColor="text1" w:themeTint="FF" w:themeShade="FF"/>
          <w:sz w:val="24"/>
          <w:szCs w:val="24"/>
        </w:rPr>
        <w:t>Referencia al cambio:</w:t>
      </w:r>
      <w:r w:rsidRPr="2CFB0DE4" w:rsidR="2687CBA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Identificador que permite rastrear los documentos asociados al cambio del que se está realizando el seguimiento.</w:t>
      </w:r>
    </w:p>
    <w:p w:rsidR="2CFB0DE4" w:rsidP="2CFB0DE4" w:rsidRDefault="2CFB0DE4" w14:paraId="168AFB76" w14:textId="4DEE2A95">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w:rsidR="572FE035" w:rsidP="2CFB0DE4" w:rsidRDefault="572FE035" w14:paraId="6F09E7D4" w14:textId="223DB987">
      <w:pPr>
        <w:pStyle w:val="Pargrafodelista"/>
        <w:numPr>
          <w:ilvl w:val="0"/>
          <w:numId w:val="159"/>
        </w:numPr>
        <w:rPr>
          <w:sz w:val="24"/>
          <w:szCs w:val="24"/>
        </w:rPr>
      </w:pPr>
      <w:r w:rsidR="572FE035">
        <w:rPr/>
        <w:t>Pie de plantilla:</w:t>
      </w:r>
    </w:p>
    <w:p w:rsidR="572FE035" w:rsidP="2CFB0DE4" w:rsidRDefault="572FE035" w14:paraId="4114BB0C" w14:textId="27AFC915">
      <w:pPr>
        <w:pStyle w:val="Pargrafodelista"/>
        <w:numPr>
          <w:ilvl w:val="0"/>
          <w:numId w:val="142"/>
        </w:numPr>
        <w:ind w:left="1080"/>
        <w:jc w:val="both"/>
        <w:rPr>
          <w:sz w:val="24"/>
          <w:szCs w:val="24"/>
        </w:rPr>
      </w:pPr>
      <w:r w:rsidRPr="2CFB0DE4" w:rsidR="572FE035">
        <w:rPr>
          <w:b w:val="1"/>
          <w:bCs w:val="1"/>
        </w:rPr>
        <w:t>Descripción:</w:t>
      </w:r>
      <w:r w:rsidR="572FE035">
        <w:rPr/>
        <w:t xml:space="preserve"> Identificador de Seguimiento del Cambio seguido del número de página actual y el número total de páginas del documento.</w:t>
      </w:r>
    </w:p>
    <w:p w:rsidR="572FE035" w:rsidP="2CFB0DE4" w:rsidRDefault="572FE035" w14:paraId="6D88E954" w14:textId="2453DC8C">
      <w:pPr>
        <w:pStyle w:val="Pargrafodelista"/>
        <w:numPr>
          <w:ilvl w:val="0"/>
          <w:numId w:val="142"/>
        </w:numPr>
        <w:ind w:left="1080"/>
        <w:jc w:val="both"/>
        <w:rPr>
          <w:sz w:val="24"/>
          <w:szCs w:val="24"/>
        </w:rPr>
      </w:pPr>
      <w:r w:rsidRPr="2CFB0DE4" w:rsidR="572FE035">
        <w:rPr>
          <w:b w:val="1"/>
          <w:bCs w:val="1"/>
        </w:rPr>
        <w:t>Justificación:</w:t>
      </w:r>
      <w:r w:rsidR="572FE035">
        <w:rPr/>
        <w:t xml:space="preserve"> Permitir una fácil identificación de cada </w:t>
      </w:r>
      <w:r w:rsidR="5A5C0EDA">
        <w:rPr/>
        <w:t>documento de seguimiento</w:t>
      </w:r>
      <w:r w:rsidR="572FE035">
        <w:rPr/>
        <w:t xml:space="preserve"> dentro del </w:t>
      </w:r>
      <w:r w:rsidR="4EA6CD9C">
        <w:rPr/>
        <w:t>mism</w:t>
      </w:r>
      <w:r w:rsidR="572FE035">
        <w:rPr/>
        <w:t>o y ayudar en la organización y referencia de la información.</w:t>
      </w:r>
    </w:p>
    <w:p w:rsidR="2CFB0DE4" w:rsidP="2CFB0DE4" w:rsidRDefault="2CFB0DE4" w14:paraId="2544486C" w14:textId="71DAD68A">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p xmlns:wp14="http://schemas.microsoft.com/office/word/2010/wordml" w:rsidRPr="00F63D22" w:rsidR="001061FB" w:rsidP="63A65D81" w:rsidRDefault="001061FB" w14:paraId="0AD9C6F4" wp14:textId="7468EA8B">
      <w:pPr>
        <w:rPr>
          <w:sz w:val="36"/>
          <w:szCs w:val="36"/>
          <w:lang w:val="es-ES"/>
        </w:rPr>
      </w:pPr>
      <w:r w:rsidRPr="2CFB0DE4">
        <w:rPr>
          <w:sz w:val="36"/>
          <w:szCs w:val="36"/>
        </w:rPr>
        <w:br w:type="page"/>
      </w:r>
    </w:p>
    <w:p xmlns:wp14="http://schemas.microsoft.com/office/word/2010/wordml" w:rsidR="00405635" w:rsidP="00405635" w:rsidRDefault="00405635" w14:paraId="5A17919B" wp14:textId="77777777" wp14:noSpellErr="1">
      <w:pPr>
        <w:pStyle w:val="Ttulo1"/>
        <w:rPr/>
      </w:pPr>
      <w:bookmarkStart w:name="_Toc1466313339" w:id="1494568830"/>
      <w:r w:rsidR="42604AFA">
        <w:rPr/>
        <w:t>ANEXOS</w:t>
      </w:r>
      <w:bookmarkEnd w:id="1494568830"/>
    </w:p>
    <w:p w:rsidR="060116B1" w:rsidP="2CFB0DE4" w:rsidRDefault="060116B1" w14:paraId="076C7AF1" w14:textId="2F70639D">
      <w:pPr>
        <w:pStyle w:val="Ttulo2"/>
        <w:rPr>
          <w:sz w:val="24"/>
          <w:szCs w:val="24"/>
        </w:rPr>
      </w:pPr>
      <w:bookmarkStart w:name="_Toc1765019342" w:id="567336996"/>
      <w:r w:rsidR="060116B1">
        <w:rPr/>
        <w:t>Anexo</w:t>
      </w:r>
      <w:r w:rsidR="29BD4BCC">
        <w:rPr/>
        <w:t xml:space="preserve"> </w:t>
      </w:r>
      <w:r w:rsidR="060116B1">
        <w:rPr/>
        <w:t>1.</w:t>
      </w:r>
      <w:r w:rsidR="29BD4BCC">
        <w:rPr/>
        <w:t>-</w:t>
      </w:r>
      <w:r w:rsidR="060116B1">
        <w:rPr/>
        <w:t xml:space="preserve"> Cambios propuestos por cada miembro del grup</w:t>
      </w:r>
      <w:r w:rsidR="0D5D1470">
        <w:rPr/>
        <w:t>o</w:t>
      </w:r>
      <w:bookmarkEnd w:id="567336996"/>
    </w:p>
    <w:p w:rsidR="14E98C2A" w:rsidP="2CFB0DE4" w:rsidRDefault="14E98C2A" w14:paraId="6FE962F7" w14:textId="23F7C9A9">
      <w:pPr>
        <w:pStyle w:val="Ttulo3"/>
        <w:rPr>
          <w:sz w:val="24"/>
          <w:szCs w:val="24"/>
        </w:rPr>
      </w:pPr>
      <w:bookmarkStart w:name="_Toc1347774001" w:id="1742788140"/>
      <w:r w:rsidR="14E98C2A">
        <w:rPr/>
        <w:t>Cambio</w:t>
      </w:r>
      <w:r w:rsidR="77BB160A">
        <w:rPr/>
        <w:t>s</w:t>
      </w:r>
      <w:r w:rsidR="14E98C2A">
        <w:rPr/>
        <w:t xml:space="preserve"> propuesto</w:t>
      </w:r>
      <w:r w:rsidR="220EA590">
        <w:rPr/>
        <w:t>s</w:t>
      </w:r>
      <w:r w:rsidR="14E98C2A">
        <w:rPr/>
        <w:t xml:space="preserve"> por </w:t>
      </w:r>
      <w:r w:rsidR="0DB2DD63">
        <w:rPr/>
        <w:t>Sergio Álvarez Piñón</w:t>
      </w:r>
      <w:bookmarkEnd w:id="1742788140"/>
    </w:p>
    <w:p w:rsidR="72050C7F" w:rsidP="2CFB0DE4" w:rsidRDefault="72050C7F" w14:paraId="1F3CB966" w14:textId="7D699613">
      <w:pPr>
        <w:pStyle w:val="Pargrafodelista"/>
        <w:numPr>
          <w:ilvl w:val="0"/>
          <w:numId w:val="158"/>
        </w:numPr>
        <w:jc w:val="both"/>
        <w:rPr>
          <w:sz w:val="24"/>
          <w:szCs w:val="24"/>
        </w:rPr>
      </w:pPr>
      <w:r w:rsidR="72050C7F">
        <w:rPr/>
        <w:t>Propuesta de requisito funcional:</w:t>
      </w:r>
    </w:p>
    <w:p w:rsidR="1B6D5CD9" w:rsidP="2CFB0DE4" w:rsidRDefault="1B6D5CD9" w14:paraId="136958CC" w14:textId="4A372211">
      <w:pPr>
        <w:pStyle w:val="Pargrafodelista"/>
        <w:numPr>
          <w:ilvl w:val="1"/>
          <w:numId w:val="158"/>
        </w:numPr>
        <w:jc w:val="both"/>
        <w:rPr/>
      </w:pPr>
      <w:r w:rsidR="1B6D5CD9">
        <w:rPr/>
        <w:t xml:space="preserve">Adjuntar </w:t>
      </w:r>
      <w:r w:rsidR="1B6D5CD9">
        <w:rPr/>
        <w:t>ticket</w:t>
      </w:r>
      <w:r w:rsidR="1B6D5CD9">
        <w:rPr/>
        <w:t xml:space="preserve"> de un gasto: un usuario que haya creado un gasto podrá adjuntar una imagen con el comprobante de pago de dicho gasto, para que</w:t>
      </w:r>
      <w:r w:rsidR="21D3F33D">
        <w:rPr/>
        <w:t xml:space="preserve"> el resto de </w:t>
      </w:r>
      <w:r w:rsidR="21D3F33D">
        <w:rPr/>
        <w:t>usuarios</w:t>
      </w:r>
      <w:r w:rsidR="21D3F33D">
        <w:rPr/>
        <w:t xml:space="preserve"> del grupo de gasto puedan comprobar que el gasto es verídico.</w:t>
      </w:r>
    </w:p>
    <w:p w:rsidR="2CFB0DE4" w:rsidP="2CFB0DE4" w:rsidRDefault="2CFB0DE4" w14:paraId="151F6392" w14:textId="6F53E21B">
      <w:pPr>
        <w:pStyle w:val="Normal"/>
        <w:ind w:left="0"/>
        <w:jc w:val="both"/>
        <w:rPr>
          <w:sz w:val="24"/>
          <w:szCs w:val="24"/>
        </w:rPr>
      </w:pPr>
    </w:p>
    <w:p w:rsidR="72050C7F" w:rsidP="2CFB0DE4" w:rsidRDefault="72050C7F" w14:paraId="55A0F4AB" w14:textId="01060C50">
      <w:pPr>
        <w:pStyle w:val="Pargrafodelista"/>
        <w:numPr>
          <w:ilvl w:val="0"/>
          <w:numId w:val="158"/>
        </w:numPr>
        <w:jc w:val="both"/>
        <w:rPr>
          <w:sz w:val="24"/>
          <w:szCs w:val="24"/>
        </w:rPr>
      </w:pPr>
      <w:r w:rsidR="72050C7F">
        <w:rPr/>
        <w:t>Propuesta de requisito no funcional:</w:t>
      </w:r>
    </w:p>
    <w:p w:rsidR="04B358D5" w:rsidP="2CFB0DE4" w:rsidRDefault="04B358D5" w14:paraId="07F01C3C" w14:textId="05751CAE">
      <w:pPr>
        <w:pStyle w:val="Pargrafodelista"/>
        <w:numPr>
          <w:ilvl w:val="1"/>
          <w:numId w:val="158"/>
        </w:numPr>
        <w:jc w:val="both"/>
        <w:rPr>
          <w:sz w:val="24"/>
          <w:szCs w:val="24"/>
        </w:rPr>
      </w:pPr>
      <w:r w:rsidRPr="2CFB0DE4" w:rsidR="04B358D5">
        <w:rPr>
          <w:sz w:val="24"/>
          <w:szCs w:val="24"/>
        </w:rPr>
        <w:t>Implementar un modo oscuro de la interfaz de la aplicación: permitir cambiar a los usuarios del modo claro al modo oscuro puede reducir el cansancio en la visión de los usuarios, además también puede reducir el consumo de la batería</w:t>
      </w:r>
      <w:r w:rsidRPr="2CFB0DE4" w:rsidR="493AA248">
        <w:rPr>
          <w:sz w:val="24"/>
          <w:szCs w:val="24"/>
        </w:rPr>
        <w:t>.</w:t>
      </w:r>
      <w:r>
        <w:br/>
      </w:r>
    </w:p>
    <w:p w:rsidR="72050C7F" w:rsidP="2CFB0DE4" w:rsidRDefault="72050C7F" w14:paraId="7AF1AEF3" w14:textId="6970FCC1">
      <w:pPr>
        <w:pStyle w:val="Pargrafodelista"/>
        <w:numPr>
          <w:ilvl w:val="0"/>
          <w:numId w:val="158"/>
        </w:numPr>
        <w:jc w:val="both"/>
        <w:rPr>
          <w:sz w:val="24"/>
          <w:szCs w:val="24"/>
        </w:rPr>
      </w:pPr>
      <w:r w:rsidR="72050C7F">
        <w:rPr/>
        <w:t>Problema identificado:</w:t>
      </w:r>
    </w:p>
    <w:p w:rsidR="60BA665F" w:rsidP="2CFB0DE4" w:rsidRDefault="60BA665F" w14:paraId="2C7EFB1A" w14:textId="04D68858">
      <w:pPr>
        <w:pStyle w:val="Pargrafodelista"/>
        <w:numPr>
          <w:ilvl w:val="1"/>
          <w:numId w:val="158"/>
        </w:numPr>
        <w:jc w:val="both"/>
        <w:rPr>
          <w:sz w:val="24"/>
          <w:szCs w:val="24"/>
        </w:rPr>
      </w:pPr>
      <w:r w:rsidR="60BA665F">
        <w:rPr/>
        <w:t xml:space="preserve">El diagrama de sistema está mal diseñado. En lugar de mostrar como los diferentes subsistemas interactúan entre </w:t>
      </w:r>
      <w:r w:rsidR="60BA665F">
        <w:rPr/>
        <w:t>sí</w:t>
      </w:r>
      <w:r w:rsidR="60BA665F">
        <w:rPr/>
        <w:t xml:space="preserve">, se hace mención </w:t>
      </w:r>
      <w:r w:rsidR="60BA665F">
        <w:rPr/>
        <w:t>al</w:t>
      </w:r>
      <w:r w:rsidR="60BA665F">
        <w:rPr/>
        <w:t xml:space="preserve"> usuario y a la interfaz gráfica como subsistema.</w:t>
      </w:r>
      <w:r>
        <w:br/>
      </w:r>
      <w:r>
        <w:tab/>
      </w:r>
    </w:p>
    <w:p w:rsidR="07D07921" w:rsidP="2CFB0DE4" w:rsidRDefault="07D07921" w14:paraId="66F11A8F" w14:textId="5130AEDD">
      <w:pPr>
        <w:pStyle w:val="Ttulo3"/>
        <w:rPr>
          <w:sz w:val="24"/>
          <w:szCs w:val="24"/>
        </w:rPr>
      </w:pPr>
      <w:bookmarkStart w:name="_Toc1308541684" w:id="40225105"/>
      <w:r w:rsidR="07D07921">
        <w:rPr/>
        <w:t>Cambios propuestos por David Carpintero Díaz</w:t>
      </w:r>
      <w:bookmarkEnd w:id="40225105"/>
    </w:p>
    <w:p w:rsidR="7064BBD6" w:rsidP="2CFB0DE4" w:rsidRDefault="7064BBD6" w14:paraId="05F3328D" w14:textId="18FFD4AF">
      <w:pPr>
        <w:pStyle w:val="Pargrafodelista"/>
        <w:numPr>
          <w:ilvl w:val="0"/>
          <w:numId w:val="158"/>
        </w:numPr>
        <w:jc w:val="left"/>
        <w:rPr>
          <w:sz w:val="24"/>
          <w:szCs w:val="24"/>
        </w:rPr>
      </w:pPr>
      <w:r w:rsidR="7064BBD6">
        <w:rPr/>
        <w:t>Propuesta de requisito funcional:</w:t>
      </w:r>
    </w:p>
    <w:p w:rsidR="7064BBD6" w:rsidP="2CFB0DE4" w:rsidRDefault="7064BBD6" w14:paraId="1E69D694" w14:textId="21AB87FF">
      <w:pPr>
        <w:pStyle w:val="Pargrafodelista"/>
        <w:numPr>
          <w:ilvl w:val="1"/>
          <w:numId w:val="158"/>
        </w:numPr>
        <w:jc w:val="both"/>
        <w:rPr/>
      </w:pPr>
      <w:r w:rsidRPr="2CFB0DE4" w:rsidR="7064BBD6">
        <w:rPr>
          <w:i w:val="1"/>
          <w:iCs w:val="1"/>
        </w:rPr>
        <w:t>Gestionar incidencia</w:t>
      </w:r>
      <w:r>
        <w:br/>
      </w:r>
      <w:r w:rsidR="7064BBD6">
        <w:rPr/>
        <w:t>manejar situaciones problemáticas o consultas que los usuarios puedan</w:t>
      </w:r>
      <w:r w:rsidR="04399796">
        <w:rPr/>
        <w:t xml:space="preserve"> </w:t>
      </w:r>
      <w:r w:rsidR="7064BBD6">
        <w:rPr/>
        <w:t>e</w:t>
      </w:r>
      <w:r w:rsidR="7064BBD6">
        <w:rPr/>
        <w:t xml:space="preserve">xperimentar durante el uso de la aplicación. Este subsistema se enfoca </w:t>
      </w:r>
      <w:r w:rsidR="7064BBD6">
        <w:rPr/>
        <w:t xml:space="preserve">en la eficiente resolución y seguimiento de problemas, contribuyendo a la </w:t>
      </w:r>
      <w:r w:rsidR="7064BBD6">
        <w:rPr/>
        <w:t>mejora continua del sistema y la satisfacción del usuario.</w:t>
      </w:r>
    </w:p>
    <w:p w:rsidR="2CFB0DE4" w:rsidP="2CFB0DE4" w:rsidRDefault="2CFB0DE4" w14:paraId="7F81BB18" w14:textId="541911BD">
      <w:pPr>
        <w:pStyle w:val="Normal"/>
        <w:ind w:left="0"/>
        <w:jc w:val="left"/>
      </w:pPr>
    </w:p>
    <w:p w:rsidR="7064BBD6" w:rsidP="2CFB0DE4" w:rsidRDefault="7064BBD6" w14:paraId="10FE522B" w14:textId="0B2DB0ED">
      <w:pPr>
        <w:pStyle w:val="Pargrafodelista"/>
        <w:numPr>
          <w:ilvl w:val="0"/>
          <w:numId w:val="158"/>
        </w:numPr>
        <w:jc w:val="left"/>
        <w:rPr>
          <w:sz w:val="24"/>
          <w:szCs w:val="24"/>
        </w:rPr>
      </w:pPr>
      <w:r w:rsidR="7064BBD6">
        <w:rPr/>
        <w:t>Propuesta de requisito no funcional:</w:t>
      </w:r>
    </w:p>
    <w:p w:rsidR="1A018F04" w:rsidP="2CFB0DE4" w:rsidRDefault="1A018F04" w14:paraId="3C4C3FFF" w14:textId="335D5575">
      <w:pPr>
        <w:pStyle w:val="Pargrafodelista"/>
        <w:numPr>
          <w:ilvl w:val="1"/>
          <w:numId w:val="158"/>
        </w:numPr>
        <w:jc w:val="both"/>
        <w:rPr>
          <w:sz w:val="24"/>
          <w:szCs w:val="24"/>
        </w:rPr>
      </w:pPr>
      <w:r w:rsidRPr="2CFB0DE4" w:rsidR="1A018F04">
        <w:rPr>
          <w:i w:val="1"/>
          <w:iCs w:val="1"/>
          <w:sz w:val="24"/>
          <w:szCs w:val="24"/>
        </w:rPr>
        <w:t>Disponibilidad</w:t>
      </w:r>
      <w:r>
        <w:br/>
      </w:r>
      <w:r w:rsidRPr="2CFB0DE4" w:rsidR="1A018F04">
        <w:rPr>
          <w:sz w:val="24"/>
          <w:szCs w:val="24"/>
        </w:rPr>
        <w:t>La tasa de disponibilidad objetivo debe ser del 99.9%, por lo que el</w:t>
      </w:r>
      <w:r w:rsidRPr="2CFB0DE4" w:rsidR="3C77E663">
        <w:rPr>
          <w:sz w:val="24"/>
          <w:szCs w:val="24"/>
        </w:rPr>
        <w:t xml:space="preserve"> </w:t>
      </w:r>
      <w:r w:rsidRPr="2CFB0DE4" w:rsidR="1A018F04">
        <w:rPr>
          <w:sz w:val="24"/>
          <w:szCs w:val="24"/>
        </w:rPr>
        <w:t xml:space="preserve">sistema debe estar disponible las 24 horas del día, los 7 días de la </w:t>
      </w:r>
      <w:r w:rsidRPr="2CFB0DE4" w:rsidR="1A018F04">
        <w:rPr>
          <w:sz w:val="24"/>
          <w:szCs w:val="24"/>
        </w:rPr>
        <w:t xml:space="preserve">semana, con un tiempo de inactividad máximo de 1 hora al mes para </w:t>
      </w:r>
      <w:r w:rsidRPr="2CFB0DE4" w:rsidR="1A018F04">
        <w:rPr>
          <w:sz w:val="24"/>
          <w:szCs w:val="24"/>
        </w:rPr>
        <w:t>mantenimiento</w:t>
      </w:r>
      <w:r w:rsidRPr="2CFB0DE4" w:rsidR="489E307D">
        <w:rPr>
          <w:sz w:val="24"/>
          <w:szCs w:val="24"/>
        </w:rPr>
        <w:t xml:space="preserve"> </w:t>
      </w:r>
      <w:r w:rsidRPr="2CFB0DE4" w:rsidR="1A018F04">
        <w:rPr>
          <w:sz w:val="24"/>
          <w:szCs w:val="24"/>
        </w:rPr>
        <w:t>programado.</w:t>
      </w:r>
      <w:r>
        <w:br/>
      </w:r>
    </w:p>
    <w:p w:rsidR="7064BBD6" w:rsidP="2CFB0DE4" w:rsidRDefault="7064BBD6" w14:paraId="03DDD54A" w14:textId="22D3AAEB">
      <w:pPr>
        <w:pStyle w:val="Pargrafodelista"/>
        <w:numPr>
          <w:ilvl w:val="0"/>
          <w:numId w:val="158"/>
        </w:numPr>
        <w:jc w:val="left"/>
        <w:rPr>
          <w:sz w:val="24"/>
          <w:szCs w:val="24"/>
        </w:rPr>
      </w:pPr>
      <w:r w:rsidR="7064BBD6">
        <w:rPr/>
        <w:t>Problema identificado:</w:t>
      </w:r>
    </w:p>
    <w:p w:rsidR="5653DC07" w:rsidP="2CFB0DE4" w:rsidRDefault="5653DC07" w14:paraId="6B249DDB" w14:textId="4FD3CA1A">
      <w:pPr>
        <w:pStyle w:val="Pargrafodelista"/>
        <w:numPr>
          <w:ilvl w:val="1"/>
          <w:numId w:val="158"/>
        </w:numPr>
        <w:jc w:val="both"/>
        <w:rPr>
          <w:sz w:val="24"/>
          <w:szCs w:val="24"/>
        </w:rPr>
      </w:pPr>
      <w:r w:rsidR="5653DC07">
        <w:rPr/>
        <w:t>Los requisitos no funcionales no están descritos, simplemente están</w:t>
      </w:r>
      <w:r w:rsidR="345C4E48">
        <w:rPr/>
        <w:t xml:space="preserve"> </w:t>
      </w:r>
      <w:r w:rsidR="5653DC07">
        <w:rPr/>
        <w:t>enumerados. Debería añadirse una pequeña descripción a cada requisito.</w:t>
      </w:r>
      <w:r w:rsidR="364C40E2">
        <w:rPr/>
        <w:t xml:space="preserve"> </w:t>
      </w:r>
      <w:r w:rsidR="59800AAC">
        <w:rPr/>
        <w:t xml:space="preserve">Además, los requisitos que compartan relación pueden ser organizados </w:t>
      </w:r>
      <w:r w:rsidR="59800AAC">
        <w:rPr/>
        <w:t>en secciones correspondientes.</w:t>
      </w:r>
      <w:r>
        <w:br/>
      </w:r>
    </w:p>
    <w:p w:rsidR="2CFB0DE4" w:rsidP="2CFB0DE4" w:rsidRDefault="2CFB0DE4" w14:paraId="549B4E8B" w14:textId="25806AE5">
      <w:pPr>
        <w:pStyle w:val="Normal"/>
      </w:pPr>
    </w:p>
    <w:p w:rsidR="0DB2DD63" w:rsidP="2CFB0DE4" w:rsidRDefault="0DB2DD63" w14:paraId="15478401" w14:textId="2A28D63D">
      <w:pPr>
        <w:pStyle w:val="Ttulo3"/>
        <w:rPr>
          <w:sz w:val="24"/>
          <w:szCs w:val="24"/>
        </w:rPr>
      </w:pPr>
      <w:bookmarkStart w:name="_Toc478203558" w:id="1953905621"/>
      <w:r w:rsidR="0DB2DD63">
        <w:rPr/>
        <w:t>Cambios propuestos por Lucas Domínguez Carballo</w:t>
      </w:r>
      <w:bookmarkEnd w:id="1953905621"/>
    </w:p>
    <w:p w:rsidR="2CFB0DE4" w:rsidP="2CFB0DE4" w:rsidRDefault="2CFB0DE4" w14:paraId="6F2EB32E" w14:textId="3B588771">
      <w:pPr>
        <w:pStyle w:val="Normal"/>
      </w:pPr>
    </w:p>
    <w:p w:rsidR="05C0B93A" w:rsidP="2CFB0DE4" w:rsidRDefault="05C0B93A" w14:paraId="1C60B7C1" w14:textId="17FFDC48">
      <w:pPr>
        <w:pStyle w:val="Pargrafodelista"/>
        <w:numPr>
          <w:ilvl w:val="1"/>
          <w:numId w:val="144"/>
        </w:numPr>
        <w:rPr>
          <w:noProof w:val="0"/>
          <w:sz w:val="24"/>
          <w:szCs w:val="24"/>
          <w:lang w:val="es-ES"/>
        </w:rPr>
      </w:pPr>
      <w:r w:rsidRPr="2CFB0DE4" w:rsidR="05C0B93A">
        <w:rPr>
          <w:sz w:val="24"/>
          <w:szCs w:val="24"/>
        </w:rPr>
        <w:t>R</w:t>
      </w:r>
      <w:r w:rsidRPr="2CFB0DE4" w:rsidR="0FC115B1">
        <w:rPr>
          <w:sz w:val="24"/>
          <w:szCs w:val="24"/>
        </w:rPr>
        <w:t>equisito funcional</w:t>
      </w:r>
      <w:r w:rsidRPr="2CFB0DE4" w:rsidR="05C0B93A">
        <w:rPr>
          <w:sz w:val="24"/>
          <w:szCs w:val="24"/>
        </w:rPr>
        <w:t>:</w:t>
      </w:r>
    </w:p>
    <w:p w:rsidR="05C0B93A" w:rsidP="2CFB0DE4" w:rsidRDefault="05C0B93A" w14:paraId="188C9B74" w14:textId="53DBE07A">
      <w:pPr>
        <w:pStyle w:val="Pargrafodelista"/>
        <w:numPr>
          <w:ilvl w:val="2"/>
          <w:numId w:val="144"/>
        </w:numPr>
        <w:rPr>
          <w:noProof w:val="0"/>
          <w:sz w:val="24"/>
          <w:szCs w:val="24"/>
          <w:lang w:val="es-ES"/>
        </w:rPr>
      </w:pPr>
      <w:r w:rsidRPr="2CFB0DE4" w:rsidR="05C0B93A">
        <w:rPr>
          <w:noProof w:val="0"/>
          <w:lang w:val="es-ES"/>
        </w:rPr>
        <w:t>Publicar Servicio</w:t>
      </w:r>
      <w:r w:rsidRPr="2CFB0DE4" w:rsidR="05C0B93A">
        <w:rPr>
          <w:noProof w:val="0"/>
          <w:lang w:val="es-ES"/>
        </w:rPr>
        <w:t xml:space="preserve"> </w:t>
      </w:r>
    </w:p>
    <w:p w:rsidR="7896F8C4" w:rsidP="2CFB0DE4" w:rsidRDefault="7896F8C4" w14:paraId="05E5D2A2" w14:textId="140189C7">
      <w:pPr>
        <w:pStyle w:val="Pargrafodelista"/>
        <w:numPr>
          <w:ilvl w:val="3"/>
          <w:numId w:val="144"/>
        </w:numPr>
        <w:rPr>
          <w:noProof w:val="0"/>
          <w:sz w:val="24"/>
          <w:szCs w:val="24"/>
          <w:lang w:val="es-ES"/>
        </w:rPr>
      </w:pPr>
      <w:r w:rsidRPr="2CFB0DE4" w:rsidR="7896F8C4">
        <w:rPr>
          <w:noProof w:val="0"/>
          <w:lang w:val="es-ES"/>
        </w:rPr>
        <w:t>Vers</w:t>
      </w:r>
      <w:r w:rsidRPr="2CFB0DE4" w:rsidR="7896F8C4">
        <w:rPr>
          <w:noProof w:val="0"/>
          <w:lang w:val="es-ES"/>
        </w:rPr>
        <w:t>ión</w:t>
      </w:r>
      <w:r w:rsidRPr="2CFB0DE4" w:rsidR="05C0B93A">
        <w:rPr>
          <w:noProof w:val="0"/>
          <w:lang w:val="es-ES"/>
        </w:rPr>
        <w:t xml:space="preserve"> 1.0</w:t>
      </w:r>
      <w:r w:rsidRPr="2CFB0DE4" w:rsidR="05C0B93A">
        <w:rPr>
          <w:noProof w:val="0"/>
          <w:lang w:val="es-ES"/>
        </w:rPr>
        <w:t xml:space="preserve"> (30/01/2024)</w:t>
      </w:r>
    </w:p>
    <w:p w:rsidR="05C0B93A" w:rsidP="2CFB0DE4" w:rsidRDefault="05C0B93A" w14:paraId="4093A950" w14:textId="436DB54F">
      <w:pPr>
        <w:pStyle w:val="Pargrafodelista"/>
        <w:numPr>
          <w:ilvl w:val="3"/>
          <w:numId w:val="144"/>
        </w:numPr>
        <w:rPr>
          <w:noProof w:val="0"/>
          <w:sz w:val="24"/>
          <w:szCs w:val="24"/>
          <w:lang w:val="es-ES"/>
        </w:rPr>
      </w:pPr>
      <w:r w:rsidRPr="2CFB0DE4" w:rsidR="05C0B93A">
        <w:rPr>
          <w:noProof w:val="0"/>
          <w:lang w:val="es-ES"/>
        </w:rPr>
        <w:t xml:space="preserve">Autores: David Carpintero, Sergio Álvarez, Paula Vázquez, Lucas </w:t>
      </w:r>
      <w:r w:rsidRPr="2CFB0DE4" w:rsidR="25017348">
        <w:rPr>
          <w:noProof w:val="0"/>
          <w:lang w:val="es-ES"/>
        </w:rPr>
        <w:t>Domínguez</w:t>
      </w:r>
    </w:p>
    <w:p w:rsidR="05C0B93A" w:rsidP="2CFB0DE4" w:rsidRDefault="05C0B93A" w14:paraId="25C9761D" w14:textId="3468AFB8">
      <w:pPr>
        <w:pStyle w:val="Pargrafodelista"/>
        <w:numPr>
          <w:ilvl w:val="3"/>
          <w:numId w:val="144"/>
        </w:numPr>
        <w:rPr>
          <w:noProof w:val="0"/>
          <w:sz w:val="24"/>
          <w:szCs w:val="24"/>
          <w:lang w:val="es-ES"/>
        </w:rPr>
      </w:pPr>
      <w:r w:rsidRPr="2CFB0DE4" w:rsidR="05C0B93A">
        <w:rPr>
          <w:noProof w:val="0"/>
          <w:lang w:val="es-ES"/>
        </w:rPr>
        <w:t>Fuentes:</w:t>
      </w:r>
      <w:r w:rsidRPr="2CFB0DE4" w:rsidR="0DBF36B8">
        <w:rPr>
          <w:noProof w:val="0"/>
          <w:lang w:val="es-ES"/>
        </w:rPr>
        <w:t xml:space="preserve"> José A. Taboada</w:t>
      </w:r>
    </w:p>
    <w:p w:rsidR="05C0B93A" w:rsidP="2CFB0DE4" w:rsidRDefault="05C0B93A" w14:paraId="6F4FCDB4" w14:textId="0145BD37">
      <w:pPr>
        <w:pStyle w:val="Pargrafodelista"/>
        <w:numPr>
          <w:ilvl w:val="3"/>
          <w:numId w:val="144"/>
        </w:numPr>
        <w:rPr>
          <w:noProof w:val="0"/>
          <w:sz w:val="24"/>
          <w:szCs w:val="24"/>
          <w:lang w:val="es-ES"/>
        </w:rPr>
      </w:pPr>
      <w:r w:rsidRPr="2CFB0DE4" w:rsidR="05C0B93A">
        <w:rPr>
          <w:noProof w:val="0"/>
          <w:lang w:val="es-ES"/>
        </w:rPr>
        <w:t>Dependencias:</w:t>
      </w:r>
      <w:r w:rsidRPr="2CFB0DE4" w:rsidR="1A0A1123">
        <w:rPr>
          <w:noProof w:val="0"/>
          <w:lang w:val="es-ES"/>
        </w:rPr>
        <w:t xml:space="preserve"> usuario</w:t>
      </w:r>
    </w:p>
    <w:p w:rsidR="02FF222B" w:rsidP="2CFB0DE4" w:rsidRDefault="02FF222B" w14:paraId="7AD7D2C5" w14:textId="1E67C6DA">
      <w:pPr>
        <w:pStyle w:val="Pargrafodelista"/>
        <w:numPr>
          <w:ilvl w:val="3"/>
          <w:numId w:val="144"/>
        </w:numPr>
        <w:rPr>
          <w:noProof w:val="0"/>
          <w:sz w:val="24"/>
          <w:szCs w:val="24"/>
          <w:lang w:val="es-ES"/>
        </w:rPr>
      </w:pPr>
      <w:r w:rsidRPr="2CFB0DE4" w:rsidR="02FF222B">
        <w:rPr>
          <w:noProof w:val="0"/>
          <w:lang w:val="es-ES"/>
        </w:rPr>
        <w:t>Descripción</w:t>
      </w:r>
      <w:r w:rsidRPr="2CFB0DE4" w:rsidR="05C0B93A">
        <w:rPr>
          <w:noProof w:val="0"/>
          <w:lang w:val="es-ES"/>
        </w:rPr>
        <w:t xml:space="preserve">: </w:t>
      </w:r>
      <w:r w:rsidRPr="2CFB0DE4" w:rsidR="52485FF0">
        <w:rPr>
          <w:noProof w:val="0"/>
          <w:lang w:val="es-ES"/>
        </w:rPr>
        <w:t>El sistema deberá permitir publicar un servicio a un usuario con cuenta de empresa</w:t>
      </w:r>
      <w:r w:rsidRPr="2CFB0DE4" w:rsidR="7C7348E8">
        <w:rPr>
          <w:noProof w:val="0"/>
          <w:lang w:val="es-ES"/>
        </w:rPr>
        <w:t>, a través de rellenar un formulario</w:t>
      </w:r>
      <w:r w:rsidRPr="2CFB0DE4" w:rsidR="042CB011">
        <w:rPr>
          <w:noProof w:val="0"/>
          <w:lang w:val="es-ES"/>
        </w:rPr>
        <w:t>.</w:t>
      </w:r>
    </w:p>
    <w:p w:rsidR="6E18DAD9" w:rsidP="2CFB0DE4" w:rsidRDefault="6E18DAD9" w14:paraId="68292175" w14:textId="588E1740">
      <w:pPr>
        <w:pStyle w:val="Pargrafodelista"/>
        <w:numPr>
          <w:ilvl w:val="3"/>
          <w:numId w:val="144"/>
        </w:numPr>
        <w:rPr>
          <w:noProof w:val="0"/>
          <w:sz w:val="24"/>
          <w:szCs w:val="24"/>
          <w:lang w:val="es-ES"/>
        </w:rPr>
      </w:pPr>
      <w:r w:rsidRPr="2CFB0DE4" w:rsidR="6E18DAD9">
        <w:rPr>
          <w:noProof w:val="0"/>
          <w:lang w:val="es-ES"/>
        </w:rPr>
        <w:t>Preco</w:t>
      </w:r>
      <w:r w:rsidRPr="2CFB0DE4" w:rsidR="6E18DAD9">
        <w:rPr>
          <w:noProof w:val="0"/>
          <w:lang w:val="es-ES"/>
        </w:rPr>
        <w:t>ndición</w:t>
      </w:r>
      <w:r w:rsidRPr="2CFB0DE4" w:rsidR="05C0B93A">
        <w:rPr>
          <w:noProof w:val="0"/>
          <w:lang w:val="es-ES"/>
        </w:rPr>
        <w:t xml:space="preserve">: </w:t>
      </w:r>
    </w:p>
    <w:p w:rsidR="13EB287D" w:rsidP="2CFB0DE4" w:rsidRDefault="13EB287D" w14:paraId="6D0F1B93" w14:textId="07E0790E">
      <w:pPr>
        <w:pStyle w:val="Pargrafodelista"/>
        <w:numPr>
          <w:ilvl w:val="4"/>
          <w:numId w:val="144"/>
        </w:numPr>
        <w:rPr>
          <w:noProof w:val="0"/>
          <w:sz w:val="24"/>
          <w:szCs w:val="24"/>
          <w:lang w:val="es-ES"/>
        </w:rPr>
      </w:pPr>
      <w:r w:rsidRPr="2CFB0DE4" w:rsidR="13EB287D">
        <w:rPr>
          <w:noProof w:val="0"/>
          <w:lang w:val="es-ES"/>
        </w:rPr>
        <w:t>1. L</w:t>
      </w:r>
      <w:r w:rsidRPr="2CFB0DE4" w:rsidR="05C0B93A">
        <w:rPr>
          <w:noProof w:val="0"/>
          <w:lang w:val="es-ES"/>
        </w:rPr>
        <w:t xml:space="preserve">a empresa debe tener una cuenta en la </w:t>
      </w:r>
      <w:r w:rsidRPr="2CFB0DE4" w:rsidR="6BCE3155">
        <w:rPr>
          <w:noProof w:val="0"/>
          <w:lang w:val="es-ES"/>
        </w:rPr>
        <w:t>aplicación</w:t>
      </w:r>
      <w:r w:rsidRPr="2CFB0DE4" w:rsidR="3DE3CD2F">
        <w:rPr>
          <w:noProof w:val="0"/>
          <w:lang w:val="es-ES"/>
        </w:rPr>
        <w:t>.</w:t>
      </w:r>
    </w:p>
    <w:p w:rsidR="05C0B93A" w:rsidP="2CFB0DE4" w:rsidRDefault="05C0B93A" w14:paraId="733442B4" w14:textId="109F22E7">
      <w:pPr>
        <w:pStyle w:val="Pargrafodelista"/>
        <w:numPr>
          <w:ilvl w:val="3"/>
          <w:numId w:val="144"/>
        </w:numPr>
        <w:rPr>
          <w:noProof w:val="0"/>
          <w:sz w:val="24"/>
          <w:szCs w:val="24"/>
          <w:lang w:val="es-ES"/>
        </w:rPr>
      </w:pPr>
      <w:r w:rsidRPr="2CFB0DE4" w:rsidR="05C0B93A">
        <w:rPr>
          <w:noProof w:val="0"/>
          <w:lang w:val="es-ES"/>
        </w:rPr>
        <w:t xml:space="preserve">Secuencia normal: </w:t>
      </w:r>
    </w:p>
    <w:p w:rsidR="19DE1E0A" w:rsidP="2CFB0DE4" w:rsidRDefault="19DE1E0A" w14:paraId="295B1224" w14:textId="018D3718">
      <w:pPr>
        <w:pStyle w:val="Pargrafodelista"/>
        <w:numPr>
          <w:ilvl w:val="4"/>
          <w:numId w:val="144"/>
        </w:numPr>
        <w:rPr>
          <w:noProof w:val="0"/>
          <w:sz w:val="24"/>
          <w:szCs w:val="24"/>
          <w:lang w:val="es-ES"/>
        </w:rPr>
      </w:pPr>
      <w:r w:rsidRPr="2CFB0DE4" w:rsidR="19DE1E0A">
        <w:rPr>
          <w:noProof w:val="0"/>
          <w:lang w:val="es-ES"/>
        </w:rPr>
        <w:t xml:space="preserve">1. Si falta </w:t>
      </w:r>
      <w:r w:rsidRPr="2CFB0DE4" w:rsidR="7BDCA600">
        <w:rPr>
          <w:noProof w:val="0"/>
          <w:lang w:val="es-ES"/>
        </w:rPr>
        <w:t>algún</w:t>
      </w:r>
      <w:r w:rsidRPr="2CFB0DE4" w:rsidR="19DE1E0A">
        <w:rPr>
          <w:noProof w:val="0"/>
          <w:lang w:val="es-ES"/>
        </w:rPr>
        <w:t xml:space="preserve"> campo por rellenar, se informa a la empresa y esta lo </w:t>
      </w:r>
      <w:r w:rsidRPr="2CFB0DE4" w:rsidR="19DE1E0A">
        <w:rPr>
          <w:noProof w:val="0"/>
          <w:u w:val="none"/>
          <w:lang w:val="es-ES"/>
        </w:rPr>
        <w:t>corrige</w:t>
      </w:r>
      <w:r w:rsidRPr="2CFB0DE4" w:rsidR="19DE1E0A">
        <w:rPr>
          <w:noProof w:val="0"/>
          <w:u w:val="single"/>
          <w:lang w:val="es-ES"/>
        </w:rPr>
        <w:t>.</w:t>
      </w:r>
    </w:p>
    <w:p w:rsidR="19DE1E0A" w:rsidP="2CFB0DE4" w:rsidRDefault="19DE1E0A" w14:paraId="3DC5F904" w14:textId="72954CF2">
      <w:pPr>
        <w:pStyle w:val="Pargrafodelista"/>
        <w:numPr>
          <w:ilvl w:val="3"/>
          <w:numId w:val="144"/>
        </w:numPr>
        <w:rPr>
          <w:noProof w:val="0"/>
          <w:sz w:val="24"/>
          <w:szCs w:val="24"/>
          <w:lang w:val="es-ES"/>
        </w:rPr>
      </w:pPr>
      <w:r w:rsidRPr="2CFB0DE4" w:rsidR="19DE1E0A">
        <w:rPr>
          <w:noProof w:val="0"/>
          <w:lang w:val="es-ES"/>
        </w:rPr>
        <w:t>Postcondición: PD</w:t>
      </w:r>
    </w:p>
    <w:p w:rsidR="19DE1E0A" w:rsidP="2CFB0DE4" w:rsidRDefault="19DE1E0A" w14:paraId="64B6217E" w14:textId="1724C2C4">
      <w:pPr>
        <w:pStyle w:val="Pargrafodelista"/>
        <w:numPr>
          <w:ilvl w:val="3"/>
          <w:numId w:val="144"/>
        </w:numPr>
        <w:rPr>
          <w:noProof w:val="0"/>
          <w:sz w:val="24"/>
          <w:szCs w:val="24"/>
          <w:lang w:val="es-ES"/>
        </w:rPr>
      </w:pPr>
      <w:r w:rsidRPr="2CFB0DE4" w:rsidR="19DE1E0A">
        <w:rPr>
          <w:noProof w:val="0"/>
          <w:lang w:val="es-ES"/>
        </w:rPr>
        <w:t xml:space="preserve">Excepciones: </w:t>
      </w:r>
      <w:r>
        <w:tab/>
      </w:r>
      <w:r w:rsidRPr="2CFB0DE4" w:rsidR="19DE1E0A">
        <w:rPr>
          <w:noProof w:val="0"/>
          <w:lang w:val="es-ES"/>
        </w:rPr>
        <w:t xml:space="preserve"> </w:t>
      </w:r>
    </w:p>
    <w:p w:rsidR="3418D80F" w:rsidP="2CFB0DE4" w:rsidRDefault="3418D80F" w14:paraId="23CF263A" w14:textId="09563766">
      <w:pPr>
        <w:pStyle w:val="Pargrafodelista"/>
        <w:numPr>
          <w:ilvl w:val="4"/>
          <w:numId w:val="144"/>
        </w:numPr>
        <w:rPr>
          <w:noProof w:val="0"/>
          <w:sz w:val="24"/>
          <w:szCs w:val="24"/>
          <w:lang w:val="es-ES"/>
        </w:rPr>
      </w:pPr>
      <w:r w:rsidRPr="2CFB0DE4" w:rsidR="3418D80F">
        <w:rPr>
          <w:noProof w:val="0"/>
          <w:lang w:val="es-ES"/>
        </w:rPr>
        <w:t>1. La empresa rellena el formulario con la descripción del servicio.</w:t>
      </w:r>
    </w:p>
    <w:p w:rsidR="3418D80F" w:rsidP="2CFB0DE4" w:rsidRDefault="3418D80F" w14:paraId="5B8F8A62" w14:textId="0E1FF0C8">
      <w:pPr>
        <w:pStyle w:val="Pargrafodelista"/>
        <w:numPr>
          <w:ilvl w:val="4"/>
          <w:numId w:val="144"/>
        </w:numPr>
        <w:rPr>
          <w:noProof w:val="0"/>
          <w:sz w:val="24"/>
          <w:szCs w:val="24"/>
          <w:lang w:val="es-ES"/>
        </w:rPr>
      </w:pPr>
      <w:r w:rsidRPr="2CFB0DE4" w:rsidR="3418D80F">
        <w:rPr>
          <w:noProof w:val="0"/>
          <w:lang w:val="es-ES"/>
        </w:rPr>
        <w:t xml:space="preserve">2. La empresa </w:t>
      </w:r>
      <w:r w:rsidRPr="2CFB0DE4" w:rsidR="3418D80F">
        <w:rPr>
          <w:noProof w:val="0"/>
          <w:lang w:val="es-ES"/>
        </w:rPr>
        <w:t>publica</w:t>
      </w:r>
      <w:r w:rsidRPr="2CFB0DE4" w:rsidR="3418D80F">
        <w:rPr>
          <w:noProof w:val="0"/>
          <w:lang w:val="es-ES"/>
        </w:rPr>
        <w:t xml:space="preserve"> el servicio</w:t>
      </w:r>
    </w:p>
    <w:p w:rsidR="19DE1E0A" w:rsidP="2CFB0DE4" w:rsidRDefault="19DE1E0A" w14:paraId="0B3B88A5" w14:textId="520E6297">
      <w:pPr>
        <w:pStyle w:val="Pargrafodelista"/>
        <w:numPr>
          <w:ilvl w:val="2"/>
          <w:numId w:val="144"/>
        </w:numPr>
        <w:rPr>
          <w:noProof w:val="0"/>
          <w:u w:val="none"/>
          <w:lang w:val="es-ES"/>
        </w:rPr>
      </w:pPr>
      <w:r w:rsidRPr="2CFB0DE4" w:rsidR="19DE1E0A">
        <w:rPr>
          <w:noProof w:val="0"/>
          <w:u w:val="none"/>
          <w:lang w:val="es-ES"/>
        </w:rPr>
        <w:t>Rendimiento</w:t>
      </w:r>
      <w:r w:rsidRPr="2CFB0DE4" w:rsidR="0B0AE0E0">
        <w:rPr>
          <w:noProof w:val="0"/>
          <w:u w:val="none"/>
          <w:lang w:val="es-ES"/>
        </w:rPr>
        <w:t>: - -.</w:t>
      </w:r>
    </w:p>
    <w:p w:rsidR="3BA3909A" w:rsidP="2CFB0DE4" w:rsidRDefault="3BA3909A" w14:paraId="20295877" w14:textId="5D3B6488">
      <w:pPr>
        <w:pStyle w:val="Pargrafodelista"/>
        <w:numPr>
          <w:ilvl w:val="2"/>
          <w:numId w:val="144"/>
        </w:numPr>
        <w:rPr>
          <w:noProof w:val="0"/>
          <w:sz w:val="24"/>
          <w:szCs w:val="24"/>
          <w:u w:val="none"/>
          <w:lang w:val="es-ES"/>
        </w:rPr>
      </w:pPr>
      <w:r w:rsidRPr="2CFB0DE4" w:rsidR="3BA3909A">
        <w:rPr>
          <w:noProof w:val="0"/>
          <w:sz w:val="24"/>
          <w:szCs w:val="24"/>
          <w:u w:val="none"/>
          <w:lang w:val="es-ES"/>
        </w:rPr>
        <w:t>Comentarios: ninguno.</w:t>
      </w:r>
    </w:p>
    <w:p w:rsidR="2A641F8F" w:rsidP="2CFB0DE4" w:rsidRDefault="2A641F8F" w14:paraId="182E7457" w14:textId="3DC0B7FA">
      <w:pPr>
        <w:pStyle w:val="Pargrafodelista"/>
        <w:numPr>
          <w:ilvl w:val="1"/>
          <w:numId w:val="144"/>
        </w:numPr>
        <w:rPr>
          <w:noProof w:val="0"/>
          <w:sz w:val="24"/>
          <w:szCs w:val="24"/>
          <w:lang w:val="es-ES"/>
        </w:rPr>
      </w:pPr>
      <w:r w:rsidRPr="2CFB0DE4" w:rsidR="2A641F8F">
        <w:rPr>
          <w:noProof w:val="0"/>
          <w:lang w:val="es-ES"/>
        </w:rPr>
        <w:t>Requisito no funcional:</w:t>
      </w:r>
    </w:p>
    <w:p w:rsidR="76AB0F00" w:rsidP="2CFB0DE4" w:rsidRDefault="76AB0F00" w14:paraId="3D799EA3" w14:textId="5C5DF6D8">
      <w:pPr>
        <w:pStyle w:val="Pargrafodelista"/>
        <w:numPr>
          <w:ilvl w:val="2"/>
          <w:numId w:val="144"/>
        </w:numPr>
        <w:rPr>
          <w:noProof w:val="0"/>
          <w:lang w:val="es-ES"/>
        </w:rPr>
      </w:pPr>
      <w:r w:rsidRPr="2CFB0DE4" w:rsidR="76AB0F00">
        <w:rPr>
          <w:noProof w:val="0"/>
          <w:lang w:val="es-ES"/>
        </w:rPr>
        <w:t>Cumplimiento normativo y legal</w:t>
      </w:r>
    </w:p>
    <w:p w:rsidR="76AB0F00" w:rsidP="2CFB0DE4" w:rsidRDefault="76AB0F00" w14:paraId="05D191D0" w14:textId="0A41B974">
      <w:pPr>
        <w:pStyle w:val="Pargrafodelista"/>
        <w:numPr>
          <w:ilvl w:val="3"/>
          <w:numId w:val="144"/>
        </w:numPr>
        <w:rPr>
          <w:noProof w:val="0"/>
          <w:sz w:val="24"/>
          <w:szCs w:val="24"/>
          <w:lang w:val="es-ES"/>
        </w:rPr>
      </w:pPr>
      <w:r w:rsidRPr="2CFB0DE4" w:rsidR="76AB0F00">
        <w:rPr>
          <w:noProof w:val="0"/>
          <w:lang w:val="es-ES"/>
        </w:rPr>
        <w:t>Versión 1.0 (30/01/2024)</w:t>
      </w:r>
    </w:p>
    <w:p w:rsidR="76AB0F00" w:rsidP="2CFB0DE4" w:rsidRDefault="76AB0F00" w14:paraId="650DBFFA" w14:textId="377D1B54">
      <w:pPr>
        <w:pStyle w:val="Pargrafodelista"/>
        <w:numPr>
          <w:ilvl w:val="3"/>
          <w:numId w:val="144"/>
        </w:numPr>
        <w:rPr>
          <w:noProof w:val="0"/>
          <w:sz w:val="24"/>
          <w:szCs w:val="24"/>
          <w:lang w:val="es-ES"/>
        </w:rPr>
      </w:pPr>
      <w:r w:rsidRPr="2CFB0DE4" w:rsidR="76AB0F00">
        <w:rPr>
          <w:noProof w:val="0"/>
          <w:lang w:val="es-ES"/>
        </w:rPr>
        <w:t>Autores: David Carpintero, Sergio Álvarez, Paula Vázquez, Lucas Domínguez.</w:t>
      </w:r>
    </w:p>
    <w:p w:rsidR="76AB0F00" w:rsidP="2CFB0DE4" w:rsidRDefault="76AB0F00" w14:paraId="575E54E7" w14:textId="6DBC0502">
      <w:pPr>
        <w:pStyle w:val="Pargrafodelista"/>
        <w:numPr>
          <w:ilvl w:val="3"/>
          <w:numId w:val="144"/>
        </w:numPr>
        <w:rPr>
          <w:noProof w:val="0"/>
          <w:sz w:val="24"/>
          <w:szCs w:val="24"/>
          <w:lang w:val="es-ES"/>
        </w:rPr>
      </w:pPr>
      <w:r w:rsidRPr="2CFB0DE4" w:rsidR="76AB0F00">
        <w:rPr>
          <w:noProof w:val="0"/>
          <w:lang w:val="es-ES"/>
        </w:rPr>
        <w:t>Fuentes: José A. Taboada.</w:t>
      </w:r>
    </w:p>
    <w:p w:rsidR="76AB0F00" w:rsidP="2CFB0DE4" w:rsidRDefault="76AB0F00" w14:paraId="11FF683E" w14:textId="19A9DC9F">
      <w:pPr>
        <w:pStyle w:val="Pargrafodelista"/>
        <w:numPr>
          <w:ilvl w:val="3"/>
          <w:numId w:val="144"/>
        </w:numPr>
        <w:rPr>
          <w:noProof w:val="0"/>
          <w:sz w:val="24"/>
          <w:szCs w:val="24"/>
          <w:lang w:val="es-ES"/>
        </w:rPr>
      </w:pPr>
      <w:r w:rsidRPr="2CFB0DE4" w:rsidR="76AB0F00">
        <w:rPr>
          <w:noProof w:val="0"/>
          <w:sz w:val="24"/>
          <w:szCs w:val="24"/>
          <w:lang w:val="es-ES"/>
        </w:rPr>
        <w:t>Dependencias: PD.</w:t>
      </w:r>
    </w:p>
    <w:p w:rsidR="76AB0F00" w:rsidP="2CFB0DE4" w:rsidRDefault="76AB0F00" w14:paraId="7B82B9F5" w14:textId="00744609">
      <w:pPr>
        <w:pStyle w:val="Pargrafodelista"/>
        <w:numPr>
          <w:ilvl w:val="3"/>
          <w:numId w:val="144"/>
        </w:numPr>
        <w:rPr>
          <w:noProof w:val="0"/>
          <w:sz w:val="24"/>
          <w:szCs w:val="24"/>
          <w:lang w:val="es-ES"/>
        </w:rPr>
      </w:pPr>
      <w:r w:rsidRPr="2CFB0DE4" w:rsidR="76AB0F00">
        <w:rPr>
          <w:noProof w:val="0"/>
          <w:sz w:val="24"/>
          <w:szCs w:val="24"/>
          <w:lang w:val="es-ES"/>
        </w:rPr>
        <w:t>Importancia: importante.</w:t>
      </w:r>
    </w:p>
    <w:p w:rsidR="76AB0F00" w:rsidP="2CFB0DE4" w:rsidRDefault="76AB0F00" w14:paraId="133990BB" w14:textId="2705E94A">
      <w:pPr>
        <w:pStyle w:val="Pargrafodelista"/>
        <w:numPr>
          <w:ilvl w:val="3"/>
          <w:numId w:val="144"/>
        </w:numPr>
        <w:rPr>
          <w:noProof w:val="0"/>
          <w:sz w:val="24"/>
          <w:szCs w:val="24"/>
          <w:lang w:val="es-ES"/>
        </w:rPr>
      </w:pPr>
      <w:r w:rsidRPr="2CFB0DE4" w:rsidR="76AB0F00">
        <w:rPr>
          <w:noProof w:val="0"/>
          <w:sz w:val="24"/>
          <w:szCs w:val="24"/>
          <w:lang w:val="es-ES"/>
        </w:rPr>
        <w:t>Urgencia: puede esperar.</w:t>
      </w:r>
    </w:p>
    <w:p w:rsidR="76AB0F00" w:rsidP="2CFB0DE4" w:rsidRDefault="76AB0F00" w14:paraId="618E7B01" w14:textId="7E898474">
      <w:pPr>
        <w:pStyle w:val="Pargrafodelista"/>
        <w:numPr>
          <w:ilvl w:val="3"/>
          <w:numId w:val="144"/>
        </w:numPr>
        <w:rPr>
          <w:noProof w:val="0"/>
          <w:sz w:val="24"/>
          <w:szCs w:val="24"/>
          <w:lang w:val="es-ES"/>
        </w:rPr>
      </w:pPr>
      <w:r w:rsidRPr="2CFB0DE4" w:rsidR="76AB0F00">
        <w:rPr>
          <w:noProof w:val="0"/>
          <w:sz w:val="24"/>
          <w:szCs w:val="24"/>
          <w:lang w:val="es-ES"/>
        </w:rPr>
        <w:t>Estado: en construcción.</w:t>
      </w:r>
    </w:p>
    <w:p w:rsidR="76AB0F00" w:rsidP="2CFB0DE4" w:rsidRDefault="76AB0F00" w14:paraId="3847304A" w14:textId="77D3227E">
      <w:pPr>
        <w:pStyle w:val="Pargrafodelista"/>
        <w:numPr>
          <w:ilvl w:val="3"/>
          <w:numId w:val="144"/>
        </w:numPr>
        <w:rPr>
          <w:noProof w:val="0"/>
          <w:sz w:val="24"/>
          <w:szCs w:val="24"/>
          <w:lang w:val="es-ES"/>
        </w:rPr>
      </w:pPr>
      <w:r w:rsidRPr="2CFB0DE4" w:rsidR="76AB0F00">
        <w:rPr>
          <w:noProof w:val="0"/>
          <w:sz w:val="24"/>
          <w:szCs w:val="24"/>
          <w:lang w:val="es-ES"/>
        </w:rPr>
        <w:t>Estabilidad: alta.</w:t>
      </w:r>
    </w:p>
    <w:p w:rsidR="76AB0F00" w:rsidP="2CFB0DE4" w:rsidRDefault="76AB0F00" w14:paraId="2450EE2F" w14:textId="73511088">
      <w:pPr>
        <w:pStyle w:val="Pargrafodelista"/>
        <w:numPr>
          <w:ilvl w:val="3"/>
          <w:numId w:val="144"/>
        </w:numPr>
        <w:rPr>
          <w:noProof w:val="0"/>
          <w:sz w:val="24"/>
          <w:szCs w:val="24"/>
          <w:lang w:val="es-ES"/>
        </w:rPr>
      </w:pPr>
      <w:r w:rsidRPr="2CFB0DE4" w:rsidR="76AB0F00">
        <w:rPr>
          <w:noProof w:val="0"/>
          <w:sz w:val="24"/>
          <w:szCs w:val="24"/>
          <w:lang w:val="es-ES"/>
        </w:rPr>
        <w:t>Comentarios: ninguno.</w:t>
      </w:r>
    </w:p>
    <w:p w:rsidR="05C0B93A" w:rsidP="2CFB0DE4" w:rsidRDefault="05C0B93A" w14:paraId="5B87C87A" w14:textId="32AA9EFD">
      <w:pPr>
        <w:pStyle w:val="Pargrafodelista"/>
        <w:numPr>
          <w:ilvl w:val="1"/>
          <w:numId w:val="144"/>
        </w:numPr>
        <w:rPr>
          <w:noProof w:val="0"/>
          <w:sz w:val="24"/>
          <w:szCs w:val="24"/>
          <w:lang w:val="es-ES"/>
        </w:rPr>
      </w:pPr>
      <w:r w:rsidRPr="2CFB0DE4" w:rsidR="05C0B93A">
        <w:rPr>
          <w:noProof w:val="0"/>
          <w:lang w:val="es-ES"/>
        </w:rPr>
        <w:t>Problema</w:t>
      </w:r>
      <w:r w:rsidRPr="2CFB0DE4" w:rsidR="0A17BE72">
        <w:rPr>
          <w:noProof w:val="0"/>
          <w:lang w:val="es-ES"/>
        </w:rPr>
        <w:t>:</w:t>
      </w:r>
    </w:p>
    <w:p w:rsidR="2CFB0DE4" w:rsidP="4D0159E5" w:rsidRDefault="2CFB0DE4" w14:paraId="1426FE39" w14:textId="3A8040EF">
      <w:pPr>
        <w:pStyle w:val="Pargrafodelista"/>
        <w:numPr>
          <w:ilvl w:val="2"/>
          <w:numId w:val="144"/>
        </w:numPr>
        <w:ind/>
        <w:rPr>
          <w:noProof w:val="0"/>
          <w:sz w:val="24"/>
          <w:szCs w:val="24"/>
          <w:lang w:val="es-ES"/>
        </w:rPr>
      </w:pPr>
      <w:r w:rsidRPr="4D0159E5" w:rsidR="05C0B93A">
        <w:rPr>
          <w:noProof w:val="0"/>
          <w:lang w:val="es-ES"/>
        </w:rPr>
        <w:t xml:space="preserve">Soporte </w:t>
      </w:r>
      <w:r w:rsidRPr="4D0159E5" w:rsidR="05C0B93A">
        <w:rPr>
          <w:noProof w:val="0"/>
          <w:u w:val="none"/>
          <w:lang w:val="es-ES"/>
        </w:rPr>
        <w:t>multi</w:t>
      </w:r>
      <w:r w:rsidRPr="4D0159E5" w:rsidR="52415734">
        <w:rPr>
          <w:noProof w:val="0"/>
          <w:u w:val="none"/>
          <w:lang w:val="es-ES"/>
        </w:rPr>
        <w:t xml:space="preserve"> </w:t>
      </w:r>
      <w:r w:rsidRPr="4D0159E5" w:rsidR="52415734">
        <w:rPr>
          <w:noProof w:val="0"/>
          <w:u w:val="none"/>
          <w:lang w:val="es-ES"/>
        </w:rPr>
        <w:t>i</w:t>
      </w:r>
      <w:r w:rsidRPr="4D0159E5" w:rsidR="05C0B93A">
        <w:rPr>
          <w:noProof w:val="0"/>
          <w:u w:val="none"/>
          <w:lang w:val="es-ES"/>
        </w:rPr>
        <w:t>dioma</w:t>
      </w:r>
      <w:r w:rsidRPr="4D0159E5" w:rsidR="05C0B93A">
        <w:rPr>
          <w:noProof w:val="0"/>
          <w:lang w:val="es-ES"/>
        </w:rPr>
        <w:t xml:space="preserve">: no </w:t>
      </w:r>
      <w:r w:rsidRPr="4D0159E5" w:rsidR="303BF5F4">
        <w:rPr>
          <w:noProof w:val="0"/>
          <w:lang w:val="es-ES"/>
        </w:rPr>
        <w:t>está</w:t>
      </w:r>
      <w:r w:rsidRPr="4D0159E5" w:rsidR="05C0B93A">
        <w:rPr>
          <w:noProof w:val="0"/>
          <w:lang w:val="es-ES"/>
        </w:rPr>
        <w:t xml:space="preserve"> especificado qu</w:t>
      </w:r>
      <w:r w:rsidRPr="4D0159E5" w:rsidR="7AAB2536">
        <w:rPr>
          <w:noProof w:val="0"/>
          <w:lang w:val="es-ES"/>
        </w:rPr>
        <w:t>é</w:t>
      </w:r>
      <w:r w:rsidRPr="4D0159E5" w:rsidR="05C0B93A">
        <w:rPr>
          <w:noProof w:val="0"/>
          <w:lang w:val="es-ES"/>
        </w:rPr>
        <w:t xml:space="preserve"> idiomas se deben admitir.</w:t>
      </w:r>
    </w:p>
    <w:p w:rsidR="15DB0F17" w:rsidP="2CFB0DE4" w:rsidRDefault="15DB0F17" w14:paraId="24E9C07B" w14:textId="3B76A8C8">
      <w:pPr>
        <w:pStyle w:val="Ttulo3"/>
        <w:rPr>
          <w:sz w:val="24"/>
          <w:szCs w:val="24"/>
        </w:rPr>
      </w:pPr>
      <w:bookmarkStart w:name="_Toc1040962222" w:id="67527837"/>
      <w:r w:rsidR="15DB0F17">
        <w:rPr/>
        <w:t>Cambios propuestos por Paula Vázquez Tella</w:t>
      </w:r>
      <w:bookmarkEnd w:id="67527837"/>
    </w:p>
    <w:p w:rsidR="736A6532" w:rsidP="2CFB0DE4" w:rsidRDefault="736A6532" w14:paraId="5557476C" w14:textId="27010739">
      <w:pPr>
        <w:pStyle w:val="Pargrafodelista"/>
        <w:numPr>
          <w:ilvl w:val="0"/>
          <w:numId w:val="149"/>
        </w:numPr>
        <w:rPr>
          <w:sz w:val="24"/>
          <w:szCs w:val="24"/>
        </w:rPr>
      </w:pPr>
      <w:r w:rsidR="736A6532">
        <w:rPr/>
        <w:t>Propuesta de nuevos requisitos funcionales:</w:t>
      </w:r>
    </w:p>
    <w:p w:rsidR="736A6532" w:rsidP="2CFB0DE4" w:rsidRDefault="736A6532" w14:paraId="5934DD7A" w14:textId="57BFED48">
      <w:pPr>
        <w:pStyle w:val="Pargrafodelista"/>
        <w:numPr>
          <w:ilvl w:val="1"/>
          <w:numId w:val="150"/>
        </w:numPr>
        <w:jc w:val="both"/>
        <w:rPr/>
      </w:pPr>
      <w:r w:rsidRPr="4D0159E5" w:rsidR="736A6532">
        <w:rPr>
          <w:i w:val="1"/>
          <w:iCs w:val="1"/>
        </w:rPr>
        <w:t>Eliminar</w:t>
      </w:r>
      <w:r w:rsidRPr="4D0159E5" w:rsidR="5B69D3DC">
        <w:rPr>
          <w:i w:val="1"/>
          <w:iCs w:val="1"/>
        </w:rPr>
        <w:t xml:space="preserve"> </w:t>
      </w:r>
      <w:r w:rsidRPr="4D0159E5" w:rsidR="736A6532">
        <w:rPr>
          <w:i w:val="1"/>
          <w:iCs w:val="1"/>
        </w:rPr>
        <w:t>gasto</w:t>
      </w:r>
      <w:r>
        <w:br/>
      </w:r>
      <w:r w:rsidR="6031D79C">
        <w:rPr/>
        <w:t xml:space="preserve">Se permitirá que un usuario que previamente haya añadido un gasto pueda </w:t>
      </w:r>
      <w:bookmarkStart w:name="_Int_4BWeiqmb" w:id="1679606567"/>
      <w:r w:rsidR="6031D79C">
        <w:rPr/>
        <w:t>eliminarlo</w:t>
      </w:r>
      <w:r w:rsidR="598FB109">
        <w:rPr/>
        <w:t>,  dando</w:t>
      </w:r>
      <w:bookmarkEnd w:id="1679606567"/>
      <w:r w:rsidR="598FB109">
        <w:rPr/>
        <w:t xml:space="preserve"> así la posibilidad de </w:t>
      </w:r>
      <w:r w:rsidR="38E223A2">
        <w:rPr/>
        <w:t>corregir gastos que hayan sido añadidos al grupo equivocado.</w:t>
      </w:r>
      <w:r>
        <w:br/>
      </w:r>
    </w:p>
    <w:p w:rsidR="736A6532" w:rsidP="2CFB0DE4" w:rsidRDefault="736A6532" w14:paraId="2A6A7FAC" w14:textId="5789C93F">
      <w:pPr>
        <w:pStyle w:val="Pargrafodelista"/>
        <w:numPr>
          <w:ilvl w:val="1"/>
          <w:numId w:val="150"/>
        </w:numPr>
        <w:jc w:val="both"/>
        <w:rPr>
          <w:sz w:val="24"/>
          <w:szCs w:val="24"/>
        </w:rPr>
      </w:pPr>
      <w:r w:rsidRPr="2CFB0DE4" w:rsidR="736A6532">
        <w:rPr>
          <w:i w:val="1"/>
          <w:iCs w:val="1"/>
        </w:rPr>
        <w:t>Eliminar grupo</w:t>
      </w:r>
      <w:r>
        <w:br/>
      </w:r>
      <w:r w:rsidR="03DC9B73">
        <w:rPr/>
        <w:t>Se implementará la funcionalidad de eliminar grupos, de forma que aquellos que ya no vayan a usarse y tengan sus deudas zanjadas puedan deshacerse.</w:t>
      </w:r>
    </w:p>
    <w:p w:rsidR="2CFB0DE4" w:rsidP="2CFB0DE4" w:rsidRDefault="2CFB0DE4" w14:paraId="7456628B" w14:textId="02EB785F">
      <w:pPr>
        <w:pStyle w:val="Normal"/>
        <w:ind w:left="0"/>
        <w:rPr>
          <w:sz w:val="24"/>
          <w:szCs w:val="24"/>
        </w:rPr>
      </w:pPr>
    </w:p>
    <w:p w:rsidR="736A6532" w:rsidP="2CFB0DE4" w:rsidRDefault="736A6532" w14:paraId="1EDC5DDD" w14:textId="0A39C19E">
      <w:pPr>
        <w:pStyle w:val="Pargrafodelista"/>
        <w:numPr>
          <w:ilvl w:val="0"/>
          <w:numId w:val="152"/>
        </w:numPr>
        <w:rPr>
          <w:sz w:val="24"/>
          <w:szCs w:val="24"/>
        </w:rPr>
      </w:pPr>
      <w:r w:rsidR="736A6532">
        <w:rPr/>
        <w:t>Propuesta de nuevos requisitos no funcionales:</w:t>
      </w:r>
    </w:p>
    <w:p w:rsidR="736A6532" w:rsidP="2CFB0DE4" w:rsidRDefault="736A6532" w14:paraId="2630BBFA" w14:textId="7307D629">
      <w:pPr>
        <w:pStyle w:val="Pargrafodelista"/>
        <w:numPr>
          <w:ilvl w:val="1"/>
          <w:numId w:val="153"/>
        </w:numPr>
        <w:rPr>
          <w:sz w:val="24"/>
          <w:szCs w:val="24"/>
        </w:rPr>
      </w:pPr>
      <w:r w:rsidR="736A6532">
        <w:rPr/>
        <w:t xml:space="preserve">Recoger </w:t>
      </w:r>
      <w:r w:rsidR="736A6532">
        <w:rPr/>
        <w:t>feedback</w:t>
      </w:r>
      <w:r w:rsidR="736A6532">
        <w:rPr/>
        <w:t xml:space="preserve"> de los usuarios para posteriores actualizaciones.</w:t>
      </w:r>
    </w:p>
    <w:p w:rsidR="736A6532" w:rsidP="2CFB0DE4" w:rsidRDefault="736A6532" w14:paraId="57E05A20" w14:textId="78B7A636">
      <w:pPr>
        <w:pStyle w:val="Normal"/>
      </w:pPr>
      <w:r w:rsidR="736A6532">
        <w:rPr/>
        <w:t xml:space="preserve"> </w:t>
      </w:r>
    </w:p>
    <w:p w:rsidR="736A6532" w:rsidP="2CFB0DE4" w:rsidRDefault="736A6532" w14:paraId="04208F0B" w14:textId="35C2B92F">
      <w:pPr>
        <w:pStyle w:val="Pargrafodelista"/>
        <w:numPr>
          <w:ilvl w:val="0"/>
          <w:numId w:val="155"/>
        </w:numPr>
        <w:jc w:val="both"/>
        <w:rPr>
          <w:sz w:val="24"/>
          <w:szCs w:val="24"/>
        </w:rPr>
      </w:pPr>
      <w:r w:rsidR="736A6532">
        <w:rPr/>
        <w:t xml:space="preserve">Problema identificado: </w:t>
      </w:r>
      <w:r>
        <w:br/>
      </w:r>
      <w:r w:rsidR="736A6532">
        <w:rPr/>
        <w:t>El requisito "Tiempo de envío de mensajes &lt;1s" no es un requisito que implique únicamente a nuestra aplicación, por lo que no deberíamos considerarlo entre nuestros requisitos no funcionales.</w:t>
      </w:r>
    </w:p>
    <w:p w:rsidR="2144C9BB" w:rsidP="2CFB0DE4" w:rsidRDefault="2144C9BB" w14:paraId="2E37E74A" w14:textId="1B14F78C">
      <w:pPr>
        <w:pStyle w:val="Ttulo3"/>
        <w:rPr>
          <w:sz w:val="24"/>
          <w:szCs w:val="24"/>
        </w:rPr>
      </w:pPr>
      <w:bookmarkStart w:name="_Toc90984831" w:id="1035303034"/>
      <w:r w:rsidR="2144C9BB">
        <w:rPr/>
        <w:t xml:space="preserve">Cambios propuestos por </w:t>
      </w:r>
      <w:r w:rsidR="392DEFF8">
        <w:rPr/>
        <w:t>Brais</w:t>
      </w:r>
      <w:r w:rsidR="392DEFF8">
        <w:rPr/>
        <w:t xml:space="preserve"> </w:t>
      </w:r>
      <w:r w:rsidR="392DEFF8">
        <w:rPr/>
        <w:t>Lence</w:t>
      </w:r>
      <w:r w:rsidR="392DEFF8">
        <w:rPr/>
        <w:t xml:space="preserve"> Martínez</w:t>
      </w:r>
      <w:bookmarkEnd w:id="1035303034"/>
    </w:p>
    <w:p w:rsidR="0CFEEE75" w:rsidP="2CFB0DE4" w:rsidRDefault="0CFEEE75" w14:paraId="24B73E3A" w14:textId="18FFD4AF">
      <w:pPr>
        <w:pStyle w:val="Pargrafodelista"/>
        <w:numPr>
          <w:ilvl w:val="0"/>
          <w:numId w:val="158"/>
        </w:numPr>
        <w:rPr>
          <w:sz w:val="24"/>
          <w:szCs w:val="24"/>
        </w:rPr>
      </w:pPr>
      <w:r w:rsidR="0CFEEE75">
        <w:rPr/>
        <w:t>Propuesta de requisito funcional:</w:t>
      </w:r>
    </w:p>
    <w:p w:rsidR="0905C88C" w:rsidP="2CFB0DE4" w:rsidRDefault="0905C88C" w14:paraId="10C1E1AE" w14:textId="72145F20">
      <w:pPr>
        <w:pStyle w:val="Pargrafodelista"/>
        <w:numPr>
          <w:ilvl w:val="1"/>
          <w:numId w:val="158"/>
        </w:numPr>
        <w:rPr>
          <w:i w:val="1"/>
          <w:iCs w:val="1"/>
        </w:rPr>
      </w:pPr>
      <w:r w:rsidRPr="2CFB0DE4" w:rsidR="0905C88C">
        <w:rPr>
          <w:i w:val="1"/>
          <w:iCs w:val="1"/>
        </w:rPr>
        <w:t>Soporte a múltiples métodos de pago</w:t>
      </w:r>
    </w:p>
    <w:p w:rsidR="0905C88C" w:rsidP="2CFB0DE4" w:rsidRDefault="0905C88C" w14:paraId="118D4D63" w14:textId="514048C1">
      <w:pPr>
        <w:pStyle w:val="Normal"/>
        <w:ind w:left="1440"/>
        <w:jc w:val="both"/>
      </w:pPr>
      <w:r w:rsidR="0905C88C">
        <w:rPr/>
        <w:t>Implementar un sistema de conexión y servicio en la aplicación que permita a los usuarios establecer un método de pago entre múltiples opciones, con la posibilidad de rellenar sus datos personales (cifrados de ser sensibles) para futuras transacciones. Los métodos de pago serán mediante PayPal, tarjeta bancaria tanto de débito como crédito o mediante transferencia bancaria.</w:t>
      </w:r>
    </w:p>
    <w:p w:rsidR="2CFB0DE4" w:rsidP="2CFB0DE4" w:rsidRDefault="2CFB0DE4" w14:paraId="2EEDD858" w14:textId="509DB0BF">
      <w:pPr>
        <w:pStyle w:val="Normal"/>
        <w:rPr>
          <w:sz w:val="24"/>
          <w:szCs w:val="24"/>
        </w:rPr>
      </w:pPr>
    </w:p>
    <w:p w:rsidR="0905C88C" w:rsidP="2CFB0DE4" w:rsidRDefault="0905C88C" w14:paraId="1F803FD4" w14:textId="62200DAD">
      <w:pPr>
        <w:pStyle w:val="Pargrafodelista"/>
        <w:numPr>
          <w:ilvl w:val="0"/>
          <w:numId w:val="158"/>
        </w:numPr>
        <w:rPr>
          <w:sz w:val="24"/>
          <w:szCs w:val="24"/>
        </w:rPr>
      </w:pPr>
      <w:r w:rsidRPr="2CFB0DE4" w:rsidR="0905C88C">
        <w:rPr>
          <w:sz w:val="24"/>
          <w:szCs w:val="24"/>
        </w:rPr>
        <w:t>Propuesta de requisito no funcional:</w:t>
      </w:r>
    </w:p>
    <w:p w:rsidR="574A1844" w:rsidP="2CFB0DE4" w:rsidRDefault="574A1844" w14:paraId="78FDC382" w14:textId="160853E2">
      <w:pPr>
        <w:pStyle w:val="Pargrafodelista"/>
        <w:numPr>
          <w:ilvl w:val="1"/>
          <w:numId w:val="158"/>
        </w:numPr>
        <w:rPr>
          <w:i w:val="1"/>
          <w:iCs w:val="1"/>
          <w:sz w:val="24"/>
          <w:szCs w:val="24"/>
        </w:rPr>
      </w:pPr>
      <w:r w:rsidRPr="2CFB0DE4" w:rsidR="574A1844">
        <w:rPr>
          <w:i w:val="1"/>
          <w:iCs w:val="1"/>
          <w:sz w:val="24"/>
          <w:szCs w:val="24"/>
        </w:rPr>
        <w:t>Código escalable y mantenible de la aplicación</w:t>
      </w:r>
    </w:p>
    <w:p w:rsidR="574A1844" w:rsidP="2CFB0DE4" w:rsidRDefault="574A1844" w14:paraId="6B23038E" w14:textId="57B2C6CB">
      <w:pPr>
        <w:pStyle w:val="Normal"/>
        <w:ind w:left="1440"/>
        <w:jc w:val="both"/>
        <w:rPr>
          <w:i w:val="0"/>
          <w:iCs w:val="0"/>
          <w:sz w:val="24"/>
          <w:szCs w:val="24"/>
        </w:rPr>
      </w:pPr>
      <w:r w:rsidRPr="2CFB0DE4" w:rsidR="574A1844">
        <w:rPr>
          <w:i w:val="0"/>
          <w:iCs w:val="0"/>
          <w:sz w:val="24"/>
          <w:szCs w:val="24"/>
        </w:rPr>
        <w:t xml:space="preserve">El código debe crearse de forma modular, permitiendo implementar </w:t>
      </w:r>
      <w:r w:rsidRPr="2CFB0DE4" w:rsidR="574A1844">
        <w:rPr>
          <w:i w:val="0"/>
          <w:iCs w:val="0"/>
          <w:sz w:val="24"/>
          <w:szCs w:val="24"/>
        </w:rPr>
        <w:t>nuevas funcionalidades de forma sencilla y sin necesidad de modificar en gran medida aquellas ya existentes, optimizando el proceso de desarrollo de la aplicación.</w:t>
      </w:r>
    </w:p>
    <w:p w:rsidR="2CFB0DE4" w:rsidP="2CFB0DE4" w:rsidRDefault="2CFB0DE4" w14:paraId="681409A9" w14:textId="6090F53D">
      <w:pPr>
        <w:pStyle w:val="Normal"/>
        <w:rPr>
          <w:sz w:val="24"/>
          <w:szCs w:val="24"/>
        </w:rPr>
      </w:pPr>
    </w:p>
    <w:p w:rsidR="574A1844" w:rsidP="2CFB0DE4" w:rsidRDefault="574A1844" w14:paraId="5E874FB5" w14:textId="28AED875">
      <w:pPr>
        <w:pStyle w:val="Pargrafodelista"/>
        <w:numPr>
          <w:ilvl w:val="0"/>
          <w:numId w:val="158"/>
        </w:numPr>
        <w:rPr>
          <w:sz w:val="24"/>
          <w:szCs w:val="24"/>
        </w:rPr>
      </w:pPr>
      <w:r w:rsidRPr="2CFB0DE4" w:rsidR="574A1844">
        <w:rPr>
          <w:sz w:val="24"/>
          <w:szCs w:val="24"/>
        </w:rPr>
        <w:t>Problema identificado:</w:t>
      </w:r>
    </w:p>
    <w:p w:rsidR="2CFB0DE4" w:rsidP="4D0159E5" w:rsidRDefault="2CFB0DE4" w14:paraId="5AFD9796" w14:textId="5AF95F1A">
      <w:pPr>
        <w:pStyle w:val="Normal"/>
        <w:ind w:left="720"/>
        <w:jc w:val="both"/>
        <w:rPr>
          <w:sz w:val="24"/>
          <w:szCs w:val="24"/>
        </w:rPr>
      </w:pPr>
      <w:r w:rsidRPr="4D0159E5" w:rsidR="574A1844">
        <w:rPr>
          <w:sz w:val="24"/>
          <w:szCs w:val="24"/>
        </w:rPr>
        <w:t>Al igual que el soporte a múltiples métodos de pago es un requisito funcional, el soporte a múltiples divisas debe reformularse como requisito funcional también</w:t>
      </w:r>
      <w:r w:rsidRPr="4D0159E5" w:rsidR="018A6AB5">
        <w:rPr>
          <w:sz w:val="24"/>
          <w:szCs w:val="24"/>
        </w:rPr>
        <w:t>, ya que están directamente relacionados entre sí</w:t>
      </w:r>
      <w:r w:rsidRPr="4D0159E5" w:rsidR="4561A99C">
        <w:rPr>
          <w:sz w:val="24"/>
          <w:szCs w:val="24"/>
        </w:rPr>
        <w:t xml:space="preserve"> y debe implementarse acordemente para su correcto funcionamiento en la propia </w:t>
      </w:r>
      <w:r w:rsidRPr="4D0159E5" w:rsidR="4561A99C">
        <w:rPr>
          <w:sz w:val="24"/>
          <w:szCs w:val="24"/>
        </w:rPr>
        <w:t>aplicaci</w:t>
      </w:r>
      <w:r w:rsidRPr="4D0159E5" w:rsidR="4561A99C">
        <w:rPr>
          <w:sz w:val="24"/>
          <w:szCs w:val="24"/>
        </w:rPr>
        <w:t>ón</w:t>
      </w:r>
      <w:r w:rsidRPr="4D0159E5" w:rsidR="018A6AB5">
        <w:rPr>
          <w:sz w:val="24"/>
          <w:szCs w:val="24"/>
        </w:rPr>
        <w:t>.</w:t>
      </w:r>
    </w:p>
    <w:p w:rsidR="2CFB0DE4" w:rsidP="2CFB0DE4" w:rsidRDefault="2CFB0DE4" w14:paraId="521944E6" w14:textId="75E048D5">
      <w:pPr>
        <w:pStyle w:val="Normal"/>
        <w:ind w:left="0"/>
        <w:rPr>
          <w:i w:val="0"/>
          <w:iCs w:val="0"/>
          <w:sz w:val="24"/>
          <w:szCs w:val="24"/>
        </w:rPr>
      </w:pPr>
    </w:p>
    <w:p w:rsidR="2CFB0DE4" w:rsidP="4D0159E5" w:rsidRDefault="2CFB0DE4" w14:paraId="5795B1C8" w14:textId="0DFCC427">
      <w:pPr>
        <w:pStyle w:val="Normal"/>
        <w:ind w:left="1416"/>
      </w:pPr>
    </w:p>
    <w:p xmlns:wp14="http://schemas.microsoft.com/office/word/2010/wordml" w:rsidRPr="00F63D22" w:rsidR="001061FB" w:rsidP="63A65D81" w:rsidRDefault="00F63D22" w14:paraId="081BC670" wp14:textId="3E690D22" wp14:noSpellErr="1">
      <w:pPr>
        <w:pStyle w:val="Ttulo2"/>
        <w:rPr>
          <w:lang w:val="es-ES"/>
        </w:rPr>
      </w:pPr>
      <w:bookmarkStart w:name="_Toc801068079" w:id="2130949594"/>
      <w:r w:rsidR="69D00F57">
        <w:rPr/>
        <w:t>A</w:t>
      </w:r>
      <w:r w:rsidR="0EEB309D">
        <w:rPr/>
        <w:t xml:space="preserve">nexo </w:t>
      </w:r>
      <w:r w:rsidR="060116B1">
        <w:rPr/>
        <w:t>2</w:t>
      </w:r>
      <w:r w:rsidR="0EEB309D">
        <w:rPr/>
        <w:t>.</w:t>
      </w:r>
      <w:r w:rsidR="29BD4BCC">
        <w:rPr/>
        <w:t>-</w:t>
      </w:r>
      <w:r w:rsidR="0EEB309D">
        <w:rPr/>
        <w:t xml:space="preserve"> </w:t>
      </w:r>
      <w:r w:rsidR="69D00F57">
        <w:rPr/>
        <w:t>Bibliografía y m</w:t>
      </w:r>
      <w:r w:rsidR="69D00F57">
        <w:rPr/>
        <w:t>aterial utilizado</w:t>
      </w:r>
      <w:bookmarkEnd w:id="2130949594"/>
    </w:p>
    <w:p xmlns:wp14="http://schemas.microsoft.com/office/word/2010/wordml" w:rsidRPr="00F63D22" w:rsidR="009F4572" w:rsidP="2CFB0DE4" w:rsidRDefault="009F4572" w14:paraId="65F9C3DC" wp14:textId="677C0D16">
      <w:pPr>
        <w:pStyle w:val="Normal"/>
        <w:suppressLineNumbers w:val="0"/>
        <w:bidi w:val="0"/>
        <w:spacing w:before="0" w:beforeAutospacing="off" w:after="0" w:afterAutospacing="off" w:line="259" w:lineRule="auto"/>
        <w:ind w:left="0" w:right="0"/>
        <w:jc w:val="left"/>
        <w:rPr>
          <w:sz w:val="18"/>
          <w:szCs w:val="18"/>
        </w:rPr>
      </w:pPr>
    </w:p>
    <w:p xmlns:wp14="http://schemas.microsoft.com/office/word/2010/wordml" w:rsidRPr="00F63D22" w:rsidR="009F4572" w:rsidP="2CFB0DE4" w:rsidRDefault="009F4572" w14:paraId="5023141B" wp14:textId="0C93EA07">
      <w:pPr>
        <w:pStyle w:val="Pargrafodelista"/>
        <w:numPr>
          <w:ilvl w:val="0"/>
          <w:numId w:val="147"/>
        </w:numPr>
        <w:rPr>
          <w:color w:val="0070C0"/>
          <w:sz w:val="24"/>
          <w:szCs w:val="24"/>
          <w:u w:val="single"/>
          <w:lang w:val="es-ES_tradnl"/>
        </w:rPr>
      </w:pPr>
      <w:hyperlink r:id="Rb875ced29f9343b1">
        <w:r w:rsidRPr="2CFB0DE4" w:rsidR="7D7A4D7C">
          <w:rPr>
            <w:rStyle w:val="Hiperligazn"/>
            <w:color w:val="0070C0"/>
            <w:u w:val="single"/>
          </w:rPr>
          <w:t>Presentación del día 1</w:t>
        </w:r>
      </w:hyperlink>
    </w:p>
    <w:p w:rsidR="7D7A4D7C" w:rsidP="2CFB0DE4" w:rsidRDefault="7D7A4D7C" w14:paraId="58438206" w14:textId="06B43252">
      <w:pPr>
        <w:pStyle w:val="Pargrafodelista"/>
        <w:numPr>
          <w:ilvl w:val="0"/>
          <w:numId w:val="147"/>
        </w:numPr>
        <w:rPr>
          <w:color w:val="0070C0"/>
          <w:sz w:val="24"/>
          <w:szCs w:val="24"/>
          <w:u w:val="single"/>
        </w:rPr>
      </w:pPr>
      <w:hyperlink r:id="Rb2acd91b1e994543">
        <w:r w:rsidRPr="2CFB0DE4" w:rsidR="7D7A4D7C">
          <w:rPr>
            <w:rStyle w:val="Hiperligazn"/>
            <w:color w:val="0070C0"/>
            <w:u w:val="single"/>
          </w:rPr>
          <w:t>Presentación del día 2</w:t>
        </w:r>
      </w:hyperlink>
    </w:p>
    <w:p xmlns:wp14="http://schemas.microsoft.com/office/word/2010/wordml" w:rsidRPr="00F63D22" w:rsidR="001061FB" w:rsidP="2CFB0DE4" w:rsidRDefault="001061FB" w14:paraId="562C75D1" wp14:noSpellErr="1" wp14:textId="077C7E09">
      <w:pPr>
        <w:pStyle w:val="Normal"/>
        <w:rPr>
          <w:lang w:val="es-ES_tradnl"/>
        </w:rPr>
      </w:pPr>
    </w:p>
    <w:p xmlns:wp14="http://schemas.microsoft.com/office/word/2010/wordml" w:rsidRPr="00F63D22" w:rsidR="00F2636E" w:rsidP="63A65D81" w:rsidRDefault="00F42A99" w14:paraId="492C8207" wp14:textId="77777777">
      <w:pPr>
        <w:pStyle w:val="Ttulo2"/>
        <w:rPr>
          <w:lang w:val="es-ES"/>
        </w:rPr>
      </w:pPr>
      <w:bookmarkStart w:name="_Toc473408409" w:id="556695172"/>
      <w:r w:rsidR="0EEB309D">
        <w:rPr/>
        <w:t xml:space="preserve">Anexo </w:t>
      </w:r>
      <w:r w:rsidR="060116B1">
        <w:rPr/>
        <w:t>3</w:t>
      </w:r>
      <w:r w:rsidR="0EEB309D">
        <w:rPr/>
        <w:t xml:space="preserve">.- </w:t>
      </w:r>
      <w:r w:rsidR="0EEB309D">
        <w:rPr/>
        <w:t>Relatorio</w:t>
      </w:r>
      <w:r w:rsidR="0EEB309D">
        <w:rPr/>
        <w:t xml:space="preserve"> de documentos asociados a éste</w:t>
      </w:r>
      <w:bookmarkEnd w:id="556695172"/>
    </w:p>
    <w:p xmlns:wp14="http://schemas.microsoft.com/office/word/2010/wordml" w:rsidRPr="00F63D22" w:rsidR="009F4572" w:rsidP="001061FB" w:rsidRDefault="009F4572" w14:paraId="7DF4E37C" wp14:textId="77777777" wp14:noSpellErr="1">
      <w:pPr>
        <w:rPr>
          <w:lang w:val="es-ES_tradnl"/>
        </w:rPr>
      </w:pPr>
    </w:p>
    <w:tbl>
      <w:tblPr>
        <w:tblW w:w="84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557"/>
        <w:gridCol w:w="1595"/>
        <w:gridCol w:w="2342"/>
      </w:tblGrid>
      <w:tr xmlns:wp14="http://schemas.microsoft.com/office/word/2010/wordml" w:rsidRPr="00F63D22" w:rsidR="0049326E" w:rsidTr="2CFB0DE4" w14:paraId="4F968CF7" wp14:textId="77777777">
        <w:tc>
          <w:tcPr>
            <w:tcW w:w="4557" w:type="dxa"/>
            <w:shd w:val="clear" w:color="auto" w:fill="AEAAAA" w:themeFill="background2" w:themeFillShade="BF"/>
            <w:tcMar/>
            <w:vAlign w:val="center"/>
          </w:tcPr>
          <w:p w:rsidRPr="00F63D22" w:rsidR="00F42A99" w:rsidP="07AF015C" w:rsidRDefault="00F42A99" w14:paraId="1EB64637" wp14:textId="77777777" wp14:noSpellErr="1">
            <w:pPr>
              <w:jc w:val="center"/>
              <w:rPr>
                <w:b w:val="1"/>
                <w:bCs w:val="1"/>
                <w:lang w:val="es-ES_tradnl"/>
              </w:rPr>
            </w:pPr>
            <w:r w:rsidRPr="2CFB0DE4" w:rsidR="00F42A99">
              <w:rPr>
                <w:b w:val="1"/>
                <w:bCs w:val="1"/>
              </w:rPr>
              <w:t xml:space="preserve">Nombre del </w:t>
            </w:r>
            <w:r w:rsidRPr="2CFB0DE4" w:rsidR="00F42A99">
              <w:rPr>
                <w:b w:val="1"/>
                <w:bCs w:val="1"/>
              </w:rPr>
              <w:t>documento</w:t>
            </w:r>
          </w:p>
        </w:tc>
        <w:tc>
          <w:tcPr>
            <w:tcW w:w="1595" w:type="dxa"/>
            <w:shd w:val="clear" w:color="auto" w:fill="AEAAAA" w:themeFill="background2" w:themeFillShade="BF"/>
            <w:tcMar/>
            <w:vAlign w:val="center"/>
          </w:tcPr>
          <w:p w:rsidRPr="00F63D22" w:rsidR="00F42A99" w:rsidP="07AF015C" w:rsidRDefault="00F42A99" w14:paraId="3840610F" wp14:textId="77777777" wp14:noSpellErr="1">
            <w:pPr>
              <w:jc w:val="center"/>
              <w:rPr>
                <w:b w:val="1"/>
                <w:bCs w:val="1"/>
                <w:lang w:val="es-ES_tradnl"/>
              </w:rPr>
            </w:pPr>
            <w:r w:rsidRPr="2CFB0DE4" w:rsidR="00F42A99">
              <w:rPr>
                <w:b w:val="1"/>
                <w:bCs w:val="1"/>
              </w:rPr>
              <w:t xml:space="preserve">Software de </w:t>
            </w:r>
            <w:r w:rsidRPr="2CFB0DE4" w:rsidR="00F42A99">
              <w:rPr>
                <w:b w:val="1"/>
                <w:bCs w:val="1"/>
              </w:rPr>
              <w:t>visualización</w:t>
            </w:r>
            <w:r w:rsidRPr="2CFB0DE4" w:rsidR="00F42A99">
              <w:rPr>
                <w:b w:val="1"/>
                <w:bCs w:val="1"/>
              </w:rPr>
              <w:t xml:space="preserve"> (</w:t>
            </w:r>
            <w:r w:rsidRPr="2CFB0DE4" w:rsidR="00F42A99">
              <w:rPr>
                <w:b w:val="1"/>
                <w:bCs w:val="1"/>
              </w:rPr>
              <w:t>versión</w:t>
            </w:r>
            <w:r w:rsidRPr="2CFB0DE4" w:rsidR="00F42A99">
              <w:rPr>
                <w:b w:val="1"/>
                <w:bCs w:val="1"/>
              </w:rPr>
              <w:t>)</w:t>
            </w:r>
          </w:p>
        </w:tc>
        <w:tc>
          <w:tcPr>
            <w:tcW w:w="2342" w:type="dxa"/>
            <w:shd w:val="clear" w:color="auto" w:fill="AEAAAA" w:themeFill="background2" w:themeFillShade="BF"/>
            <w:tcMar/>
            <w:vAlign w:val="center"/>
          </w:tcPr>
          <w:p w:rsidRPr="00F63D22" w:rsidR="00F42A99" w:rsidP="07AF015C" w:rsidRDefault="00F42A99" w14:paraId="44EE15FA" wp14:textId="77777777" wp14:noSpellErr="1">
            <w:pPr>
              <w:jc w:val="center"/>
              <w:rPr>
                <w:b w:val="1"/>
                <w:bCs w:val="1"/>
                <w:lang w:val="es-ES_tradnl"/>
              </w:rPr>
            </w:pPr>
            <w:r w:rsidRPr="2CFB0DE4" w:rsidR="00F42A99">
              <w:rPr>
                <w:b w:val="1"/>
                <w:bCs w:val="1"/>
              </w:rPr>
              <w:t>Descripción</w:t>
            </w:r>
            <w:r w:rsidRPr="2CFB0DE4" w:rsidR="00F42A99">
              <w:rPr>
                <w:b w:val="1"/>
                <w:bCs w:val="1"/>
              </w:rPr>
              <w:t xml:space="preserve"> del </w:t>
            </w:r>
            <w:r w:rsidRPr="2CFB0DE4" w:rsidR="00F42A99">
              <w:rPr>
                <w:b w:val="1"/>
                <w:bCs w:val="1"/>
              </w:rPr>
              <w:t>documento</w:t>
            </w:r>
          </w:p>
        </w:tc>
      </w:tr>
      <w:tr xmlns:wp14="http://schemas.microsoft.com/office/word/2010/wordml" w:rsidRPr="00F63D22" w:rsidR="0049326E" w:rsidTr="2CFB0DE4" w14:paraId="44FB30F8" wp14:textId="77777777">
        <w:tc>
          <w:tcPr>
            <w:tcW w:w="4557" w:type="dxa"/>
            <w:tcMar/>
            <w:vAlign w:val="center"/>
          </w:tcPr>
          <w:p w:rsidRPr="00F63D22" w:rsidR="00F42A99" w:rsidP="2CFB0DE4" w:rsidRDefault="00F42A99" w14:paraId="1DA6542E" wp14:textId="022C10A4">
            <w:pPr>
              <w:jc w:val="center"/>
              <w:rPr>
                <w:lang w:val="es-ES_tradnl"/>
              </w:rPr>
            </w:pPr>
            <w:r w:rsidR="24B8234F">
              <w:rPr/>
              <w:t>DP_ControldeCambios_Grupo</w:t>
            </w:r>
            <w:r w:rsidR="0C61C312">
              <w:rPr/>
              <w:t>3</w:t>
            </w:r>
            <w:r w:rsidR="24B8234F">
              <w:rPr/>
              <w:t>-v1.doc</w:t>
            </w:r>
          </w:p>
        </w:tc>
        <w:tc>
          <w:tcPr>
            <w:tcW w:w="1595" w:type="dxa"/>
            <w:tcMar/>
            <w:vAlign w:val="center"/>
          </w:tcPr>
          <w:p w:rsidRPr="00F63D22" w:rsidR="00F42A99" w:rsidP="2CFB0DE4" w:rsidRDefault="00F42A99" w14:paraId="3041E394" wp14:textId="6757B731">
            <w:pPr>
              <w:pStyle w:val="Normal"/>
              <w:suppressLineNumbers w:val="0"/>
              <w:bidi w:val="0"/>
              <w:spacing w:before="0" w:beforeAutospacing="off" w:after="0" w:afterAutospacing="off" w:line="259" w:lineRule="auto"/>
              <w:ind w:left="0" w:right="0"/>
              <w:jc w:val="center"/>
            </w:pPr>
            <w:r w:rsidR="2D68C339">
              <w:rPr/>
              <w:t>docx</w:t>
            </w:r>
          </w:p>
        </w:tc>
        <w:tc>
          <w:tcPr>
            <w:tcW w:w="2342" w:type="dxa"/>
            <w:tcMar/>
          </w:tcPr>
          <w:p w:rsidRPr="00F63D22" w:rsidR="00F42A99" w:rsidP="2CFB0DE4" w:rsidRDefault="00F42A99" w14:paraId="722B00AE" wp14:textId="1BC7AB83">
            <w:pPr>
              <w:jc w:val="both"/>
              <w:rPr>
                <w:lang w:val="es-ES_tradnl"/>
              </w:rPr>
            </w:pPr>
            <w:r w:rsidR="2D68C339">
              <w:rPr/>
              <w:t>Versión anterior a los cambios.</w:t>
            </w:r>
          </w:p>
        </w:tc>
      </w:tr>
      <w:tr xmlns:wp14="http://schemas.microsoft.com/office/word/2010/wordml" w:rsidRPr="00F63D22" w:rsidR="0049326E" w:rsidTr="2CFB0DE4" w14:paraId="42C6D796" wp14:textId="77777777">
        <w:tc>
          <w:tcPr>
            <w:tcW w:w="4557" w:type="dxa"/>
            <w:tcMar/>
            <w:vAlign w:val="center"/>
          </w:tcPr>
          <w:p w:rsidRPr="00F63D22" w:rsidR="00F42A99" w:rsidP="2CFB0DE4" w:rsidRDefault="00F42A99" w14:paraId="6E1831B3" wp14:textId="1FDC1EB6">
            <w:pPr>
              <w:jc w:val="center"/>
              <w:rPr>
                <w:lang w:val="es-ES_tradnl"/>
              </w:rPr>
            </w:pPr>
            <w:r w:rsidR="24B8234F">
              <w:rPr/>
              <w:t>DP_ControldeCambios_Grupo2-v1_1</w:t>
            </w:r>
          </w:p>
        </w:tc>
        <w:tc>
          <w:tcPr>
            <w:tcW w:w="1595" w:type="dxa"/>
            <w:tcMar/>
            <w:vAlign w:val="center"/>
          </w:tcPr>
          <w:p w:rsidRPr="00F63D22" w:rsidR="00F42A99" w:rsidP="2CFB0DE4" w:rsidRDefault="00F42A99" w14:paraId="54E11D2A" wp14:textId="51CDA505">
            <w:pPr>
              <w:jc w:val="center"/>
              <w:rPr>
                <w:lang w:val="es-ES_tradnl"/>
              </w:rPr>
            </w:pPr>
            <w:r w:rsidR="60FDCF00">
              <w:rPr/>
              <w:t>pdf</w:t>
            </w:r>
          </w:p>
        </w:tc>
        <w:tc>
          <w:tcPr>
            <w:tcW w:w="2342" w:type="dxa"/>
            <w:tcMar/>
          </w:tcPr>
          <w:p w:rsidRPr="00F63D22" w:rsidR="00F42A99" w:rsidP="2CFB0DE4" w:rsidRDefault="00F42A99" w14:paraId="31126E5D" wp14:textId="606A327C">
            <w:pPr>
              <w:jc w:val="both"/>
              <w:rPr>
                <w:lang w:val="es-ES_tradnl"/>
              </w:rPr>
            </w:pPr>
            <w:r w:rsidR="19043078">
              <w:rPr/>
              <w:t>Nuestras sugerencias al proceso del otro grupo.</w:t>
            </w:r>
          </w:p>
        </w:tc>
      </w:tr>
      <w:tr xmlns:wp14="http://schemas.microsoft.com/office/word/2010/wordml" w:rsidRPr="00F63D22" w:rsidR="0049326E" w:rsidTr="2CFB0DE4" w14:paraId="2DE403A5" wp14:textId="77777777">
        <w:tc>
          <w:tcPr>
            <w:tcW w:w="4557" w:type="dxa"/>
            <w:tcMar/>
            <w:vAlign w:val="center"/>
          </w:tcPr>
          <w:p w:rsidRPr="00F63D22" w:rsidR="00F42A99" w:rsidP="2CFB0DE4" w:rsidRDefault="00F42A99" w14:paraId="62431CDC" wp14:textId="7749E0EB">
            <w:pPr>
              <w:jc w:val="center"/>
              <w:rPr>
                <w:lang w:val="es-ES_tradnl"/>
              </w:rPr>
            </w:pPr>
            <w:r w:rsidR="24B8234F">
              <w:rPr/>
              <w:t>DP_ControldeCambios_Grupo</w:t>
            </w:r>
            <w:r w:rsidR="585F277E">
              <w:rPr/>
              <w:t>3</w:t>
            </w:r>
            <w:r w:rsidR="24B8234F">
              <w:rPr/>
              <w:t>-v1_1</w:t>
            </w:r>
          </w:p>
        </w:tc>
        <w:tc>
          <w:tcPr>
            <w:tcW w:w="1595" w:type="dxa"/>
            <w:tcMar/>
            <w:vAlign w:val="center"/>
          </w:tcPr>
          <w:p w:rsidRPr="00F63D22" w:rsidR="00F42A99" w:rsidP="2CFB0DE4" w:rsidRDefault="00F42A99" w14:paraId="49E398E2" wp14:textId="7323FDA3">
            <w:pPr>
              <w:jc w:val="center"/>
              <w:rPr>
                <w:lang w:val="es-ES_tradnl"/>
              </w:rPr>
            </w:pPr>
            <w:r w:rsidR="0468A240">
              <w:rPr/>
              <w:t>pdf</w:t>
            </w:r>
          </w:p>
        </w:tc>
        <w:tc>
          <w:tcPr>
            <w:tcW w:w="2342" w:type="dxa"/>
            <w:tcMar/>
          </w:tcPr>
          <w:p w:rsidRPr="00F63D22" w:rsidR="00F42A99" w:rsidP="2CFB0DE4" w:rsidRDefault="00F42A99" w14:paraId="16287F21" wp14:textId="649C5091">
            <w:pPr>
              <w:jc w:val="both"/>
              <w:rPr>
                <w:lang w:val="es-ES_tradnl"/>
              </w:rPr>
            </w:pPr>
            <w:r w:rsidR="57A915A9">
              <w:rPr/>
              <w:t>Sugerencias a nuestro proceso recibidas del otro grupo.</w:t>
            </w:r>
          </w:p>
        </w:tc>
      </w:tr>
      <w:tr xmlns:wp14="http://schemas.microsoft.com/office/word/2010/wordml" w:rsidRPr="00F63D22" w:rsidR="0049326E" w:rsidTr="2CFB0DE4" w14:paraId="5BE93A62" wp14:textId="77777777">
        <w:tc>
          <w:tcPr>
            <w:tcW w:w="4557" w:type="dxa"/>
            <w:tcMar/>
            <w:vAlign w:val="center"/>
          </w:tcPr>
          <w:p w:rsidRPr="00F63D22" w:rsidR="00F42A99" w:rsidP="2CFB0DE4" w:rsidRDefault="00F42A99" w14:paraId="384BA73E" wp14:textId="7FEAEBDC">
            <w:pPr>
              <w:jc w:val="center"/>
              <w:rPr>
                <w:lang w:val="es-ES_tradnl"/>
              </w:rPr>
            </w:pPr>
            <w:r w:rsidR="24B8234F">
              <w:rPr/>
              <w:t>DP_ControldeCambios_Grupo</w:t>
            </w:r>
            <w:r w:rsidR="4B06A843">
              <w:rPr/>
              <w:t>3</w:t>
            </w:r>
            <w:r w:rsidR="24B8234F">
              <w:rPr/>
              <w:t>-v1_2</w:t>
            </w:r>
          </w:p>
        </w:tc>
        <w:tc>
          <w:tcPr>
            <w:tcW w:w="1595" w:type="dxa"/>
            <w:tcMar/>
            <w:vAlign w:val="center"/>
          </w:tcPr>
          <w:p w:rsidRPr="00F63D22" w:rsidR="00F42A99" w:rsidP="2CFB0DE4" w:rsidRDefault="00F42A99" w14:paraId="34B3F2EB" wp14:textId="0066878D">
            <w:pPr>
              <w:jc w:val="center"/>
              <w:rPr>
                <w:lang w:val="es-ES_tradnl"/>
              </w:rPr>
            </w:pPr>
            <w:r w:rsidR="2362A50B">
              <w:rPr/>
              <w:t>pdf</w:t>
            </w:r>
          </w:p>
        </w:tc>
        <w:tc>
          <w:tcPr>
            <w:tcW w:w="2342" w:type="dxa"/>
            <w:tcMar/>
          </w:tcPr>
          <w:p w:rsidRPr="00F63D22" w:rsidR="00F42A99" w:rsidP="2CFB0DE4" w:rsidRDefault="00F42A99" w14:paraId="7D34F5C7" wp14:textId="1C738E5D">
            <w:pPr>
              <w:jc w:val="both"/>
              <w:rPr>
                <w:lang w:val="es-ES_tradnl"/>
              </w:rPr>
            </w:pPr>
            <w:r w:rsidR="7E1C099D">
              <w:rPr/>
              <w:t>Sugerencias a nuestro proceso aceptadas o rechazadas con nuestra valoración.</w:t>
            </w:r>
          </w:p>
        </w:tc>
      </w:tr>
    </w:tbl>
    <w:p xmlns:wp14="http://schemas.microsoft.com/office/word/2010/wordml" w:rsidRPr="00F63D22" w:rsidR="00F42A99" w:rsidP="001061FB" w:rsidRDefault="00F42A99" w14:paraId="2FC17F8B" wp14:textId="77777777" wp14:noSpellErr="1">
      <w:pPr>
        <w:rPr>
          <w:lang w:val="es-ES_tradnl"/>
        </w:rPr>
      </w:pPr>
    </w:p>
    <w:sectPr w:rsidRPr="00F63D22" w:rsidR="00F42A99" w:rsidSect="00173FFA">
      <w:footerReference w:type="default" r:id="rId12"/>
      <w:pgSz w:w="11906" w:h="16838" w:orient="portrait"/>
      <w:pgMar w:top="1270" w:right="1701" w:bottom="1417" w:left="1701" w:header="708" w:footer="708" w:gutter="0"/>
      <w:pgNumType w:start="1"/>
      <w:cols w:space="708"/>
      <w:docGrid w:linePitch="360"/>
      <w:headerReference w:type="first" r:id="R691d26c046f741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CB081A" w:rsidRDefault="00CB081A" w14:paraId="5AE48A43" wp14:textId="77777777">
      <w:r>
        <w:separator/>
      </w:r>
    </w:p>
  </w:endnote>
  <w:endnote w:type="continuationSeparator" w:id="0">
    <w:p xmlns:wp14="http://schemas.microsoft.com/office/word/2010/wordml" w:rsidR="00CB081A" w:rsidRDefault="00CB081A" w14:paraId="50F40DE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3DA512C7" w:rsidP="3DA512C7" w:rsidRDefault="3DA512C7" w14:paraId="2CA6DCA9" w14:textId="6F1614F3">
    <w:pPr>
      <w:pStyle w:val="Pdepxina"/>
      <w:tabs>
        <w:tab w:val="clear" w:leader="none" w:pos="8504"/>
        <w:tab w:val="right" w:leader="none" w:pos="8364"/>
      </w:tabs>
      <w:jc w:val="left"/>
      <w:rPr>
        <w:b w:val="1"/>
        <w:bCs w:val="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3DA512C7" w:rsidP="3DA512C7" w:rsidRDefault="3DA512C7" w14:paraId="7E2CE059" w14:textId="0C4140C8">
    <w:pPr>
      <w:pStyle w:val="Pdepx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173FFA" w:rsidR="00173FFA" w:rsidP="3DA512C7" w:rsidRDefault="00173FFA" w14:paraId="64F5F71E" wp14:textId="6D3D4622">
    <w:pPr>
      <w:pStyle w:val="Pdepxina"/>
      <w:jc w:val="right"/>
    </w:pPr>
    <w:r>
      <w:fldChar w:fldCharType="begin"/>
    </w:r>
    <w:r>
      <w:instrText xml:space="preserve">PAGE</w:instrText>
    </w:r>
    <w:r>
      <w:fldChar w:fldCharType="separate"/>
    </w:r>
    <w:r>
      <w:fldChar w:fldCharType="end"/>
    </w:r>
  </w:p>
</w:ftr>
</file>

<file path=word/footer4.xml><?xml version="1.0" encoding="utf-8"?>
<w:ftr xmlns:w14="http://schemas.microsoft.com/office/word/2010/wordml" xmlns:w="http://schemas.openxmlformats.org/wordprocessingml/2006/main">
  <w:tbl>
    <w:tblPr>
      <w:tblStyle w:val="Tboanormal"/>
      <w:bidiVisual w:val="0"/>
      <w:tblW w:w="5660" w:type="dxa"/>
      <w:tblLayout w:type="fixed"/>
      <w:tblLook w:val="06A0" w:firstRow="1" w:lastRow="0" w:firstColumn="1" w:lastColumn="0" w:noHBand="1" w:noVBand="1"/>
    </w:tblPr>
    <w:tblGrid>
      <w:gridCol w:w="2830"/>
      <w:gridCol w:w="2830"/>
    </w:tblGrid>
    <w:tr w:rsidR="166D643F" w:rsidTr="2CFB0DE4" w14:paraId="212F1EE4">
      <w:trPr>
        <w:trHeight w:val="300"/>
      </w:trPr>
      <w:tc>
        <w:tcPr>
          <w:tcW w:w="2830" w:type="dxa"/>
          <w:tcMar/>
        </w:tcPr>
        <w:p w:rsidR="166D643F" w:rsidP="166D643F" w:rsidRDefault="166D643F" w14:paraId="276251F8" w14:textId="70C044ED">
          <w:pPr>
            <w:pStyle w:val="Cabeceira"/>
            <w:bidi w:val="0"/>
            <w:ind w:left="-115"/>
            <w:jc w:val="left"/>
          </w:pPr>
        </w:p>
      </w:tc>
      <w:tc>
        <w:tcPr>
          <w:tcW w:w="2830" w:type="dxa"/>
          <w:tcMar/>
        </w:tcPr>
        <w:p w:rsidR="166D643F" w:rsidP="166D643F" w:rsidRDefault="166D643F" w14:paraId="693ECE9E" w14:textId="5B9CB6C8">
          <w:pPr>
            <w:pStyle w:val="Cabeceira"/>
            <w:bidi w:val="0"/>
            <w:jc w:val="center"/>
          </w:pPr>
        </w:p>
      </w:tc>
    </w:tr>
  </w:tbl>
  <w:p w:rsidR="166D643F" w:rsidP="166D643F" w:rsidRDefault="166D643F" w14:paraId="327B848A" w14:textId="3F98AE99">
    <w:pPr>
      <w:pStyle w:val="Pdepx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CB081A" w:rsidRDefault="00CB081A" w14:paraId="77A52294" wp14:textId="77777777">
      <w:r>
        <w:separator/>
      </w:r>
    </w:p>
  </w:footnote>
  <w:footnote w:type="continuationSeparator" w:id="0">
    <w:p xmlns:wp14="http://schemas.microsoft.com/office/word/2010/wordml" w:rsidR="00CB081A" w:rsidRDefault="00CB081A" w14:paraId="007DCDA8"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F512EB" w:rsidR="006B6897" w:rsidP="2CFB0DE4" w:rsidRDefault="006B6897" w14:paraId="01A85717" wp14:textId="77777777" wp14:noSpellErr="1">
    <w:pPr>
      <w:pStyle w:val="Pdepxina"/>
      <w:tabs>
        <w:tab w:val="clear" w:pos="8504"/>
        <w:tab w:val="right" w:pos="8364"/>
      </w:tabs>
      <w:rPr>
        <w:i w:val="1"/>
        <w:iCs w:val="1"/>
        <w:lang w:val="es-ES"/>
      </w:rPr>
    </w:pPr>
    <w:r w:rsidRPr="00F512EB">
      <w:rPr>
        <w:i/>
      </w:rPr>
      <w:tab/>
    </w:r>
    <w:r w:rsidRPr="2CFB0DE4" w:rsidR="2CFB0DE4">
      <w:rPr>
        <w:i w:val="1"/>
        <w:iCs w:val="1"/>
        <w:lang w:val="es-ES"/>
      </w:rPr>
      <w:t>CM. Definición de un Proceso de Control del Cambio</w:t>
    </w:r>
    <w:r w:rsidRPr="00F512EB">
      <w:rPr>
        <w:i/>
        <w:lang w:val="es-ES"/>
      </w:rPr>
      <w:tab/>
    </w:r>
  </w:p>
  <w:p xmlns:wp14="http://schemas.microsoft.com/office/word/2010/wordml" w:rsidRPr="00F512EB" w:rsidR="00405635" w:rsidRDefault="00405635" w14:paraId="0A4F7224" wp14:textId="77777777" wp14:noSpellErr="1">
    <w:pPr>
      <w:pStyle w:val="Cabeceira"/>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84"/>
      <w:gridCol w:w="5528"/>
      <w:gridCol w:w="1808"/>
    </w:tblGrid>
    <w:tr xmlns:wp14="http://schemas.microsoft.com/office/word/2010/wordml" w:rsidRPr="003036AA" w:rsidR="00F70832" w:rsidTr="2CFB0DE4" w14:paraId="0D01BF95" wp14:textId="77777777">
      <w:trPr>
        <w:trHeight w:val="410"/>
      </w:trPr>
      <w:tc>
        <w:tcPr>
          <w:tcW w:w="1384" w:type="dxa"/>
          <w:vMerge w:val="restart"/>
          <w:tcMar/>
        </w:tcPr>
        <w:p w:rsidRPr="00F63D22" w:rsidR="00F70832" w:rsidP="07AF015C" w:rsidRDefault="00F70832" w14:paraId="3C27DCA7" wp14:textId="77777777" wp14:noSpellErr="1">
          <w:pPr>
            <w:pStyle w:val="Cabeceira"/>
            <w:jc w:val="center"/>
            <w:rPr>
              <w:b w:val="1"/>
              <w:bCs w:val="1"/>
              <w:sz w:val="40"/>
              <w:szCs w:val="40"/>
              <w:lang w:val="es-ES"/>
            </w:rPr>
          </w:pPr>
          <w:r w:rsidRPr="2CFB0DE4" w:rsidR="2CFB0DE4">
            <w:rPr>
              <w:b w:val="1"/>
              <w:bCs w:val="1"/>
              <w:sz w:val="40"/>
              <w:szCs w:val="40"/>
            </w:rPr>
            <w:t>ENSO</w:t>
          </w:r>
        </w:p>
        <w:p w:rsidRPr="00F63D22" w:rsidR="00F70832" w:rsidP="006B6897" w:rsidRDefault="00F70832" w14:paraId="7B799E81" wp14:textId="77777777">
          <w:pPr>
            <w:pStyle w:val="Cabeceira"/>
            <w:jc w:val="center"/>
            <w:rPr>
              <w:sz w:val="16"/>
              <w:szCs w:val="16"/>
              <w:lang w:val="es-ES"/>
            </w:rPr>
          </w:pPr>
          <w:r w:rsidRPr="2CFB0DE4" w:rsidR="2CFB0DE4">
            <w:rPr>
              <w:sz w:val="16"/>
              <w:szCs w:val="16"/>
            </w:rPr>
            <w:t>Gr</w:t>
          </w:r>
          <w:r w:rsidRPr="2CFB0DE4" w:rsidR="2CFB0DE4">
            <w:rPr>
              <w:sz w:val="16"/>
              <w:szCs w:val="16"/>
            </w:rPr>
            <w:t>EI</w:t>
          </w:r>
        </w:p>
      </w:tc>
      <w:tc>
        <w:tcPr>
          <w:tcW w:w="5528" w:type="dxa"/>
          <w:tcMar/>
          <w:vAlign w:val="center"/>
        </w:tcPr>
        <w:p w:rsidRPr="00F512EB" w:rsidR="00F70832" w:rsidP="2CFB0DE4" w:rsidRDefault="00F512EB" w14:paraId="53FAD22D" wp14:textId="77777777" wp14:noSpellErr="1">
          <w:pPr>
            <w:pStyle w:val="Cabeceira"/>
            <w:jc w:val="center"/>
            <w:rPr>
              <w:b w:val="1"/>
              <w:bCs w:val="1"/>
              <w:noProof/>
              <w:lang w:val="pt-BR"/>
            </w:rPr>
          </w:pPr>
          <w:r w:rsidRPr="2CFB0DE4" w:rsidR="2CFB0DE4">
            <w:rPr>
              <w:i w:val="1"/>
              <w:iCs w:val="1"/>
            </w:rPr>
            <w:t>CM. Definición de un Proceso de Control del Cambio</w:t>
          </w:r>
        </w:p>
      </w:tc>
      <w:tc>
        <w:tcPr>
          <w:tcW w:w="1808" w:type="dxa"/>
          <w:tcMar/>
          <w:vAlign w:val="center"/>
        </w:tcPr>
        <w:p w:rsidRPr="00F70832" w:rsidR="00F70832" w:rsidP="2CFB0DE4" w:rsidRDefault="00F70832" w14:paraId="10FE0EA8" wp14:textId="5BA3F8FE">
          <w:pPr>
            <w:pStyle w:val="Cabeceira"/>
            <w:jc w:val="center"/>
            <w:rPr>
              <w:i w:val="1"/>
              <w:iCs w:val="1"/>
              <w:color w:val="FF0000"/>
              <w:lang w:val="es-ES"/>
            </w:rPr>
          </w:pPr>
          <w:r w:rsidRPr="2CFB0DE4" w:rsidR="2CFB0DE4">
            <w:rPr>
              <w:b w:val="1"/>
              <w:bCs w:val="1"/>
            </w:rPr>
            <w:t>Grp</w:t>
          </w:r>
          <w:r w:rsidRPr="2CFB0DE4" w:rsidR="2CFB0DE4">
            <w:rPr>
              <w:b w:val="1"/>
              <w:bCs w:val="1"/>
            </w:rPr>
            <w:t>:</w:t>
          </w:r>
          <w:r w:rsidRPr="2CFB0DE4" w:rsidR="2CFB0DE4">
            <w:rPr>
              <w:i w:val="1"/>
              <w:iCs w:val="1"/>
              <w:color w:val="FF0000"/>
            </w:rPr>
            <w:t xml:space="preserve"> </w:t>
          </w:r>
          <w:r w:rsidRPr="2CFB0DE4" w:rsidR="2CFB0DE4">
            <w:rPr>
              <w:i w:val="1"/>
              <w:iCs w:val="1"/>
              <w:color w:val="000000" w:themeColor="text1" w:themeTint="FF" w:themeShade="FF"/>
            </w:rPr>
            <w:t>3</w:t>
          </w:r>
        </w:p>
      </w:tc>
    </w:tr>
    <w:tr xmlns:wp14="http://schemas.microsoft.com/office/word/2010/wordml" w:rsidRPr="003D156B" w:rsidR="006B6897" w:rsidTr="2CFB0DE4" w14:paraId="7CCE9FF6" wp14:textId="77777777">
      <w:trPr>
        <w:trHeight w:val="273"/>
      </w:trPr>
      <w:tc>
        <w:tcPr>
          <w:tcW w:w="1384" w:type="dxa"/>
          <w:vMerge/>
          <w:tcMar/>
        </w:tcPr>
        <w:p w:rsidRPr="003036AA" w:rsidR="006B6897" w:rsidP="00C517EA" w:rsidRDefault="006B6897" w14:paraId="450EA2D7" wp14:textId="77777777">
          <w:pPr>
            <w:pStyle w:val="Cabeceira"/>
            <w:rPr>
              <w:lang w:val="pt-BR"/>
            </w:rPr>
          </w:pPr>
        </w:p>
      </w:tc>
      <w:tc>
        <w:tcPr>
          <w:tcW w:w="7336" w:type="dxa"/>
          <w:gridSpan w:val="2"/>
          <w:noWrap/>
          <w:tcMar/>
          <w:vAlign w:val="center"/>
        </w:tcPr>
        <w:p w:rsidRPr="003D156B" w:rsidR="006B6897" w:rsidP="07AF015C" w:rsidRDefault="006B6897" w14:paraId="23673EC2" wp14:textId="03C58FCE">
          <w:pPr>
            <w:pStyle w:val="Cabeceira"/>
            <w:jc w:val="center"/>
            <w:rPr>
              <w:b w:val="1"/>
              <w:bCs w:val="1"/>
              <w:lang w:val="es-ES"/>
            </w:rPr>
          </w:pPr>
          <w:r w:rsidRPr="2CFB0DE4" w:rsidR="2CFB0DE4">
            <w:rPr>
              <w:b w:val="1"/>
              <w:bCs w:val="1"/>
            </w:rPr>
            <w:t>Doc</w:t>
          </w:r>
          <w:r w:rsidRPr="2CFB0DE4" w:rsidR="2CFB0DE4">
            <w:rPr>
              <w:b w:val="1"/>
              <w:bCs w:val="1"/>
            </w:rPr>
            <w:t xml:space="preserve">.:  </w:t>
          </w:r>
          <w:r w:rsidRPr="2CFB0DE4" w:rsidR="2CFB0DE4">
            <w:rPr>
              <w:b w:val="1"/>
              <w:bCs w:val="1"/>
              <w:i w:val="1"/>
              <w:iCs w:val="1"/>
            </w:rPr>
            <w:t>DP_ControldeCambios_Grupo</w:t>
          </w:r>
          <w:r w:rsidRPr="2CFB0DE4" w:rsidR="2CFB0DE4">
            <w:rPr>
              <w:b w:val="1"/>
              <w:bCs w:val="1"/>
              <w:i w:val="1"/>
              <w:iCs w:val="1"/>
            </w:rPr>
            <w:t>3</w:t>
          </w:r>
          <w:r w:rsidRPr="2CFB0DE4" w:rsidR="2CFB0DE4">
            <w:rPr>
              <w:b w:val="1"/>
              <w:bCs w:val="1"/>
              <w:i w:val="1"/>
              <w:iCs w:val="1"/>
            </w:rPr>
            <w:t>-v</w:t>
          </w:r>
          <w:r w:rsidRPr="2CFB0DE4" w:rsidR="2CFB0DE4">
            <w:rPr>
              <w:b w:val="1"/>
              <w:bCs w:val="1"/>
              <w:i w:val="1"/>
              <w:iCs w:val="1"/>
            </w:rPr>
            <w:t>2</w:t>
          </w:r>
        </w:p>
      </w:tc>
    </w:tr>
  </w:tbl>
  <w:p xmlns:wp14="http://schemas.microsoft.com/office/word/2010/wordml" w:rsidRPr="003D156B" w:rsidR="00F63D22" w:rsidRDefault="00F63D22" w14:paraId="3DD355C9" wp14:textId="77777777" wp14:noSpellErr="1">
    <w:pPr>
      <w:pStyle w:val="Cabeceira"/>
      <w:rPr>
        <w:lang w:val="es-ES"/>
      </w:rPr>
    </w:pPr>
  </w:p>
</w:hdr>
</file>

<file path=word/header3.xml><?xml version="1.0" encoding="utf-8"?>
<w:hdr xmlns:w14="http://schemas.microsoft.com/office/word/2010/wordml" xmlns:w="http://schemas.openxmlformats.org/wordprocessingml/2006/main">
  <w:tbl>
    <w:tblPr>
      <w:tblStyle w:val="Tboanormal"/>
      <w:bidiVisual w:val="0"/>
      <w:tblW w:w="0" w:type="auto"/>
      <w:tblLayout w:type="fixed"/>
      <w:tblLook w:val="06A0" w:firstRow="1" w:lastRow="0" w:firstColumn="1" w:lastColumn="0" w:noHBand="1" w:noVBand="1"/>
    </w:tblPr>
    <w:tblGrid>
      <w:gridCol w:w="2830"/>
      <w:gridCol w:w="2830"/>
      <w:gridCol w:w="2830"/>
    </w:tblGrid>
    <w:tr w:rsidR="3DA512C7" w:rsidTr="2CFB0DE4" w14:paraId="1FD5E59A">
      <w:trPr>
        <w:trHeight w:val="300"/>
      </w:trPr>
      <w:tc>
        <w:tcPr>
          <w:tcW w:w="2830" w:type="dxa"/>
          <w:tcMar/>
        </w:tcPr>
        <w:p w:rsidR="3DA512C7" w:rsidP="3DA512C7" w:rsidRDefault="3DA512C7" w14:paraId="413217F2" w14:textId="4A00E92A">
          <w:pPr>
            <w:pStyle w:val="Cabeceira"/>
            <w:bidi w:val="0"/>
            <w:ind w:left="-115"/>
            <w:jc w:val="left"/>
          </w:pPr>
        </w:p>
      </w:tc>
      <w:tc>
        <w:tcPr>
          <w:tcW w:w="2830" w:type="dxa"/>
          <w:tcMar/>
        </w:tcPr>
        <w:p w:rsidR="3DA512C7" w:rsidP="3DA512C7" w:rsidRDefault="3DA512C7" w14:paraId="6970A526" w14:textId="6EB6DD6F">
          <w:pPr>
            <w:pStyle w:val="Cabeceira"/>
            <w:bidi w:val="0"/>
            <w:jc w:val="center"/>
          </w:pPr>
        </w:p>
      </w:tc>
      <w:tc>
        <w:tcPr>
          <w:tcW w:w="2830" w:type="dxa"/>
          <w:tcMar/>
        </w:tcPr>
        <w:p w:rsidR="3DA512C7" w:rsidP="3DA512C7" w:rsidRDefault="3DA512C7" w14:paraId="6BC6DB8E" w14:textId="590946E1">
          <w:pPr>
            <w:pStyle w:val="Cabeceira"/>
            <w:bidi w:val="0"/>
            <w:ind w:right="-115"/>
            <w:jc w:val="right"/>
          </w:pPr>
        </w:p>
      </w:tc>
    </w:tr>
  </w:tbl>
  <w:p w:rsidR="3DA512C7" w:rsidP="3DA512C7" w:rsidRDefault="3DA512C7" w14:paraId="5E71442A" w14:textId="09320F8B">
    <w:pPr>
      <w:pStyle w:val="Cabeceira"/>
      <w:bidi w:val="0"/>
    </w:pPr>
  </w:p>
</w:hdr>
</file>

<file path=word/header4.xml><?xml version="1.0" encoding="utf-8"?>
<w:hdr xmlns:w14="http://schemas.microsoft.com/office/word/2010/wordml" xmlns:w="http://schemas.openxmlformats.org/wordprocessingml/2006/main">
  <w:tbl>
    <w:tblPr>
      <w:tblStyle w:val="Tboanormal"/>
      <w:bidiVisual w:val="0"/>
      <w:tblW w:w="0" w:type="auto"/>
      <w:tblLayout w:type="fixed"/>
      <w:tblLook w:val="06A0" w:firstRow="1" w:lastRow="0" w:firstColumn="1" w:lastColumn="0" w:noHBand="1" w:noVBand="1"/>
    </w:tblPr>
    <w:tblGrid>
      <w:gridCol w:w="2830"/>
      <w:gridCol w:w="2830"/>
      <w:gridCol w:w="2830"/>
    </w:tblGrid>
    <w:tr w:rsidR="3DA512C7" w:rsidTr="2CFB0DE4" w14:paraId="54D09C09">
      <w:trPr>
        <w:trHeight w:val="300"/>
      </w:trPr>
      <w:tc>
        <w:tcPr>
          <w:tcW w:w="2830" w:type="dxa"/>
          <w:tcMar/>
        </w:tcPr>
        <w:p w:rsidR="3DA512C7" w:rsidP="3DA512C7" w:rsidRDefault="3DA512C7" w14:paraId="7A566586" w14:textId="2CCDEC05">
          <w:pPr>
            <w:pStyle w:val="Cabeceira"/>
            <w:bidi w:val="0"/>
            <w:ind w:left="-115"/>
            <w:jc w:val="left"/>
          </w:pPr>
        </w:p>
      </w:tc>
      <w:tc>
        <w:tcPr>
          <w:tcW w:w="2830" w:type="dxa"/>
          <w:tcMar/>
        </w:tcPr>
        <w:p w:rsidR="3DA512C7" w:rsidP="3DA512C7" w:rsidRDefault="3DA512C7" w14:paraId="7ABED80C" w14:textId="79F5DAA6">
          <w:pPr>
            <w:pStyle w:val="Cabeceira"/>
            <w:bidi w:val="0"/>
            <w:jc w:val="center"/>
          </w:pPr>
        </w:p>
      </w:tc>
      <w:tc>
        <w:tcPr>
          <w:tcW w:w="2830" w:type="dxa"/>
          <w:tcMar/>
        </w:tcPr>
        <w:p w:rsidR="3DA512C7" w:rsidP="3DA512C7" w:rsidRDefault="3DA512C7" w14:paraId="199F6072" w14:textId="401BD102">
          <w:pPr>
            <w:pStyle w:val="Cabeceira"/>
            <w:bidi w:val="0"/>
            <w:ind w:right="-115"/>
            <w:jc w:val="right"/>
          </w:pPr>
        </w:p>
      </w:tc>
    </w:tr>
  </w:tbl>
  <w:p w:rsidR="3DA512C7" w:rsidP="3DA512C7" w:rsidRDefault="3DA512C7" w14:paraId="34AB9B40" w14:textId="18AEF98F">
    <w:pPr>
      <w:pStyle w:val="Cabeceira"/>
      <w:bidi w:val="0"/>
    </w:pPr>
  </w:p>
</w:hdr>
</file>

<file path=word/header5.xml><?xml version="1.0" encoding="utf-8"?>
<w:hdr xmlns:w14="http://schemas.microsoft.com/office/word/2010/wordml" xmlns:w="http://schemas.openxmlformats.org/wordprocessingml/2006/main">
  <w:tbl>
    <w:tblPr>
      <w:tblStyle w:val="Tboanormal"/>
      <w:bidiVisual w:val="0"/>
      <w:tblW w:w="0" w:type="auto"/>
      <w:tblLayout w:type="fixed"/>
      <w:tblLook w:val="06A0" w:firstRow="1" w:lastRow="0" w:firstColumn="1" w:lastColumn="0" w:noHBand="1" w:noVBand="1"/>
    </w:tblPr>
    <w:tblGrid>
      <w:gridCol w:w="2830"/>
      <w:gridCol w:w="2830"/>
      <w:gridCol w:w="2830"/>
    </w:tblGrid>
    <w:tr w:rsidR="3DA512C7" w:rsidTr="2CFB0DE4" w14:paraId="798D5EA3">
      <w:trPr>
        <w:trHeight w:val="300"/>
      </w:trPr>
      <w:tc>
        <w:tcPr>
          <w:tcW w:w="2830" w:type="dxa"/>
          <w:tcMar/>
        </w:tcPr>
        <w:p w:rsidR="3DA512C7" w:rsidP="3DA512C7" w:rsidRDefault="3DA512C7" w14:paraId="3CFE4DEB" w14:textId="570E0325">
          <w:pPr>
            <w:pStyle w:val="Cabeceira"/>
            <w:bidi w:val="0"/>
            <w:ind w:left="-115"/>
            <w:jc w:val="left"/>
          </w:pPr>
        </w:p>
      </w:tc>
      <w:tc>
        <w:tcPr>
          <w:tcW w:w="2830" w:type="dxa"/>
          <w:tcMar/>
        </w:tcPr>
        <w:p w:rsidR="3DA512C7" w:rsidP="3DA512C7" w:rsidRDefault="3DA512C7" w14:paraId="276DD9FB" w14:textId="589F12E5">
          <w:pPr>
            <w:pStyle w:val="Cabeceira"/>
            <w:bidi w:val="0"/>
            <w:jc w:val="center"/>
          </w:pPr>
        </w:p>
      </w:tc>
      <w:tc>
        <w:tcPr>
          <w:tcW w:w="2830" w:type="dxa"/>
          <w:tcMar/>
        </w:tcPr>
        <w:p w:rsidR="3DA512C7" w:rsidP="3DA512C7" w:rsidRDefault="3DA512C7" w14:paraId="5C6E41C0" w14:textId="1BD1593A">
          <w:pPr>
            <w:pStyle w:val="Cabeceira"/>
            <w:bidi w:val="0"/>
            <w:ind w:right="-115"/>
            <w:jc w:val="right"/>
          </w:pPr>
        </w:p>
      </w:tc>
    </w:tr>
  </w:tbl>
  <w:p w:rsidR="3DA512C7" w:rsidP="3DA512C7" w:rsidRDefault="3DA512C7" w14:paraId="4FA3FB07" w14:textId="577CDB9E">
    <w:pPr>
      <w:pStyle w:val="Cabeceira"/>
      <w:bidi w:val="0"/>
    </w:pPr>
  </w:p>
</w:hdr>
</file>

<file path=word/intelligence2.xml><?xml version="1.0" encoding="utf-8"?>
<int2:intelligence xmlns:int2="http://schemas.microsoft.com/office/intelligence/2020/intelligence">
  <int2:observations>
    <int2:textHash int2:hashCode="zp9EvD00gTO0ci" int2:id="7oJ0p2o0">
      <int2:state int2:type="AugLoop_Text_Critique" int2:value="Rejected"/>
    </int2:textHash>
    <int2:textHash int2:hashCode="xINjwNZQVpjAUI" int2:id="58XizXPE">
      <int2:state int2:type="AugLoop_Text_Critique" int2:value="Rejected"/>
    </int2:textHash>
    <int2:textHash int2:hashCode="dUXvPjfqL1M6ZB" int2:id="SEWc0zgC">
      <int2:state int2:type="AugLoop_Text_Critique" int2:value="Rejected"/>
    </int2:textHash>
    <int2:textHash int2:hashCode="oJ6CNcEtfisVZm" int2:id="gEdVv3us">
      <int2:state int2:type="AugLoop_Text_Critique" int2:value="Rejected"/>
    </int2:textHash>
    <int2:textHash int2:hashCode="7xX0jJZUuFeEo9" int2:id="AIRwkHGG">
      <int2:state int2:type="AugLoop_Text_Critique" int2:value="Rejected"/>
    </int2:textHash>
    <int2:textHash int2:hashCode="4MkDWJjdUvxlxB" int2:id="L803jvLo">
      <int2:state int2:type="AugLoop_Text_Critique" int2:value="Rejected"/>
    </int2:textHash>
    <int2:textHash int2:hashCode="OIrRwxKkiO6eEp" int2:id="oPkj75ZL">
      <int2:state int2:type="AugLoop_Text_Critique" int2:value="Rejected"/>
    </int2:textHash>
    <int2:textHash int2:hashCode="RkaaHdTanA8i+i" int2:id="BjYFjdsJ">
      <int2:state int2:type="AugLoop_Text_Critique" int2:value="Rejected"/>
    </int2:textHash>
    <int2:bookmark int2:bookmarkName="_Int_4BWeiqmb" int2:invalidationBookmarkName="" int2:hashCode="SIvXM9nVzUWjvj" int2:id="7eS876Xw">
      <int2:state int2:type="AugLoop_Text_Critique" int2:value="Rejected"/>
    </int2:bookmark>
    <int2:bookmark int2:bookmarkName="_Int_5vMf2jwM" int2:invalidationBookmarkName="" int2:hashCode="yYSE8NINuSMPBM" int2:id="1fuuItE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4">
    <w:nsid w:val="3d3b6f8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3">
    <w:nsid w:val="1f8f38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2">
    <w:nsid w:val="488e246d"/>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61">
    <w:nsid w:val="1a37f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1f5ab7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35bc6f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3b4126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4ccee47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1041d40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5">
    <w:nsid w:val="2d59d668"/>
    <w:multiLevelType xmlns:w="http://schemas.openxmlformats.org/wordprocessingml/2006/main" w:val="hybridMultilevel"/>
    <w:lvl xmlns:w="http://schemas.openxmlformats.org/wordprocessingml/2006/main" w:ilvl="0">
      <w:start w:val="1"/>
      <w:numFmt w:val="bullet"/>
      <w:lvlText w:val="o"/>
      <w:lvlJc w:val="left"/>
      <w:pPr>
        <w:ind w:left="1428" w:hanging="360"/>
      </w:pPr>
      <w:rPr>
        <w:rFonts w:hint="default" w:ascii="Courier New" w:hAnsi="Courier New"/>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54">
    <w:nsid w:val="a9b312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6824b70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3be09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6f769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5b06b5a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4fc18c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153962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1f122f6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7a18cb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306c6d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71865a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3">
    <w:nsid w:val="8376f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nsid w:val="45b8e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100dd0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487e57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2f05c7f3"/>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38">
    <w:nsid w:val="777818d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5a1ee237"/>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Wingdings" w:hAnsi="Wingdings"/>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36">
    <w:nsid w:val="572605a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16457fd2"/>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Wingdings" w:hAnsi="Wingdings"/>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34">
    <w:nsid w:val="3a3b098a"/>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33">
    <w:nsid w:val="370f565e"/>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Wingdings" w:hAnsi="Wingdings"/>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32">
    <w:nsid w:val="668e4be4"/>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31">
    <w:nsid w:val="73922b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nsid w:val="69c25a47"/>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Wingdings" w:hAnsi="Wingdings"/>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29">
    <w:nsid w:val="40d4897a"/>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28">
    <w:nsid w:val="599c8a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38b79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368f19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11bb6e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479f1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400742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38132ca"/>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Calibri" w:hAnsi="Calibri"/>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121">
    <w:nsid w:val="30371589"/>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20">
    <w:nsid w:val="29db6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5b2ed4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1be327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66ff3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94d4a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464bbe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d3a8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552c3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2589ac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7f681e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2c2a90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1a771f6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08">
    <w:nsid w:val="44318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600c3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139fb76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05">
    <w:nsid w:val="6dfb168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04">
    <w:nsid w:val="63a1e2b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286cca9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12a39b4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d7ec90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14c1bd5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77782aa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1c2d1bd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6760dfa6"/>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6">
    <w:nsid w:val="7c36f5f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5">
    <w:nsid w:val="1c18ec3e"/>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4">
    <w:nsid w:val="618e124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3">
    <w:nsid w:val="2f8e613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2">
    <w:nsid w:val="5fee8e4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4f972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5f053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50123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925895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7">
    <w:nsid w:val="287a65bd"/>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6">
    <w:nsid w:val="2db041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4aa9673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ef96f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415c0d6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650ed46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5830a10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e7a29f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b3fc67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773c4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1.%2.%3.%4"/>
      <w:lvlJc w:val="left"/>
      <w:pPr>
        <w:ind w:left="864" w:hanging="864"/>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35f14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e6cfa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e2c4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5e69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269661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8b63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104d2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bc70c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15829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5439b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9362a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0aca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adbda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1ce60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b197e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f4f4f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25fc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708a4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88c30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e6bea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df48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e292d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2b3a8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68ffd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acff7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abef9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6a2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b94a2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4434a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5c93b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b56ab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33f80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aef53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b8809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05b0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89330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51454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b6d2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506ff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a869c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eaee5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b1b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b23f9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bf65e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e336c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9fffa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110b1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e451e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4b7a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2d8ec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1bff5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f06ad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822e4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57a5a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591a8c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c2d2a5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346c1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628e074"/>
    <w:multiLevelType xmlns:w="http://schemas.openxmlformats.org/wordprocessingml/2006/main" w:val="hybridMultilevel"/>
    <w:lvl xmlns:w="http://schemas.openxmlformats.org/wordprocessingml/2006/main" w:ilvl="0">
      <w:start w:val="1"/>
      <w:numFmt w:val="bullet"/>
      <w:lvlText w:val=""/>
      <w:lvlJc w:val="left"/>
      <w:pPr>
        <w:ind w:left="142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9f86aa3"/>
    <w:multiLevelType xmlns:w="http://schemas.openxmlformats.org/wordprocessingml/2006/main" w:val="hybridMultilevel"/>
    <w:lvl xmlns:w="http://schemas.openxmlformats.org/wordprocessingml/2006/main" w:ilvl="0">
      <w:start w:val="1"/>
      <w:numFmt w:val="bullet"/>
      <w:lvlText w:val=""/>
      <w:lvlJc w:val="left"/>
      <w:pPr>
        <w:ind w:left="142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4cc6652"/>
    <w:multiLevelType xmlns:w="http://schemas.openxmlformats.org/wordprocessingml/2006/main" w:val="hybridMultilevel"/>
    <w:lvl xmlns:w="http://schemas.openxmlformats.org/wordprocessingml/2006/main" w:ilvl="0">
      <w:start w:val="1"/>
      <w:numFmt w:val="bullet"/>
      <w:lvlText w:val=""/>
      <w:lvlJc w:val="left"/>
      <w:pPr>
        <w:ind w:left="142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4934d1a"/>
    <w:multiLevelType xmlns:w="http://schemas.openxmlformats.org/wordprocessingml/2006/main" w:val="hybridMultilevel"/>
    <w:lvl xmlns:w="http://schemas.openxmlformats.org/wordprocessingml/2006/main" w:ilvl="0">
      <w:start w:val="1"/>
      <w:numFmt w:val="bullet"/>
      <w:lvlText w:val=""/>
      <w:lvlJc w:val="left"/>
      <w:pPr>
        <w:ind w:left="142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7861B80"/>
    <w:multiLevelType w:val="hybridMultilevel"/>
    <w:tmpl w:val="444465F6"/>
    <w:lvl w:ilvl="0" w:tplc="1C7AFB96">
      <w:start w:val="1"/>
      <w:numFmt w:val="bullet"/>
      <w:lvlText w:val="•"/>
      <w:lvlJc w:val="left"/>
      <w:pPr>
        <w:tabs>
          <w:tab w:val="num" w:pos="720"/>
        </w:tabs>
        <w:ind w:left="720" w:hanging="360"/>
      </w:pPr>
      <w:rPr>
        <w:rFonts w:hint="default" w:ascii="Arial" w:hAnsi="Arial"/>
      </w:rPr>
    </w:lvl>
    <w:lvl w:ilvl="1" w:tplc="5866B2FC" w:tentative="1">
      <w:start w:val="1"/>
      <w:numFmt w:val="bullet"/>
      <w:lvlText w:val="•"/>
      <w:lvlJc w:val="left"/>
      <w:pPr>
        <w:tabs>
          <w:tab w:val="num" w:pos="1440"/>
        </w:tabs>
        <w:ind w:left="1440" w:hanging="360"/>
      </w:pPr>
      <w:rPr>
        <w:rFonts w:hint="default" w:ascii="Arial" w:hAnsi="Arial"/>
      </w:rPr>
    </w:lvl>
    <w:lvl w:ilvl="2" w:tplc="F6384B8C">
      <w:start w:val="1"/>
      <w:numFmt w:val="bullet"/>
      <w:lvlText w:val="•"/>
      <w:lvlJc w:val="left"/>
      <w:pPr>
        <w:tabs>
          <w:tab w:val="num" w:pos="2160"/>
        </w:tabs>
        <w:ind w:left="2160" w:hanging="360"/>
      </w:pPr>
      <w:rPr>
        <w:rFonts w:hint="default" w:ascii="Arial" w:hAnsi="Arial"/>
      </w:rPr>
    </w:lvl>
    <w:lvl w:ilvl="3" w:tplc="88CEE7B8" w:tentative="1">
      <w:start w:val="1"/>
      <w:numFmt w:val="bullet"/>
      <w:lvlText w:val="•"/>
      <w:lvlJc w:val="left"/>
      <w:pPr>
        <w:tabs>
          <w:tab w:val="num" w:pos="2880"/>
        </w:tabs>
        <w:ind w:left="2880" w:hanging="360"/>
      </w:pPr>
      <w:rPr>
        <w:rFonts w:hint="default" w:ascii="Arial" w:hAnsi="Arial"/>
      </w:rPr>
    </w:lvl>
    <w:lvl w:ilvl="4" w:tplc="3DB230FA" w:tentative="1">
      <w:start w:val="1"/>
      <w:numFmt w:val="bullet"/>
      <w:lvlText w:val="•"/>
      <w:lvlJc w:val="left"/>
      <w:pPr>
        <w:tabs>
          <w:tab w:val="num" w:pos="3600"/>
        </w:tabs>
        <w:ind w:left="3600" w:hanging="360"/>
      </w:pPr>
      <w:rPr>
        <w:rFonts w:hint="default" w:ascii="Arial" w:hAnsi="Arial"/>
      </w:rPr>
    </w:lvl>
    <w:lvl w:ilvl="5" w:tplc="6BAE48F2" w:tentative="1">
      <w:start w:val="1"/>
      <w:numFmt w:val="bullet"/>
      <w:lvlText w:val="•"/>
      <w:lvlJc w:val="left"/>
      <w:pPr>
        <w:tabs>
          <w:tab w:val="num" w:pos="4320"/>
        </w:tabs>
        <w:ind w:left="4320" w:hanging="360"/>
      </w:pPr>
      <w:rPr>
        <w:rFonts w:hint="default" w:ascii="Arial" w:hAnsi="Arial"/>
      </w:rPr>
    </w:lvl>
    <w:lvl w:ilvl="6" w:tplc="0186B992" w:tentative="1">
      <w:start w:val="1"/>
      <w:numFmt w:val="bullet"/>
      <w:lvlText w:val="•"/>
      <w:lvlJc w:val="left"/>
      <w:pPr>
        <w:tabs>
          <w:tab w:val="num" w:pos="5040"/>
        </w:tabs>
        <w:ind w:left="5040" w:hanging="360"/>
      </w:pPr>
      <w:rPr>
        <w:rFonts w:hint="default" w:ascii="Arial" w:hAnsi="Arial"/>
      </w:rPr>
    </w:lvl>
    <w:lvl w:ilvl="7" w:tplc="891ED234" w:tentative="1">
      <w:start w:val="1"/>
      <w:numFmt w:val="bullet"/>
      <w:lvlText w:val="•"/>
      <w:lvlJc w:val="left"/>
      <w:pPr>
        <w:tabs>
          <w:tab w:val="num" w:pos="5760"/>
        </w:tabs>
        <w:ind w:left="5760" w:hanging="360"/>
      </w:pPr>
      <w:rPr>
        <w:rFonts w:hint="default" w:ascii="Arial" w:hAnsi="Arial"/>
      </w:rPr>
    </w:lvl>
    <w:lvl w:ilvl="8" w:tplc="906AC3D2"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18FA618D"/>
    <w:multiLevelType w:val="hybridMultilevel"/>
    <w:tmpl w:val="52A4DDE6"/>
    <w:lvl w:ilvl="0" w:tplc="2C760D96">
      <w:start w:val="1"/>
      <w:numFmt w:val="bullet"/>
      <w:lvlText w:val=""/>
      <w:lvlJc w:val="left"/>
      <w:pPr>
        <w:tabs>
          <w:tab w:val="num" w:pos="720"/>
        </w:tabs>
        <w:ind w:left="720" w:hanging="360"/>
      </w:pPr>
      <w:rPr>
        <w:rFonts w:hint="default" w:ascii="Wingdings" w:hAnsi="Wingdings"/>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7B87C54"/>
    <w:multiLevelType w:val="multilevel"/>
    <w:tmpl w:val="415248B0"/>
    <w:lvl w:ilvl="0">
      <w:start w:val="1"/>
      <w:numFmt w:val="decimal"/>
      <w:suff w:val="space"/>
      <w:lvlText w:val="%1. "/>
      <w:lvlJc w:val="left"/>
      <w:pPr>
        <w:ind w:left="680"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3" w15:restartNumberingAfterBreak="0">
    <w:nsid w:val="2F3A7B97"/>
    <w:multiLevelType w:val="hybridMultilevel"/>
    <w:tmpl w:val="300CA4A2"/>
    <w:lvl w:ilvl="0" w:tplc="8324A194">
      <w:start w:val="1"/>
      <w:numFmt w:val="bullet"/>
      <w:lvlText w:val="–"/>
      <w:lvlJc w:val="left"/>
      <w:pPr>
        <w:tabs>
          <w:tab w:val="num" w:pos="720"/>
        </w:tabs>
        <w:ind w:left="720" w:hanging="360"/>
      </w:pPr>
      <w:rPr>
        <w:rFonts w:hint="default" w:ascii="Arial" w:hAnsi="Arial"/>
      </w:rPr>
    </w:lvl>
    <w:lvl w:ilvl="1" w:tplc="473AF2D6">
      <w:start w:val="1"/>
      <w:numFmt w:val="bullet"/>
      <w:lvlText w:val="–"/>
      <w:lvlJc w:val="left"/>
      <w:pPr>
        <w:tabs>
          <w:tab w:val="num" w:pos="1440"/>
        </w:tabs>
        <w:ind w:left="1440" w:hanging="360"/>
      </w:pPr>
      <w:rPr>
        <w:rFonts w:hint="default" w:ascii="Arial" w:hAnsi="Arial"/>
      </w:rPr>
    </w:lvl>
    <w:lvl w:ilvl="2" w:tplc="94FE82C0" w:tentative="1">
      <w:start w:val="1"/>
      <w:numFmt w:val="bullet"/>
      <w:lvlText w:val="–"/>
      <w:lvlJc w:val="left"/>
      <w:pPr>
        <w:tabs>
          <w:tab w:val="num" w:pos="2160"/>
        </w:tabs>
        <w:ind w:left="2160" w:hanging="360"/>
      </w:pPr>
      <w:rPr>
        <w:rFonts w:hint="default" w:ascii="Arial" w:hAnsi="Arial"/>
      </w:rPr>
    </w:lvl>
    <w:lvl w:ilvl="3" w:tplc="8FDC906C" w:tentative="1">
      <w:start w:val="1"/>
      <w:numFmt w:val="bullet"/>
      <w:lvlText w:val="–"/>
      <w:lvlJc w:val="left"/>
      <w:pPr>
        <w:tabs>
          <w:tab w:val="num" w:pos="2880"/>
        </w:tabs>
        <w:ind w:left="2880" w:hanging="360"/>
      </w:pPr>
      <w:rPr>
        <w:rFonts w:hint="default" w:ascii="Arial" w:hAnsi="Arial"/>
      </w:rPr>
    </w:lvl>
    <w:lvl w:ilvl="4" w:tplc="2B76BC9A" w:tentative="1">
      <w:start w:val="1"/>
      <w:numFmt w:val="bullet"/>
      <w:lvlText w:val="–"/>
      <w:lvlJc w:val="left"/>
      <w:pPr>
        <w:tabs>
          <w:tab w:val="num" w:pos="3600"/>
        </w:tabs>
        <w:ind w:left="3600" w:hanging="360"/>
      </w:pPr>
      <w:rPr>
        <w:rFonts w:hint="default" w:ascii="Arial" w:hAnsi="Arial"/>
      </w:rPr>
    </w:lvl>
    <w:lvl w:ilvl="5" w:tplc="15C0C334" w:tentative="1">
      <w:start w:val="1"/>
      <w:numFmt w:val="bullet"/>
      <w:lvlText w:val="–"/>
      <w:lvlJc w:val="left"/>
      <w:pPr>
        <w:tabs>
          <w:tab w:val="num" w:pos="4320"/>
        </w:tabs>
        <w:ind w:left="4320" w:hanging="360"/>
      </w:pPr>
      <w:rPr>
        <w:rFonts w:hint="default" w:ascii="Arial" w:hAnsi="Arial"/>
      </w:rPr>
    </w:lvl>
    <w:lvl w:ilvl="6" w:tplc="5EAC6954" w:tentative="1">
      <w:start w:val="1"/>
      <w:numFmt w:val="bullet"/>
      <w:lvlText w:val="–"/>
      <w:lvlJc w:val="left"/>
      <w:pPr>
        <w:tabs>
          <w:tab w:val="num" w:pos="5040"/>
        </w:tabs>
        <w:ind w:left="5040" w:hanging="360"/>
      </w:pPr>
      <w:rPr>
        <w:rFonts w:hint="default" w:ascii="Arial" w:hAnsi="Arial"/>
      </w:rPr>
    </w:lvl>
    <w:lvl w:ilvl="7" w:tplc="1526CFF0" w:tentative="1">
      <w:start w:val="1"/>
      <w:numFmt w:val="bullet"/>
      <w:lvlText w:val="–"/>
      <w:lvlJc w:val="left"/>
      <w:pPr>
        <w:tabs>
          <w:tab w:val="num" w:pos="5760"/>
        </w:tabs>
        <w:ind w:left="5760" w:hanging="360"/>
      </w:pPr>
      <w:rPr>
        <w:rFonts w:hint="default" w:ascii="Arial" w:hAnsi="Arial"/>
      </w:rPr>
    </w:lvl>
    <w:lvl w:ilvl="8" w:tplc="9EACBF6A"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33EF0770"/>
    <w:multiLevelType w:val="hybridMultilevel"/>
    <w:tmpl w:val="2CD8C55A"/>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5" w15:restartNumberingAfterBreak="0">
    <w:nsid w:val="34A672FD"/>
    <w:multiLevelType w:val="hybridMultilevel"/>
    <w:tmpl w:val="4C5E1A2E"/>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6" w15:restartNumberingAfterBreak="0">
    <w:nsid w:val="3BC7080D"/>
    <w:multiLevelType w:val="multilevel"/>
    <w:tmpl w:val="A0E61768"/>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40CE6DE2"/>
    <w:multiLevelType w:val="hybridMultilevel"/>
    <w:tmpl w:val="D4544792"/>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2C760D96">
      <w:start w:val="1"/>
      <w:numFmt w:val="bullet"/>
      <w:lvlText w:val=""/>
      <w:lvlJc w:val="left"/>
      <w:pPr>
        <w:tabs>
          <w:tab w:val="num" w:pos="2880"/>
        </w:tabs>
        <w:ind w:left="2880" w:hanging="360"/>
      </w:pPr>
      <w:rPr>
        <w:rFonts w:hint="default" w:ascii="Wingdings" w:hAnsi="Wingdings"/>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46AD1E47"/>
    <w:multiLevelType w:val="hybridMultilevel"/>
    <w:tmpl w:val="D1E25CC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5136435E"/>
    <w:multiLevelType w:val="multilevel"/>
    <w:tmpl w:val="B6161108"/>
    <w:lvl w:ilvl="0">
      <w:start w:val="1"/>
      <w:numFmt w:val="decimal"/>
      <w:suff w:val="space"/>
      <w:lvlText w:val="%1. "/>
      <w:lvlJc w:val="left"/>
      <w:pPr>
        <w:ind w:left="3516"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862" w:hanging="862"/>
      </w:pPr>
      <w:rPr>
        <w:rFonts w:hint="default" w:ascii="Times New Roman" w:hAnsi="Times New Roman"/>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10"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56565DB3"/>
    <w:multiLevelType w:val="hybrid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589F0785"/>
    <w:multiLevelType w:val="hybridMultilevel"/>
    <w:tmpl w:val="75B62CF8"/>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13"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14" w15:restartNumberingAfterBreak="0">
    <w:nsid w:val="740407A5"/>
    <w:multiLevelType w:val="hybridMultilevel"/>
    <w:tmpl w:val="C916DB3C"/>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78A77775"/>
    <w:multiLevelType w:val="hybridMultilevel"/>
    <w:tmpl w:val="264C98E0"/>
    <w:lvl w:ilvl="0" w:tplc="0C0A0001">
      <w:start w:val="1"/>
      <w:numFmt w:val="bullet"/>
      <w:lvlText w:val=""/>
      <w:lvlJc w:val="left"/>
      <w:pPr>
        <w:ind w:left="1425" w:hanging="360"/>
      </w:pPr>
      <w:rPr>
        <w:rFonts w:hint="default" w:ascii="Symbol" w:hAnsi="Symbol"/>
      </w:rPr>
    </w:lvl>
    <w:lvl w:ilvl="1" w:tplc="0C0A0003" w:tentative="1">
      <w:start w:val="1"/>
      <w:numFmt w:val="bullet"/>
      <w:lvlText w:val="o"/>
      <w:lvlJc w:val="left"/>
      <w:pPr>
        <w:ind w:left="2145" w:hanging="360"/>
      </w:pPr>
      <w:rPr>
        <w:rFonts w:hint="default" w:ascii="Courier New" w:hAnsi="Courier New" w:cs="Courier New"/>
      </w:rPr>
    </w:lvl>
    <w:lvl w:ilvl="2" w:tplc="0C0A0005" w:tentative="1">
      <w:start w:val="1"/>
      <w:numFmt w:val="bullet"/>
      <w:lvlText w:val=""/>
      <w:lvlJc w:val="left"/>
      <w:pPr>
        <w:ind w:left="2865" w:hanging="360"/>
      </w:pPr>
      <w:rPr>
        <w:rFonts w:hint="default" w:ascii="Wingdings" w:hAnsi="Wingdings"/>
      </w:rPr>
    </w:lvl>
    <w:lvl w:ilvl="3" w:tplc="0C0A0001" w:tentative="1">
      <w:start w:val="1"/>
      <w:numFmt w:val="bullet"/>
      <w:lvlText w:val=""/>
      <w:lvlJc w:val="left"/>
      <w:pPr>
        <w:ind w:left="3585" w:hanging="360"/>
      </w:pPr>
      <w:rPr>
        <w:rFonts w:hint="default" w:ascii="Symbol" w:hAnsi="Symbol"/>
      </w:rPr>
    </w:lvl>
    <w:lvl w:ilvl="4" w:tplc="0C0A0003" w:tentative="1">
      <w:start w:val="1"/>
      <w:numFmt w:val="bullet"/>
      <w:lvlText w:val="o"/>
      <w:lvlJc w:val="left"/>
      <w:pPr>
        <w:ind w:left="4305" w:hanging="360"/>
      </w:pPr>
      <w:rPr>
        <w:rFonts w:hint="default" w:ascii="Courier New" w:hAnsi="Courier New" w:cs="Courier New"/>
      </w:rPr>
    </w:lvl>
    <w:lvl w:ilvl="5" w:tplc="0C0A0005" w:tentative="1">
      <w:start w:val="1"/>
      <w:numFmt w:val="bullet"/>
      <w:lvlText w:val=""/>
      <w:lvlJc w:val="left"/>
      <w:pPr>
        <w:ind w:left="5025" w:hanging="360"/>
      </w:pPr>
      <w:rPr>
        <w:rFonts w:hint="default" w:ascii="Wingdings" w:hAnsi="Wingdings"/>
      </w:rPr>
    </w:lvl>
    <w:lvl w:ilvl="6" w:tplc="0C0A0001" w:tentative="1">
      <w:start w:val="1"/>
      <w:numFmt w:val="bullet"/>
      <w:lvlText w:val=""/>
      <w:lvlJc w:val="left"/>
      <w:pPr>
        <w:ind w:left="5745" w:hanging="360"/>
      </w:pPr>
      <w:rPr>
        <w:rFonts w:hint="default" w:ascii="Symbol" w:hAnsi="Symbol"/>
      </w:rPr>
    </w:lvl>
    <w:lvl w:ilvl="7" w:tplc="0C0A0003" w:tentative="1">
      <w:start w:val="1"/>
      <w:numFmt w:val="bullet"/>
      <w:lvlText w:val="o"/>
      <w:lvlJc w:val="left"/>
      <w:pPr>
        <w:ind w:left="6465" w:hanging="360"/>
      </w:pPr>
      <w:rPr>
        <w:rFonts w:hint="default" w:ascii="Courier New" w:hAnsi="Courier New" w:cs="Courier New"/>
      </w:rPr>
    </w:lvl>
    <w:lvl w:ilvl="8" w:tplc="0C0A0005" w:tentative="1">
      <w:start w:val="1"/>
      <w:numFmt w:val="bullet"/>
      <w:lvlText w:val=""/>
      <w:lvlJc w:val="left"/>
      <w:pPr>
        <w:ind w:left="7185" w:hanging="360"/>
      </w:pPr>
      <w:rPr>
        <w:rFonts w:hint="default" w:ascii="Wingdings" w:hAnsi="Wingdings"/>
      </w:rPr>
    </w:lvl>
  </w:abstractNum>
  <w:abstractNum w:abstractNumId="16" w15:restartNumberingAfterBreak="0">
    <w:nsid w:val="7D8950C0"/>
    <w:multiLevelType w:val="hybridMultilevel"/>
    <w:tmpl w:val="249CC324"/>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66">
    <w:abstractNumId w:val="164"/>
  </w:num>
  <w:num w:numId="165">
    <w:abstractNumId w:val="163"/>
  </w:num>
  <w:num w:numId="164">
    <w:abstractNumId w:val="162"/>
  </w:num>
  <w:num w:numId="163">
    <w:abstractNumId w:val="161"/>
  </w:num>
  <w:num w:numId="162">
    <w:abstractNumId w:val="160"/>
  </w:num>
  <w:num w:numId="161">
    <w:abstractNumId w:val="159"/>
  </w:num>
  <w:num w:numId="160">
    <w:abstractNumId w:val="158"/>
  </w:num>
  <w:num w:numId="159">
    <w:abstractNumId w:val="157"/>
  </w:num>
  <w:num w:numId="158">
    <w:abstractNumId w:val="156"/>
  </w:num>
  <w:num w:numId="157">
    <w:abstractNumId w:val="155"/>
  </w:num>
  <w:num w:numId="156">
    <w:abstractNumId w:val="154"/>
  </w:num>
  <w:num w:numId="155">
    <w:abstractNumId w:val="153"/>
  </w:num>
  <w:num w:numId="154">
    <w:abstractNumId w:val="152"/>
  </w:num>
  <w:num w:numId="153">
    <w:abstractNumId w:val="151"/>
  </w:num>
  <w:num w:numId="152">
    <w:abstractNumId w:val="150"/>
  </w:num>
  <w:num w:numId="151">
    <w:abstractNumId w:val="149"/>
  </w:num>
  <w:num w:numId="150">
    <w:abstractNumId w:val="148"/>
  </w:num>
  <w:num w:numId="149">
    <w:abstractNumId w:val="147"/>
  </w:num>
  <w:num w:numId="148">
    <w:abstractNumId w:val="146"/>
  </w:num>
  <w:num w:numId="147">
    <w:abstractNumId w:val="145"/>
  </w:num>
  <w:num w:numId="146">
    <w:abstractNumId w:val="144"/>
  </w:num>
  <w:num w:numId="145">
    <w:abstractNumId w:val="143"/>
  </w:num>
  <w:num w:numId="144">
    <w:abstractNumId w:val="142"/>
  </w:num>
  <w:num w:numId="143">
    <w:abstractNumId w:val="141"/>
  </w:num>
  <w:num w:numId="142">
    <w:abstractNumId w:val="140"/>
  </w:num>
  <w:num w:numId="141">
    <w:abstractNumId w:val="139"/>
  </w:num>
  <w:num w:numId="140">
    <w:abstractNumId w:val="138"/>
  </w:num>
  <w:num w:numId="139">
    <w:abstractNumId w:val="137"/>
  </w:num>
  <w:num w:numId="138">
    <w:abstractNumId w:val="136"/>
  </w:num>
  <w:num w:numId="137">
    <w:abstractNumId w:val="135"/>
  </w:num>
  <w:num w:numId="136">
    <w:abstractNumId w:val="134"/>
  </w:num>
  <w:num w:numId="135">
    <w:abstractNumId w:val="133"/>
  </w:num>
  <w:num w:numId="134">
    <w:abstractNumId w:val="132"/>
  </w:num>
  <w:num w:numId="133">
    <w:abstractNumId w:val="131"/>
  </w:num>
  <w:num w:numId="132">
    <w:abstractNumId w:val="130"/>
  </w:num>
  <w:num w:numId="131">
    <w:abstractNumId w:val="129"/>
  </w:num>
  <w:num w:numId="130">
    <w:abstractNumId w:val="128"/>
  </w:num>
  <w:num w:numId="129">
    <w:abstractNumId w:val="127"/>
  </w:num>
  <w:num w:numId="128">
    <w:abstractNumId w:val="126"/>
  </w:num>
  <w:num w:numId="127">
    <w:abstractNumId w:val="125"/>
  </w:num>
  <w:num w:numId="126">
    <w:abstractNumId w:val="124"/>
  </w:num>
  <w:num w:numId="125">
    <w:abstractNumId w:val="123"/>
  </w:num>
  <w:num w:numId="124">
    <w:abstractNumId w:val="122"/>
  </w:num>
  <w:num w:numId="123">
    <w:abstractNumId w:val="121"/>
  </w:num>
  <w:num w:numId="122">
    <w:abstractNumId w:val="120"/>
  </w:num>
  <w:num w:numId="121">
    <w:abstractNumId w:val="119"/>
  </w:num>
  <w:num w:numId="120">
    <w:abstractNumId w:val="118"/>
  </w:num>
  <w:num w:numId="119">
    <w:abstractNumId w:val="117"/>
  </w:num>
  <w:num w:numId="118">
    <w:abstractNumId w:val="116"/>
  </w:num>
  <w:num w:numId="117">
    <w:abstractNumId w:val="115"/>
  </w:num>
  <w:num w:numId="116">
    <w:abstractNumId w:val="114"/>
  </w:num>
  <w:num w:numId="115">
    <w:abstractNumId w:val="113"/>
  </w:num>
  <w:num w:numId="114">
    <w:abstractNumId w:val="112"/>
  </w:num>
  <w:num w:numId="113">
    <w:abstractNumId w:val="111"/>
  </w:num>
  <w:num w:numId="112">
    <w:abstractNumId w:val="110"/>
  </w:num>
  <w:num w:numId="111">
    <w:abstractNumId w:val="109"/>
  </w:num>
  <w:num w:numId="110">
    <w:abstractNumId w:val="108"/>
  </w:num>
  <w:num w:numId="109">
    <w:abstractNumId w:val="107"/>
  </w:num>
  <w:num w:numId="108">
    <w:abstractNumId w:val="106"/>
  </w:num>
  <w:num w:numId="107">
    <w:abstractNumId w:val="105"/>
  </w:num>
  <w:num w:numId="106">
    <w:abstractNumId w:val="104"/>
  </w:num>
  <w:num w:numId="105">
    <w:abstractNumId w:val="103"/>
  </w:num>
  <w:num w:numId="104">
    <w:abstractNumId w:val="102"/>
  </w:num>
  <w:num w:numId="103">
    <w:abstractNumId w:val="101"/>
  </w:num>
  <w:num w:numId="102">
    <w:abstractNumId w:val="100"/>
  </w:num>
  <w:num w:numId="101">
    <w:abstractNumId w:val="99"/>
  </w:num>
  <w:num w:numId="100">
    <w:abstractNumId w:val="98"/>
  </w:num>
  <w:num w:numId="99">
    <w:abstractNumId w:val="97"/>
  </w:num>
  <w:num w:numId="98">
    <w:abstractNumId w:val="96"/>
  </w:num>
  <w:num w:numId="97">
    <w:abstractNumId w:val="95"/>
  </w:num>
  <w:num w:numId="96">
    <w:abstractNumId w:val="94"/>
  </w:num>
  <w:num w:numId="95">
    <w:abstractNumId w:val="93"/>
  </w:num>
  <w:num w:numId="94">
    <w:abstractNumId w:val="92"/>
  </w:num>
  <w:num w:numId="93">
    <w:abstractNumId w:val="91"/>
  </w:num>
  <w:num w:numId="92">
    <w:abstractNumId w:val="90"/>
  </w:num>
  <w:num w:numId="91">
    <w:abstractNumId w:val="89"/>
  </w:num>
  <w:num w:numId="90">
    <w:abstractNumId w:val="88"/>
  </w:num>
  <w:num w:numId="89">
    <w:abstractNumId w:val="87"/>
  </w:num>
  <w:num w:numId="88">
    <w:abstractNumId w:val="86"/>
  </w:num>
  <w:num w:numId="87">
    <w:abstractNumId w:val="85"/>
  </w:num>
  <w:num w:numId="86">
    <w:abstractNumId w:val="84"/>
  </w:num>
  <w:num w:numId="85">
    <w:abstractNumId w:val="83"/>
  </w:num>
  <w:num w:numId="84">
    <w:abstractNumId w:val="82"/>
  </w:num>
  <w:num w:numId="83">
    <w:abstractNumId w:val="81"/>
  </w:num>
  <w:num w:numId="82">
    <w:abstractNumId w:val="80"/>
  </w:num>
  <w:num w:numId="81">
    <w:abstractNumId w:val="79"/>
  </w:num>
  <w:num w:numId="80">
    <w:abstractNumId w:val="78"/>
  </w:num>
  <w:num w:numId="79">
    <w:abstractNumId w:val="77"/>
  </w:num>
  <w:num w:numId="78">
    <w:abstractNumId w:val="76"/>
  </w:num>
  <w:num w:numId="77">
    <w:abstractNumId w:val="75"/>
  </w:num>
  <w:num w:numId="76">
    <w:abstractNumId w:val="74"/>
  </w:num>
  <w:num w:numId="75">
    <w:abstractNumId w:val="73"/>
  </w:num>
  <w:num w:numId="74">
    <w:abstractNumId w:val="72"/>
  </w:num>
  <w:num w:numId="73">
    <w:abstractNumId w:val="71"/>
  </w:num>
  <w:num w:numId="72">
    <w:abstractNumId w:val="70"/>
  </w:num>
  <w:num w:numId="71">
    <w:abstractNumId w:val="69"/>
  </w:num>
  <w:num w:numId="70">
    <w:abstractNumId w:val="68"/>
  </w:num>
  <w:num w:numId="69">
    <w:abstractNumId w:val="67"/>
  </w:num>
  <w:num w:numId="68">
    <w:abstractNumId w:val="66"/>
  </w:num>
  <w:num w:numId="67">
    <w:abstractNumId w:val="65"/>
  </w:num>
  <w:num w:numId="66">
    <w:abstractNumId w:val="64"/>
  </w:num>
  <w:num w:numId="65">
    <w:abstractNumId w:val="63"/>
  </w:num>
  <w:num w:numId="64">
    <w:abstractNumId w:val="62"/>
  </w:num>
  <w:num w:numId="63">
    <w:abstractNumId w:val="61"/>
  </w:num>
  <w:num w:numId="62">
    <w:abstractNumId w:val="60"/>
  </w:num>
  <w:num w:numId="61">
    <w:abstractNumId w:val="59"/>
  </w:num>
  <w:num w:numId="60">
    <w:abstractNumId w:val="58"/>
  </w:num>
  <w:num w:numId="59">
    <w:abstractNumId w:val="57"/>
  </w:num>
  <w:num w:numId="58">
    <w:abstractNumId w:val="56"/>
  </w:num>
  <w:num w:numId="57">
    <w:abstractNumId w:val="55"/>
  </w:num>
  <w:num w:numId="56">
    <w:abstractNumId w:val="54"/>
  </w:num>
  <w:num w:numId="55">
    <w:abstractNumId w:val="53"/>
  </w:num>
  <w:num w:numId="54">
    <w:abstractNumId w:val="52"/>
  </w:num>
  <w:num w:numId="53">
    <w:abstractNumId w:val="51"/>
  </w:num>
  <w:num w:numId="52">
    <w:abstractNumId w:val="50"/>
  </w:num>
  <w:num w:numId="51">
    <w:abstractNumId w:val="49"/>
  </w:num>
  <w:num w:numId="50">
    <w:abstractNumId w:val="48"/>
  </w:num>
  <w:num w:numId="49">
    <w:abstractNumId w:val="47"/>
  </w:num>
  <w:num w:numId="48">
    <w:abstractNumId w:val="46"/>
  </w: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39">
    <w:abstractNumId w:val="37"/>
  </w:num>
  <w:num w:numId="38">
    <w:abstractNumId w:val="36"/>
  </w:num>
  <w:num w:numId="37">
    <w:abstractNumId w:val="35"/>
  </w: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9">
    <w:abstractNumId w:val="17"/>
  </w:num>
  <w:num w:numId="1" w16cid:durableId="280036809">
    <w:abstractNumId w:val="2"/>
  </w:num>
  <w:num w:numId="2" w16cid:durableId="313872834">
    <w:abstractNumId w:val="16"/>
  </w:num>
  <w:num w:numId="3" w16cid:durableId="1142769627">
    <w:abstractNumId w:val="8"/>
  </w:num>
  <w:num w:numId="4" w16cid:durableId="1795171424">
    <w:abstractNumId w:val="12"/>
  </w:num>
  <w:num w:numId="5" w16cid:durableId="551234204">
    <w:abstractNumId w:val="4"/>
  </w:num>
  <w:num w:numId="6" w16cid:durableId="1684820523">
    <w:abstractNumId w:val="9"/>
  </w:num>
  <w:num w:numId="7" w16cid:durableId="9963012">
    <w:abstractNumId w:val="7"/>
  </w:num>
  <w:num w:numId="8" w16cid:durableId="2053383675">
    <w:abstractNumId w:val="10"/>
  </w:num>
  <w:num w:numId="9" w16cid:durableId="1476795567">
    <w:abstractNumId w:val="14"/>
  </w:num>
  <w:num w:numId="10" w16cid:durableId="522668202">
    <w:abstractNumId w:val="5"/>
  </w:num>
  <w:num w:numId="11" w16cid:durableId="1425303882">
    <w:abstractNumId w:val="6"/>
  </w:num>
  <w:num w:numId="12" w16cid:durableId="2034065426">
    <w:abstractNumId w:val="1"/>
  </w:num>
  <w:num w:numId="13" w16cid:durableId="1375349263">
    <w:abstractNumId w:val="0"/>
  </w:num>
  <w:num w:numId="14" w16cid:durableId="814956966">
    <w:abstractNumId w:val="3"/>
  </w:num>
  <w:num w:numId="15" w16cid:durableId="955327887">
    <w:abstractNumId w:val="13"/>
  </w:num>
  <w:num w:numId="16" w16cid:durableId="167717865">
    <w:abstractNumId w:val="15"/>
  </w:num>
  <w:num w:numId="17" w16cid:durableId="909849015">
    <w:abstractNumId w:val="11"/>
  </w:num>
  <w:num w:numId="18" w16cid:durableId="1820227294">
    <w:abstractNumId w:val="11"/>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137"/>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08"/>
  <w:hyphenationZone w:val="425"/>
  <w:drawingGridHorizontalSpacing w:val="120"/>
  <w:displayHorizontalDrawingGridEvery w:val="2"/>
  <w:characterSpacingControl w:val="doNotCompress"/>
  <w:savePreviewPicture/>
  <w:hdrShapeDefaults>
    <o:shapedefaults v:ext="edit" spidmax="3074">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491E"/>
    <w:rsid w:val="000074BD"/>
    <w:rsid w:val="000118D3"/>
    <w:rsid w:val="00012A4B"/>
    <w:rsid w:val="00023C38"/>
    <w:rsid w:val="00025945"/>
    <w:rsid w:val="000315C3"/>
    <w:rsid w:val="000325D2"/>
    <w:rsid w:val="00035252"/>
    <w:rsid w:val="00035CE2"/>
    <w:rsid w:val="00037F06"/>
    <w:rsid w:val="000413CF"/>
    <w:rsid w:val="00050DCD"/>
    <w:rsid w:val="000563CE"/>
    <w:rsid w:val="00064C01"/>
    <w:rsid w:val="00071938"/>
    <w:rsid w:val="00077AB8"/>
    <w:rsid w:val="000810D3"/>
    <w:rsid w:val="000841B4"/>
    <w:rsid w:val="00087A6E"/>
    <w:rsid w:val="0009741D"/>
    <w:rsid w:val="000A1A4A"/>
    <w:rsid w:val="000A51F1"/>
    <w:rsid w:val="000A5378"/>
    <w:rsid w:val="000A64BC"/>
    <w:rsid w:val="000A7F20"/>
    <w:rsid w:val="000B6554"/>
    <w:rsid w:val="000B6A5F"/>
    <w:rsid w:val="000C2C20"/>
    <w:rsid w:val="000C4199"/>
    <w:rsid w:val="000C6018"/>
    <w:rsid w:val="000D6B2D"/>
    <w:rsid w:val="000D70AD"/>
    <w:rsid w:val="000E666E"/>
    <w:rsid w:val="000E77C5"/>
    <w:rsid w:val="000F13C0"/>
    <w:rsid w:val="000F57FB"/>
    <w:rsid w:val="000F6999"/>
    <w:rsid w:val="001061FB"/>
    <w:rsid w:val="0010627E"/>
    <w:rsid w:val="00114D35"/>
    <w:rsid w:val="0011739E"/>
    <w:rsid w:val="00117825"/>
    <w:rsid w:val="00120EAA"/>
    <w:rsid w:val="00123C9F"/>
    <w:rsid w:val="001257E9"/>
    <w:rsid w:val="001320AD"/>
    <w:rsid w:val="00133351"/>
    <w:rsid w:val="0013558C"/>
    <w:rsid w:val="00136BF9"/>
    <w:rsid w:val="00146FDA"/>
    <w:rsid w:val="001474A3"/>
    <w:rsid w:val="00151036"/>
    <w:rsid w:val="00153242"/>
    <w:rsid w:val="001532E0"/>
    <w:rsid w:val="00154FEC"/>
    <w:rsid w:val="00155C1A"/>
    <w:rsid w:val="00160629"/>
    <w:rsid w:val="001611B9"/>
    <w:rsid w:val="001621AF"/>
    <w:rsid w:val="00166741"/>
    <w:rsid w:val="00172360"/>
    <w:rsid w:val="00173FFA"/>
    <w:rsid w:val="00176691"/>
    <w:rsid w:val="00180B6E"/>
    <w:rsid w:val="00181611"/>
    <w:rsid w:val="0019102F"/>
    <w:rsid w:val="001946B7"/>
    <w:rsid w:val="00197C1F"/>
    <w:rsid w:val="001A298F"/>
    <w:rsid w:val="001A523F"/>
    <w:rsid w:val="001B23D7"/>
    <w:rsid w:val="001B2F0B"/>
    <w:rsid w:val="001C289F"/>
    <w:rsid w:val="001C6E8F"/>
    <w:rsid w:val="001C705F"/>
    <w:rsid w:val="001D37CB"/>
    <w:rsid w:val="001D7957"/>
    <w:rsid w:val="001E3FE9"/>
    <w:rsid w:val="001E4AF1"/>
    <w:rsid w:val="001F213D"/>
    <w:rsid w:val="001F2276"/>
    <w:rsid w:val="001F5D2E"/>
    <w:rsid w:val="00202963"/>
    <w:rsid w:val="002061C0"/>
    <w:rsid w:val="00211400"/>
    <w:rsid w:val="00212297"/>
    <w:rsid w:val="002177B9"/>
    <w:rsid w:val="00217DFC"/>
    <w:rsid w:val="002271DC"/>
    <w:rsid w:val="00232081"/>
    <w:rsid w:val="002331B3"/>
    <w:rsid w:val="002354F0"/>
    <w:rsid w:val="00236FE3"/>
    <w:rsid w:val="0024595E"/>
    <w:rsid w:val="002502B7"/>
    <w:rsid w:val="00253731"/>
    <w:rsid w:val="0025687A"/>
    <w:rsid w:val="0025694F"/>
    <w:rsid w:val="00256D3D"/>
    <w:rsid w:val="002661FD"/>
    <w:rsid w:val="002804D1"/>
    <w:rsid w:val="00282F3A"/>
    <w:rsid w:val="00283951"/>
    <w:rsid w:val="00284D0D"/>
    <w:rsid w:val="0028613E"/>
    <w:rsid w:val="00290371"/>
    <w:rsid w:val="00290FCB"/>
    <w:rsid w:val="00291456"/>
    <w:rsid w:val="002924E4"/>
    <w:rsid w:val="002926D9"/>
    <w:rsid w:val="00292D0F"/>
    <w:rsid w:val="00295F41"/>
    <w:rsid w:val="002A5601"/>
    <w:rsid w:val="002A58BA"/>
    <w:rsid w:val="002B089F"/>
    <w:rsid w:val="002B189C"/>
    <w:rsid w:val="002B35DA"/>
    <w:rsid w:val="002B556F"/>
    <w:rsid w:val="002BEE96"/>
    <w:rsid w:val="002C57E5"/>
    <w:rsid w:val="002C65DD"/>
    <w:rsid w:val="002C6952"/>
    <w:rsid w:val="002D061C"/>
    <w:rsid w:val="002D537F"/>
    <w:rsid w:val="002D73B9"/>
    <w:rsid w:val="002E2E8A"/>
    <w:rsid w:val="002E5C58"/>
    <w:rsid w:val="002E6842"/>
    <w:rsid w:val="002E7E42"/>
    <w:rsid w:val="002F1478"/>
    <w:rsid w:val="002F2C45"/>
    <w:rsid w:val="002F3795"/>
    <w:rsid w:val="002F554C"/>
    <w:rsid w:val="002F5B1C"/>
    <w:rsid w:val="00300383"/>
    <w:rsid w:val="00302084"/>
    <w:rsid w:val="003036AA"/>
    <w:rsid w:val="00312627"/>
    <w:rsid w:val="00314AB3"/>
    <w:rsid w:val="00317824"/>
    <w:rsid w:val="00317E81"/>
    <w:rsid w:val="0032037B"/>
    <w:rsid w:val="00331A69"/>
    <w:rsid w:val="00335740"/>
    <w:rsid w:val="0034156B"/>
    <w:rsid w:val="003420D3"/>
    <w:rsid w:val="003429F1"/>
    <w:rsid w:val="00342C24"/>
    <w:rsid w:val="003458BE"/>
    <w:rsid w:val="003506A1"/>
    <w:rsid w:val="00350F80"/>
    <w:rsid w:val="003511BB"/>
    <w:rsid w:val="003515EA"/>
    <w:rsid w:val="0035507A"/>
    <w:rsid w:val="00356DBA"/>
    <w:rsid w:val="00360783"/>
    <w:rsid w:val="00364F61"/>
    <w:rsid w:val="00371EAF"/>
    <w:rsid w:val="0037513C"/>
    <w:rsid w:val="00375207"/>
    <w:rsid w:val="00383FCB"/>
    <w:rsid w:val="003859E2"/>
    <w:rsid w:val="00386EB8"/>
    <w:rsid w:val="003927DF"/>
    <w:rsid w:val="00397076"/>
    <w:rsid w:val="003A55A8"/>
    <w:rsid w:val="003B1E9B"/>
    <w:rsid w:val="003C26B3"/>
    <w:rsid w:val="003C6101"/>
    <w:rsid w:val="003D156B"/>
    <w:rsid w:val="003D4DC0"/>
    <w:rsid w:val="003D73AE"/>
    <w:rsid w:val="003D777B"/>
    <w:rsid w:val="003DEDF8"/>
    <w:rsid w:val="003E0EA1"/>
    <w:rsid w:val="003E3C81"/>
    <w:rsid w:val="003E7CDB"/>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648F"/>
    <w:rsid w:val="004274EB"/>
    <w:rsid w:val="00427C52"/>
    <w:rsid w:val="004327B7"/>
    <w:rsid w:val="00432828"/>
    <w:rsid w:val="00452C69"/>
    <w:rsid w:val="0045442B"/>
    <w:rsid w:val="0046306B"/>
    <w:rsid w:val="00470AB7"/>
    <w:rsid w:val="00477E05"/>
    <w:rsid w:val="00480AA5"/>
    <w:rsid w:val="0048286F"/>
    <w:rsid w:val="00485F1D"/>
    <w:rsid w:val="00487731"/>
    <w:rsid w:val="00487F22"/>
    <w:rsid w:val="004928D6"/>
    <w:rsid w:val="0049326E"/>
    <w:rsid w:val="004935C8"/>
    <w:rsid w:val="004971DB"/>
    <w:rsid w:val="004A21E6"/>
    <w:rsid w:val="004A2359"/>
    <w:rsid w:val="004A412B"/>
    <w:rsid w:val="004B6026"/>
    <w:rsid w:val="004C044A"/>
    <w:rsid w:val="004C352A"/>
    <w:rsid w:val="004C7035"/>
    <w:rsid w:val="004D12DD"/>
    <w:rsid w:val="004D1DCB"/>
    <w:rsid w:val="004D37F1"/>
    <w:rsid w:val="004D546D"/>
    <w:rsid w:val="004E3883"/>
    <w:rsid w:val="004E6D53"/>
    <w:rsid w:val="004F03D0"/>
    <w:rsid w:val="004F3431"/>
    <w:rsid w:val="004F43E2"/>
    <w:rsid w:val="004F60CF"/>
    <w:rsid w:val="005054EF"/>
    <w:rsid w:val="005100A7"/>
    <w:rsid w:val="00515967"/>
    <w:rsid w:val="00515CA6"/>
    <w:rsid w:val="00516A33"/>
    <w:rsid w:val="00521E5E"/>
    <w:rsid w:val="005272F3"/>
    <w:rsid w:val="00527FD3"/>
    <w:rsid w:val="00530395"/>
    <w:rsid w:val="00532AE0"/>
    <w:rsid w:val="00532C64"/>
    <w:rsid w:val="00545208"/>
    <w:rsid w:val="00547EDE"/>
    <w:rsid w:val="00555CDF"/>
    <w:rsid w:val="0056258C"/>
    <w:rsid w:val="00563A72"/>
    <w:rsid w:val="005677B7"/>
    <w:rsid w:val="00571FC6"/>
    <w:rsid w:val="00574586"/>
    <w:rsid w:val="00577CE4"/>
    <w:rsid w:val="00582FEB"/>
    <w:rsid w:val="00584114"/>
    <w:rsid w:val="0059588E"/>
    <w:rsid w:val="005A190B"/>
    <w:rsid w:val="005A3F5F"/>
    <w:rsid w:val="005A5BA2"/>
    <w:rsid w:val="005A748F"/>
    <w:rsid w:val="005B1EB3"/>
    <w:rsid w:val="005B397D"/>
    <w:rsid w:val="005B5ADA"/>
    <w:rsid w:val="005C0E43"/>
    <w:rsid w:val="005C26AD"/>
    <w:rsid w:val="005C3DEC"/>
    <w:rsid w:val="005C4AD1"/>
    <w:rsid w:val="005D2B10"/>
    <w:rsid w:val="005D66CB"/>
    <w:rsid w:val="005D7C9B"/>
    <w:rsid w:val="005E1649"/>
    <w:rsid w:val="005E2265"/>
    <w:rsid w:val="005F50FE"/>
    <w:rsid w:val="00600C45"/>
    <w:rsid w:val="00602AE9"/>
    <w:rsid w:val="0060648F"/>
    <w:rsid w:val="0060E186"/>
    <w:rsid w:val="0060E186"/>
    <w:rsid w:val="00617864"/>
    <w:rsid w:val="00623A97"/>
    <w:rsid w:val="006250A1"/>
    <w:rsid w:val="0062612B"/>
    <w:rsid w:val="0062635C"/>
    <w:rsid w:val="00632971"/>
    <w:rsid w:val="00637E3C"/>
    <w:rsid w:val="00642BFC"/>
    <w:rsid w:val="006437C2"/>
    <w:rsid w:val="006470E7"/>
    <w:rsid w:val="00647323"/>
    <w:rsid w:val="006475C1"/>
    <w:rsid w:val="00654B18"/>
    <w:rsid w:val="00663831"/>
    <w:rsid w:val="00671070"/>
    <w:rsid w:val="00671EF4"/>
    <w:rsid w:val="00672DFB"/>
    <w:rsid w:val="0068449F"/>
    <w:rsid w:val="00684CCB"/>
    <w:rsid w:val="006857C7"/>
    <w:rsid w:val="00694942"/>
    <w:rsid w:val="006A35C5"/>
    <w:rsid w:val="006A79D1"/>
    <w:rsid w:val="006B6897"/>
    <w:rsid w:val="006C11DA"/>
    <w:rsid w:val="006C1319"/>
    <w:rsid w:val="006C2673"/>
    <w:rsid w:val="006C4FB7"/>
    <w:rsid w:val="006C630C"/>
    <w:rsid w:val="006C663B"/>
    <w:rsid w:val="006C68DE"/>
    <w:rsid w:val="006D14C9"/>
    <w:rsid w:val="006D1834"/>
    <w:rsid w:val="006D50AF"/>
    <w:rsid w:val="006E5371"/>
    <w:rsid w:val="006E55A9"/>
    <w:rsid w:val="006E6427"/>
    <w:rsid w:val="006F4524"/>
    <w:rsid w:val="006F63F8"/>
    <w:rsid w:val="007009CD"/>
    <w:rsid w:val="00701BFD"/>
    <w:rsid w:val="0070463F"/>
    <w:rsid w:val="0070546E"/>
    <w:rsid w:val="00707589"/>
    <w:rsid w:val="00707F0E"/>
    <w:rsid w:val="0071244F"/>
    <w:rsid w:val="00712F0E"/>
    <w:rsid w:val="00715DC5"/>
    <w:rsid w:val="00716E30"/>
    <w:rsid w:val="0072583A"/>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5CD5"/>
    <w:rsid w:val="007665D6"/>
    <w:rsid w:val="00770D75"/>
    <w:rsid w:val="00771068"/>
    <w:rsid w:val="00772F04"/>
    <w:rsid w:val="00773156"/>
    <w:rsid w:val="00781DBB"/>
    <w:rsid w:val="00787F62"/>
    <w:rsid w:val="00791386"/>
    <w:rsid w:val="00792C81"/>
    <w:rsid w:val="007960E0"/>
    <w:rsid w:val="007A5F13"/>
    <w:rsid w:val="007B356C"/>
    <w:rsid w:val="007B3D3A"/>
    <w:rsid w:val="007C0E7D"/>
    <w:rsid w:val="007C2F72"/>
    <w:rsid w:val="007C35F0"/>
    <w:rsid w:val="007C538C"/>
    <w:rsid w:val="007E13C9"/>
    <w:rsid w:val="007E73E8"/>
    <w:rsid w:val="007F0C5B"/>
    <w:rsid w:val="007F5040"/>
    <w:rsid w:val="007F598D"/>
    <w:rsid w:val="0080210D"/>
    <w:rsid w:val="00805982"/>
    <w:rsid w:val="0081101D"/>
    <w:rsid w:val="00813801"/>
    <w:rsid w:val="0081483B"/>
    <w:rsid w:val="0081647A"/>
    <w:rsid w:val="00816CE9"/>
    <w:rsid w:val="008255B9"/>
    <w:rsid w:val="008256B0"/>
    <w:rsid w:val="0082785B"/>
    <w:rsid w:val="00827BF9"/>
    <w:rsid w:val="00831287"/>
    <w:rsid w:val="00837721"/>
    <w:rsid w:val="00841AF0"/>
    <w:rsid w:val="008424D7"/>
    <w:rsid w:val="008424DA"/>
    <w:rsid w:val="00843FB7"/>
    <w:rsid w:val="008452FE"/>
    <w:rsid w:val="0084588D"/>
    <w:rsid w:val="008539E4"/>
    <w:rsid w:val="00856A34"/>
    <w:rsid w:val="00857FA2"/>
    <w:rsid w:val="0087283D"/>
    <w:rsid w:val="00874353"/>
    <w:rsid w:val="00876303"/>
    <w:rsid w:val="008763AE"/>
    <w:rsid w:val="00877FE3"/>
    <w:rsid w:val="008824FE"/>
    <w:rsid w:val="008917FA"/>
    <w:rsid w:val="008938DD"/>
    <w:rsid w:val="00897715"/>
    <w:rsid w:val="008A15F8"/>
    <w:rsid w:val="008A2536"/>
    <w:rsid w:val="008B12AD"/>
    <w:rsid w:val="008B6FE7"/>
    <w:rsid w:val="008B7536"/>
    <w:rsid w:val="008C0EFE"/>
    <w:rsid w:val="008C725B"/>
    <w:rsid w:val="008D16F2"/>
    <w:rsid w:val="008D457E"/>
    <w:rsid w:val="008D7659"/>
    <w:rsid w:val="008E01FD"/>
    <w:rsid w:val="008E2377"/>
    <w:rsid w:val="008E7E2A"/>
    <w:rsid w:val="008F05B5"/>
    <w:rsid w:val="008F0E3D"/>
    <w:rsid w:val="008F396B"/>
    <w:rsid w:val="008F3D03"/>
    <w:rsid w:val="008F6905"/>
    <w:rsid w:val="008F7E73"/>
    <w:rsid w:val="00901228"/>
    <w:rsid w:val="00902CEE"/>
    <w:rsid w:val="00902F55"/>
    <w:rsid w:val="009030D1"/>
    <w:rsid w:val="00905D23"/>
    <w:rsid w:val="00910A07"/>
    <w:rsid w:val="00923BCA"/>
    <w:rsid w:val="00927A74"/>
    <w:rsid w:val="00927E3D"/>
    <w:rsid w:val="0093527A"/>
    <w:rsid w:val="0093799D"/>
    <w:rsid w:val="00945810"/>
    <w:rsid w:val="0094685A"/>
    <w:rsid w:val="0094C67C"/>
    <w:rsid w:val="009573EF"/>
    <w:rsid w:val="0095772E"/>
    <w:rsid w:val="0095AF50"/>
    <w:rsid w:val="0096164E"/>
    <w:rsid w:val="00961D1E"/>
    <w:rsid w:val="00965FBA"/>
    <w:rsid w:val="009749BC"/>
    <w:rsid w:val="00977D1D"/>
    <w:rsid w:val="00980239"/>
    <w:rsid w:val="00983EBC"/>
    <w:rsid w:val="00984770"/>
    <w:rsid w:val="009A0237"/>
    <w:rsid w:val="009B4A65"/>
    <w:rsid w:val="009B78E3"/>
    <w:rsid w:val="009C2570"/>
    <w:rsid w:val="009C26C4"/>
    <w:rsid w:val="009C4DDA"/>
    <w:rsid w:val="009C69CF"/>
    <w:rsid w:val="009C6A57"/>
    <w:rsid w:val="009D131C"/>
    <w:rsid w:val="009D1FB7"/>
    <w:rsid w:val="009D31BA"/>
    <w:rsid w:val="009D78D2"/>
    <w:rsid w:val="009E51A0"/>
    <w:rsid w:val="009E6F37"/>
    <w:rsid w:val="009F056A"/>
    <w:rsid w:val="009F1382"/>
    <w:rsid w:val="009F1435"/>
    <w:rsid w:val="009F32D3"/>
    <w:rsid w:val="009F42C3"/>
    <w:rsid w:val="009F4572"/>
    <w:rsid w:val="009F634B"/>
    <w:rsid w:val="00A04D57"/>
    <w:rsid w:val="00A11431"/>
    <w:rsid w:val="00A12D96"/>
    <w:rsid w:val="00A1413D"/>
    <w:rsid w:val="00A161F6"/>
    <w:rsid w:val="00A16A41"/>
    <w:rsid w:val="00A20571"/>
    <w:rsid w:val="00A2521E"/>
    <w:rsid w:val="00A26BF1"/>
    <w:rsid w:val="00A319AF"/>
    <w:rsid w:val="00A335ED"/>
    <w:rsid w:val="00A341D7"/>
    <w:rsid w:val="00A47344"/>
    <w:rsid w:val="00A54D0C"/>
    <w:rsid w:val="00A55B10"/>
    <w:rsid w:val="00A57201"/>
    <w:rsid w:val="00A60EDF"/>
    <w:rsid w:val="00A618A5"/>
    <w:rsid w:val="00A63541"/>
    <w:rsid w:val="00A64B8D"/>
    <w:rsid w:val="00A671DB"/>
    <w:rsid w:val="00A7023A"/>
    <w:rsid w:val="00A73C84"/>
    <w:rsid w:val="00A758FB"/>
    <w:rsid w:val="00A81A5A"/>
    <w:rsid w:val="00A82DAF"/>
    <w:rsid w:val="00A8553E"/>
    <w:rsid w:val="00A950D2"/>
    <w:rsid w:val="00A97709"/>
    <w:rsid w:val="00AA47E2"/>
    <w:rsid w:val="00AA7542"/>
    <w:rsid w:val="00AB302A"/>
    <w:rsid w:val="00AB4239"/>
    <w:rsid w:val="00AB7AD5"/>
    <w:rsid w:val="00AC3489"/>
    <w:rsid w:val="00AD1294"/>
    <w:rsid w:val="00AD52F4"/>
    <w:rsid w:val="00AD5656"/>
    <w:rsid w:val="00AD5E53"/>
    <w:rsid w:val="00AD8F1A"/>
    <w:rsid w:val="00AE413D"/>
    <w:rsid w:val="00AE54DD"/>
    <w:rsid w:val="00AF0998"/>
    <w:rsid w:val="00B00ED3"/>
    <w:rsid w:val="00B076E6"/>
    <w:rsid w:val="00B23C98"/>
    <w:rsid w:val="00B2571C"/>
    <w:rsid w:val="00B33185"/>
    <w:rsid w:val="00B33792"/>
    <w:rsid w:val="00B33FBA"/>
    <w:rsid w:val="00B44575"/>
    <w:rsid w:val="00B46788"/>
    <w:rsid w:val="00B5149A"/>
    <w:rsid w:val="00B53C9E"/>
    <w:rsid w:val="00B57BC5"/>
    <w:rsid w:val="00B701E3"/>
    <w:rsid w:val="00B703AC"/>
    <w:rsid w:val="00B764FF"/>
    <w:rsid w:val="00B8722F"/>
    <w:rsid w:val="00B9041B"/>
    <w:rsid w:val="00B90CFE"/>
    <w:rsid w:val="00B94F96"/>
    <w:rsid w:val="00B9B02A"/>
    <w:rsid w:val="00BA7A08"/>
    <w:rsid w:val="00BB3D04"/>
    <w:rsid w:val="00BB5336"/>
    <w:rsid w:val="00BB7988"/>
    <w:rsid w:val="00BC4099"/>
    <w:rsid w:val="00BC4941"/>
    <w:rsid w:val="00BD7B4D"/>
    <w:rsid w:val="00BF3413"/>
    <w:rsid w:val="00BF4079"/>
    <w:rsid w:val="00BF7324"/>
    <w:rsid w:val="00C026AA"/>
    <w:rsid w:val="00C05AB7"/>
    <w:rsid w:val="00C103E4"/>
    <w:rsid w:val="00C11AF6"/>
    <w:rsid w:val="00C13C06"/>
    <w:rsid w:val="00C17354"/>
    <w:rsid w:val="00C22E38"/>
    <w:rsid w:val="00C24507"/>
    <w:rsid w:val="00C32C26"/>
    <w:rsid w:val="00C436A3"/>
    <w:rsid w:val="00C448C8"/>
    <w:rsid w:val="00C47725"/>
    <w:rsid w:val="00C500CC"/>
    <w:rsid w:val="00C517EA"/>
    <w:rsid w:val="00C519A4"/>
    <w:rsid w:val="00C54FDE"/>
    <w:rsid w:val="00C62C27"/>
    <w:rsid w:val="00C73FB0"/>
    <w:rsid w:val="00C76BA1"/>
    <w:rsid w:val="00C833E8"/>
    <w:rsid w:val="00C83CCA"/>
    <w:rsid w:val="00C87820"/>
    <w:rsid w:val="00C95F1C"/>
    <w:rsid w:val="00CA1C0A"/>
    <w:rsid w:val="00CA2D6A"/>
    <w:rsid w:val="00CA2DF0"/>
    <w:rsid w:val="00CA3C06"/>
    <w:rsid w:val="00CA3D31"/>
    <w:rsid w:val="00CA52D1"/>
    <w:rsid w:val="00CA772D"/>
    <w:rsid w:val="00CA7823"/>
    <w:rsid w:val="00CB081A"/>
    <w:rsid w:val="00CB19CC"/>
    <w:rsid w:val="00CB3B2C"/>
    <w:rsid w:val="00CC743B"/>
    <w:rsid w:val="00CD1A07"/>
    <w:rsid w:val="00CD1BB0"/>
    <w:rsid w:val="00CD5045"/>
    <w:rsid w:val="00CE05C4"/>
    <w:rsid w:val="00CE133D"/>
    <w:rsid w:val="00CE1A00"/>
    <w:rsid w:val="00CE31BF"/>
    <w:rsid w:val="00CE56E6"/>
    <w:rsid w:val="00CF04DF"/>
    <w:rsid w:val="00CF05E7"/>
    <w:rsid w:val="00CF20D6"/>
    <w:rsid w:val="00CF47A2"/>
    <w:rsid w:val="00CF689B"/>
    <w:rsid w:val="00CF76DD"/>
    <w:rsid w:val="00D03BFC"/>
    <w:rsid w:val="00D04305"/>
    <w:rsid w:val="00D05802"/>
    <w:rsid w:val="00D0631C"/>
    <w:rsid w:val="00D11081"/>
    <w:rsid w:val="00D119BE"/>
    <w:rsid w:val="00D13001"/>
    <w:rsid w:val="00D133F5"/>
    <w:rsid w:val="00D228E9"/>
    <w:rsid w:val="00D258AE"/>
    <w:rsid w:val="00D26221"/>
    <w:rsid w:val="00D26F19"/>
    <w:rsid w:val="00D36BF8"/>
    <w:rsid w:val="00D3C173"/>
    <w:rsid w:val="00D416FA"/>
    <w:rsid w:val="00D4626F"/>
    <w:rsid w:val="00D46A31"/>
    <w:rsid w:val="00D5316B"/>
    <w:rsid w:val="00D54A69"/>
    <w:rsid w:val="00D6482F"/>
    <w:rsid w:val="00D64874"/>
    <w:rsid w:val="00D6792E"/>
    <w:rsid w:val="00D6DCCF"/>
    <w:rsid w:val="00D70122"/>
    <w:rsid w:val="00D76877"/>
    <w:rsid w:val="00D868F9"/>
    <w:rsid w:val="00D87C22"/>
    <w:rsid w:val="00D95A60"/>
    <w:rsid w:val="00DA5EEC"/>
    <w:rsid w:val="00DA7F28"/>
    <w:rsid w:val="00DB5868"/>
    <w:rsid w:val="00DB5B9E"/>
    <w:rsid w:val="00DB7851"/>
    <w:rsid w:val="00DD067D"/>
    <w:rsid w:val="00DD4BC0"/>
    <w:rsid w:val="00DD727D"/>
    <w:rsid w:val="00DF2E85"/>
    <w:rsid w:val="00DF3097"/>
    <w:rsid w:val="00DF3A87"/>
    <w:rsid w:val="00E019D3"/>
    <w:rsid w:val="00E034C5"/>
    <w:rsid w:val="00E07A14"/>
    <w:rsid w:val="00E10167"/>
    <w:rsid w:val="00E1787F"/>
    <w:rsid w:val="00E23B5D"/>
    <w:rsid w:val="00E3381D"/>
    <w:rsid w:val="00E36259"/>
    <w:rsid w:val="00E404F2"/>
    <w:rsid w:val="00E438EF"/>
    <w:rsid w:val="00E4743D"/>
    <w:rsid w:val="00E55A6F"/>
    <w:rsid w:val="00E62DA6"/>
    <w:rsid w:val="00E65BA9"/>
    <w:rsid w:val="00E66A4E"/>
    <w:rsid w:val="00E705E1"/>
    <w:rsid w:val="00E7414B"/>
    <w:rsid w:val="00E82A34"/>
    <w:rsid w:val="00E8717F"/>
    <w:rsid w:val="00E94624"/>
    <w:rsid w:val="00EA4011"/>
    <w:rsid w:val="00EA6991"/>
    <w:rsid w:val="00EB10AB"/>
    <w:rsid w:val="00EB1313"/>
    <w:rsid w:val="00EB34CC"/>
    <w:rsid w:val="00EB5BF6"/>
    <w:rsid w:val="00EC5489"/>
    <w:rsid w:val="00EC75B6"/>
    <w:rsid w:val="00ED2383"/>
    <w:rsid w:val="00ED33A6"/>
    <w:rsid w:val="00ED5B30"/>
    <w:rsid w:val="00ED7A49"/>
    <w:rsid w:val="00EE054B"/>
    <w:rsid w:val="00EE14B6"/>
    <w:rsid w:val="00EE176C"/>
    <w:rsid w:val="00EE3151"/>
    <w:rsid w:val="00EE3853"/>
    <w:rsid w:val="00EE5EFD"/>
    <w:rsid w:val="00EE6149"/>
    <w:rsid w:val="00EE7EFF"/>
    <w:rsid w:val="00EF580D"/>
    <w:rsid w:val="00EF78CE"/>
    <w:rsid w:val="00F1296F"/>
    <w:rsid w:val="00F136C8"/>
    <w:rsid w:val="00F165FD"/>
    <w:rsid w:val="00F2265D"/>
    <w:rsid w:val="00F2636E"/>
    <w:rsid w:val="00F265C5"/>
    <w:rsid w:val="00F266CC"/>
    <w:rsid w:val="00F31F3C"/>
    <w:rsid w:val="00F348EA"/>
    <w:rsid w:val="00F36D15"/>
    <w:rsid w:val="00F42A99"/>
    <w:rsid w:val="00F458CA"/>
    <w:rsid w:val="00F46C7C"/>
    <w:rsid w:val="00F47A7A"/>
    <w:rsid w:val="00F512EB"/>
    <w:rsid w:val="00F5365A"/>
    <w:rsid w:val="00F5424F"/>
    <w:rsid w:val="00F577ED"/>
    <w:rsid w:val="00F63D22"/>
    <w:rsid w:val="00F65B6E"/>
    <w:rsid w:val="00F67AF0"/>
    <w:rsid w:val="00F70832"/>
    <w:rsid w:val="00F74048"/>
    <w:rsid w:val="00F74118"/>
    <w:rsid w:val="00F76AB3"/>
    <w:rsid w:val="00F77AFE"/>
    <w:rsid w:val="00F77CB9"/>
    <w:rsid w:val="00F86088"/>
    <w:rsid w:val="00F869B3"/>
    <w:rsid w:val="00F86E9B"/>
    <w:rsid w:val="00F90AC4"/>
    <w:rsid w:val="00F92B24"/>
    <w:rsid w:val="00F9312E"/>
    <w:rsid w:val="00F97C4D"/>
    <w:rsid w:val="00FA4913"/>
    <w:rsid w:val="00FAF271"/>
    <w:rsid w:val="00FB2431"/>
    <w:rsid w:val="00FB56F0"/>
    <w:rsid w:val="00FB5C23"/>
    <w:rsid w:val="00FC4E5A"/>
    <w:rsid w:val="00FC50B2"/>
    <w:rsid w:val="00FC7119"/>
    <w:rsid w:val="00FD06FD"/>
    <w:rsid w:val="00FD3868"/>
    <w:rsid w:val="00FD7E9B"/>
    <w:rsid w:val="00FE1726"/>
    <w:rsid w:val="00FE38DE"/>
    <w:rsid w:val="00FE621F"/>
    <w:rsid w:val="00FE65EF"/>
    <w:rsid w:val="00FF4613"/>
    <w:rsid w:val="00FF4D2F"/>
    <w:rsid w:val="00FF5F30"/>
    <w:rsid w:val="01104C08"/>
    <w:rsid w:val="012DDAF5"/>
    <w:rsid w:val="01417284"/>
    <w:rsid w:val="015F72D5"/>
    <w:rsid w:val="0174A778"/>
    <w:rsid w:val="0183BE44"/>
    <w:rsid w:val="018A6AB5"/>
    <w:rsid w:val="01A4FC24"/>
    <w:rsid w:val="01A71E9F"/>
    <w:rsid w:val="01D2AE1C"/>
    <w:rsid w:val="01D55069"/>
    <w:rsid w:val="01E2E26A"/>
    <w:rsid w:val="01F0C01A"/>
    <w:rsid w:val="0203F752"/>
    <w:rsid w:val="0221FFC9"/>
    <w:rsid w:val="0255808B"/>
    <w:rsid w:val="026F91D4"/>
    <w:rsid w:val="0292105B"/>
    <w:rsid w:val="0296297B"/>
    <w:rsid w:val="02AB38B8"/>
    <w:rsid w:val="02FF222B"/>
    <w:rsid w:val="030CE38A"/>
    <w:rsid w:val="03223E27"/>
    <w:rsid w:val="0329C6A3"/>
    <w:rsid w:val="03448F48"/>
    <w:rsid w:val="034A00F5"/>
    <w:rsid w:val="0368D1D9"/>
    <w:rsid w:val="0377BEAE"/>
    <w:rsid w:val="0394D1A7"/>
    <w:rsid w:val="03A4704F"/>
    <w:rsid w:val="03D40CCC"/>
    <w:rsid w:val="03DC9B73"/>
    <w:rsid w:val="040BAE80"/>
    <w:rsid w:val="041E8DAF"/>
    <w:rsid w:val="042CB011"/>
    <w:rsid w:val="042DE0BC"/>
    <w:rsid w:val="04391B71"/>
    <w:rsid w:val="04399796"/>
    <w:rsid w:val="0445CA4F"/>
    <w:rsid w:val="0468A240"/>
    <w:rsid w:val="04791346"/>
    <w:rsid w:val="0480128E"/>
    <w:rsid w:val="04B358D5"/>
    <w:rsid w:val="050A5127"/>
    <w:rsid w:val="05544478"/>
    <w:rsid w:val="055EF66D"/>
    <w:rsid w:val="0569D486"/>
    <w:rsid w:val="056C1F50"/>
    <w:rsid w:val="05A6621D"/>
    <w:rsid w:val="05C0B93A"/>
    <w:rsid w:val="05C9B11D"/>
    <w:rsid w:val="05CF6F15"/>
    <w:rsid w:val="05FC2309"/>
    <w:rsid w:val="060116B1"/>
    <w:rsid w:val="061DE689"/>
    <w:rsid w:val="062305CA"/>
    <w:rsid w:val="0698942B"/>
    <w:rsid w:val="06FAC6CE"/>
    <w:rsid w:val="06FDB804"/>
    <w:rsid w:val="070E37B7"/>
    <w:rsid w:val="0759CFCA"/>
    <w:rsid w:val="075C2B54"/>
    <w:rsid w:val="076C473B"/>
    <w:rsid w:val="076DCBB8"/>
    <w:rsid w:val="07768365"/>
    <w:rsid w:val="0785D15B"/>
    <w:rsid w:val="079BEB6A"/>
    <w:rsid w:val="07AF015C"/>
    <w:rsid w:val="07B58BFC"/>
    <w:rsid w:val="07D07921"/>
    <w:rsid w:val="07D5BEF4"/>
    <w:rsid w:val="08148053"/>
    <w:rsid w:val="08156831"/>
    <w:rsid w:val="08166023"/>
    <w:rsid w:val="0816AA3D"/>
    <w:rsid w:val="0829FEB4"/>
    <w:rsid w:val="0877CF2E"/>
    <w:rsid w:val="0879D759"/>
    <w:rsid w:val="08F98C68"/>
    <w:rsid w:val="0905C88C"/>
    <w:rsid w:val="091B5BB9"/>
    <w:rsid w:val="091DD7B9"/>
    <w:rsid w:val="09260695"/>
    <w:rsid w:val="093ED8E8"/>
    <w:rsid w:val="0978224D"/>
    <w:rsid w:val="09AC83D0"/>
    <w:rsid w:val="09AD1615"/>
    <w:rsid w:val="09B00E09"/>
    <w:rsid w:val="09B7FB8F"/>
    <w:rsid w:val="09CA9E2D"/>
    <w:rsid w:val="09CBA7E1"/>
    <w:rsid w:val="09D52601"/>
    <w:rsid w:val="0A17BE72"/>
    <w:rsid w:val="0A26A5F1"/>
    <w:rsid w:val="0A26A5F1"/>
    <w:rsid w:val="0A5D2C5A"/>
    <w:rsid w:val="0A876C22"/>
    <w:rsid w:val="0A8BE769"/>
    <w:rsid w:val="0A955CC9"/>
    <w:rsid w:val="0A96E246"/>
    <w:rsid w:val="0AA1332E"/>
    <w:rsid w:val="0AE635B4"/>
    <w:rsid w:val="0AF676ED"/>
    <w:rsid w:val="0AFF4121"/>
    <w:rsid w:val="0B0AE0E0"/>
    <w:rsid w:val="0B246EB6"/>
    <w:rsid w:val="0BBBFE29"/>
    <w:rsid w:val="0BC435CD"/>
    <w:rsid w:val="0BDCE5F6"/>
    <w:rsid w:val="0BF8FCBB"/>
    <w:rsid w:val="0C0C19D5"/>
    <w:rsid w:val="0C1038A6"/>
    <w:rsid w:val="0C1831A9"/>
    <w:rsid w:val="0C20988F"/>
    <w:rsid w:val="0C61C312"/>
    <w:rsid w:val="0C723745"/>
    <w:rsid w:val="0C787B22"/>
    <w:rsid w:val="0C92474E"/>
    <w:rsid w:val="0CAB8938"/>
    <w:rsid w:val="0CB03D0D"/>
    <w:rsid w:val="0CC03F17"/>
    <w:rsid w:val="0CD7B2BE"/>
    <w:rsid w:val="0CFEEE75"/>
    <w:rsid w:val="0D0C5861"/>
    <w:rsid w:val="0D26BE79"/>
    <w:rsid w:val="0D399D4C"/>
    <w:rsid w:val="0D5D1470"/>
    <w:rsid w:val="0D60062E"/>
    <w:rsid w:val="0D61C6B5"/>
    <w:rsid w:val="0D93B012"/>
    <w:rsid w:val="0D9A1654"/>
    <w:rsid w:val="0DB2DD63"/>
    <w:rsid w:val="0DBF36B8"/>
    <w:rsid w:val="0E27C706"/>
    <w:rsid w:val="0E475999"/>
    <w:rsid w:val="0E475999"/>
    <w:rsid w:val="0E572764"/>
    <w:rsid w:val="0E704746"/>
    <w:rsid w:val="0EB9C491"/>
    <w:rsid w:val="0EC0CD4D"/>
    <w:rsid w:val="0EDB40C5"/>
    <w:rsid w:val="0EE6F893"/>
    <w:rsid w:val="0EEB309D"/>
    <w:rsid w:val="0F210932"/>
    <w:rsid w:val="0F493F4F"/>
    <w:rsid w:val="0F528174"/>
    <w:rsid w:val="0F8A4948"/>
    <w:rsid w:val="0F9C8ACD"/>
    <w:rsid w:val="0FA57794"/>
    <w:rsid w:val="0FB0BFB3"/>
    <w:rsid w:val="0FC115B1"/>
    <w:rsid w:val="0FD9FBBC"/>
    <w:rsid w:val="0FE6A502"/>
    <w:rsid w:val="0FEC77B5"/>
    <w:rsid w:val="0FF7DFD9"/>
    <w:rsid w:val="10635A37"/>
    <w:rsid w:val="10D27A6F"/>
    <w:rsid w:val="10F1D2C3"/>
    <w:rsid w:val="10FD3881"/>
    <w:rsid w:val="114A7EFD"/>
    <w:rsid w:val="116A46E6"/>
    <w:rsid w:val="119735F1"/>
    <w:rsid w:val="11B64E79"/>
    <w:rsid w:val="11C20350"/>
    <w:rsid w:val="11DFC984"/>
    <w:rsid w:val="1203237A"/>
    <w:rsid w:val="123837BA"/>
    <w:rsid w:val="124A84CC"/>
    <w:rsid w:val="124AAD4C"/>
    <w:rsid w:val="12574EC0"/>
    <w:rsid w:val="12654FD7"/>
    <w:rsid w:val="12668E5C"/>
    <w:rsid w:val="1271A3A8"/>
    <w:rsid w:val="127391DB"/>
    <w:rsid w:val="1278F074"/>
    <w:rsid w:val="12A9CF8B"/>
    <w:rsid w:val="12BB2983"/>
    <w:rsid w:val="12BCC56C"/>
    <w:rsid w:val="12E7BCA6"/>
    <w:rsid w:val="131F5FE3"/>
    <w:rsid w:val="1327D2B4"/>
    <w:rsid w:val="135DD3B1"/>
    <w:rsid w:val="1363E5DD"/>
    <w:rsid w:val="139EF3DB"/>
    <w:rsid w:val="13CA2549"/>
    <w:rsid w:val="13EB287D"/>
    <w:rsid w:val="143AB735"/>
    <w:rsid w:val="144F19A8"/>
    <w:rsid w:val="145EB567"/>
    <w:rsid w:val="1482CDC5"/>
    <w:rsid w:val="1499C1D5"/>
    <w:rsid w:val="14B0CC55"/>
    <w:rsid w:val="14CA2AE5"/>
    <w:rsid w:val="14E98C2A"/>
    <w:rsid w:val="14F9A412"/>
    <w:rsid w:val="15173F15"/>
    <w:rsid w:val="153F3204"/>
    <w:rsid w:val="1586A3D0"/>
    <w:rsid w:val="1592572C"/>
    <w:rsid w:val="15B26B1E"/>
    <w:rsid w:val="15B65564"/>
    <w:rsid w:val="15C729E1"/>
    <w:rsid w:val="15CD5B46"/>
    <w:rsid w:val="15D57E3A"/>
    <w:rsid w:val="15DB0F17"/>
    <w:rsid w:val="160014D2"/>
    <w:rsid w:val="1604763E"/>
    <w:rsid w:val="160B418C"/>
    <w:rsid w:val="163BFBF5"/>
    <w:rsid w:val="16665058"/>
    <w:rsid w:val="1668196B"/>
    <w:rsid w:val="166D643F"/>
    <w:rsid w:val="1672B718"/>
    <w:rsid w:val="16778B2F"/>
    <w:rsid w:val="17439CE8"/>
    <w:rsid w:val="1758391D"/>
    <w:rsid w:val="17592F9A"/>
    <w:rsid w:val="1763CEE5"/>
    <w:rsid w:val="17692BA7"/>
    <w:rsid w:val="17B08979"/>
    <w:rsid w:val="17C85778"/>
    <w:rsid w:val="17CEC558"/>
    <w:rsid w:val="182F3A0B"/>
    <w:rsid w:val="183EA5F4"/>
    <w:rsid w:val="1844B149"/>
    <w:rsid w:val="18468DDC"/>
    <w:rsid w:val="184CFC9F"/>
    <w:rsid w:val="187775FE"/>
    <w:rsid w:val="188CC85F"/>
    <w:rsid w:val="18BB68FE"/>
    <w:rsid w:val="19043078"/>
    <w:rsid w:val="190FE5F9"/>
    <w:rsid w:val="192507C7"/>
    <w:rsid w:val="196F3558"/>
    <w:rsid w:val="19961D96"/>
    <w:rsid w:val="19AB9E62"/>
    <w:rsid w:val="19DE1E0A"/>
    <w:rsid w:val="1A018F04"/>
    <w:rsid w:val="1A0A1123"/>
    <w:rsid w:val="1A57395F"/>
    <w:rsid w:val="1A5A14F3"/>
    <w:rsid w:val="1A6D502E"/>
    <w:rsid w:val="1A81A33B"/>
    <w:rsid w:val="1A98B509"/>
    <w:rsid w:val="1A9C26C9"/>
    <w:rsid w:val="1AB8DD6F"/>
    <w:rsid w:val="1AC64BC2"/>
    <w:rsid w:val="1B0FBD26"/>
    <w:rsid w:val="1B205CB0"/>
    <w:rsid w:val="1B4C1151"/>
    <w:rsid w:val="1B6D5CD9"/>
    <w:rsid w:val="1BA296A9"/>
    <w:rsid w:val="1BA33F63"/>
    <w:rsid w:val="1BADB7B9"/>
    <w:rsid w:val="1BC57B9B"/>
    <w:rsid w:val="1BD1412F"/>
    <w:rsid w:val="1BF309C0"/>
    <w:rsid w:val="1C1B45EC"/>
    <w:rsid w:val="1C25D08E"/>
    <w:rsid w:val="1C2CA0BD"/>
    <w:rsid w:val="1C4F166B"/>
    <w:rsid w:val="1C5703F1"/>
    <w:rsid w:val="1C77FBE1"/>
    <w:rsid w:val="1C7A8310"/>
    <w:rsid w:val="1C850D3B"/>
    <w:rsid w:val="1C8E74DB"/>
    <w:rsid w:val="1C956300"/>
    <w:rsid w:val="1CB4F42D"/>
    <w:rsid w:val="1D011BE4"/>
    <w:rsid w:val="1D3F0FC4"/>
    <w:rsid w:val="1D7354DF"/>
    <w:rsid w:val="1D7DA307"/>
    <w:rsid w:val="1DC47FBD"/>
    <w:rsid w:val="1DC47FBD"/>
    <w:rsid w:val="1E119E4D"/>
    <w:rsid w:val="1E163F1E"/>
    <w:rsid w:val="1E2C18F6"/>
    <w:rsid w:val="1E30A536"/>
    <w:rsid w:val="1E3F08D2"/>
    <w:rsid w:val="1E656AE9"/>
    <w:rsid w:val="1E6CAC75"/>
    <w:rsid w:val="1E8C4137"/>
    <w:rsid w:val="1EB5CF60"/>
    <w:rsid w:val="1ED3FFCC"/>
    <w:rsid w:val="1F37970B"/>
    <w:rsid w:val="1F743D8C"/>
    <w:rsid w:val="1F8FD764"/>
    <w:rsid w:val="2005D035"/>
    <w:rsid w:val="20215BDD"/>
    <w:rsid w:val="20C13EE2"/>
    <w:rsid w:val="2114A586"/>
    <w:rsid w:val="21180B4D"/>
    <w:rsid w:val="212BA7C5"/>
    <w:rsid w:val="2133F9F2"/>
    <w:rsid w:val="213B76FB"/>
    <w:rsid w:val="2144C9BB"/>
    <w:rsid w:val="215F5945"/>
    <w:rsid w:val="21A902FF"/>
    <w:rsid w:val="21C0183A"/>
    <w:rsid w:val="21CE96BE"/>
    <w:rsid w:val="21D3F33D"/>
    <w:rsid w:val="21EEDD06"/>
    <w:rsid w:val="220EA590"/>
    <w:rsid w:val="224D2CA2"/>
    <w:rsid w:val="2277C742"/>
    <w:rsid w:val="227AD523"/>
    <w:rsid w:val="22864F8F"/>
    <w:rsid w:val="228C5C20"/>
    <w:rsid w:val="230D7221"/>
    <w:rsid w:val="23383BA5"/>
    <w:rsid w:val="23427C43"/>
    <w:rsid w:val="235DFBBD"/>
    <w:rsid w:val="2362A50B"/>
    <w:rsid w:val="2399E989"/>
    <w:rsid w:val="23E8FD03"/>
    <w:rsid w:val="23EB66A0"/>
    <w:rsid w:val="23F25BEB"/>
    <w:rsid w:val="23F37AD3"/>
    <w:rsid w:val="24110987"/>
    <w:rsid w:val="24110987"/>
    <w:rsid w:val="2437B2A2"/>
    <w:rsid w:val="24449EEE"/>
    <w:rsid w:val="244CB250"/>
    <w:rsid w:val="246C6C98"/>
    <w:rsid w:val="24B8234F"/>
    <w:rsid w:val="24D7E802"/>
    <w:rsid w:val="24E724FD"/>
    <w:rsid w:val="24E83C35"/>
    <w:rsid w:val="25017348"/>
    <w:rsid w:val="252CFD6F"/>
    <w:rsid w:val="25355065"/>
    <w:rsid w:val="254AA785"/>
    <w:rsid w:val="25576898"/>
    <w:rsid w:val="2560BA50"/>
    <w:rsid w:val="257C5E72"/>
    <w:rsid w:val="25AAD485"/>
    <w:rsid w:val="25BDF051"/>
    <w:rsid w:val="25CDE1EE"/>
    <w:rsid w:val="25CED9A7"/>
    <w:rsid w:val="25FF18E8"/>
    <w:rsid w:val="266102C1"/>
    <w:rsid w:val="2687CBA1"/>
    <w:rsid w:val="26B540EC"/>
    <w:rsid w:val="26D15903"/>
    <w:rsid w:val="26E11FF2"/>
    <w:rsid w:val="271AB171"/>
    <w:rsid w:val="272077AC"/>
    <w:rsid w:val="27452874"/>
    <w:rsid w:val="274E4646"/>
    <w:rsid w:val="2757DFBD"/>
    <w:rsid w:val="2759C0B2"/>
    <w:rsid w:val="2769B24F"/>
    <w:rsid w:val="278632D3"/>
    <w:rsid w:val="2799B698"/>
    <w:rsid w:val="27E5951A"/>
    <w:rsid w:val="27FCD322"/>
    <w:rsid w:val="2800DD22"/>
    <w:rsid w:val="28184483"/>
    <w:rsid w:val="2819D4A2"/>
    <w:rsid w:val="2827E36A"/>
    <w:rsid w:val="284872C2"/>
    <w:rsid w:val="2859CE9A"/>
    <w:rsid w:val="286D1C58"/>
    <w:rsid w:val="28ABEC29"/>
    <w:rsid w:val="28D22644"/>
    <w:rsid w:val="28F59113"/>
    <w:rsid w:val="28F698EB"/>
    <w:rsid w:val="28F8E1DB"/>
    <w:rsid w:val="292DA10E"/>
    <w:rsid w:val="293586F9"/>
    <w:rsid w:val="2959650D"/>
    <w:rsid w:val="29937735"/>
    <w:rsid w:val="2994ED58"/>
    <w:rsid w:val="29B414E4"/>
    <w:rsid w:val="29BD4BCC"/>
    <w:rsid w:val="2A0EE2C5"/>
    <w:rsid w:val="2A641F8F"/>
    <w:rsid w:val="2A69C128"/>
    <w:rsid w:val="2AB4D235"/>
    <w:rsid w:val="2AC9893F"/>
    <w:rsid w:val="2B02A5B8"/>
    <w:rsid w:val="2B0F85C3"/>
    <w:rsid w:val="2B16539D"/>
    <w:rsid w:val="2B2C0B38"/>
    <w:rsid w:val="2B36C4E2"/>
    <w:rsid w:val="2B468B03"/>
    <w:rsid w:val="2B4FE545"/>
    <w:rsid w:val="2B772E91"/>
    <w:rsid w:val="2B8B702D"/>
    <w:rsid w:val="2BBD2CC7"/>
    <w:rsid w:val="2BD2B749"/>
    <w:rsid w:val="2C4185BD"/>
    <w:rsid w:val="2C42C487"/>
    <w:rsid w:val="2C5BECE4"/>
    <w:rsid w:val="2C79DE08"/>
    <w:rsid w:val="2C917BCF"/>
    <w:rsid w:val="2CC40E9F"/>
    <w:rsid w:val="2CCB17F7"/>
    <w:rsid w:val="2CD29543"/>
    <w:rsid w:val="2CF25710"/>
    <w:rsid w:val="2CFB0DE4"/>
    <w:rsid w:val="2D1BE3E5"/>
    <w:rsid w:val="2D22C747"/>
    <w:rsid w:val="2D2B0198"/>
    <w:rsid w:val="2D417031"/>
    <w:rsid w:val="2D52DA83"/>
    <w:rsid w:val="2D68C339"/>
    <w:rsid w:val="2D690131"/>
    <w:rsid w:val="2D93829B"/>
    <w:rsid w:val="2DA12150"/>
    <w:rsid w:val="2DAFC705"/>
    <w:rsid w:val="2DCD6423"/>
    <w:rsid w:val="2DDE94E8"/>
    <w:rsid w:val="2DE27C43"/>
    <w:rsid w:val="2DE3ACF6"/>
    <w:rsid w:val="2DF17A7E"/>
    <w:rsid w:val="2E20B976"/>
    <w:rsid w:val="2E4C7487"/>
    <w:rsid w:val="2E98C0DE"/>
    <w:rsid w:val="2EA8B968"/>
    <w:rsid w:val="2EA8B968"/>
    <w:rsid w:val="2EAB7C32"/>
    <w:rsid w:val="2EB926A5"/>
    <w:rsid w:val="2EBD7D52"/>
    <w:rsid w:val="2EBE97A8"/>
    <w:rsid w:val="2EC0DD34"/>
    <w:rsid w:val="2EE253E8"/>
    <w:rsid w:val="2EE392B2"/>
    <w:rsid w:val="2EE70C0B"/>
    <w:rsid w:val="2EEEAAE4"/>
    <w:rsid w:val="2EFCBB0F"/>
    <w:rsid w:val="2F1E09F1"/>
    <w:rsid w:val="2F7A6549"/>
    <w:rsid w:val="2FA00194"/>
    <w:rsid w:val="2FA4C87D"/>
    <w:rsid w:val="2FFA7572"/>
    <w:rsid w:val="300C66C6"/>
    <w:rsid w:val="301E4476"/>
    <w:rsid w:val="30289FC4"/>
    <w:rsid w:val="303BF5F4"/>
    <w:rsid w:val="308A7B45"/>
    <w:rsid w:val="309064FA"/>
    <w:rsid w:val="30F76925"/>
    <w:rsid w:val="310F2BD5"/>
    <w:rsid w:val="31296ECA"/>
    <w:rsid w:val="31296ECA"/>
    <w:rsid w:val="31563D60"/>
    <w:rsid w:val="31652F0D"/>
    <w:rsid w:val="317EC747"/>
    <w:rsid w:val="31A9382C"/>
    <w:rsid w:val="31AAC5E8"/>
    <w:rsid w:val="31BA0C5A"/>
    <w:rsid w:val="31DB631A"/>
    <w:rsid w:val="31E05A2A"/>
    <w:rsid w:val="321A3755"/>
    <w:rsid w:val="32264BA6"/>
    <w:rsid w:val="32929CA2"/>
    <w:rsid w:val="32A4F4AC"/>
    <w:rsid w:val="32B9F391"/>
    <w:rsid w:val="32C53F2B"/>
    <w:rsid w:val="32D0D300"/>
    <w:rsid w:val="32F81233"/>
    <w:rsid w:val="33424701"/>
    <w:rsid w:val="33440788"/>
    <w:rsid w:val="33E4757D"/>
    <w:rsid w:val="33FC8631"/>
    <w:rsid w:val="3418D80F"/>
    <w:rsid w:val="341FFADA"/>
    <w:rsid w:val="3436631E"/>
    <w:rsid w:val="343E7588"/>
    <w:rsid w:val="344DD66C"/>
    <w:rsid w:val="345C4E48"/>
    <w:rsid w:val="346CA361"/>
    <w:rsid w:val="349CED06"/>
    <w:rsid w:val="34D629DC"/>
    <w:rsid w:val="34DE1762"/>
    <w:rsid w:val="34EBF639"/>
    <w:rsid w:val="34F1B599"/>
    <w:rsid w:val="34F69F9B"/>
    <w:rsid w:val="35456B78"/>
    <w:rsid w:val="35C39B77"/>
    <w:rsid w:val="35C8E5D5"/>
    <w:rsid w:val="35EAF71F"/>
    <w:rsid w:val="363CB106"/>
    <w:rsid w:val="364C40E2"/>
    <w:rsid w:val="36637DD0"/>
    <w:rsid w:val="36788E86"/>
    <w:rsid w:val="3695ED2D"/>
    <w:rsid w:val="36ABC049"/>
    <w:rsid w:val="36AEAEB1"/>
    <w:rsid w:val="36AFC736"/>
    <w:rsid w:val="36CC2610"/>
    <w:rsid w:val="36D34B01"/>
    <w:rsid w:val="36F5FB93"/>
    <w:rsid w:val="3786C780"/>
    <w:rsid w:val="3789F2CF"/>
    <w:rsid w:val="378B4889"/>
    <w:rsid w:val="37A44423"/>
    <w:rsid w:val="37C9AE97"/>
    <w:rsid w:val="37DA7A04"/>
    <w:rsid w:val="3815B824"/>
    <w:rsid w:val="381778AB"/>
    <w:rsid w:val="3867F671"/>
    <w:rsid w:val="388BC13D"/>
    <w:rsid w:val="38C3B99C"/>
    <w:rsid w:val="38E223A2"/>
    <w:rsid w:val="38ED8431"/>
    <w:rsid w:val="390902E3"/>
    <w:rsid w:val="3921478F"/>
    <w:rsid w:val="3925BCC9"/>
    <w:rsid w:val="392DEFF8"/>
    <w:rsid w:val="393B9DB7"/>
    <w:rsid w:val="3970875C"/>
    <w:rsid w:val="3990B0FC"/>
    <w:rsid w:val="39BB4BC8"/>
    <w:rsid w:val="39BD7360"/>
    <w:rsid w:val="39E4C8A6"/>
    <w:rsid w:val="39F99EA8"/>
    <w:rsid w:val="3A082BBE"/>
    <w:rsid w:val="3A45EB07"/>
    <w:rsid w:val="3A946972"/>
    <w:rsid w:val="3A979163"/>
    <w:rsid w:val="3AAC6BB8"/>
    <w:rsid w:val="3ABD17F0"/>
    <w:rsid w:val="3AD76E18"/>
    <w:rsid w:val="3B26BEF6"/>
    <w:rsid w:val="3B343089"/>
    <w:rsid w:val="3B3A5396"/>
    <w:rsid w:val="3B41BCE4"/>
    <w:rsid w:val="3B5210AE"/>
    <w:rsid w:val="3B66090F"/>
    <w:rsid w:val="3B6F0408"/>
    <w:rsid w:val="3B809907"/>
    <w:rsid w:val="3BA3909A"/>
    <w:rsid w:val="3BBFD51F"/>
    <w:rsid w:val="3BD4F014"/>
    <w:rsid w:val="3C001566"/>
    <w:rsid w:val="3C10EDEE"/>
    <w:rsid w:val="3C5725F9"/>
    <w:rsid w:val="3C6A76FD"/>
    <w:rsid w:val="3C70D1E4"/>
    <w:rsid w:val="3C75410F"/>
    <w:rsid w:val="3C77E663"/>
    <w:rsid w:val="3C955466"/>
    <w:rsid w:val="3C957B7A"/>
    <w:rsid w:val="3CC71B4E"/>
    <w:rsid w:val="3CD93FA7"/>
    <w:rsid w:val="3CF0AAC1"/>
    <w:rsid w:val="3D1DF035"/>
    <w:rsid w:val="3D223F37"/>
    <w:rsid w:val="3DA512C7"/>
    <w:rsid w:val="3DCC0A34"/>
    <w:rsid w:val="3DDB991A"/>
    <w:rsid w:val="3DDCADAC"/>
    <w:rsid w:val="3DE3CD2F"/>
    <w:rsid w:val="3DFC3DCD"/>
    <w:rsid w:val="3E11F63B"/>
    <w:rsid w:val="3E1540D0"/>
    <w:rsid w:val="3E3124C7"/>
    <w:rsid w:val="3E46BB6E"/>
    <w:rsid w:val="3E591399"/>
    <w:rsid w:val="3E6BFD51"/>
    <w:rsid w:val="3EEFA40F"/>
    <w:rsid w:val="3F2E9AAD"/>
    <w:rsid w:val="3F67DA95"/>
    <w:rsid w:val="3F766D5C"/>
    <w:rsid w:val="3F784467"/>
    <w:rsid w:val="3F7E460E"/>
    <w:rsid w:val="3F7FDCDB"/>
    <w:rsid w:val="3F916CC4"/>
    <w:rsid w:val="3FBCFE8A"/>
    <w:rsid w:val="40228CAE"/>
    <w:rsid w:val="4042752B"/>
    <w:rsid w:val="4058E1BF"/>
    <w:rsid w:val="4073112F"/>
    <w:rsid w:val="40CA6B0E"/>
    <w:rsid w:val="40FAF465"/>
    <w:rsid w:val="41123DBD"/>
    <w:rsid w:val="41144E6E"/>
    <w:rsid w:val="41231635"/>
    <w:rsid w:val="41374A01"/>
    <w:rsid w:val="4166FA33"/>
    <w:rsid w:val="4206F40A"/>
    <w:rsid w:val="421C7F23"/>
    <w:rsid w:val="422CEFAA"/>
    <w:rsid w:val="422F1E06"/>
    <w:rsid w:val="42604AFA"/>
    <w:rsid w:val="42931EF1"/>
    <w:rsid w:val="429F7B57"/>
    <w:rsid w:val="42A91855"/>
    <w:rsid w:val="42ACC5E0"/>
    <w:rsid w:val="42AE0E1E"/>
    <w:rsid w:val="42AE0E1E"/>
    <w:rsid w:val="42D77031"/>
    <w:rsid w:val="4323E4AB"/>
    <w:rsid w:val="432554A9"/>
    <w:rsid w:val="4328F12E"/>
    <w:rsid w:val="4333C711"/>
    <w:rsid w:val="4338674B"/>
    <w:rsid w:val="43485A8E"/>
    <w:rsid w:val="43586ACB"/>
    <w:rsid w:val="438D31B9"/>
    <w:rsid w:val="43B1BEA7"/>
    <w:rsid w:val="4438320C"/>
    <w:rsid w:val="446C273E"/>
    <w:rsid w:val="4482C72B"/>
    <w:rsid w:val="44B5F093"/>
    <w:rsid w:val="44BC642E"/>
    <w:rsid w:val="44C90115"/>
    <w:rsid w:val="44F43B2C"/>
    <w:rsid w:val="45190A72"/>
    <w:rsid w:val="45360C3C"/>
    <w:rsid w:val="454710F1"/>
    <w:rsid w:val="454D8F08"/>
    <w:rsid w:val="455436C9"/>
    <w:rsid w:val="4561A99C"/>
    <w:rsid w:val="4567B51D"/>
    <w:rsid w:val="456CF011"/>
    <w:rsid w:val="458E9796"/>
    <w:rsid w:val="45A72669"/>
    <w:rsid w:val="45FE8BCD"/>
    <w:rsid w:val="4607B81D"/>
    <w:rsid w:val="4621140F"/>
    <w:rsid w:val="4667BCF7"/>
    <w:rsid w:val="4675DC36"/>
    <w:rsid w:val="467D0B98"/>
    <w:rsid w:val="46821A56"/>
    <w:rsid w:val="46EFF046"/>
    <w:rsid w:val="46F3749E"/>
    <w:rsid w:val="46F4F971"/>
    <w:rsid w:val="474576B5"/>
    <w:rsid w:val="476BD826"/>
    <w:rsid w:val="477ADA00"/>
    <w:rsid w:val="478DBDE1"/>
    <w:rsid w:val="47A3887E"/>
    <w:rsid w:val="4812B391"/>
    <w:rsid w:val="482BDBEE"/>
    <w:rsid w:val="4836EFA7"/>
    <w:rsid w:val="4864F1DE"/>
    <w:rsid w:val="487FDE45"/>
    <w:rsid w:val="489E307D"/>
    <w:rsid w:val="48DEC72B"/>
    <w:rsid w:val="493AA248"/>
    <w:rsid w:val="493F58AF"/>
    <w:rsid w:val="494EAA35"/>
    <w:rsid w:val="4956384E"/>
    <w:rsid w:val="49A42652"/>
    <w:rsid w:val="49E26049"/>
    <w:rsid w:val="49ED03B0"/>
    <w:rsid w:val="4A0D97DB"/>
    <w:rsid w:val="4A30D2E4"/>
    <w:rsid w:val="4A38141F"/>
    <w:rsid w:val="4A3983D9"/>
    <w:rsid w:val="4A46066F"/>
    <w:rsid w:val="4A62C947"/>
    <w:rsid w:val="4A72C7EF"/>
    <w:rsid w:val="4A9C6FC1"/>
    <w:rsid w:val="4AA0F3C5"/>
    <w:rsid w:val="4AA0F3C5"/>
    <w:rsid w:val="4AA20857"/>
    <w:rsid w:val="4AA4076C"/>
    <w:rsid w:val="4ACE94BC"/>
    <w:rsid w:val="4AD70DD3"/>
    <w:rsid w:val="4ADB2940"/>
    <w:rsid w:val="4ADDC38E"/>
    <w:rsid w:val="4AF67B55"/>
    <w:rsid w:val="4B06A843"/>
    <w:rsid w:val="4B17D2C3"/>
    <w:rsid w:val="4B1E6E44"/>
    <w:rsid w:val="4B42EA8B"/>
    <w:rsid w:val="4B4A5453"/>
    <w:rsid w:val="4B640A20"/>
    <w:rsid w:val="4B8E1043"/>
    <w:rsid w:val="4BA18D1F"/>
    <w:rsid w:val="4BA40FC0"/>
    <w:rsid w:val="4BA48026"/>
    <w:rsid w:val="4BB9C301"/>
    <w:rsid w:val="4C01C9C8"/>
    <w:rsid w:val="4C387388"/>
    <w:rsid w:val="4C51F358"/>
    <w:rsid w:val="4C5EB4F5"/>
    <w:rsid w:val="4C72DE34"/>
    <w:rsid w:val="4CECBF1A"/>
    <w:rsid w:val="4D0159E5"/>
    <w:rsid w:val="4D1AD8CE"/>
    <w:rsid w:val="4D20F833"/>
    <w:rsid w:val="4D276B6F"/>
    <w:rsid w:val="4D4AF703"/>
    <w:rsid w:val="4D5B8FD5"/>
    <w:rsid w:val="4D5FEB45"/>
    <w:rsid w:val="4D61D2EF"/>
    <w:rsid w:val="4D8FC5B9"/>
    <w:rsid w:val="4D942D46"/>
    <w:rsid w:val="4DDBA82E"/>
    <w:rsid w:val="4DEDC3B9"/>
    <w:rsid w:val="4DF297D0"/>
    <w:rsid w:val="4E151426"/>
    <w:rsid w:val="4E151426"/>
    <w:rsid w:val="4E437D34"/>
    <w:rsid w:val="4E47A616"/>
    <w:rsid w:val="4E65905A"/>
    <w:rsid w:val="4E9A5329"/>
    <w:rsid w:val="4EA6CD9C"/>
    <w:rsid w:val="4ED43C3B"/>
    <w:rsid w:val="4EEBDA77"/>
    <w:rsid w:val="4EED6498"/>
    <w:rsid w:val="4EF203FE"/>
    <w:rsid w:val="4EF7515A"/>
    <w:rsid w:val="4F248E50"/>
    <w:rsid w:val="4F298BEB"/>
    <w:rsid w:val="4F77788F"/>
    <w:rsid w:val="4F7E5921"/>
    <w:rsid w:val="4F7FBA2C"/>
    <w:rsid w:val="4F849812"/>
    <w:rsid w:val="4FA4FEBC"/>
    <w:rsid w:val="4FBDCE2B"/>
    <w:rsid w:val="4FF9E914"/>
    <w:rsid w:val="501CE1DF"/>
    <w:rsid w:val="50264FD4"/>
    <w:rsid w:val="509B9D9B"/>
    <w:rsid w:val="50AEF212"/>
    <w:rsid w:val="50CDD68F"/>
    <w:rsid w:val="50D1C11D"/>
    <w:rsid w:val="50D9529F"/>
    <w:rsid w:val="50DD8BB6"/>
    <w:rsid w:val="511905B5"/>
    <w:rsid w:val="511B8A8D"/>
    <w:rsid w:val="51251E23"/>
    <w:rsid w:val="51352C3E"/>
    <w:rsid w:val="5145AF4E"/>
    <w:rsid w:val="515CEFE7"/>
    <w:rsid w:val="51974724"/>
    <w:rsid w:val="51E5677C"/>
    <w:rsid w:val="51FC56DC"/>
    <w:rsid w:val="5203F83C"/>
    <w:rsid w:val="5203F83C"/>
    <w:rsid w:val="520C6B9C"/>
    <w:rsid w:val="5217F90C"/>
    <w:rsid w:val="521F6445"/>
    <w:rsid w:val="52350167"/>
    <w:rsid w:val="523E1141"/>
    <w:rsid w:val="52415734"/>
    <w:rsid w:val="52485FF0"/>
    <w:rsid w:val="52729DA7"/>
    <w:rsid w:val="528240B8"/>
    <w:rsid w:val="5285054B"/>
    <w:rsid w:val="528A282F"/>
    <w:rsid w:val="52AB994F"/>
    <w:rsid w:val="53045D27"/>
    <w:rsid w:val="537C6E36"/>
    <w:rsid w:val="538137DD"/>
    <w:rsid w:val="538CCDDD"/>
    <w:rsid w:val="53BA3887"/>
    <w:rsid w:val="53CE2C8C"/>
    <w:rsid w:val="53F2C2FE"/>
    <w:rsid w:val="544769B0"/>
    <w:rsid w:val="54913F4E"/>
    <w:rsid w:val="549A63A7"/>
    <w:rsid w:val="54B83AF2"/>
    <w:rsid w:val="54D69963"/>
    <w:rsid w:val="54F27814"/>
    <w:rsid w:val="54FE124F"/>
    <w:rsid w:val="551D083E"/>
    <w:rsid w:val="554B626C"/>
    <w:rsid w:val="555608E8"/>
    <w:rsid w:val="555CA61C"/>
    <w:rsid w:val="557CABD9"/>
    <w:rsid w:val="55883C01"/>
    <w:rsid w:val="55C537B9"/>
    <w:rsid w:val="55D5D353"/>
    <w:rsid w:val="55F4C84A"/>
    <w:rsid w:val="55F743A1"/>
    <w:rsid w:val="55FDA9B5"/>
    <w:rsid w:val="5608B416"/>
    <w:rsid w:val="560FF6B2"/>
    <w:rsid w:val="561839AD"/>
    <w:rsid w:val="5653DC07"/>
    <w:rsid w:val="565A47FC"/>
    <w:rsid w:val="565EC74A"/>
    <w:rsid w:val="567EA340"/>
    <w:rsid w:val="56C1A8C0"/>
    <w:rsid w:val="5705585E"/>
    <w:rsid w:val="572FE035"/>
    <w:rsid w:val="574A1844"/>
    <w:rsid w:val="574B1505"/>
    <w:rsid w:val="5754A099"/>
    <w:rsid w:val="5761081A"/>
    <w:rsid w:val="5767DF26"/>
    <w:rsid w:val="5776B78C"/>
    <w:rsid w:val="57A915A9"/>
    <w:rsid w:val="57E7EB32"/>
    <w:rsid w:val="583C99C2"/>
    <w:rsid w:val="585F277E"/>
    <w:rsid w:val="586B9860"/>
    <w:rsid w:val="588204F4"/>
    <w:rsid w:val="588E09D4"/>
    <w:rsid w:val="5896B89C"/>
    <w:rsid w:val="58CDEFEC"/>
    <w:rsid w:val="58E77E1E"/>
    <w:rsid w:val="5918184C"/>
    <w:rsid w:val="591A9CF8"/>
    <w:rsid w:val="591E5AD5"/>
    <w:rsid w:val="592513B9"/>
    <w:rsid w:val="5931AB60"/>
    <w:rsid w:val="595E6B5E"/>
    <w:rsid w:val="596AF38B"/>
    <w:rsid w:val="597EDD81"/>
    <w:rsid w:val="59800AAC"/>
    <w:rsid w:val="598C139F"/>
    <w:rsid w:val="598FB109"/>
    <w:rsid w:val="5991E8BE"/>
    <w:rsid w:val="59A45CDA"/>
    <w:rsid w:val="5A06CEE1"/>
    <w:rsid w:val="5A1DD555"/>
    <w:rsid w:val="5A5C0EDA"/>
    <w:rsid w:val="5A6214B9"/>
    <w:rsid w:val="5A817E66"/>
    <w:rsid w:val="5AB5B925"/>
    <w:rsid w:val="5AC019A7"/>
    <w:rsid w:val="5AC218BC"/>
    <w:rsid w:val="5ADD2A14"/>
    <w:rsid w:val="5AE36FF3"/>
    <w:rsid w:val="5AFA3BBF"/>
    <w:rsid w:val="5B5387A7"/>
    <w:rsid w:val="5B69D3DC"/>
    <w:rsid w:val="5B6D53D3"/>
    <w:rsid w:val="5BB9D048"/>
    <w:rsid w:val="5BC2D2F9"/>
    <w:rsid w:val="5BC87193"/>
    <w:rsid w:val="5BDBE3AD"/>
    <w:rsid w:val="5BE7E0FD"/>
    <w:rsid w:val="5C17CBCB"/>
    <w:rsid w:val="5C34793D"/>
    <w:rsid w:val="5C7368F6"/>
    <w:rsid w:val="5C89F458"/>
    <w:rsid w:val="5C8B011D"/>
    <w:rsid w:val="5CC8F7E4"/>
    <w:rsid w:val="5CE125E1"/>
    <w:rsid w:val="5CE1E751"/>
    <w:rsid w:val="5CFDDC15"/>
    <w:rsid w:val="5D176ECB"/>
    <w:rsid w:val="5D213664"/>
    <w:rsid w:val="5D254C28"/>
    <w:rsid w:val="5D42AD77"/>
    <w:rsid w:val="5D67E264"/>
    <w:rsid w:val="5D778628"/>
    <w:rsid w:val="5D81B831"/>
    <w:rsid w:val="5DB89A31"/>
    <w:rsid w:val="5DD3A6B6"/>
    <w:rsid w:val="5DFABA83"/>
    <w:rsid w:val="5E10A920"/>
    <w:rsid w:val="5E1BA8B3"/>
    <w:rsid w:val="5E1BDD16"/>
    <w:rsid w:val="5E4FF02A"/>
    <w:rsid w:val="5E5B7AF4"/>
    <w:rsid w:val="5E64C845"/>
    <w:rsid w:val="5E8F6988"/>
    <w:rsid w:val="5E9034EA"/>
    <w:rsid w:val="5ECBD80A"/>
    <w:rsid w:val="5F024998"/>
    <w:rsid w:val="5F086826"/>
    <w:rsid w:val="5F09ECF9"/>
    <w:rsid w:val="5F4BAB8F"/>
    <w:rsid w:val="5F5DD718"/>
    <w:rsid w:val="5F7CB599"/>
    <w:rsid w:val="5F8DF4DF"/>
    <w:rsid w:val="5F9C9891"/>
    <w:rsid w:val="5FA8C88B"/>
    <w:rsid w:val="5FCEF5D7"/>
    <w:rsid w:val="5FE12D51"/>
    <w:rsid w:val="5FFFCF58"/>
    <w:rsid w:val="601367B3"/>
    <w:rsid w:val="60198813"/>
    <w:rsid w:val="6025BF87"/>
    <w:rsid w:val="6026F8CA"/>
    <w:rsid w:val="6031D79C"/>
    <w:rsid w:val="6033460B"/>
    <w:rsid w:val="603AA6CC"/>
    <w:rsid w:val="603E66CE"/>
    <w:rsid w:val="605A210D"/>
    <w:rsid w:val="60BA665F"/>
    <w:rsid w:val="60C35E11"/>
    <w:rsid w:val="60C47299"/>
    <w:rsid w:val="60DE532F"/>
    <w:rsid w:val="60E9DF58"/>
    <w:rsid w:val="60FDCF00"/>
    <w:rsid w:val="610D2637"/>
    <w:rsid w:val="61325B45"/>
    <w:rsid w:val="61479033"/>
    <w:rsid w:val="6179F359"/>
    <w:rsid w:val="61AC6D10"/>
    <w:rsid w:val="61B55874"/>
    <w:rsid w:val="61BE8D81"/>
    <w:rsid w:val="61C92BDA"/>
    <w:rsid w:val="61CF166C"/>
    <w:rsid w:val="61ED4271"/>
    <w:rsid w:val="620378CC"/>
    <w:rsid w:val="6203D39A"/>
    <w:rsid w:val="623496CB"/>
    <w:rsid w:val="624E6244"/>
    <w:rsid w:val="627401DC"/>
    <w:rsid w:val="628BD40F"/>
    <w:rsid w:val="62A717D9"/>
    <w:rsid w:val="62A80FF5"/>
    <w:rsid w:val="62B1D183"/>
    <w:rsid w:val="62BEC2D0"/>
    <w:rsid w:val="63225971"/>
    <w:rsid w:val="636447DB"/>
    <w:rsid w:val="63A65D81"/>
    <w:rsid w:val="63B45331"/>
    <w:rsid w:val="63D1A42E"/>
    <w:rsid w:val="63D28526"/>
    <w:rsid w:val="63D35C41"/>
    <w:rsid w:val="645F4CF5"/>
    <w:rsid w:val="647AD035"/>
    <w:rsid w:val="647AD8B2"/>
    <w:rsid w:val="64DBF74F"/>
    <w:rsid w:val="64E14190"/>
    <w:rsid w:val="64E76C8E"/>
    <w:rsid w:val="64ECF936"/>
    <w:rsid w:val="64F3575D"/>
    <w:rsid w:val="64F8D4B5"/>
    <w:rsid w:val="65282375"/>
    <w:rsid w:val="654E95A1"/>
    <w:rsid w:val="659D28E7"/>
    <w:rsid w:val="65C9065A"/>
    <w:rsid w:val="65E93D72"/>
    <w:rsid w:val="65FB1D56"/>
    <w:rsid w:val="65FEAEDD"/>
    <w:rsid w:val="661A7D78"/>
    <w:rsid w:val="66220F83"/>
    <w:rsid w:val="66364AFD"/>
    <w:rsid w:val="66655DE9"/>
    <w:rsid w:val="6668D4F8"/>
    <w:rsid w:val="668AC354"/>
    <w:rsid w:val="66A60AFD"/>
    <w:rsid w:val="6722EBB9"/>
    <w:rsid w:val="672FA7BD"/>
    <w:rsid w:val="673B90F2"/>
    <w:rsid w:val="6749CA5F"/>
    <w:rsid w:val="67A09BC4"/>
    <w:rsid w:val="67DA13EE"/>
    <w:rsid w:val="683DDA9B"/>
    <w:rsid w:val="685E3B3B"/>
    <w:rsid w:val="6867FC55"/>
    <w:rsid w:val="686F390E"/>
    <w:rsid w:val="6896203A"/>
    <w:rsid w:val="68FAAFAE"/>
    <w:rsid w:val="690E9499"/>
    <w:rsid w:val="69189DA5"/>
    <w:rsid w:val="694220F0"/>
    <w:rsid w:val="695AFA02"/>
    <w:rsid w:val="6984325E"/>
    <w:rsid w:val="69916A34"/>
    <w:rsid w:val="69A37DDA"/>
    <w:rsid w:val="69D00F57"/>
    <w:rsid w:val="69E13E9A"/>
    <w:rsid w:val="6A1D8C8B"/>
    <w:rsid w:val="6A383A92"/>
    <w:rsid w:val="6A463B09"/>
    <w:rsid w:val="6A47C21B"/>
    <w:rsid w:val="6A6796B7"/>
    <w:rsid w:val="6AB5661C"/>
    <w:rsid w:val="6AD5BB9F"/>
    <w:rsid w:val="6AD81E74"/>
    <w:rsid w:val="6AFB88A4"/>
    <w:rsid w:val="6B089518"/>
    <w:rsid w:val="6B4B38D3"/>
    <w:rsid w:val="6B8AE459"/>
    <w:rsid w:val="6BB09E61"/>
    <w:rsid w:val="6BC9C6BE"/>
    <w:rsid w:val="6BCE3155"/>
    <w:rsid w:val="6BE0CCA0"/>
    <w:rsid w:val="6BE14FC3"/>
    <w:rsid w:val="6BF50B84"/>
    <w:rsid w:val="6C2BACC9"/>
    <w:rsid w:val="6C34D1C2"/>
    <w:rsid w:val="6C571F41"/>
    <w:rsid w:val="6C647333"/>
    <w:rsid w:val="6C740CE7"/>
    <w:rsid w:val="6C8D153F"/>
    <w:rsid w:val="6C93078D"/>
    <w:rsid w:val="6CC21C29"/>
    <w:rsid w:val="6CD3856F"/>
    <w:rsid w:val="6CEA66B1"/>
    <w:rsid w:val="6D08B052"/>
    <w:rsid w:val="6D16DC3B"/>
    <w:rsid w:val="6D28CCA6"/>
    <w:rsid w:val="6D90DBE5"/>
    <w:rsid w:val="6DE2E818"/>
    <w:rsid w:val="6DE81A27"/>
    <w:rsid w:val="6E18DAD9"/>
    <w:rsid w:val="6E861C66"/>
    <w:rsid w:val="6E863712"/>
    <w:rsid w:val="6EA7821C"/>
    <w:rsid w:val="6EC8D377"/>
    <w:rsid w:val="6EF0FDAE"/>
    <w:rsid w:val="6F06ABC5"/>
    <w:rsid w:val="6F2CAC46"/>
    <w:rsid w:val="6F524894"/>
    <w:rsid w:val="6F74AB75"/>
    <w:rsid w:val="6F752AFD"/>
    <w:rsid w:val="6F9CAB1D"/>
    <w:rsid w:val="6FBE1EF3"/>
    <w:rsid w:val="6FC44926"/>
    <w:rsid w:val="6FDB85D4"/>
    <w:rsid w:val="6FF81783"/>
    <w:rsid w:val="700B2631"/>
    <w:rsid w:val="700C3055"/>
    <w:rsid w:val="700D05A8"/>
    <w:rsid w:val="70537AAB"/>
    <w:rsid w:val="7064BBD6"/>
    <w:rsid w:val="70895028"/>
    <w:rsid w:val="70AD0649"/>
    <w:rsid w:val="70BF23C3"/>
    <w:rsid w:val="70C4CF7B"/>
    <w:rsid w:val="711569AC"/>
    <w:rsid w:val="715E6DAC"/>
    <w:rsid w:val="71601987"/>
    <w:rsid w:val="718ED859"/>
    <w:rsid w:val="71C974B6"/>
    <w:rsid w:val="71D31FE6"/>
    <w:rsid w:val="71EF1DFD"/>
    <w:rsid w:val="71F14512"/>
    <w:rsid w:val="72050C7F"/>
    <w:rsid w:val="721C420A"/>
    <w:rsid w:val="7239469F"/>
    <w:rsid w:val="723974E3"/>
    <w:rsid w:val="725025CD"/>
    <w:rsid w:val="7251403F"/>
    <w:rsid w:val="72694609"/>
    <w:rsid w:val="727A454C"/>
    <w:rsid w:val="729514ED"/>
    <w:rsid w:val="72B13A0D"/>
    <w:rsid w:val="72FA3E0D"/>
    <w:rsid w:val="72FBE9E8"/>
    <w:rsid w:val="731AA3D4"/>
    <w:rsid w:val="736A6532"/>
    <w:rsid w:val="739ABF6B"/>
    <w:rsid w:val="73E09C04"/>
    <w:rsid w:val="73E478C2"/>
    <w:rsid w:val="74688049"/>
    <w:rsid w:val="7487E66D"/>
    <w:rsid w:val="7492F98F"/>
    <w:rsid w:val="74B67435"/>
    <w:rsid w:val="74F21B19"/>
    <w:rsid w:val="7545DD31"/>
    <w:rsid w:val="7559B962"/>
    <w:rsid w:val="755F191B"/>
    <w:rsid w:val="75910AAD"/>
    <w:rsid w:val="75D05482"/>
    <w:rsid w:val="75D25A47"/>
    <w:rsid w:val="75F5DB57"/>
    <w:rsid w:val="763AD9C8"/>
    <w:rsid w:val="7654981D"/>
    <w:rsid w:val="76636958"/>
    <w:rsid w:val="767F349C"/>
    <w:rsid w:val="769AAE5F"/>
    <w:rsid w:val="76AB0F00"/>
    <w:rsid w:val="76CD49EA"/>
    <w:rsid w:val="76DA30A5"/>
    <w:rsid w:val="770708ED"/>
    <w:rsid w:val="77237F47"/>
    <w:rsid w:val="772C5A2C"/>
    <w:rsid w:val="77682D67"/>
    <w:rsid w:val="77AF90E9"/>
    <w:rsid w:val="77BB160A"/>
    <w:rsid w:val="77EE14F7"/>
    <w:rsid w:val="77F565F7"/>
    <w:rsid w:val="7827B4CC"/>
    <w:rsid w:val="78575840"/>
    <w:rsid w:val="786F1495"/>
    <w:rsid w:val="78760106"/>
    <w:rsid w:val="788AEE42"/>
    <w:rsid w:val="7896F8C4"/>
    <w:rsid w:val="78A6C4A4"/>
    <w:rsid w:val="78BF4FA8"/>
    <w:rsid w:val="78E3D22A"/>
    <w:rsid w:val="79292BBE"/>
    <w:rsid w:val="794F5F29"/>
    <w:rsid w:val="79505734"/>
    <w:rsid w:val="7950E3FC"/>
    <w:rsid w:val="7955C985"/>
    <w:rsid w:val="79A617CA"/>
    <w:rsid w:val="79D20375"/>
    <w:rsid w:val="7A361589"/>
    <w:rsid w:val="7A3EB848"/>
    <w:rsid w:val="7A3EFFB8"/>
    <w:rsid w:val="7A420F55"/>
    <w:rsid w:val="7A62F887"/>
    <w:rsid w:val="7A7F9E6E"/>
    <w:rsid w:val="7A8E2CBF"/>
    <w:rsid w:val="7AAB2536"/>
    <w:rsid w:val="7AB373EC"/>
    <w:rsid w:val="7AB58595"/>
    <w:rsid w:val="7AFCBC17"/>
    <w:rsid w:val="7B0DCC45"/>
    <w:rsid w:val="7B21C407"/>
    <w:rsid w:val="7B25B5B9"/>
    <w:rsid w:val="7B25BE92"/>
    <w:rsid w:val="7B5021C6"/>
    <w:rsid w:val="7B615C9D"/>
    <w:rsid w:val="7B73A0E5"/>
    <w:rsid w:val="7BDCA600"/>
    <w:rsid w:val="7BF94E7F"/>
    <w:rsid w:val="7C440DB6"/>
    <w:rsid w:val="7C4B1A7B"/>
    <w:rsid w:val="7C7348E8"/>
    <w:rsid w:val="7C79F4DD"/>
    <w:rsid w:val="7C956E64"/>
    <w:rsid w:val="7CAA1B4C"/>
    <w:rsid w:val="7CE8D8C9"/>
    <w:rsid w:val="7CF3AE6A"/>
    <w:rsid w:val="7D08A818"/>
    <w:rsid w:val="7D52D68F"/>
    <w:rsid w:val="7D630AC0"/>
    <w:rsid w:val="7D6A2B00"/>
    <w:rsid w:val="7D7A4D7C"/>
    <w:rsid w:val="7D9FBE23"/>
    <w:rsid w:val="7DCD8493"/>
    <w:rsid w:val="7E1C099D"/>
    <w:rsid w:val="7E6D5284"/>
    <w:rsid w:val="7EBDA372"/>
    <w:rsid w:val="7ECB4A90"/>
    <w:rsid w:val="7F046016"/>
    <w:rsid w:val="7F065073"/>
    <w:rsid w:val="7F0FACC3"/>
    <w:rsid w:val="7F7397F5"/>
    <w:rsid w:val="7FA5A222"/>
    <w:rsid w:val="7FB77A60"/>
    <w:rsid w:val="7FE1BC0E"/>
    <w:rsid w:val="7FE2E5FC"/>
    <w:rsid w:val="7FE683EB"/>
    <w:rsid w:val="7FF92FB5"/>
    <w:rsid w:val="7FFE550F"/>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lime,#9f6"/>
    </o:shapedefaults>
    <o:shapelayout v:ext="edit">
      <o:idmap v:ext="edit" data="1"/>
    </o:shapelayout>
  </w:shapeDefaults>
  <w:decimalSymbol w:val="."/>
  <w:listSeparator w:val=","/>
  <w14:docId w14:val="5C30F362"/>
  <w15:chartTrackingRefBased/>
  <w15:docId w15:val="{B17FDB0D-D99D-4DC6-A711-89005E02CA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gl-E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uiPriority w:val="0"/>
    <w:name w:val="Normal"/>
    <w:qFormat/>
    <w:rsid w:val="2CFB0DE4"/>
    <w:rPr>
      <w:rFonts w:ascii="Times New Roman" w:hAnsi="Times New Roman"/>
      <w:noProof w:val="0"/>
      <w:sz w:val="24"/>
      <w:szCs w:val="24"/>
      <w:lang w:val="es-ES" w:eastAsia="en-US" w:bidi="en-US"/>
    </w:rPr>
  </w:style>
  <w:style w:type="paragraph" w:styleId="Ttulo1">
    <w:uiPriority w:val="9"/>
    <w:name w:val="heading 1"/>
    <w:basedOn w:val="Normal"/>
    <w:next w:val="Normal"/>
    <w:link w:val="Ttulo1Carc"/>
    <w:qFormat/>
    <w:rsid w:val="2CFB0DE4"/>
    <w:rPr>
      <w:rFonts w:cs="Arial"/>
      <w:b w:val="1"/>
      <w:bCs w:val="1"/>
      <w:sz w:val="32"/>
      <w:szCs w:val="32"/>
    </w:rPr>
    <w:pPr>
      <w:keepNext w:val="1"/>
      <w:numPr>
        <w:ilvl w:val="0"/>
        <w:numId w:val="17"/>
      </w:numPr>
      <w:spacing w:before="240" w:after="60"/>
      <w:ind w:left="432" w:hanging="432"/>
      <w:outlineLvl w:val="0"/>
    </w:pPr>
  </w:style>
  <w:style w:type="paragraph" w:styleId="Ttulo2">
    <w:uiPriority w:val="9"/>
    <w:name w:val="heading 2"/>
    <w:basedOn w:val="Normal"/>
    <w:next w:val="Normal"/>
    <w:unhideWhenUsed/>
    <w:link w:val="Ttulo2Carc"/>
    <w:qFormat/>
    <w:rsid w:val="2CFB0DE4"/>
    <w:rPr>
      <w:rFonts w:ascii="Cambria" w:hAnsi="Cambria" w:cs="Arial"/>
      <w:b w:val="1"/>
      <w:bCs w:val="1"/>
      <w:i w:val="1"/>
      <w:iCs w:val="1"/>
      <w:sz w:val="28"/>
      <w:szCs w:val="28"/>
    </w:rPr>
    <w:pPr>
      <w:keepNext w:val="1"/>
      <w:numPr>
        <w:ilvl w:val="1"/>
        <w:numId w:val="17"/>
      </w:numPr>
      <w:spacing w:before="240" w:after="60"/>
      <w:ind w:left="576" w:hanging="576"/>
      <w:outlineLvl w:val="1"/>
    </w:pPr>
  </w:style>
  <w:style w:type="paragraph" w:styleId="Ttulo3">
    <w:uiPriority w:val="9"/>
    <w:name w:val="heading 3"/>
    <w:basedOn w:val="Normal"/>
    <w:next w:val="Normal"/>
    <w:unhideWhenUsed/>
    <w:link w:val="Ttulo3Carc"/>
    <w:qFormat/>
    <w:rsid w:val="2CFB0DE4"/>
    <w:rPr>
      <w:rFonts w:ascii="Cambria" w:hAnsi="Cambria" w:cs="Arial"/>
      <w:b w:val="1"/>
      <w:bCs w:val="1"/>
      <w:sz w:val="26"/>
      <w:szCs w:val="26"/>
    </w:rPr>
    <w:pPr>
      <w:keepNext w:val="1"/>
      <w:numPr>
        <w:ilvl w:val="2"/>
        <w:numId w:val="17"/>
      </w:numPr>
      <w:spacing w:before="240" w:after="60"/>
      <w:ind w:left="720" w:hanging="720"/>
      <w:outlineLvl w:val="2"/>
    </w:pPr>
  </w:style>
  <w:style w:type="paragraph" w:styleId="Ttulo4">
    <w:uiPriority w:val="9"/>
    <w:name w:val="heading 4"/>
    <w:basedOn w:val="Normal"/>
    <w:next w:val="Normal"/>
    <w:unhideWhenUsed/>
    <w:link w:val="Ttulo4Carc"/>
    <w:qFormat/>
    <w:rsid w:val="2CFB0DE4"/>
    <w:rPr>
      <w:b w:val="1"/>
      <w:bCs w:val="1"/>
      <w:sz w:val="28"/>
      <w:szCs w:val="28"/>
    </w:rPr>
    <w:pPr>
      <w:keepNext w:val="1"/>
      <w:numPr>
        <w:ilvl w:val="3"/>
        <w:numId w:val="17"/>
      </w:numPr>
      <w:spacing w:before="240" w:after="60"/>
      <w:ind w:left="864" w:hanging="864"/>
      <w:outlineLvl w:val="3"/>
    </w:pPr>
  </w:style>
  <w:style w:type="paragraph" w:styleId="Ttulo5">
    <w:uiPriority w:val="9"/>
    <w:name w:val="heading 5"/>
    <w:basedOn w:val="Normal"/>
    <w:next w:val="Normal"/>
    <w:unhideWhenUsed/>
    <w:link w:val="Ttulo5Carc"/>
    <w:qFormat/>
    <w:rsid w:val="2CFB0DE4"/>
    <w:rPr>
      <w:b w:val="1"/>
      <w:bCs w:val="1"/>
      <w:i w:val="1"/>
      <w:iCs w:val="1"/>
      <w:sz w:val="26"/>
      <w:szCs w:val="26"/>
    </w:rPr>
    <w:pPr>
      <w:numPr>
        <w:ilvl w:val="4"/>
        <w:numId w:val="17"/>
      </w:numPr>
      <w:spacing w:before="240" w:after="60"/>
      <w:ind w:left="1008" w:hanging="1008"/>
      <w:outlineLvl w:val="4"/>
    </w:pPr>
  </w:style>
  <w:style w:type="paragraph" w:styleId="Ttulo6">
    <w:uiPriority w:val="9"/>
    <w:name w:val="heading 6"/>
    <w:basedOn w:val="Normal"/>
    <w:next w:val="Normal"/>
    <w:unhideWhenUsed/>
    <w:link w:val="Ttulo6Carc"/>
    <w:qFormat/>
    <w:rsid w:val="2CFB0DE4"/>
    <w:rPr>
      <w:b w:val="1"/>
      <w:bCs w:val="1"/>
      <w:sz w:val="22"/>
      <w:szCs w:val="22"/>
    </w:rPr>
    <w:pPr>
      <w:numPr>
        <w:ilvl w:val="5"/>
        <w:numId w:val="17"/>
      </w:numPr>
      <w:spacing w:before="240" w:after="60"/>
      <w:ind w:left="1152" w:hanging="1152"/>
      <w:outlineLvl w:val="5"/>
    </w:pPr>
  </w:style>
  <w:style w:type="paragraph" w:styleId="Ttulo7">
    <w:uiPriority w:val="9"/>
    <w:name w:val="heading 7"/>
    <w:basedOn w:val="Normal"/>
    <w:next w:val="Normal"/>
    <w:unhideWhenUsed/>
    <w:link w:val="Ttulo7Carc"/>
    <w:qFormat/>
    <w:rsid w:val="2CFB0DE4"/>
    <w:pPr>
      <w:numPr>
        <w:ilvl w:val="6"/>
        <w:numId w:val="17"/>
      </w:numPr>
      <w:spacing w:before="240" w:after="60"/>
      <w:ind w:left="1296" w:hanging="1296"/>
      <w:outlineLvl w:val="6"/>
    </w:pPr>
  </w:style>
  <w:style w:type="paragraph" w:styleId="Ttulo8">
    <w:uiPriority w:val="9"/>
    <w:name w:val="heading 8"/>
    <w:basedOn w:val="Normal"/>
    <w:next w:val="Normal"/>
    <w:unhideWhenUsed/>
    <w:link w:val="Ttulo8Carc"/>
    <w:qFormat/>
    <w:rsid w:val="2CFB0DE4"/>
    <w:rPr>
      <w:i w:val="1"/>
      <w:iCs w:val="1"/>
    </w:rPr>
    <w:pPr>
      <w:numPr>
        <w:ilvl w:val="7"/>
        <w:numId w:val="17"/>
      </w:numPr>
      <w:spacing w:before="240" w:after="60"/>
      <w:ind w:left="1440" w:hanging="1440"/>
      <w:outlineLvl w:val="7"/>
    </w:pPr>
  </w:style>
  <w:style w:type="paragraph" w:styleId="Ttulo9">
    <w:uiPriority w:val="9"/>
    <w:name w:val="heading 9"/>
    <w:basedOn w:val="Normal"/>
    <w:next w:val="Normal"/>
    <w:unhideWhenUsed/>
    <w:link w:val="Ttulo9Carc"/>
    <w:qFormat/>
    <w:rsid w:val="2CFB0DE4"/>
    <w:rPr>
      <w:rFonts w:ascii="Cambria" w:hAnsi="Cambria" w:cs="Arial"/>
      <w:sz w:val="22"/>
      <w:szCs w:val="22"/>
    </w:rPr>
    <w:pPr>
      <w:numPr>
        <w:ilvl w:val="8"/>
        <w:numId w:val="17"/>
      </w:numPr>
      <w:spacing w:before="240" w:after="60"/>
      <w:ind w:left="1584" w:hanging="1584"/>
      <w:outlineLvl w:val="8"/>
    </w:pPr>
  </w:style>
  <w:style w:type="character" w:styleId="Tipodeletrapredefinidodopargrafo" w:default="1">
    <w:name w:val="Default Paragraph Font"/>
    <w:semiHidden/>
  </w:style>
  <w:style w:type="table" w:styleId="Tboanormal" w:default="1">
    <w:name w:val="Normal Table"/>
    <w:semiHidden/>
    <w:tblPr>
      <w:tblInd w:w="0" w:type="dxa"/>
      <w:tblCellMar>
        <w:top w:w="0" w:type="dxa"/>
        <w:left w:w="108" w:type="dxa"/>
        <w:bottom w:w="0" w:type="dxa"/>
        <w:right w:w="108" w:type="dxa"/>
      </w:tblCellMar>
    </w:tblPr>
  </w:style>
  <w:style w:type="numbering" w:styleId="Senlista" w:default="1">
    <w:name w:val="No List"/>
    <w:semiHidden/>
  </w:style>
  <w:style w:type="table" w:styleId="Tboacongrade">
    <w:name w:val="Table Grid"/>
    <w:basedOn w:val="Tboanormal"/>
    <w:rsid w:val="00D648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ceira">
    <w:uiPriority w:val="1"/>
    <w:name w:val="header"/>
    <w:basedOn w:val="Normal"/>
    <w:rsid w:val="2CFB0DE4"/>
    <w:pPr>
      <w:tabs>
        <w:tab w:val="center" w:leader="none" w:pos="4252"/>
        <w:tab w:val="right" w:leader="none" w:pos="8504"/>
      </w:tabs>
    </w:pPr>
  </w:style>
  <w:style w:type="paragraph" w:styleId="Pdepxina">
    <w:uiPriority w:val="1"/>
    <w:name w:val="footer"/>
    <w:basedOn w:val="Normal"/>
    <w:rsid w:val="2CFB0DE4"/>
    <w:pPr>
      <w:tabs>
        <w:tab w:val="center" w:leader="none" w:pos="4252"/>
        <w:tab w:val="right" w:leader="none" w:pos="8504"/>
      </w:tabs>
    </w:pPr>
  </w:style>
  <w:style w:type="character" w:styleId="Nmerodepxina">
    <w:name w:val="page number"/>
    <w:basedOn w:val="Tipodeletrapredefinidodopargrafo"/>
    <w:rsid w:val="000C4199"/>
  </w:style>
  <w:style w:type="character" w:styleId="Hiperligazn">
    <w:name w:val="Hyperlink"/>
    <w:uiPriority w:val="99"/>
    <w:rsid w:val="003E3C81"/>
    <w:rPr>
      <w:b/>
      <w:sz w:val="24"/>
    </w:rPr>
  </w:style>
  <w:style w:type="paragraph" w:styleId="Tboadecontidos1">
    <w:uiPriority w:val="39"/>
    <w:name w:val="toc 1"/>
    <w:basedOn w:val="Normal"/>
    <w:next w:val="Normal"/>
    <w:rsid w:val="2CFB0DE4"/>
    <w:rPr>
      <w:b w:val="1"/>
      <w:bCs w:val="1"/>
      <w:smallCaps w:val="1"/>
    </w:rPr>
    <w:pPr>
      <w:tabs>
        <w:tab w:val="left" w:leader="none" w:pos="284"/>
        <w:tab w:val="right" w:leader="dot" w:pos="8494"/>
      </w:tabs>
      <w:spacing w:before="120" w:after="120"/>
    </w:pPr>
  </w:style>
  <w:style w:type="paragraph" w:styleId="Tboadecontidos2">
    <w:uiPriority w:val="39"/>
    <w:name w:val="toc 2"/>
    <w:basedOn w:val="Normal"/>
    <w:next w:val="Normal"/>
    <w:rsid w:val="2CFB0DE4"/>
    <w:rPr>
      <w:b w:val="1"/>
      <w:bCs w:val="1"/>
      <w:smallCaps w:val="1"/>
    </w:rPr>
    <w:pPr>
      <w:tabs>
        <w:tab w:val="left" w:leader="none" w:pos="709"/>
        <w:tab w:val="right" w:leader="dot" w:pos="8494"/>
      </w:tabs>
      <w:ind w:left="284"/>
    </w:pPr>
  </w:style>
  <w:style w:type="paragraph" w:styleId="Tboadecontidos3">
    <w:uiPriority w:val="39"/>
    <w:name w:val="toc 3"/>
    <w:basedOn w:val="Normal"/>
    <w:next w:val="Normal"/>
    <w:rsid w:val="2CFB0DE4"/>
    <w:rPr>
      <w:b w:val="1"/>
      <w:bCs w:val="1"/>
      <w:smallCaps w:val="1"/>
    </w:rPr>
    <w:pPr>
      <w:ind w:left="709"/>
    </w:pPr>
  </w:style>
  <w:style w:type="paragraph" w:styleId="Textodenotaaopdepxina">
    <w:uiPriority w:val="1"/>
    <w:name w:val="footnote text"/>
    <w:basedOn w:val="Normal"/>
    <w:semiHidden/>
    <w:rsid w:val="2CFB0DE4"/>
    <w:rPr>
      <w:sz w:val="20"/>
      <w:szCs w:val="20"/>
    </w:rPr>
  </w:style>
  <w:style w:type="paragraph" w:styleId="Tboadecontidos4">
    <w:uiPriority w:val="1"/>
    <w:name w:val="toc 4"/>
    <w:basedOn w:val="Normal"/>
    <w:next w:val="Normal"/>
    <w:semiHidden/>
    <w:rsid w:val="2CFB0DE4"/>
    <w:rPr>
      <w:b w:val="1"/>
      <w:bCs w:val="1"/>
      <w:smallCaps w:val="1"/>
    </w:rPr>
    <w:pPr>
      <w:ind w:left="709"/>
    </w:pPr>
  </w:style>
  <w:style w:type="paragraph" w:styleId="Tboadecontidos5">
    <w:uiPriority w:val="1"/>
    <w:name w:val="toc 5"/>
    <w:basedOn w:val="Normal"/>
    <w:next w:val="Normal"/>
    <w:semiHidden/>
    <w:rsid w:val="2CFB0DE4"/>
    <w:rPr>
      <w:sz w:val="20"/>
      <w:szCs w:val="20"/>
    </w:rPr>
    <w:pPr>
      <w:ind w:left="960"/>
    </w:pPr>
  </w:style>
  <w:style w:type="paragraph" w:styleId="Tboadecontidos6">
    <w:uiPriority w:val="1"/>
    <w:name w:val="toc 6"/>
    <w:basedOn w:val="Normal"/>
    <w:next w:val="Normal"/>
    <w:semiHidden/>
    <w:rsid w:val="2CFB0DE4"/>
    <w:rPr>
      <w:sz w:val="20"/>
      <w:szCs w:val="20"/>
    </w:rPr>
    <w:pPr>
      <w:ind w:left="1200"/>
    </w:pPr>
  </w:style>
  <w:style w:type="paragraph" w:styleId="Tboadecontidos7">
    <w:uiPriority w:val="1"/>
    <w:name w:val="toc 7"/>
    <w:basedOn w:val="Normal"/>
    <w:next w:val="Normal"/>
    <w:semiHidden/>
    <w:rsid w:val="2CFB0DE4"/>
    <w:rPr>
      <w:sz w:val="20"/>
      <w:szCs w:val="20"/>
    </w:rPr>
    <w:pPr>
      <w:ind w:left="1440"/>
    </w:pPr>
  </w:style>
  <w:style w:type="paragraph" w:styleId="Tboadecontidos8">
    <w:uiPriority w:val="1"/>
    <w:name w:val="toc 8"/>
    <w:basedOn w:val="Normal"/>
    <w:next w:val="Normal"/>
    <w:semiHidden/>
    <w:rsid w:val="2CFB0DE4"/>
    <w:rPr>
      <w:sz w:val="20"/>
      <w:szCs w:val="20"/>
    </w:rPr>
    <w:pPr>
      <w:ind w:left="1680"/>
    </w:pPr>
  </w:style>
  <w:style w:type="paragraph" w:styleId="Tboadecontidos9">
    <w:uiPriority w:val="1"/>
    <w:name w:val="toc 9"/>
    <w:basedOn w:val="Normal"/>
    <w:next w:val="Normal"/>
    <w:semiHidden/>
    <w:rsid w:val="2CFB0DE4"/>
    <w:rPr>
      <w:sz w:val="20"/>
      <w:szCs w:val="20"/>
    </w:rPr>
    <w:pPr>
      <w:ind w:left="1920"/>
    </w:pPr>
  </w:style>
  <w:style w:type="paragraph" w:styleId="Mapadodocumento">
    <w:uiPriority w:val="1"/>
    <w:name w:val="Document Map"/>
    <w:basedOn w:val="Normal"/>
    <w:semiHidden/>
    <w:rsid w:val="2CFB0DE4"/>
    <w:rPr>
      <w:rFonts w:ascii="Tahoma" w:hAnsi="Tahoma" w:cs="Tahoma"/>
      <w:sz w:val="20"/>
      <w:szCs w:val="20"/>
    </w:rPr>
  </w:style>
  <w:style w:type="paragraph" w:styleId="TtulodeDocumento" w:customStyle="true">
    <w:uiPriority w:val="1"/>
    <w:name w:val="Título de Documento"/>
    <w:basedOn w:val="Normal"/>
    <w:next w:val="Normal"/>
    <w:rsid w:val="2CFB0DE4"/>
    <w:rPr>
      <w:b w:val="1"/>
      <w:bCs w:val="1"/>
      <w:i w:val="1"/>
      <w:iCs w:val="1"/>
      <w:caps w:val="1"/>
      <w:sz w:val="40"/>
      <w:szCs w:val="40"/>
    </w:rPr>
    <w:pPr>
      <w:spacing w:before="480" w:after="480"/>
      <w:jc w:val="center"/>
    </w:pPr>
  </w:style>
  <w:style w:type="character" w:styleId="Referenciadenotaaopdepxina">
    <w:name w:val="footnote reference"/>
    <w:semiHidden/>
    <w:rsid w:val="00071938"/>
    <w:rPr>
      <w:vertAlign w:val="superscript"/>
    </w:rPr>
  </w:style>
  <w:style w:type="paragraph" w:styleId="Textoprincipal2">
    <w:uiPriority w:val="1"/>
    <w:name w:val="Body Text 2"/>
    <w:basedOn w:val="Normal"/>
    <w:rsid w:val="2CFB0DE4"/>
    <w:rPr>
      <w:rFonts w:ascii="Verdana" w:hAnsi="Verdana"/>
      <w:sz w:val="20"/>
      <w:szCs w:val="20"/>
    </w:rPr>
    <w:pPr>
      <w:spacing w:before="120" w:after="120" w:line="480" w:lineRule="auto"/>
    </w:pPr>
  </w:style>
  <w:style w:type="paragraph" w:styleId="Pargrafodelista">
    <w:uiPriority w:val="34"/>
    <w:name w:val="List Paragraph"/>
    <w:basedOn w:val="Normal"/>
    <w:qFormat/>
    <w:rsid w:val="2CFB0DE4"/>
    <w:pPr>
      <w:spacing/>
      <w:ind w:left="720"/>
      <w:contextualSpacing/>
    </w:pPr>
  </w:style>
  <w:style w:type="paragraph" w:styleId="Lenda">
    <w:uiPriority w:val="1"/>
    <w:name w:val="caption"/>
    <w:basedOn w:val="Normal"/>
    <w:next w:val="Normal"/>
    <w:unhideWhenUsed/>
    <w:rsid w:val="2CFB0DE4"/>
    <w:rPr>
      <w:b w:val="1"/>
      <w:bCs w:val="1"/>
      <w:sz w:val="20"/>
      <w:szCs w:val="20"/>
    </w:rPr>
  </w:style>
  <w:style w:type="paragraph" w:styleId="Ttulodondice">
    <w:uiPriority w:val="39"/>
    <w:name w:val="TOC Heading"/>
    <w:basedOn w:val="Ttulo1"/>
    <w:next w:val="Normal"/>
    <w:semiHidden/>
    <w:unhideWhenUsed/>
    <w:qFormat/>
    <w:rsid w:val="2CFB0DE4"/>
    <w:rPr>
      <w:rFonts w:cs="Times New Roman"/>
    </w:rPr>
  </w:style>
  <w:style w:type="character" w:styleId="Ttulo1Carc" w:customStyle="true">
    <w:uiPriority w:val="9"/>
    <w:name w:val="Título 1 Carác."/>
    <w:link w:val="Ttulo1"/>
    <w:rsid w:val="2CFB0DE4"/>
    <w:rPr>
      <w:rFonts w:ascii="Times New Roman" w:hAnsi="Times New Roman" w:cs="Arial"/>
      <w:b w:val="1"/>
      <w:bCs w:val="1"/>
      <w:noProof w:val="0"/>
      <w:sz w:val="32"/>
      <w:szCs w:val="32"/>
      <w:lang w:val="es-ES" w:eastAsia="en-US" w:bidi="en-US"/>
    </w:rPr>
  </w:style>
  <w:style w:type="character" w:styleId="Ttulo2Carc" w:customStyle="true">
    <w:uiPriority w:val="9"/>
    <w:name w:val="Título 2 Carác."/>
    <w:link w:val="Ttulo2"/>
    <w:rsid w:val="2CFB0DE4"/>
    <w:rPr>
      <w:rFonts w:ascii="Cambria" w:hAnsi="Cambria" w:cs="Arial"/>
      <w:b w:val="1"/>
      <w:bCs w:val="1"/>
      <w:i w:val="1"/>
      <w:iCs w:val="1"/>
      <w:noProof w:val="0"/>
      <w:sz w:val="28"/>
      <w:szCs w:val="28"/>
      <w:lang w:val="es-ES" w:eastAsia="en-US" w:bidi="en-US"/>
    </w:rPr>
  </w:style>
  <w:style w:type="character" w:styleId="Ttulo3Carc" w:customStyle="true">
    <w:uiPriority w:val="9"/>
    <w:name w:val="Título 3 Carác."/>
    <w:link w:val="Ttulo3"/>
    <w:rsid w:val="2CFB0DE4"/>
    <w:rPr>
      <w:rFonts w:ascii="Cambria" w:hAnsi="Cambria" w:cs="Arial"/>
      <w:b w:val="1"/>
      <w:bCs w:val="1"/>
      <w:noProof w:val="0"/>
      <w:sz w:val="26"/>
      <w:szCs w:val="26"/>
      <w:lang w:val="es-ES" w:eastAsia="en-US" w:bidi="en-US"/>
    </w:rPr>
  </w:style>
  <w:style w:type="character" w:styleId="Ttulo4Carc" w:customStyle="true">
    <w:uiPriority w:val="9"/>
    <w:name w:val="Título 4 Carác."/>
    <w:link w:val="Ttulo4"/>
    <w:rsid w:val="2CFB0DE4"/>
    <w:rPr>
      <w:rFonts w:ascii="Times New Roman" w:hAnsi="Times New Roman"/>
      <w:b w:val="1"/>
      <w:bCs w:val="1"/>
      <w:noProof w:val="0"/>
      <w:sz w:val="28"/>
      <w:szCs w:val="28"/>
      <w:lang w:val="es-ES" w:eastAsia="en-US" w:bidi="en-US"/>
    </w:rPr>
  </w:style>
  <w:style w:type="character" w:styleId="Ttulo5Carc" w:customStyle="true">
    <w:uiPriority w:val="9"/>
    <w:name w:val="Título 5 Carác."/>
    <w:link w:val="Ttulo5"/>
    <w:rsid w:val="2CFB0DE4"/>
    <w:rPr>
      <w:rFonts w:ascii="Times New Roman" w:hAnsi="Times New Roman"/>
      <w:b w:val="1"/>
      <w:bCs w:val="1"/>
      <w:i w:val="1"/>
      <w:iCs w:val="1"/>
      <w:noProof w:val="0"/>
      <w:sz w:val="26"/>
      <w:szCs w:val="26"/>
      <w:lang w:val="es-ES" w:eastAsia="en-US" w:bidi="en-US"/>
    </w:rPr>
  </w:style>
  <w:style w:type="character" w:styleId="Ttulo6Carc" w:customStyle="true">
    <w:uiPriority w:val="9"/>
    <w:name w:val="Título 6 Carác."/>
    <w:link w:val="Ttulo6"/>
    <w:rsid w:val="2CFB0DE4"/>
    <w:rPr>
      <w:rFonts w:ascii="Times New Roman" w:hAnsi="Times New Roman"/>
      <w:b w:val="1"/>
      <w:bCs w:val="1"/>
      <w:noProof w:val="0"/>
      <w:sz w:val="22"/>
      <w:szCs w:val="22"/>
      <w:lang w:val="es-ES" w:eastAsia="en-US" w:bidi="en-US"/>
    </w:rPr>
  </w:style>
  <w:style w:type="character" w:styleId="Ttulo7Carc" w:customStyle="true">
    <w:uiPriority w:val="9"/>
    <w:name w:val="Título 7 Carác."/>
    <w:link w:val="Ttulo7"/>
    <w:rsid w:val="2CFB0DE4"/>
    <w:rPr>
      <w:rFonts w:ascii="Times New Roman" w:hAnsi="Times New Roman"/>
      <w:noProof w:val="0"/>
      <w:sz w:val="24"/>
      <w:szCs w:val="24"/>
      <w:lang w:val="es-ES" w:eastAsia="en-US" w:bidi="en-US"/>
    </w:rPr>
  </w:style>
  <w:style w:type="character" w:styleId="Ttulo8Carc" w:customStyle="true">
    <w:uiPriority w:val="9"/>
    <w:name w:val="Título 8 Carác."/>
    <w:link w:val="Ttulo8"/>
    <w:rsid w:val="2CFB0DE4"/>
    <w:rPr>
      <w:rFonts w:ascii="Times New Roman" w:hAnsi="Times New Roman"/>
      <w:i w:val="1"/>
      <w:iCs w:val="1"/>
      <w:noProof w:val="0"/>
      <w:sz w:val="24"/>
      <w:szCs w:val="24"/>
      <w:lang w:val="es-ES" w:eastAsia="en-US" w:bidi="en-US"/>
    </w:rPr>
  </w:style>
  <w:style w:type="character" w:styleId="Ttulo9Carc" w:customStyle="true">
    <w:uiPriority w:val="9"/>
    <w:name w:val="Título 9 Carác."/>
    <w:link w:val="Ttulo9"/>
    <w:rsid w:val="2CFB0DE4"/>
    <w:rPr>
      <w:rFonts w:ascii="Cambria" w:hAnsi="Cambria" w:cs="Arial"/>
      <w:noProof w:val="0"/>
      <w:sz w:val="22"/>
      <w:szCs w:val="22"/>
      <w:lang w:val="es-ES" w:eastAsia="en-US" w:bidi="en-US"/>
    </w:rPr>
  </w:style>
  <w:style w:type="paragraph" w:styleId="Ttulo">
    <w:uiPriority w:val="10"/>
    <w:name w:val="Title"/>
    <w:basedOn w:val="Normal"/>
    <w:next w:val="Normal"/>
    <w:link w:val="TtuloCarc"/>
    <w:qFormat/>
    <w:rsid w:val="2CFB0DE4"/>
    <w:rPr>
      <w:rFonts w:ascii="Cambria" w:hAnsi="Cambria"/>
      <w:b w:val="1"/>
      <w:bCs w:val="1"/>
      <w:sz w:val="32"/>
      <w:szCs w:val="32"/>
    </w:rPr>
    <w:pPr>
      <w:spacing w:before="240" w:after="60"/>
      <w:jc w:val="center"/>
      <w:outlineLvl w:val="0"/>
    </w:pPr>
  </w:style>
  <w:style w:type="character" w:styleId="TtuloCarc" w:customStyle="true">
    <w:uiPriority w:val="10"/>
    <w:name w:val="Título Carác."/>
    <w:link w:val="Ttulo"/>
    <w:rsid w:val="2CFB0DE4"/>
    <w:rPr>
      <w:rFonts w:ascii="Cambria" w:hAnsi="Cambria"/>
      <w:b w:val="1"/>
      <w:bCs w:val="1"/>
      <w:noProof w:val="0"/>
      <w:sz w:val="32"/>
      <w:szCs w:val="32"/>
      <w:lang w:val="es-ES"/>
    </w:rPr>
  </w:style>
  <w:style w:type="paragraph" w:styleId="Subttulo">
    <w:uiPriority w:val="11"/>
    <w:name w:val="Subtitle"/>
    <w:basedOn w:val="Normal"/>
    <w:next w:val="Normal"/>
    <w:link w:val="SubttuloCarc"/>
    <w:qFormat/>
    <w:rsid w:val="2CFB0DE4"/>
    <w:rPr>
      <w:rFonts w:ascii="Cambria" w:hAnsi="Cambria"/>
    </w:rPr>
    <w:pPr>
      <w:spacing w:after="60"/>
      <w:jc w:val="center"/>
      <w:outlineLvl w:val="1"/>
    </w:pPr>
  </w:style>
  <w:style w:type="character" w:styleId="SubttuloCarc" w:customStyle="true">
    <w:uiPriority w:val="11"/>
    <w:name w:val="Subtítulo Carác."/>
    <w:link w:val="Subttulo"/>
    <w:rsid w:val="2CFB0DE4"/>
    <w:rPr>
      <w:rFonts w:ascii="Cambria" w:hAnsi="Cambria"/>
      <w:noProof w:val="0"/>
      <w:sz w:val="24"/>
      <w:szCs w:val="24"/>
      <w:lang w:val="es-ES"/>
    </w:rPr>
  </w:style>
  <w:style w:type="character" w:styleId="Forte">
    <w:name w:val="Strong"/>
    <w:uiPriority w:val="22"/>
    <w:qFormat/>
    <w:rsid w:val="003036AA"/>
    <w:rPr>
      <w:b/>
      <w:bCs/>
    </w:rPr>
  </w:style>
  <w:style w:type="character" w:styleId="nfase">
    <w:name w:val="Emphasis"/>
    <w:uiPriority w:val="20"/>
    <w:qFormat/>
    <w:rsid w:val="003036AA"/>
    <w:rPr>
      <w:rFonts w:ascii="Calibri" w:hAnsi="Calibri"/>
      <w:b/>
      <w:i/>
      <w:iCs/>
    </w:rPr>
  </w:style>
  <w:style w:type="paragraph" w:styleId="Senespazamento">
    <w:uiPriority w:val="1"/>
    <w:name w:val="No Spacing"/>
    <w:basedOn w:val="Normal"/>
    <w:qFormat/>
    <w:rsid w:val="2CFB0DE4"/>
  </w:style>
  <w:style w:type="paragraph" w:styleId="Cita">
    <w:uiPriority w:val="29"/>
    <w:name w:val="Quote"/>
    <w:basedOn w:val="Normal"/>
    <w:next w:val="Normal"/>
    <w:link w:val="CitaCarc"/>
    <w:qFormat/>
    <w:rsid w:val="2CFB0DE4"/>
    <w:rPr>
      <w:i w:val="1"/>
      <w:iCs w:val="1"/>
    </w:rPr>
  </w:style>
  <w:style w:type="character" w:styleId="CitaCarc" w:customStyle="true">
    <w:uiPriority w:val="29"/>
    <w:name w:val="Cita Carác."/>
    <w:link w:val="Cita"/>
    <w:rsid w:val="2CFB0DE4"/>
    <w:rPr>
      <w:i w:val="1"/>
      <w:iCs w:val="1"/>
      <w:noProof w:val="0"/>
      <w:sz w:val="24"/>
      <w:szCs w:val="24"/>
      <w:lang w:val="es-ES"/>
    </w:rPr>
  </w:style>
  <w:style w:type="paragraph" w:styleId="Citadestacada">
    <w:uiPriority w:val="30"/>
    <w:name w:val="Intense Quote"/>
    <w:basedOn w:val="Normal"/>
    <w:next w:val="Normal"/>
    <w:link w:val="CitadestacadaCarc"/>
    <w:qFormat/>
    <w:rsid w:val="2CFB0DE4"/>
    <w:rPr>
      <w:b w:val="1"/>
      <w:bCs w:val="1"/>
      <w:i w:val="1"/>
      <w:iCs w:val="1"/>
    </w:rPr>
    <w:pPr>
      <w:ind w:left="720" w:right="720"/>
    </w:pPr>
  </w:style>
  <w:style w:type="character" w:styleId="CitadestacadaCarc" w:customStyle="true">
    <w:uiPriority w:val="30"/>
    <w:name w:val="Cita destacada Carác."/>
    <w:link w:val="Citadestacada"/>
    <w:rsid w:val="2CFB0DE4"/>
    <w:rPr>
      <w:b w:val="1"/>
      <w:bCs w:val="1"/>
      <w:i w:val="1"/>
      <w:iCs w:val="1"/>
      <w:noProof w:val="0"/>
      <w:sz w:val="24"/>
      <w:szCs w:val="24"/>
      <w:lang w:val="es-ES"/>
    </w:rPr>
  </w:style>
  <w:style w:type="character" w:styleId="nfasetenue">
    <w:name w:val="Subtle Emphasis"/>
    <w:uiPriority w:val="19"/>
    <w:qFormat/>
    <w:rsid w:val="003036AA"/>
    <w:rPr>
      <w:i/>
      <w:color w:val="5A5A5A"/>
    </w:rPr>
  </w:style>
  <w:style w:type="character" w:styleId="nfaseintensa">
    <w:name w:val="Intense Emphasis"/>
    <w:uiPriority w:val="21"/>
    <w:qFormat/>
    <w:rsid w:val="003036AA"/>
    <w:rPr>
      <w:b/>
      <w:i/>
      <w:sz w:val="24"/>
      <w:szCs w:val="24"/>
      <w:u w:val="single"/>
    </w:rPr>
  </w:style>
  <w:style w:type="character" w:styleId="Referenciatenue">
    <w:name w:val="Subtle Reference"/>
    <w:uiPriority w:val="31"/>
    <w:qFormat/>
    <w:rsid w:val="003036AA"/>
    <w:rPr>
      <w:sz w:val="24"/>
      <w:szCs w:val="24"/>
      <w:u w:val="single"/>
    </w:rPr>
  </w:style>
  <w:style w:type="character" w:styleId="Referenciadestacada">
    <w:name w:val="Intense Reference"/>
    <w:uiPriority w:val="32"/>
    <w:qFormat/>
    <w:rsid w:val="003036AA"/>
    <w:rPr>
      <w:b/>
      <w:sz w:val="24"/>
      <w:u w:val="single"/>
    </w:rPr>
  </w:style>
  <w:style w:type="character" w:styleId="Ttulodolibro">
    <w:name w:val="Book Title"/>
    <w:uiPriority w:val="33"/>
    <w:qFormat/>
    <w:rsid w:val="003036AA"/>
    <w:rPr>
      <w:rFonts w:ascii="Cambria" w:hAnsi="Cambria" w:eastAsia="Times New Roman"/>
      <w:b/>
      <w:i/>
      <w:sz w:val="24"/>
      <w:szCs w:val="24"/>
    </w:rPr>
  </w:style>
  <w:style w:type="paragraph" w:styleId="Textodeglobo">
    <w:uiPriority w:val="1"/>
    <w:name w:val="Balloon Text"/>
    <w:basedOn w:val="Normal"/>
    <w:link w:val="TextodegloboCarc"/>
    <w:rsid w:val="2CFB0DE4"/>
    <w:rPr>
      <w:rFonts w:ascii="Tahoma" w:hAnsi="Tahoma" w:cs="Tahoma"/>
      <w:sz w:val="16"/>
      <w:szCs w:val="16"/>
    </w:rPr>
  </w:style>
  <w:style w:type="character" w:styleId="TextodegloboCarc" w:customStyle="true">
    <w:uiPriority w:val="1"/>
    <w:name w:val="Texto de globo Carác."/>
    <w:link w:val="Textodeglobo"/>
    <w:rsid w:val="2CFB0DE4"/>
    <w:rPr>
      <w:rFonts w:ascii="Tahoma" w:hAnsi="Tahoma" w:cs="Tahoma"/>
      <w:noProof w:val="0"/>
      <w:sz w:val="16"/>
      <w:szCs w:val="16"/>
      <w:lang w:val="es-ES" w:eastAsia="en-US" w:bidi="en-US"/>
    </w:rPr>
  </w:style>
  <w:style w:type="character" w:styleId="Referenciadecomentario">
    <w:name w:val="annotation reference"/>
    <w:rsid w:val="00F70832"/>
    <w:rPr>
      <w:sz w:val="16"/>
      <w:szCs w:val="16"/>
    </w:rPr>
  </w:style>
  <w:style w:type="paragraph" w:styleId="Textodecomentario">
    <w:uiPriority w:val="1"/>
    <w:name w:val="annotation text"/>
    <w:basedOn w:val="Normal"/>
    <w:link w:val="TextodecomentarioCarc"/>
    <w:rsid w:val="2CFB0DE4"/>
    <w:rPr>
      <w:sz w:val="20"/>
      <w:szCs w:val="20"/>
    </w:rPr>
  </w:style>
  <w:style w:type="character" w:styleId="TextodecomentarioCarc" w:customStyle="true">
    <w:uiPriority w:val="1"/>
    <w:name w:val="Texto de comentario Carác."/>
    <w:link w:val="Textodecomentario"/>
    <w:rsid w:val="2CFB0DE4"/>
    <w:rPr>
      <w:rFonts w:ascii="Times New Roman" w:hAnsi="Times New Roman"/>
      <w:noProof w:val="0"/>
      <w:lang w:val="es-ES" w:eastAsia="en-US" w:bidi="en-US"/>
    </w:rPr>
  </w:style>
  <w:style w:type="paragraph" w:styleId="Asuntodocomentario">
    <w:uiPriority w:val="1"/>
    <w:name w:val="annotation subject"/>
    <w:basedOn w:val="Textodecomentario"/>
    <w:next w:val="Textodecomentario"/>
    <w:link w:val="AsuntodocomentarioCarc"/>
    <w:rsid w:val="2CFB0DE4"/>
    <w:rPr>
      <w:b w:val="1"/>
      <w:bCs w:val="1"/>
    </w:rPr>
  </w:style>
  <w:style w:type="character" w:styleId="AsuntodocomentarioCarc" w:customStyle="true">
    <w:uiPriority w:val="1"/>
    <w:name w:val="Asunto do comentario Carác."/>
    <w:link w:val="Asuntodocomentario"/>
    <w:rsid w:val="2CFB0DE4"/>
    <w:rPr>
      <w:rFonts w:ascii="Times New Roman" w:hAnsi="Times New Roman"/>
      <w:b w:val="1"/>
      <w:bCs w:val="1"/>
      <w:noProof w:val="0"/>
      <w:lang w:val="es-ES" w:eastAsia="en-US" w:bidi="en-US"/>
    </w:rPr>
  </w:style>
  <w:style w:type="paragraph" w:styleId="EndnoteText">
    <w:uiPriority w:val="99"/>
    <w:name w:val="endnote text"/>
    <w:basedOn w:val="Normal"/>
    <w:semiHidden/>
    <w:unhideWhenUsed/>
    <w:link w:val="EndnoteTextChar"/>
    <w:rsid w:val="2CFB0DE4"/>
    <w:rPr>
      <w:sz w:val="20"/>
      <w:szCs w:val="20"/>
    </w:rPr>
    <w:pPr>
      <w:spacing w:after="0" w:line="240" w:lineRule="auto"/>
    </w:pPr>
  </w:style>
  <w:style w:type="character" w:styleId="EndnoteTextChar" w:customStyle="true">
    <w:uiPriority w:val="99"/>
    <w:name w:val="Endnote Text Char"/>
    <w:basedOn w:val="Tipodeletrapredefinidodopargrafo"/>
    <w:semiHidden/>
    <w:link w:val="EndnoteText"/>
    <w:rsid w:val="2CFB0DE4"/>
    <w:rPr>
      <w:noProof w:val="0"/>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 Type="http://schemas.microsoft.com/office/2020/10/relationships/intelligence" Target="intelligence2.xml" Id="R4e25658f4a2146db" /><Relationship Type="http://schemas.openxmlformats.org/officeDocument/2006/relationships/footer" Target="footer4.xml" Id="Rbca7a5ef4ad64228" /><Relationship Type="http://schemas.openxmlformats.org/officeDocument/2006/relationships/header" Target="header3.xml" Id="Re0ab4723233e47ec" /><Relationship Type="http://schemas.openxmlformats.org/officeDocument/2006/relationships/header" Target="header4.xml" Id="R0f6a258d0c1c4c62" /><Relationship Type="http://schemas.openxmlformats.org/officeDocument/2006/relationships/header" Target="header5.xml" Id="R691d26c046f74112" /><Relationship Type="http://schemas.openxmlformats.org/officeDocument/2006/relationships/image" Target="/media/image2.jpg" Id="Rc459479fd9764e65" /><Relationship Type="http://schemas.openxmlformats.org/officeDocument/2006/relationships/image" Target="/media/image5.png" Id="R75aad7633a134bc9" /><Relationship Type="http://schemas.openxmlformats.org/officeDocument/2006/relationships/image" Target="/media/image6.png" Id="R6a036858b6684088" /><Relationship Type="http://schemas.openxmlformats.org/officeDocument/2006/relationships/image" Target="/media/image7.png" Id="Rc0a4d5bbefeb4c5a" /><Relationship Type="http://schemas.openxmlformats.org/officeDocument/2006/relationships/image" Target="/media/image8.png" Id="Rada76706d6184e30" /><Relationship Type="http://schemas.openxmlformats.org/officeDocument/2006/relationships/hyperlink" Target="https://cv.usc.es/pluginfile.php/2387425/mod_folder/content/0/Presentaciones/PresGC_Dia1.pdf?forcedownload=1" TargetMode="External" Id="Rb875ced29f9343b1" /><Relationship Type="http://schemas.openxmlformats.org/officeDocument/2006/relationships/hyperlink" Target="https://cv.usc.es/pluginfile.php/2387425/mod_folder/content/0/Presentaciones/PresGC_Dia2.pdf?forcedownload=1" TargetMode="External" Id="Rb2acd91b1e994543" /><Relationship Type="http://schemas.openxmlformats.org/officeDocument/2006/relationships/image" Target="/media/image9.png" Id="R09283f285efd4708" /></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PV_PLT_09_014_07_PLANTILLA DE ACTA DE REUNION.dot</ap:Template>
  <ap:Application>Microsoft Word for the web</ap:Application>
  <ap:DocSecurity>0</ap:DocSecurity>
  <ap:ScaleCrop>false</ap:ScaleCrop>
  <ap:Company>Dark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NOMBRE</dc:title>
  <dc:subject/>
  <dc:creator>jmdorado</dc:creator>
  <keywords/>
  <lastModifiedBy>carpintero díaz david</lastModifiedBy>
  <revision>26</revision>
  <lastPrinted>2010-11-25T00:59:00.0000000Z</lastPrinted>
  <dcterms:created xsi:type="dcterms:W3CDTF">2024-02-05T16:21:00.0000000Z</dcterms:created>
  <dcterms:modified xsi:type="dcterms:W3CDTF">2024-02-27T12:09:55.0552895Z</dcterms:modified>
</coreProperties>
</file>